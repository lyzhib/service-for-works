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017B8C" w14:textId="77777777" w:rsidR="009F5902" w:rsidRPr="00534870" w:rsidRDefault="009F5902" w:rsidP="002B43EC">
      <w:pPr>
        <w:pStyle w:val="43"/>
      </w:pPr>
      <w:r w:rsidRPr="00534870">
        <w:t xml:space="preserve">Министерство науки и </w:t>
      </w:r>
      <w:r>
        <w:t xml:space="preserve">высшего </w:t>
      </w:r>
      <w:r w:rsidRPr="00534870">
        <w:t>образования Российской Федерации</w:t>
      </w:r>
    </w:p>
    <w:p w14:paraId="09ED7D42" w14:textId="77777777" w:rsidR="009F5902" w:rsidRPr="00534870" w:rsidRDefault="009F5902" w:rsidP="009F5902">
      <w:pPr>
        <w:jc w:val="center"/>
        <w:rPr>
          <w:sz w:val="28"/>
          <w:szCs w:val="28"/>
        </w:rPr>
      </w:pPr>
      <w:r w:rsidRPr="00534870">
        <w:rPr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14:paraId="76EB06D1" w14:textId="77777777" w:rsidR="009F5902" w:rsidRPr="00534870" w:rsidRDefault="009F5902" w:rsidP="009F5902">
      <w:pPr>
        <w:jc w:val="center"/>
        <w:rPr>
          <w:sz w:val="28"/>
          <w:szCs w:val="28"/>
        </w:rPr>
      </w:pPr>
      <w:r w:rsidRPr="00534870">
        <w:rPr>
          <w:sz w:val="28"/>
          <w:szCs w:val="28"/>
        </w:rPr>
        <w:t>высшего образования</w:t>
      </w:r>
    </w:p>
    <w:p w14:paraId="317188D2" w14:textId="77777777" w:rsidR="009F5902" w:rsidRPr="00534870" w:rsidRDefault="009F5902" w:rsidP="009F5902">
      <w:pPr>
        <w:jc w:val="center"/>
        <w:rPr>
          <w:bCs/>
          <w:sz w:val="28"/>
          <w:szCs w:val="28"/>
        </w:rPr>
      </w:pPr>
      <w:r w:rsidRPr="00534870">
        <w:rPr>
          <w:bCs/>
          <w:sz w:val="28"/>
          <w:szCs w:val="28"/>
        </w:rPr>
        <w:t xml:space="preserve">«Уральский федеральный университет </w:t>
      </w:r>
    </w:p>
    <w:p w14:paraId="6B9AB4BB" w14:textId="77777777" w:rsidR="009F5902" w:rsidRDefault="009F5902" w:rsidP="009F5902">
      <w:pPr>
        <w:jc w:val="center"/>
        <w:rPr>
          <w:bCs/>
          <w:sz w:val="28"/>
          <w:szCs w:val="28"/>
        </w:rPr>
      </w:pPr>
      <w:r w:rsidRPr="00534870">
        <w:rPr>
          <w:bCs/>
          <w:sz w:val="28"/>
          <w:szCs w:val="28"/>
        </w:rPr>
        <w:t>имени первого Президента России Б.Н. Ельцина»</w:t>
      </w:r>
    </w:p>
    <w:p w14:paraId="29145EF9" w14:textId="77777777" w:rsidR="009F5902" w:rsidRPr="00534870" w:rsidRDefault="009F5902" w:rsidP="009F5902">
      <w:pPr>
        <w:jc w:val="center"/>
        <w:rPr>
          <w:bCs/>
          <w:sz w:val="28"/>
          <w:szCs w:val="28"/>
        </w:rPr>
      </w:pPr>
    </w:p>
    <w:p w14:paraId="0D8C45A9" w14:textId="77777777" w:rsidR="009F5902" w:rsidRDefault="009F5902" w:rsidP="00126EE2">
      <w:pPr>
        <w:pStyle w:val="22"/>
        <w:ind w:firstLine="0"/>
        <w:jc w:val="center"/>
      </w:pPr>
      <w:r>
        <w:t>Институт радиоэлектроники и информационных технологий – РТФ</w:t>
      </w:r>
    </w:p>
    <w:p w14:paraId="595917A5" w14:textId="77777777" w:rsidR="009F5902" w:rsidRDefault="009F5902" w:rsidP="00126EE2">
      <w:pPr>
        <w:pStyle w:val="22"/>
        <w:ind w:firstLine="0"/>
        <w:jc w:val="center"/>
      </w:pPr>
      <w:r>
        <w:t>Школа бакалавриата</w:t>
      </w:r>
    </w:p>
    <w:p w14:paraId="49ECF812" w14:textId="77777777" w:rsidR="009F5902" w:rsidRPr="00306C45" w:rsidRDefault="009F5902" w:rsidP="009F5902">
      <w:pPr>
        <w:spacing w:line="276" w:lineRule="auto"/>
        <w:jc w:val="center"/>
      </w:pPr>
    </w:p>
    <w:p w14:paraId="22F5B04B" w14:textId="77777777" w:rsidR="009F5902" w:rsidRDefault="009F5902" w:rsidP="009F5902">
      <w:pPr>
        <w:jc w:val="center"/>
        <w:rPr>
          <w:sz w:val="28"/>
          <w:szCs w:val="28"/>
        </w:rPr>
      </w:pPr>
    </w:p>
    <w:p w14:paraId="4678FA59" w14:textId="77777777" w:rsidR="009F5902" w:rsidRDefault="009F5902" w:rsidP="009F5902">
      <w:pPr>
        <w:rPr>
          <w:sz w:val="28"/>
          <w:szCs w:val="28"/>
        </w:rPr>
      </w:pPr>
    </w:p>
    <w:p w14:paraId="2A28FEA7" w14:textId="77777777" w:rsidR="009F5902" w:rsidRDefault="009F5902" w:rsidP="009F5902">
      <w:pPr>
        <w:rPr>
          <w:sz w:val="28"/>
          <w:szCs w:val="28"/>
        </w:rPr>
      </w:pPr>
    </w:p>
    <w:p w14:paraId="01BE09BD" w14:textId="77777777" w:rsidR="009F5902" w:rsidRPr="00DB132F" w:rsidRDefault="009F5902" w:rsidP="009F5902">
      <w:pPr>
        <w:rPr>
          <w:sz w:val="28"/>
          <w:szCs w:val="28"/>
        </w:rPr>
      </w:pPr>
    </w:p>
    <w:p w14:paraId="72884C8F" w14:textId="77777777" w:rsidR="009F5902" w:rsidRDefault="009F5902" w:rsidP="009F5902">
      <w:pPr>
        <w:spacing w:line="360" w:lineRule="auto"/>
        <w:rPr>
          <w:sz w:val="28"/>
          <w:szCs w:val="28"/>
        </w:rPr>
      </w:pPr>
    </w:p>
    <w:p w14:paraId="71EDECEE" w14:textId="77777777" w:rsidR="009F5902" w:rsidRDefault="009F5902" w:rsidP="009F5902">
      <w:pPr>
        <w:jc w:val="center"/>
        <w:rPr>
          <w:sz w:val="28"/>
          <w:szCs w:val="28"/>
        </w:rPr>
      </w:pPr>
      <w:r>
        <w:rPr>
          <w:sz w:val="28"/>
          <w:szCs w:val="28"/>
        </w:rPr>
        <w:t>ОТЧЕТ</w:t>
      </w:r>
    </w:p>
    <w:p w14:paraId="4FA75547" w14:textId="77777777" w:rsidR="009F5902" w:rsidRDefault="009F5902" w:rsidP="009F5902">
      <w:pPr>
        <w:jc w:val="center"/>
        <w:rPr>
          <w:sz w:val="28"/>
          <w:szCs w:val="28"/>
        </w:rPr>
      </w:pPr>
    </w:p>
    <w:p w14:paraId="617F7782" w14:textId="77777777" w:rsidR="009F5902" w:rsidRDefault="009F5902" w:rsidP="009F5902">
      <w:pPr>
        <w:jc w:val="center"/>
        <w:rPr>
          <w:sz w:val="28"/>
          <w:szCs w:val="28"/>
        </w:rPr>
      </w:pPr>
      <w:r>
        <w:rPr>
          <w:sz w:val="28"/>
          <w:szCs w:val="28"/>
        </w:rPr>
        <w:t>По проекту</w:t>
      </w:r>
    </w:p>
    <w:p w14:paraId="72189396" w14:textId="6A1E1E66" w:rsidR="009F5902" w:rsidRPr="00D04042" w:rsidRDefault="009F5902" w:rsidP="00D04042">
      <w:pPr>
        <w:pStyle w:val="20"/>
        <w:shd w:val="clear" w:color="auto" w:fill="F8F8F8"/>
        <w:spacing w:before="0"/>
        <w:jc w:val="center"/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r w:rsidRPr="00D04042"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  <w:t>«</w:t>
      </w:r>
      <w:proofErr w:type="spellStart"/>
      <w:r w:rsidR="00D04042" w:rsidRPr="00D04042"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  <w:t>Транскрибация</w:t>
      </w:r>
      <w:proofErr w:type="spellEnd"/>
      <w:r w:rsidR="00D04042" w:rsidRPr="00D04042"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  <w:t xml:space="preserve"> аудио-записи совещания и составление его протокола по шаблону</w:t>
      </w:r>
      <w:r w:rsidRPr="00D04042"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  <w:t>»</w:t>
      </w:r>
    </w:p>
    <w:p w14:paraId="33E2C7C5" w14:textId="77777777" w:rsidR="009F5902" w:rsidRPr="00DB132F" w:rsidRDefault="009F5902" w:rsidP="009F5902">
      <w:pPr>
        <w:jc w:val="center"/>
        <w:rPr>
          <w:sz w:val="28"/>
          <w:szCs w:val="28"/>
        </w:rPr>
      </w:pPr>
    </w:p>
    <w:p w14:paraId="1E16A829" w14:textId="77777777" w:rsidR="009F5902" w:rsidRDefault="009F5902" w:rsidP="009F5902">
      <w:pPr>
        <w:jc w:val="center"/>
        <w:rPr>
          <w:sz w:val="28"/>
          <w:szCs w:val="28"/>
        </w:rPr>
      </w:pPr>
      <w:r>
        <w:rPr>
          <w:sz w:val="28"/>
          <w:szCs w:val="28"/>
        </w:rPr>
        <w:t>по дисциплине «Проектный практикум»</w:t>
      </w:r>
    </w:p>
    <w:p w14:paraId="663DED55" w14:textId="77777777" w:rsidR="009F5902" w:rsidRDefault="009F5902" w:rsidP="009F5902">
      <w:pPr>
        <w:jc w:val="center"/>
        <w:rPr>
          <w:sz w:val="28"/>
          <w:szCs w:val="28"/>
        </w:rPr>
      </w:pPr>
    </w:p>
    <w:p w14:paraId="70C6B7CF" w14:textId="77777777" w:rsidR="009F5902" w:rsidRDefault="009F5902" w:rsidP="009F5902">
      <w:pPr>
        <w:rPr>
          <w:sz w:val="28"/>
          <w:szCs w:val="28"/>
        </w:rPr>
      </w:pPr>
    </w:p>
    <w:p w14:paraId="1286698D" w14:textId="77777777" w:rsidR="009F5902" w:rsidRDefault="009F5902" w:rsidP="009F5902">
      <w:pPr>
        <w:rPr>
          <w:sz w:val="28"/>
          <w:szCs w:val="28"/>
        </w:rPr>
      </w:pPr>
    </w:p>
    <w:p w14:paraId="498C0889" w14:textId="77777777" w:rsidR="009F5902" w:rsidRDefault="009F5902" w:rsidP="009F5902">
      <w:pPr>
        <w:rPr>
          <w:sz w:val="28"/>
          <w:szCs w:val="28"/>
        </w:rPr>
      </w:pPr>
    </w:p>
    <w:p w14:paraId="1C304018" w14:textId="77777777" w:rsidR="009F5902" w:rsidRDefault="009F5902" w:rsidP="009F5902">
      <w:pPr>
        <w:rPr>
          <w:sz w:val="28"/>
          <w:szCs w:val="28"/>
        </w:rPr>
      </w:pPr>
    </w:p>
    <w:p w14:paraId="0217A7C6" w14:textId="77777777" w:rsidR="009F5902" w:rsidRDefault="009F5902" w:rsidP="009F5902">
      <w:pPr>
        <w:rPr>
          <w:sz w:val="28"/>
          <w:szCs w:val="28"/>
        </w:rPr>
      </w:pPr>
    </w:p>
    <w:tbl>
      <w:tblPr>
        <w:tblW w:w="9356" w:type="dxa"/>
        <w:tblInd w:w="70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6480"/>
        <w:gridCol w:w="2876"/>
      </w:tblGrid>
      <w:tr w:rsidR="009F5902" w:rsidRPr="00534870" w14:paraId="69136A32" w14:textId="77777777" w:rsidTr="00C5110B">
        <w:trPr>
          <w:trHeight w:val="195"/>
        </w:trPr>
        <w:tc>
          <w:tcPr>
            <w:tcW w:w="6480" w:type="dxa"/>
          </w:tcPr>
          <w:p w14:paraId="608BFC3E" w14:textId="77777777" w:rsidR="009F5902" w:rsidRPr="00881391" w:rsidRDefault="009F5902" w:rsidP="00C5110B">
            <w:pPr>
              <w:spacing w:line="312" w:lineRule="auto"/>
              <w:rPr>
                <w:sz w:val="28"/>
                <w:szCs w:val="28"/>
              </w:rPr>
            </w:pPr>
            <w:r w:rsidRPr="00881391">
              <w:rPr>
                <w:sz w:val="28"/>
                <w:szCs w:val="28"/>
              </w:rPr>
              <w:t>Заказчик: Фамилия И.О.</w:t>
            </w:r>
          </w:p>
        </w:tc>
        <w:tc>
          <w:tcPr>
            <w:tcW w:w="2876" w:type="dxa"/>
            <w:tcBorders>
              <w:bottom w:val="single" w:sz="4" w:space="0" w:color="auto"/>
            </w:tcBorders>
            <w:vAlign w:val="center"/>
          </w:tcPr>
          <w:p w14:paraId="7558C1E5" w14:textId="5C62DB00" w:rsidR="009F5902" w:rsidRPr="00D04042" w:rsidRDefault="00D04042" w:rsidP="00C5110B">
            <w:pPr>
              <w:spacing w:line="312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Шестеров М. А.</w:t>
            </w:r>
          </w:p>
        </w:tc>
      </w:tr>
      <w:tr w:rsidR="009F5902" w:rsidRPr="00534870" w14:paraId="41D945B2" w14:textId="77777777" w:rsidTr="00C5110B">
        <w:trPr>
          <w:trHeight w:val="195"/>
        </w:trPr>
        <w:tc>
          <w:tcPr>
            <w:tcW w:w="6480" w:type="dxa"/>
          </w:tcPr>
          <w:p w14:paraId="28DDF1AF" w14:textId="77777777" w:rsidR="009F5902" w:rsidRPr="00881391" w:rsidRDefault="009F5902" w:rsidP="00C5110B">
            <w:pPr>
              <w:spacing w:line="312" w:lineRule="auto"/>
              <w:rPr>
                <w:sz w:val="28"/>
                <w:szCs w:val="28"/>
              </w:rPr>
            </w:pPr>
            <w:r w:rsidRPr="00881391">
              <w:rPr>
                <w:sz w:val="28"/>
                <w:szCs w:val="28"/>
              </w:rPr>
              <w:t xml:space="preserve">Куратор: Фамилия И.О. </w:t>
            </w:r>
          </w:p>
          <w:p w14:paraId="658D812B" w14:textId="77777777" w:rsidR="009F5902" w:rsidRPr="00881391" w:rsidRDefault="009F5902" w:rsidP="00C5110B">
            <w:pPr>
              <w:spacing w:line="312" w:lineRule="auto"/>
              <w:rPr>
                <w:sz w:val="28"/>
                <w:szCs w:val="28"/>
              </w:rPr>
            </w:pPr>
            <w:r w:rsidRPr="00881391">
              <w:rPr>
                <w:szCs w:val="28"/>
              </w:rPr>
              <w:t xml:space="preserve">ученая степень, ученое звание, должность </w:t>
            </w:r>
          </w:p>
        </w:tc>
        <w:tc>
          <w:tcPr>
            <w:tcW w:w="28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0A12A1D" w14:textId="4B1EB821" w:rsidR="009F5902" w:rsidRPr="00534870" w:rsidRDefault="00D04042" w:rsidP="00C5110B">
            <w:pPr>
              <w:spacing w:line="312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Шестеров М. А</w:t>
            </w:r>
            <w:r>
              <w:rPr>
                <w:sz w:val="28"/>
                <w:szCs w:val="28"/>
              </w:rPr>
              <w:t>.</w:t>
            </w:r>
          </w:p>
        </w:tc>
      </w:tr>
      <w:tr w:rsidR="009F5902" w:rsidRPr="00534870" w14:paraId="63581B75" w14:textId="77777777" w:rsidTr="00C5110B">
        <w:trPr>
          <w:trHeight w:val="549"/>
        </w:trPr>
        <w:tc>
          <w:tcPr>
            <w:tcW w:w="6480" w:type="dxa"/>
          </w:tcPr>
          <w:p w14:paraId="4753891E" w14:textId="7342BD0B" w:rsidR="009F5902" w:rsidRPr="00D04042" w:rsidRDefault="009F5902" w:rsidP="00C5110B">
            <w:pPr>
              <w:spacing w:line="312" w:lineRule="auto"/>
              <w:rPr>
                <w:sz w:val="28"/>
                <w:szCs w:val="28"/>
              </w:rPr>
            </w:pPr>
            <w:r w:rsidRPr="00881391">
              <w:rPr>
                <w:sz w:val="28"/>
                <w:szCs w:val="28"/>
              </w:rPr>
              <w:t xml:space="preserve">Студенты команды </w:t>
            </w:r>
            <w:r w:rsidR="00D04042" w:rsidRPr="00D04042">
              <w:rPr>
                <w:sz w:val="28"/>
                <w:szCs w:val="28"/>
              </w:rPr>
              <w:t>“Прекрасные лица”</w:t>
            </w:r>
          </w:p>
          <w:p w14:paraId="6AC025D4" w14:textId="77777777" w:rsidR="009F5902" w:rsidRPr="00881391" w:rsidRDefault="009F5902" w:rsidP="00C5110B">
            <w:pPr>
              <w:spacing w:line="312" w:lineRule="auto"/>
              <w:rPr>
                <w:sz w:val="28"/>
                <w:szCs w:val="28"/>
              </w:rPr>
            </w:pPr>
            <w:bookmarkStart w:id="0" w:name="_Hlk163812039"/>
            <w:r w:rsidRPr="00881391">
              <w:rPr>
                <w:sz w:val="28"/>
                <w:szCs w:val="28"/>
              </w:rPr>
              <w:t>Фамилия И.О.</w:t>
            </w:r>
            <w:bookmarkEnd w:id="0"/>
          </w:p>
        </w:tc>
        <w:tc>
          <w:tcPr>
            <w:tcW w:w="28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8781F5D" w14:textId="515A25C5" w:rsidR="009F5902" w:rsidRPr="00534870" w:rsidRDefault="00D04042" w:rsidP="00C5110B">
            <w:pPr>
              <w:spacing w:line="312" w:lineRule="auto"/>
              <w:jc w:val="righ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Лемтюгин</w:t>
            </w:r>
            <w:proofErr w:type="spellEnd"/>
            <w:r>
              <w:rPr>
                <w:sz w:val="28"/>
                <w:szCs w:val="28"/>
              </w:rPr>
              <w:t xml:space="preserve"> С. А.</w:t>
            </w:r>
          </w:p>
        </w:tc>
      </w:tr>
      <w:tr w:rsidR="009F5902" w:rsidRPr="00534870" w14:paraId="05A882E0" w14:textId="77777777" w:rsidTr="00C5110B">
        <w:trPr>
          <w:trHeight w:val="311"/>
        </w:trPr>
        <w:tc>
          <w:tcPr>
            <w:tcW w:w="6480" w:type="dxa"/>
          </w:tcPr>
          <w:p w14:paraId="46224E31" w14:textId="77777777" w:rsidR="009F5902" w:rsidRPr="00881391" w:rsidRDefault="009F5902" w:rsidP="00C5110B">
            <w:pPr>
              <w:spacing w:line="312" w:lineRule="auto"/>
              <w:rPr>
                <w:sz w:val="28"/>
                <w:szCs w:val="28"/>
              </w:rPr>
            </w:pPr>
            <w:r w:rsidRPr="00881391">
              <w:rPr>
                <w:sz w:val="28"/>
                <w:szCs w:val="28"/>
              </w:rPr>
              <w:t>Фамилия И.О.</w:t>
            </w:r>
          </w:p>
        </w:tc>
        <w:tc>
          <w:tcPr>
            <w:tcW w:w="28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D1E7CDA" w14:textId="422AD93E" w:rsidR="009F5902" w:rsidRPr="00534870" w:rsidRDefault="00D04042" w:rsidP="00C5110B">
            <w:pPr>
              <w:spacing w:line="312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Макушкин М. В. </w:t>
            </w:r>
          </w:p>
        </w:tc>
      </w:tr>
      <w:tr w:rsidR="009F5902" w:rsidRPr="00534870" w14:paraId="2ADAE274" w14:textId="77777777" w:rsidTr="00C5110B">
        <w:trPr>
          <w:trHeight w:val="445"/>
        </w:trPr>
        <w:tc>
          <w:tcPr>
            <w:tcW w:w="6480" w:type="dxa"/>
          </w:tcPr>
          <w:p w14:paraId="2CB19063" w14:textId="77777777" w:rsidR="009F5902" w:rsidRPr="00881391" w:rsidRDefault="009F5902" w:rsidP="00C5110B">
            <w:pPr>
              <w:spacing w:line="312" w:lineRule="auto"/>
              <w:rPr>
                <w:sz w:val="28"/>
                <w:szCs w:val="28"/>
              </w:rPr>
            </w:pPr>
            <w:r w:rsidRPr="00881391">
              <w:rPr>
                <w:sz w:val="28"/>
                <w:szCs w:val="28"/>
              </w:rPr>
              <w:t>Фамилия И.О.</w:t>
            </w:r>
          </w:p>
        </w:tc>
        <w:tc>
          <w:tcPr>
            <w:tcW w:w="28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2FCE49B" w14:textId="2D185254" w:rsidR="009F5902" w:rsidRPr="00534870" w:rsidRDefault="00D04042" w:rsidP="00C5110B">
            <w:pPr>
              <w:spacing w:line="312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Егоров Н. Р.</w:t>
            </w:r>
          </w:p>
        </w:tc>
      </w:tr>
    </w:tbl>
    <w:p w14:paraId="2A2E554F" w14:textId="77777777" w:rsidR="009F5902" w:rsidRDefault="009F5902" w:rsidP="009F5902">
      <w:pPr>
        <w:rPr>
          <w:sz w:val="28"/>
          <w:szCs w:val="28"/>
        </w:rPr>
      </w:pPr>
    </w:p>
    <w:p w14:paraId="60732FAD" w14:textId="77777777" w:rsidR="009F5902" w:rsidRDefault="009F5902" w:rsidP="00D04042">
      <w:pPr>
        <w:rPr>
          <w:sz w:val="28"/>
          <w:szCs w:val="28"/>
        </w:rPr>
      </w:pPr>
    </w:p>
    <w:p w14:paraId="3DF8EB4C" w14:textId="77777777" w:rsidR="009F5902" w:rsidRDefault="009F5902" w:rsidP="009F5902">
      <w:pPr>
        <w:jc w:val="center"/>
        <w:rPr>
          <w:sz w:val="28"/>
          <w:szCs w:val="28"/>
        </w:rPr>
      </w:pPr>
    </w:p>
    <w:p w14:paraId="11678839" w14:textId="77777777" w:rsidR="009F5902" w:rsidRDefault="009F5902" w:rsidP="009F5902">
      <w:pPr>
        <w:jc w:val="center"/>
        <w:rPr>
          <w:sz w:val="28"/>
          <w:szCs w:val="28"/>
        </w:rPr>
      </w:pPr>
    </w:p>
    <w:p w14:paraId="4BE19C5E" w14:textId="77777777" w:rsidR="009F5902" w:rsidRDefault="009F5902" w:rsidP="009F5902">
      <w:pPr>
        <w:rPr>
          <w:sz w:val="28"/>
          <w:szCs w:val="28"/>
        </w:rPr>
      </w:pPr>
    </w:p>
    <w:p w14:paraId="29389BB1" w14:textId="77777777" w:rsidR="00534F7B" w:rsidRDefault="009F5902" w:rsidP="009F5902">
      <w:pPr>
        <w:jc w:val="center"/>
      </w:pPr>
      <w:r w:rsidRPr="00DB132F">
        <w:rPr>
          <w:sz w:val="28"/>
          <w:szCs w:val="28"/>
        </w:rPr>
        <w:t>Екатеринбург</w:t>
      </w:r>
      <w:r>
        <w:rPr>
          <w:sz w:val="28"/>
          <w:szCs w:val="28"/>
        </w:rPr>
        <w:t xml:space="preserve">, </w:t>
      </w:r>
      <w:r w:rsidRPr="00DB132F">
        <w:rPr>
          <w:sz w:val="28"/>
          <w:szCs w:val="28"/>
        </w:rPr>
        <w:t>20</w:t>
      </w:r>
      <w:r>
        <w:rPr>
          <w:sz w:val="28"/>
          <w:szCs w:val="28"/>
        </w:rPr>
        <w:t>2</w:t>
      </w:r>
      <w:r w:rsidR="00126EE2">
        <w:rPr>
          <w:sz w:val="28"/>
          <w:szCs w:val="28"/>
        </w:rPr>
        <w:t>5</w:t>
      </w:r>
      <w:r w:rsidR="00534F7B">
        <w:br w:type="page"/>
      </w:r>
    </w:p>
    <w:p w14:paraId="7BB98B19" w14:textId="77777777" w:rsidR="00C70832" w:rsidRDefault="00C70832" w:rsidP="00DD232A">
      <w:pPr>
        <w:pStyle w:val="af3"/>
      </w:pPr>
      <w:r>
        <w:lastRenderedPageBreak/>
        <w:t>СОДЕРЖАНИЕ</w:t>
      </w:r>
    </w:p>
    <w:p w14:paraId="181A27F5" w14:textId="77777777" w:rsidR="00C70832" w:rsidRPr="00C70832" w:rsidRDefault="00C70832" w:rsidP="00C70832">
      <w:pPr>
        <w:pStyle w:val="22"/>
        <w:ind w:firstLine="0"/>
        <w:jc w:val="center"/>
      </w:pPr>
    </w:p>
    <w:p w14:paraId="2024CE9D" w14:textId="5AD3F787" w:rsidR="0057510B" w:rsidRDefault="000D2767" w:rsidP="0057510B">
      <w:pPr>
        <w:pStyle w:val="15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fldChar w:fldCharType="begin"/>
      </w:r>
      <w:r>
        <w:instrText xml:space="preserve"> TOC \f \t "1.2. Заголовок раздела;1;1.3. Заголовок подраздела;2;1.1. Заголовок структурного элемента;1;1.4. Заголовок пункта;3;8. Название приложения;1" </w:instrText>
      </w:r>
      <w:r>
        <w:fldChar w:fldCharType="separate"/>
      </w:r>
      <w:r w:rsidR="0057510B">
        <w:rPr>
          <w:noProof/>
        </w:rPr>
        <w:t>ВВЕДЕНИЕ</w:t>
      </w:r>
      <w:r w:rsidR="0057510B">
        <w:rPr>
          <w:noProof/>
        </w:rPr>
        <w:tab/>
      </w:r>
      <w:r w:rsidR="0057510B">
        <w:rPr>
          <w:noProof/>
        </w:rPr>
        <w:fldChar w:fldCharType="begin"/>
      </w:r>
      <w:r w:rsidR="0057510B">
        <w:rPr>
          <w:noProof/>
        </w:rPr>
        <w:instrText xml:space="preserve"> PAGEREF _Toc199280333 \h </w:instrText>
      </w:r>
      <w:r w:rsidR="0057510B">
        <w:rPr>
          <w:noProof/>
        </w:rPr>
      </w:r>
      <w:r w:rsidR="0057510B">
        <w:rPr>
          <w:noProof/>
        </w:rPr>
        <w:fldChar w:fldCharType="separate"/>
      </w:r>
      <w:r w:rsidR="0057510B">
        <w:rPr>
          <w:noProof/>
        </w:rPr>
        <w:t>3</w:t>
      </w:r>
      <w:r w:rsidR="0057510B">
        <w:rPr>
          <w:noProof/>
        </w:rPr>
        <w:fldChar w:fldCharType="end"/>
      </w:r>
    </w:p>
    <w:p w14:paraId="3F170EB7" w14:textId="78F0F058" w:rsidR="0057510B" w:rsidRDefault="0057510B" w:rsidP="0057510B">
      <w:pPr>
        <w:pStyle w:val="15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1 Основная часть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_Toc199280334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29C465D" w14:textId="39EB8DFF" w:rsidR="0057510B" w:rsidRDefault="0057510B">
      <w:pPr>
        <w:pStyle w:val="2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1.1 Отчет работы каждого из участников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_Toc199280335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0444D5A" w14:textId="2616737C" w:rsidR="0057510B" w:rsidRDefault="0057510B">
      <w:pPr>
        <w:pStyle w:val="33"/>
        <w:rPr>
          <w:rFonts w:asciiTheme="minorHAnsi" w:eastAsiaTheme="minorEastAsia" w:hAnsiTheme="minorHAnsi" w:cstheme="minorBidi"/>
          <w:iCs w:val="0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1.1.1 Разработчки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_Toc199280336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758615F" w14:textId="642ADD07" w:rsidR="0057510B" w:rsidRDefault="0057510B">
      <w:pPr>
        <w:pStyle w:val="33"/>
        <w:rPr>
          <w:rFonts w:asciiTheme="minorHAnsi" w:eastAsiaTheme="minorEastAsia" w:hAnsiTheme="minorHAnsi" w:cstheme="minorBidi"/>
          <w:iCs w:val="0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1.1.2 Разработчик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_Toc199280337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49C2DBC" w14:textId="2FC5D5A0" w:rsidR="0057510B" w:rsidRDefault="0057510B">
      <w:pPr>
        <w:pStyle w:val="33"/>
        <w:rPr>
          <w:rFonts w:asciiTheme="minorHAnsi" w:eastAsiaTheme="minorEastAsia" w:hAnsiTheme="minorHAnsi" w:cstheme="minorBidi"/>
          <w:iCs w:val="0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1.1.3 Тимлид/аналитик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_Toc199280338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693764A" w14:textId="67C4F891" w:rsidR="0057510B" w:rsidRDefault="0057510B">
      <w:pPr>
        <w:pStyle w:val="2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1.2</w:t>
      </w:r>
      <w:r w:rsidRPr="00B552EE">
        <w:rPr>
          <w:noProof/>
          <w:shd w:val="clear" w:color="auto" w:fill="FFFFFF"/>
        </w:rPr>
        <w:t xml:space="preserve"> Разбор требований к продукту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_Toc199280339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22DCB6C" w14:textId="0A71BB90" w:rsidR="0057510B" w:rsidRDefault="0057510B">
      <w:pPr>
        <w:pStyle w:val="2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1.3</w:t>
      </w:r>
      <w:r w:rsidRPr="00B552EE">
        <w:rPr>
          <w:noProof/>
          <w:shd w:val="clear" w:color="auto" w:fill="FFFFFF"/>
        </w:rPr>
        <w:t xml:space="preserve"> Анализ и составление аналогов разрабатываемого продукта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_Toc199280340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1E1E691" w14:textId="3B1C6539" w:rsidR="0057510B" w:rsidRDefault="0057510B">
      <w:pPr>
        <w:pStyle w:val="2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1.4 Архитектура программного продукта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_Toc199280341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2573DF1" w14:textId="563FF433" w:rsidR="0057510B" w:rsidRDefault="0057510B">
      <w:pPr>
        <w:pStyle w:val="2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1.5 Описание методологии разработки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_Toc199280342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57F0044A" w14:textId="78395AB4" w:rsidR="0057510B" w:rsidRDefault="0057510B">
      <w:pPr>
        <w:pStyle w:val="2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1.6 Информация о планировании деятельности в ходе разработки и распределении задач между участниками команды разработчиков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_Toc199280343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2DE17E80" w14:textId="4A917289" w:rsidR="0057510B" w:rsidRDefault="0057510B" w:rsidP="0057510B">
      <w:pPr>
        <w:pStyle w:val="15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ЗАКЛЮЧЕНИЕ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_Toc199280344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3EBEB264" w14:textId="640FE7F9" w:rsidR="0057510B" w:rsidRDefault="0057510B" w:rsidP="0057510B">
      <w:pPr>
        <w:pStyle w:val="15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СПИСОК ИСПОЛЬЗОВАННЫХ ИСТОЧНИКОВ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_Toc199280345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34CE8184" w14:textId="1A1B422A" w:rsidR="0057510B" w:rsidRDefault="0057510B" w:rsidP="0057510B">
      <w:pPr>
        <w:pStyle w:val="15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 w:rsidRPr="00B552EE">
        <w:rPr>
          <w:caps/>
          <w:noProof/>
        </w:rPr>
        <w:t>Приложение A</w:t>
      </w:r>
      <w:r w:rsidRPr="00B552EE">
        <w:rPr>
          <w:noProof/>
        </w:rPr>
        <w:t xml:space="preserve"> Изображения файлов разработки и тестирование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_Toc199280346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5D15297E" w14:textId="714B80F6" w:rsidR="003E0010" w:rsidRPr="003E0010" w:rsidRDefault="000D2767" w:rsidP="00F731A3">
      <w:pPr>
        <w:pStyle w:val="14"/>
        <w:numPr>
          <w:ilvl w:val="0"/>
          <w:numId w:val="0"/>
        </w:numPr>
      </w:pPr>
      <w:r>
        <w:rPr>
          <w:rFonts w:cstheme="minorHAnsi"/>
          <w:b w:val="0"/>
          <w:bCs/>
          <w:szCs w:val="20"/>
        </w:rPr>
        <w:fldChar w:fldCharType="end"/>
      </w:r>
    </w:p>
    <w:p w14:paraId="0FE5BF7C" w14:textId="77777777" w:rsidR="0090634C" w:rsidRDefault="002040D4" w:rsidP="00881391">
      <w:pPr>
        <w:pStyle w:val="110"/>
      </w:pPr>
      <w:bookmarkStart w:id="1" w:name="_Toc477525054"/>
      <w:bookmarkStart w:id="2" w:name="_Toc477526584"/>
      <w:bookmarkStart w:id="3" w:name="_Toc477526799"/>
      <w:bookmarkStart w:id="4" w:name="_Toc477529024"/>
      <w:bookmarkStart w:id="5" w:name="_Toc477530295"/>
      <w:bookmarkStart w:id="6" w:name="_Toc477532636"/>
      <w:bookmarkStart w:id="7" w:name="_Toc8214329"/>
      <w:bookmarkStart w:id="8" w:name="_Toc164096957"/>
      <w:bookmarkStart w:id="9" w:name="_Toc196860985"/>
      <w:bookmarkStart w:id="10" w:name="_Toc196862091"/>
      <w:bookmarkStart w:id="11" w:name="_Toc196862360"/>
      <w:bookmarkStart w:id="12" w:name="_Toc196862598"/>
      <w:bookmarkStart w:id="13" w:name="_Toc196862842"/>
      <w:bookmarkStart w:id="14" w:name="_Toc196863067"/>
      <w:bookmarkStart w:id="15" w:name="_Toc199280333"/>
      <w:r w:rsidRPr="003D504D">
        <w:lastRenderedPageBreak/>
        <w:t>В</w:t>
      </w:r>
      <w:r w:rsidR="00B26509">
        <w:t>ВЕДЕНИЕ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417B76A4" w14:textId="483FAC58" w:rsidR="000C6721" w:rsidRPr="007D4E11" w:rsidRDefault="000C6721" w:rsidP="007D4E11">
      <w:pPr>
        <w:pStyle w:val="20"/>
        <w:shd w:val="clear" w:color="auto" w:fill="FFFFFF"/>
        <w:spacing w:before="0" w:line="420" w:lineRule="atLeast"/>
        <w:ind w:firstLine="709"/>
        <w:rPr>
          <w:rFonts w:ascii="Times New Roman" w:hAnsi="Times New Roman" w:cs="Times New Roman"/>
          <w:color w:val="262626"/>
          <w:sz w:val="28"/>
          <w:szCs w:val="28"/>
        </w:rPr>
      </w:pPr>
      <w:r w:rsidRPr="007D4E11">
        <w:rPr>
          <w:rFonts w:ascii="Times New Roman" w:hAnsi="Times New Roman" w:cs="Times New Roman"/>
          <w:color w:val="262626"/>
          <w:sz w:val="28"/>
          <w:szCs w:val="28"/>
        </w:rPr>
        <w:t>1. Четкое и полное описание цели и задач проекта</w:t>
      </w:r>
      <w:r w:rsidR="005E4F6C">
        <w:rPr>
          <w:rFonts w:ascii="Times New Roman" w:hAnsi="Times New Roman" w:cs="Times New Roman"/>
          <w:color w:val="262626"/>
          <w:sz w:val="28"/>
          <w:szCs w:val="28"/>
        </w:rPr>
        <w:t>.</w:t>
      </w:r>
    </w:p>
    <w:p w14:paraId="3883523D" w14:textId="58AF7CFA" w:rsidR="000C6721" w:rsidRPr="007D4E11" w:rsidRDefault="000C6721" w:rsidP="007D4E11">
      <w:pPr>
        <w:pStyle w:val="af2"/>
        <w:shd w:val="clear" w:color="auto" w:fill="FFFFFF"/>
        <w:spacing w:before="0" w:beforeAutospacing="0" w:after="0" w:afterAutospacing="0" w:line="420" w:lineRule="atLeast"/>
        <w:ind w:firstLine="709"/>
        <w:rPr>
          <w:color w:val="262626"/>
          <w:sz w:val="28"/>
          <w:szCs w:val="28"/>
        </w:rPr>
      </w:pPr>
      <w:r w:rsidRPr="007D4E11">
        <w:rPr>
          <w:color w:val="262626"/>
          <w:sz w:val="28"/>
          <w:szCs w:val="28"/>
        </w:rPr>
        <w:t xml:space="preserve">Проект направлен на автоматизацию процесса составления протоколов совещаний путем трансформации аудиозаписей в текстовые документы. Основная цель заключается в создании работающего сервиса, который преобразует аудиофайлы, полученные с видеозвонков и встреч, в текст, разбитый по спикерам, а также автоматически формирует протокол по заранее установленному шаблону. Задачи проекта включают настройку системы </w:t>
      </w:r>
      <w:proofErr w:type="spellStart"/>
      <w:r w:rsidRPr="007D4E11">
        <w:rPr>
          <w:color w:val="262626"/>
          <w:sz w:val="28"/>
          <w:szCs w:val="28"/>
        </w:rPr>
        <w:t>Whisper</w:t>
      </w:r>
      <w:proofErr w:type="spellEnd"/>
      <w:r w:rsidRPr="007D4E11">
        <w:rPr>
          <w:color w:val="262626"/>
          <w:sz w:val="28"/>
          <w:szCs w:val="28"/>
          <w:lang w:val="en-US"/>
        </w:rPr>
        <w:t>X</w:t>
      </w:r>
      <w:r w:rsidRPr="007D4E11">
        <w:rPr>
          <w:color w:val="262626"/>
          <w:sz w:val="28"/>
          <w:szCs w:val="28"/>
        </w:rPr>
        <w:t xml:space="preserve"> для распознавания русскоязычной речи, оптимизацию модели для повышения точности, интеграцию с искусственным интеллектом для заполнения протоколов, разработку </w:t>
      </w:r>
      <w:r w:rsidRPr="007D4E11">
        <w:rPr>
          <w:color w:val="262626"/>
          <w:sz w:val="28"/>
          <w:szCs w:val="28"/>
        </w:rPr>
        <w:t>сервиса в облаке</w:t>
      </w:r>
      <w:r w:rsidRPr="007D4E11">
        <w:rPr>
          <w:color w:val="262626"/>
          <w:sz w:val="28"/>
          <w:szCs w:val="28"/>
        </w:rPr>
        <w:t xml:space="preserve"> для удобства пользователей и улучшение качества формирования протоколов.</w:t>
      </w:r>
    </w:p>
    <w:p w14:paraId="20F6ADC7" w14:textId="4DC3825C" w:rsidR="000C6721" w:rsidRPr="005E4F6C" w:rsidRDefault="000C6721" w:rsidP="007D4E11">
      <w:pPr>
        <w:pStyle w:val="20"/>
        <w:shd w:val="clear" w:color="auto" w:fill="FFFFFF"/>
        <w:spacing w:before="0" w:line="420" w:lineRule="atLeast"/>
        <w:ind w:firstLine="709"/>
        <w:rPr>
          <w:rFonts w:ascii="Times New Roman" w:hAnsi="Times New Roman" w:cs="Times New Roman"/>
          <w:color w:val="262626"/>
          <w:sz w:val="28"/>
          <w:szCs w:val="28"/>
        </w:rPr>
      </w:pPr>
      <w:r w:rsidRPr="007D4E11">
        <w:rPr>
          <w:rFonts w:ascii="Times New Roman" w:hAnsi="Times New Roman" w:cs="Times New Roman"/>
          <w:color w:val="262626"/>
          <w:sz w:val="28"/>
          <w:szCs w:val="28"/>
        </w:rPr>
        <w:t>2. Обоснование актуальности и важности проекта</w:t>
      </w:r>
      <w:r w:rsidR="005E4F6C" w:rsidRPr="005E4F6C">
        <w:rPr>
          <w:rFonts w:ascii="Times New Roman" w:hAnsi="Times New Roman" w:cs="Times New Roman"/>
          <w:color w:val="262626"/>
          <w:sz w:val="28"/>
          <w:szCs w:val="28"/>
        </w:rPr>
        <w:t>.</w:t>
      </w:r>
    </w:p>
    <w:p w14:paraId="327566F0" w14:textId="7A692DA3" w:rsidR="000C6721" w:rsidRPr="007D4E11" w:rsidRDefault="000C6721" w:rsidP="007D4E11">
      <w:pPr>
        <w:pStyle w:val="af2"/>
        <w:shd w:val="clear" w:color="auto" w:fill="FFFFFF"/>
        <w:spacing w:before="0" w:beforeAutospacing="0" w:after="0" w:afterAutospacing="0" w:line="420" w:lineRule="atLeast"/>
        <w:ind w:firstLine="709"/>
        <w:rPr>
          <w:color w:val="262626"/>
          <w:sz w:val="28"/>
          <w:szCs w:val="28"/>
        </w:rPr>
      </w:pPr>
      <w:r w:rsidRPr="007D4E11">
        <w:rPr>
          <w:color w:val="262626"/>
          <w:sz w:val="28"/>
          <w:szCs w:val="28"/>
        </w:rPr>
        <w:tab/>
      </w:r>
      <w:r w:rsidRPr="007D4E11">
        <w:rPr>
          <w:color w:val="262626"/>
          <w:sz w:val="28"/>
          <w:szCs w:val="28"/>
        </w:rPr>
        <w:t>В современных компаниях создание протоколов совещаний является важным процессом, который зачастую требует значительных временных затрат и может быть подвержен человеческим ошибкам. Актуальность данного проекта обусловлена необходимостью повышения эффективности работы команд и сокращения времени на подготовку отчетности. Автоматизация данного процесса позволит получать протоколы сразу после завершения встречи, что значительно улучшит коммуникацию и оперативность в принятии решений. Проект также отвечает требованиям современного бизнеса, стремящегося к оптимизации процессов и внедрению инновационных технологий.</w:t>
      </w:r>
    </w:p>
    <w:p w14:paraId="5CFACF24" w14:textId="606CEDD2" w:rsidR="000C6721" w:rsidRPr="005E4F6C" w:rsidRDefault="000C6721" w:rsidP="007D4E11">
      <w:pPr>
        <w:pStyle w:val="20"/>
        <w:shd w:val="clear" w:color="auto" w:fill="FFFFFF"/>
        <w:spacing w:before="0" w:line="420" w:lineRule="atLeast"/>
        <w:ind w:firstLine="709"/>
        <w:rPr>
          <w:rFonts w:ascii="Times New Roman" w:hAnsi="Times New Roman" w:cs="Times New Roman"/>
          <w:color w:val="262626"/>
          <w:sz w:val="28"/>
          <w:szCs w:val="28"/>
        </w:rPr>
      </w:pPr>
      <w:r w:rsidRPr="007D4E11">
        <w:rPr>
          <w:rFonts w:ascii="Times New Roman" w:hAnsi="Times New Roman" w:cs="Times New Roman"/>
          <w:color w:val="262626"/>
          <w:sz w:val="28"/>
          <w:szCs w:val="28"/>
        </w:rPr>
        <w:t>3. Описание области применения программного продукта</w:t>
      </w:r>
      <w:r w:rsidR="005E4F6C" w:rsidRPr="005E4F6C">
        <w:rPr>
          <w:rFonts w:ascii="Times New Roman" w:hAnsi="Times New Roman" w:cs="Times New Roman"/>
          <w:color w:val="262626"/>
          <w:sz w:val="28"/>
          <w:szCs w:val="28"/>
        </w:rPr>
        <w:t>.</w:t>
      </w:r>
    </w:p>
    <w:p w14:paraId="1CE97CA2" w14:textId="3008BFFA" w:rsidR="000C6721" w:rsidRPr="007D4E11" w:rsidRDefault="000C6721" w:rsidP="007D4E11">
      <w:pPr>
        <w:pStyle w:val="af2"/>
        <w:shd w:val="clear" w:color="auto" w:fill="FFFFFF"/>
        <w:spacing w:before="0" w:beforeAutospacing="0" w:after="0" w:afterAutospacing="0" w:line="420" w:lineRule="atLeast"/>
        <w:ind w:firstLine="709"/>
        <w:rPr>
          <w:color w:val="262626"/>
          <w:sz w:val="28"/>
          <w:szCs w:val="28"/>
        </w:rPr>
      </w:pPr>
      <w:r w:rsidRPr="007D4E11">
        <w:rPr>
          <w:color w:val="262626"/>
          <w:sz w:val="28"/>
          <w:szCs w:val="28"/>
        </w:rPr>
        <w:tab/>
      </w:r>
      <w:r w:rsidRPr="007D4E11">
        <w:rPr>
          <w:color w:val="262626"/>
          <w:sz w:val="28"/>
          <w:szCs w:val="28"/>
        </w:rPr>
        <w:t>Программный продукт будет востребован в различных сферах, включая корпоративный сектор, образовательные учреждения, а также в государственных организациях, где ведется документирование встреч и совещаний. Сервис будет полезен для специалистов по документированию, секретарей, менеджеров и всех, кто участвует в проведении и организации встреч. Он обеспечит удобный и быстрый способ получения протоколов, что, в свою очередь, повысит продуктивность работы и улучшит качество взаимодействия между участниками.</w:t>
      </w:r>
    </w:p>
    <w:p w14:paraId="445F238D" w14:textId="4DEC686E" w:rsidR="000C6721" w:rsidRPr="005E4F6C" w:rsidRDefault="000C6721" w:rsidP="007D4E11">
      <w:pPr>
        <w:pStyle w:val="20"/>
        <w:shd w:val="clear" w:color="auto" w:fill="FFFFFF"/>
        <w:spacing w:before="0" w:line="420" w:lineRule="atLeast"/>
        <w:ind w:firstLine="709"/>
        <w:rPr>
          <w:rFonts w:ascii="Times New Roman" w:hAnsi="Times New Roman" w:cs="Times New Roman"/>
          <w:color w:val="262626"/>
          <w:sz w:val="28"/>
          <w:szCs w:val="28"/>
        </w:rPr>
      </w:pPr>
      <w:r w:rsidRPr="007D4E11">
        <w:rPr>
          <w:rFonts w:ascii="Times New Roman" w:hAnsi="Times New Roman" w:cs="Times New Roman"/>
          <w:color w:val="262626"/>
          <w:sz w:val="28"/>
          <w:szCs w:val="28"/>
        </w:rPr>
        <w:lastRenderedPageBreak/>
        <w:t>4. Описание ожидаемых результатов и планируемых достижений по завершении проекта</w:t>
      </w:r>
      <w:r w:rsidR="005E4F6C" w:rsidRPr="005E4F6C">
        <w:rPr>
          <w:rFonts w:ascii="Times New Roman" w:hAnsi="Times New Roman" w:cs="Times New Roman"/>
          <w:color w:val="262626"/>
          <w:sz w:val="28"/>
          <w:szCs w:val="28"/>
        </w:rPr>
        <w:t>.</w:t>
      </w:r>
    </w:p>
    <w:p w14:paraId="10E3A3C1" w14:textId="01B97F33" w:rsidR="000C6721" w:rsidRPr="007D4E11" w:rsidRDefault="000C6721" w:rsidP="007D4E11">
      <w:pPr>
        <w:pStyle w:val="af2"/>
        <w:shd w:val="clear" w:color="auto" w:fill="FFFFFF"/>
        <w:spacing w:before="0" w:beforeAutospacing="0" w:after="0" w:afterAutospacing="0" w:line="420" w:lineRule="atLeast"/>
        <w:ind w:firstLine="709"/>
        <w:rPr>
          <w:color w:val="262626"/>
          <w:sz w:val="28"/>
          <w:szCs w:val="28"/>
        </w:rPr>
      </w:pPr>
      <w:r w:rsidRPr="007D4E11">
        <w:rPr>
          <w:color w:val="262626"/>
          <w:sz w:val="28"/>
          <w:szCs w:val="28"/>
        </w:rPr>
        <w:tab/>
      </w:r>
      <w:r w:rsidRPr="007D4E11">
        <w:rPr>
          <w:color w:val="262626"/>
          <w:sz w:val="28"/>
          <w:szCs w:val="28"/>
        </w:rPr>
        <w:t xml:space="preserve">Ожидаемые результаты включают создание высококачественного сервиса, который эффективно распознает речь и формирует протоколы с минимальным количеством ошибок. К моменту завершения проекта будет реализована функциональность, позволяющая пользователям получать готовые протоколы сразу после завершения встреч. Планируемые достижения также включают успешное тестирование и оптимизацию модели, интеграцию с ИИ для автоматического заполнения протоколов и разработку удобного </w:t>
      </w:r>
      <w:r w:rsidRPr="007D4E11">
        <w:rPr>
          <w:color w:val="262626"/>
          <w:sz w:val="28"/>
          <w:szCs w:val="28"/>
        </w:rPr>
        <w:t>сервиса</w:t>
      </w:r>
      <w:r w:rsidRPr="007D4E11">
        <w:rPr>
          <w:color w:val="262626"/>
          <w:sz w:val="28"/>
          <w:szCs w:val="28"/>
        </w:rPr>
        <w:t xml:space="preserve">. </w:t>
      </w:r>
      <w:proofErr w:type="gramStart"/>
      <w:r w:rsidRPr="007D4E11">
        <w:rPr>
          <w:color w:val="262626"/>
          <w:sz w:val="28"/>
          <w:szCs w:val="28"/>
        </w:rPr>
        <w:t>В конечном итоге</w:t>
      </w:r>
      <w:proofErr w:type="gramEnd"/>
      <w:r w:rsidRPr="007D4E11">
        <w:rPr>
          <w:color w:val="262626"/>
          <w:sz w:val="28"/>
          <w:szCs w:val="28"/>
        </w:rPr>
        <w:t xml:space="preserve"> проект должен существенно упростить процесс документирования встреч и повысить его качество.</w:t>
      </w:r>
    </w:p>
    <w:p w14:paraId="2A9CE109" w14:textId="793CFF22" w:rsidR="002E5600" w:rsidRPr="007D4E11" w:rsidRDefault="000C6721" w:rsidP="007D4E11">
      <w:pPr>
        <w:spacing w:line="259" w:lineRule="auto"/>
        <w:ind w:firstLine="709"/>
        <w:rPr>
          <w:rFonts w:eastAsiaTheme="minorHAnsi"/>
          <w:sz w:val="28"/>
          <w:szCs w:val="28"/>
          <w:lang w:eastAsia="en-US"/>
        </w:rPr>
      </w:pPr>
      <w:r w:rsidRPr="007D4E11">
        <w:rPr>
          <w:sz w:val="28"/>
          <w:szCs w:val="28"/>
        </w:rPr>
        <w:br w:type="page"/>
      </w:r>
    </w:p>
    <w:p w14:paraId="047656DA" w14:textId="77777777" w:rsidR="00887174" w:rsidRDefault="005F7E15" w:rsidP="00881391">
      <w:pPr>
        <w:pStyle w:val="12"/>
      </w:pPr>
      <w:bookmarkStart w:id="16" w:name="_Toc196862092"/>
      <w:bookmarkStart w:id="17" w:name="_Toc196862843"/>
      <w:bookmarkStart w:id="18" w:name="_Toc199280334"/>
      <w:r w:rsidRPr="00881391">
        <w:lastRenderedPageBreak/>
        <w:t>Основная</w:t>
      </w:r>
      <w:r w:rsidRPr="00B02DDA">
        <w:t xml:space="preserve"> часть</w:t>
      </w:r>
      <w:bookmarkEnd w:id="16"/>
      <w:bookmarkEnd w:id="17"/>
      <w:bookmarkEnd w:id="18"/>
    </w:p>
    <w:p w14:paraId="09959BFD" w14:textId="77777777" w:rsidR="00264DD1" w:rsidRPr="00264DD1" w:rsidRDefault="00264DD1" w:rsidP="00264DD1">
      <w:pPr>
        <w:pStyle w:val="22"/>
      </w:pPr>
    </w:p>
    <w:p w14:paraId="3F78A825" w14:textId="025B6048" w:rsidR="002E3071" w:rsidRDefault="002E3071" w:rsidP="002E3071">
      <w:pPr>
        <w:pStyle w:val="13"/>
      </w:pPr>
      <w:bookmarkStart w:id="19" w:name="_Toc199280335"/>
      <w:r w:rsidRPr="002E3071">
        <w:t>Отчет работы каждого из участников</w:t>
      </w:r>
      <w:bookmarkEnd w:id="19"/>
      <w:r w:rsidRPr="002E3071">
        <w:t xml:space="preserve"> </w:t>
      </w:r>
    </w:p>
    <w:p w14:paraId="2047B167" w14:textId="77777777" w:rsidR="00264DD1" w:rsidRPr="00264DD1" w:rsidRDefault="00264DD1" w:rsidP="00264DD1">
      <w:pPr>
        <w:pStyle w:val="22"/>
      </w:pPr>
    </w:p>
    <w:p w14:paraId="4BE7037C" w14:textId="4F16A4EC" w:rsidR="005E4F6C" w:rsidRPr="005E4F6C" w:rsidRDefault="00611670" w:rsidP="00611670">
      <w:pPr>
        <w:pStyle w:val="14"/>
      </w:pPr>
      <w:bookmarkStart w:id="20" w:name="_Toc199280336"/>
      <w:proofErr w:type="spellStart"/>
      <w:r w:rsidRPr="00611670">
        <w:t>Разработчки</w:t>
      </w:r>
      <w:proofErr w:type="spellEnd"/>
      <w:r w:rsidRPr="00611670">
        <w:t xml:space="preserve"> 1</w:t>
      </w:r>
      <w:bookmarkEnd w:id="20"/>
      <w:r>
        <w:t xml:space="preserve"> </w:t>
      </w:r>
    </w:p>
    <w:p w14:paraId="0D3D0EA2" w14:textId="07F3D66D" w:rsidR="005E4F6C" w:rsidRDefault="005E4F6C" w:rsidP="005E4F6C">
      <w:pPr>
        <w:pStyle w:val="22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>Отчет по проделанной работе Макушкина Максима Васильевича</w:t>
      </w:r>
      <w:r>
        <w:rPr>
          <w:rFonts w:eastAsiaTheme="minorHAnsi"/>
          <w:lang w:eastAsia="en-US"/>
        </w:rPr>
        <w:t>.</w:t>
      </w:r>
    </w:p>
    <w:p w14:paraId="7A672215" w14:textId="77777777" w:rsidR="005E4F6C" w:rsidRDefault="005E4F6C" w:rsidP="005E4F6C">
      <w:pPr>
        <w:pStyle w:val="22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 xml:space="preserve">Этап 1: Подбор и тестирование моделей для </w:t>
      </w:r>
      <w:proofErr w:type="spellStart"/>
      <w:r>
        <w:rPr>
          <w:rFonts w:eastAsiaTheme="minorHAnsi"/>
          <w:lang w:eastAsia="en-US"/>
        </w:rPr>
        <w:t>транскрибации</w:t>
      </w:r>
      <w:proofErr w:type="spellEnd"/>
    </w:p>
    <w:p w14:paraId="61937989" w14:textId="77777777" w:rsidR="005E4F6C" w:rsidRDefault="005E4F6C" w:rsidP="005E4F6C">
      <w:pPr>
        <w:pStyle w:val="22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 xml:space="preserve">В начале разработки локально развернул и протестировал различные модели </w:t>
      </w:r>
      <w:proofErr w:type="spellStart"/>
      <w:r>
        <w:rPr>
          <w:rFonts w:eastAsiaTheme="minorHAnsi"/>
          <w:lang w:eastAsia="en-US"/>
        </w:rPr>
        <w:t>Whisper</w:t>
      </w:r>
      <w:proofErr w:type="spellEnd"/>
      <w:r>
        <w:rPr>
          <w:rFonts w:eastAsiaTheme="minorHAnsi"/>
          <w:lang w:eastAsia="en-US"/>
        </w:rPr>
        <w:t xml:space="preserve"> (включая </w:t>
      </w:r>
      <w:proofErr w:type="spellStart"/>
      <w:r>
        <w:rPr>
          <w:rFonts w:eastAsiaTheme="minorHAnsi"/>
          <w:lang w:eastAsia="en-US"/>
        </w:rPr>
        <w:t>whisperx</w:t>
      </w:r>
      <w:proofErr w:type="spellEnd"/>
      <w:r>
        <w:rPr>
          <w:rFonts w:eastAsiaTheme="minorHAnsi"/>
          <w:lang w:eastAsia="en-US"/>
        </w:rPr>
        <w:t xml:space="preserve">) с целью оценки производительности на разных конфигурациях (модели </w:t>
      </w:r>
      <w:proofErr w:type="spellStart"/>
      <w:r>
        <w:rPr>
          <w:rFonts w:eastAsiaTheme="minorHAnsi"/>
          <w:lang w:eastAsia="en-US"/>
        </w:rPr>
        <w:t>base</w:t>
      </w:r>
      <w:proofErr w:type="spellEnd"/>
      <w:r>
        <w:rPr>
          <w:rFonts w:eastAsiaTheme="minorHAnsi"/>
          <w:lang w:eastAsia="en-US"/>
        </w:rPr>
        <w:t xml:space="preserve">, </w:t>
      </w:r>
      <w:proofErr w:type="spellStart"/>
      <w:r>
        <w:rPr>
          <w:rFonts w:eastAsiaTheme="minorHAnsi"/>
          <w:lang w:eastAsia="en-US"/>
        </w:rPr>
        <w:t>medium</w:t>
      </w:r>
      <w:proofErr w:type="spellEnd"/>
      <w:r>
        <w:rPr>
          <w:rFonts w:eastAsiaTheme="minorHAnsi"/>
          <w:lang w:eastAsia="en-US"/>
        </w:rPr>
        <w:t xml:space="preserve">, </w:t>
      </w:r>
      <w:proofErr w:type="spellStart"/>
      <w:r>
        <w:rPr>
          <w:rFonts w:eastAsiaTheme="minorHAnsi"/>
          <w:lang w:eastAsia="en-US"/>
        </w:rPr>
        <w:t>large</w:t>
      </w:r>
      <w:proofErr w:type="spellEnd"/>
      <w:r>
        <w:rPr>
          <w:rFonts w:eastAsiaTheme="minorHAnsi"/>
          <w:lang w:eastAsia="en-US"/>
        </w:rPr>
        <w:t xml:space="preserve">, </w:t>
      </w:r>
      <w:proofErr w:type="spellStart"/>
      <w:r>
        <w:rPr>
          <w:rFonts w:eastAsiaTheme="minorHAnsi"/>
          <w:lang w:eastAsia="en-US"/>
        </w:rPr>
        <w:t>turbo</w:t>
      </w:r>
      <w:proofErr w:type="spellEnd"/>
      <w:r>
        <w:rPr>
          <w:rFonts w:eastAsiaTheme="minorHAnsi"/>
          <w:lang w:eastAsia="en-US"/>
        </w:rPr>
        <w:t xml:space="preserve">). Необходимо было протестировать работу моделей на GPU. Измерить время выполнения </w:t>
      </w:r>
      <w:proofErr w:type="spellStart"/>
      <w:r>
        <w:rPr>
          <w:rFonts w:eastAsiaTheme="minorHAnsi"/>
          <w:lang w:eastAsia="en-US"/>
        </w:rPr>
        <w:t>транскрибации</w:t>
      </w:r>
      <w:proofErr w:type="spellEnd"/>
      <w:r>
        <w:rPr>
          <w:rFonts w:eastAsiaTheme="minorHAnsi"/>
          <w:lang w:eastAsia="en-US"/>
        </w:rPr>
        <w:t xml:space="preserve">, выравнивания и </w:t>
      </w:r>
      <w:proofErr w:type="spellStart"/>
      <w:r>
        <w:rPr>
          <w:rFonts w:eastAsiaTheme="minorHAnsi"/>
          <w:lang w:eastAsia="en-US"/>
        </w:rPr>
        <w:t>диаризации</w:t>
      </w:r>
      <w:proofErr w:type="spellEnd"/>
      <w:r>
        <w:rPr>
          <w:rFonts w:eastAsiaTheme="minorHAnsi"/>
          <w:lang w:eastAsia="en-US"/>
        </w:rPr>
        <w:t xml:space="preserve"> на тестовых аудиофайлах продолжительностью от 8 минут до 2 часов, а также сравнить качество двух моделей по соотношению время/точность </w:t>
      </w:r>
      <w:proofErr w:type="spellStart"/>
      <w:r>
        <w:rPr>
          <w:rFonts w:eastAsiaTheme="minorHAnsi"/>
          <w:lang w:eastAsia="en-US"/>
        </w:rPr>
        <w:t>Whisper</w:t>
      </w:r>
      <w:proofErr w:type="spellEnd"/>
      <w:r>
        <w:rPr>
          <w:rFonts w:eastAsiaTheme="minorHAnsi"/>
          <w:lang w:eastAsia="en-US"/>
        </w:rPr>
        <w:t xml:space="preserve"> и </w:t>
      </w:r>
      <w:proofErr w:type="spellStart"/>
      <w:r>
        <w:rPr>
          <w:rFonts w:eastAsiaTheme="minorHAnsi"/>
          <w:lang w:eastAsia="en-US"/>
        </w:rPr>
        <w:t>WhisperX</w:t>
      </w:r>
      <w:proofErr w:type="spellEnd"/>
      <w:r>
        <w:rPr>
          <w:rFonts w:eastAsiaTheme="minorHAnsi"/>
          <w:lang w:eastAsia="en-US"/>
        </w:rPr>
        <w:t xml:space="preserve">. </w:t>
      </w:r>
    </w:p>
    <w:p w14:paraId="71AA6AFD" w14:textId="77777777" w:rsidR="005E4F6C" w:rsidRDefault="005E4F6C" w:rsidP="005E4F6C">
      <w:pPr>
        <w:pStyle w:val="22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 xml:space="preserve">Этап 2: Подбор и тестирование языковых моделей </w:t>
      </w:r>
    </w:p>
    <w:p w14:paraId="31D74D2B" w14:textId="77777777" w:rsidR="005E4F6C" w:rsidRDefault="005E4F6C" w:rsidP="005E4F6C">
      <w:pPr>
        <w:pStyle w:val="22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 xml:space="preserve">Для генерации финального протокола после </w:t>
      </w:r>
      <w:proofErr w:type="spellStart"/>
      <w:r>
        <w:rPr>
          <w:rFonts w:eastAsiaTheme="minorHAnsi"/>
          <w:lang w:eastAsia="en-US"/>
        </w:rPr>
        <w:t>транскрибации</w:t>
      </w:r>
      <w:proofErr w:type="spellEnd"/>
      <w:r>
        <w:rPr>
          <w:rFonts w:eastAsiaTheme="minorHAnsi"/>
          <w:lang w:eastAsia="en-US"/>
        </w:rPr>
        <w:t xml:space="preserve"> была выбрана языковая модель </w:t>
      </w:r>
      <w:proofErr w:type="spellStart"/>
      <w:r>
        <w:rPr>
          <w:rFonts w:eastAsiaTheme="minorHAnsi"/>
          <w:lang w:eastAsia="en-US"/>
        </w:rPr>
        <w:t>LLaMA</w:t>
      </w:r>
      <w:proofErr w:type="spellEnd"/>
      <w:r>
        <w:rPr>
          <w:rFonts w:eastAsiaTheme="minorHAnsi"/>
          <w:lang w:eastAsia="en-US"/>
        </w:rPr>
        <w:t xml:space="preserve"> с использованием библиотеки </w:t>
      </w:r>
      <w:proofErr w:type="spellStart"/>
      <w:r>
        <w:rPr>
          <w:rFonts w:eastAsiaTheme="minorHAnsi"/>
          <w:lang w:eastAsia="en-US"/>
        </w:rPr>
        <w:t>llama-cpp-python</w:t>
      </w:r>
      <w:proofErr w:type="spellEnd"/>
      <w:r>
        <w:rPr>
          <w:rFonts w:eastAsiaTheme="minorHAnsi"/>
          <w:lang w:eastAsia="en-US"/>
        </w:rPr>
        <w:t xml:space="preserve">. Модель запускалась локально на GPU. В рамках данного этапа были проделаны следующие действия: скачал и протестировал несколько версий модели </w:t>
      </w:r>
      <w:proofErr w:type="spellStart"/>
      <w:r>
        <w:rPr>
          <w:rFonts w:eastAsiaTheme="minorHAnsi"/>
          <w:lang w:eastAsia="en-US"/>
        </w:rPr>
        <w:t>LLaMA</w:t>
      </w:r>
      <w:proofErr w:type="spellEnd"/>
      <w:r>
        <w:rPr>
          <w:rFonts w:eastAsiaTheme="minorHAnsi"/>
          <w:lang w:eastAsia="en-US"/>
        </w:rPr>
        <w:t xml:space="preserve"> в формате </w:t>
      </w:r>
      <w:proofErr w:type="spellStart"/>
      <w:r>
        <w:rPr>
          <w:rFonts w:eastAsiaTheme="minorHAnsi"/>
          <w:lang w:eastAsia="en-US"/>
        </w:rPr>
        <w:t>gguf</w:t>
      </w:r>
      <w:proofErr w:type="spellEnd"/>
      <w:r>
        <w:rPr>
          <w:rFonts w:eastAsiaTheme="minorHAnsi"/>
          <w:lang w:eastAsia="en-US"/>
        </w:rPr>
        <w:t xml:space="preserve">, подобрал оптимальные параметры для запуска модели (например, </w:t>
      </w:r>
      <w:proofErr w:type="spellStart"/>
      <w:r>
        <w:rPr>
          <w:rFonts w:eastAsiaTheme="minorHAnsi"/>
          <w:lang w:eastAsia="en-US"/>
        </w:rPr>
        <w:t>n_gpu_layers</w:t>
      </w:r>
      <w:proofErr w:type="spellEnd"/>
      <w:r>
        <w:rPr>
          <w:rFonts w:eastAsiaTheme="minorHAnsi"/>
          <w:lang w:eastAsia="en-US"/>
        </w:rPr>
        <w:t xml:space="preserve">, </w:t>
      </w:r>
      <w:proofErr w:type="spellStart"/>
      <w:r>
        <w:rPr>
          <w:rFonts w:eastAsiaTheme="minorHAnsi"/>
          <w:lang w:eastAsia="en-US"/>
        </w:rPr>
        <w:t>n_ctx</w:t>
      </w:r>
      <w:proofErr w:type="spellEnd"/>
      <w:r>
        <w:rPr>
          <w:rFonts w:eastAsiaTheme="minorHAnsi"/>
          <w:lang w:eastAsia="en-US"/>
        </w:rPr>
        <w:t xml:space="preserve">, </w:t>
      </w:r>
      <w:proofErr w:type="spellStart"/>
      <w:r>
        <w:rPr>
          <w:rFonts w:eastAsiaTheme="minorHAnsi"/>
          <w:lang w:eastAsia="en-US"/>
        </w:rPr>
        <w:t>n_threads</w:t>
      </w:r>
      <w:proofErr w:type="spellEnd"/>
      <w:r>
        <w:rPr>
          <w:rFonts w:eastAsiaTheme="minorHAnsi"/>
          <w:lang w:eastAsia="en-US"/>
        </w:rPr>
        <w:t xml:space="preserve">), провел замеры времени генерации ответа и добился снижения времени генерации при сохранении качества, адаптировал формат </w:t>
      </w:r>
      <w:proofErr w:type="spellStart"/>
      <w:r>
        <w:rPr>
          <w:rFonts w:eastAsiaTheme="minorHAnsi"/>
          <w:lang w:eastAsia="en-US"/>
        </w:rPr>
        <w:t>prompt'а</w:t>
      </w:r>
      <w:proofErr w:type="spellEnd"/>
      <w:r>
        <w:rPr>
          <w:rFonts w:eastAsiaTheme="minorHAnsi"/>
          <w:lang w:eastAsia="en-US"/>
        </w:rPr>
        <w:t>, чтобы модель возвращала краткий, структурированный протокол, настроил сохранение результатов генерации в файл.</w:t>
      </w:r>
    </w:p>
    <w:p w14:paraId="2BB83B9F" w14:textId="77777777" w:rsidR="005E4F6C" w:rsidRDefault="005E4F6C" w:rsidP="005E4F6C">
      <w:pPr>
        <w:pStyle w:val="22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>Этап 3: Разработка серверного приложения (</w:t>
      </w:r>
      <w:proofErr w:type="spellStart"/>
      <w:r>
        <w:rPr>
          <w:rFonts w:eastAsiaTheme="minorHAnsi"/>
          <w:lang w:eastAsia="en-US"/>
        </w:rPr>
        <w:t>FastAPI</w:t>
      </w:r>
      <w:proofErr w:type="spellEnd"/>
      <w:r>
        <w:rPr>
          <w:rFonts w:eastAsiaTheme="minorHAnsi"/>
          <w:lang w:eastAsia="en-US"/>
        </w:rPr>
        <w:t>)</w:t>
      </w:r>
    </w:p>
    <w:p w14:paraId="55D403CC" w14:textId="77777777" w:rsidR="005E4F6C" w:rsidRDefault="005E4F6C" w:rsidP="005E4F6C">
      <w:pPr>
        <w:pStyle w:val="22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 xml:space="preserve">На этом этапе перешел к созданию </w:t>
      </w:r>
      <w:proofErr w:type="spellStart"/>
      <w:r>
        <w:rPr>
          <w:rFonts w:eastAsiaTheme="minorHAnsi"/>
          <w:lang w:eastAsia="en-US"/>
        </w:rPr>
        <w:t>FastAPI</w:t>
      </w:r>
      <w:proofErr w:type="spellEnd"/>
      <w:r>
        <w:rPr>
          <w:rFonts w:eastAsiaTheme="minorHAnsi"/>
          <w:lang w:eastAsia="en-US"/>
        </w:rPr>
        <w:t xml:space="preserve">-приложения. Реализован </w:t>
      </w:r>
      <w:proofErr w:type="spellStart"/>
      <w:r>
        <w:rPr>
          <w:rFonts w:eastAsiaTheme="minorHAnsi"/>
          <w:lang w:eastAsia="en-US"/>
        </w:rPr>
        <w:t>эндпоинт</w:t>
      </w:r>
      <w:proofErr w:type="spellEnd"/>
      <w:r>
        <w:rPr>
          <w:rFonts w:eastAsiaTheme="minorHAnsi"/>
          <w:lang w:eastAsia="en-US"/>
        </w:rPr>
        <w:t xml:space="preserve"> /</w:t>
      </w:r>
      <w:proofErr w:type="spellStart"/>
      <w:r>
        <w:rPr>
          <w:rFonts w:eastAsiaTheme="minorHAnsi"/>
          <w:lang w:eastAsia="en-US"/>
        </w:rPr>
        <w:t>process</w:t>
      </w:r>
      <w:proofErr w:type="spellEnd"/>
      <w:r>
        <w:rPr>
          <w:rFonts w:eastAsiaTheme="minorHAnsi"/>
          <w:lang w:eastAsia="en-US"/>
        </w:rPr>
        <w:t xml:space="preserve">, принимающий файл, выполняющий </w:t>
      </w:r>
      <w:proofErr w:type="spellStart"/>
      <w:r>
        <w:rPr>
          <w:rFonts w:eastAsiaTheme="minorHAnsi"/>
          <w:lang w:eastAsia="en-US"/>
        </w:rPr>
        <w:t>транскрибацию</w:t>
      </w:r>
      <w:proofErr w:type="spellEnd"/>
      <w:r>
        <w:rPr>
          <w:rFonts w:eastAsiaTheme="minorHAnsi"/>
          <w:lang w:eastAsia="en-US"/>
        </w:rPr>
        <w:t xml:space="preserve">, выравнивание, </w:t>
      </w:r>
      <w:proofErr w:type="spellStart"/>
      <w:r>
        <w:rPr>
          <w:rFonts w:eastAsiaTheme="minorHAnsi"/>
          <w:lang w:eastAsia="en-US"/>
        </w:rPr>
        <w:t>диаризацию</w:t>
      </w:r>
      <w:proofErr w:type="spellEnd"/>
      <w:r>
        <w:rPr>
          <w:rFonts w:eastAsiaTheme="minorHAnsi"/>
          <w:lang w:eastAsia="en-US"/>
        </w:rPr>
        <w:t xml:space="preserve"> и генерацию протокола. Настроил возвращение результата пользователю в виде текстового файла через </w:t>
      </w:r>
      <w:proofErr w:type="spellStart"/>
      <w:r>
        <w:rPr>
          <w:rFonts w:eastAsiaTheme="minorHAnsi"/>
          <w:lang w:eastAsia="en-US"/>
        </w:rPr>
        <w:t>FileResponse</w:t>
      </w:r>
      <w:proofErr w:type="spellEnd"/>
      <w:r>
        <w:rPr>
          <w:rFonts w:eastAsiaTheme="minorHAnsi"/>
          <w:lang w:eastAsia="en-US"/>
        </w:rPr>
        <w:t>.</w:t>
      </w:r>
    </w:p>
    <w:p w14:paraId="41A29C6D" w14:textId="77777777" w:rsidR="005E4F6C" w:rsidRDefault="005E4F6C" w:rsidP="005E4F6C">
      <w:pPr>
        <w:pStyle w:val="22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lastRenderedPageBreak/>
        <w:t>Этап 4: Аутентификация и регистрация пользователей</w:t>
      </w:r>
    </w:p>
    <w:p w14:paraId="1657C9FB" w14:textId="77777777" w:rsidR="005E4F6C" w:rsidRDefault="005E4F6C" w:rsidP="005E4F6C">
      <w:pPr>
        <w:pStyle w:val="22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 xml:space="preserve">Теперь было необходимо подключить базу данных и настроить регистрацию и аутентификацию пользователей. Реализовал регистрацию и вход пользователей с сохранением </w:t>
      </w:r>
      <w:proofErr w:type="spellStart"/>
      <w:r>
        <w:rPr>
          <w:rFonts w:eastAsiaTheme="minorHAnsi"/>
          <w:lang w:eastAsia="en-US"/>
        </w:rPr>
        <w:t>хэшированных</w:t>
      </w:r>
      <w:proofErr w:type="spellEnd"/>
      <w:r>
        <w:rPr>
          <w:rFonts w:eastAsiaTheme="minorHAnsi"/>
          <w:lang w:eastAsia="en-US"/>
        </w:rPr>
        <w:t xml:space="preserve"> паролей (использовалась </w:t>
      </w:r>
      <w:proofErr w:type="spellStart"/>
      <w:r>
        <w:rPr>
          <w:rFonts w:eastAsiaTheme="minorHAnsi"/>
          <w:lang w:eastAsia="en-US"/>
        </w:rPr>
        <w:t>passlib</w:t>
      </w:r>
      <w:proofErr w:type="spellEnd"/>
      <w:r>
        <w:rPr>
          <w:rFonts w:eastAsiaTheme="minorHAnsi"/>
          <w:lang w:eastAsia="en-US"/>
        </w:rPr>
        <w:t xml:space="preserve">). Добавил генерацию JWT-токенов и их хранение в </w:t>
      </w:r>
      <w:proofErr w:type="spellStart"/>
      <w:r>
        <w:rPr>
          <w:rFonts w:eastAsiaTheme="minorHAnsi"/>
          <w:lang w:eastAsia="en-US"/>
        </w:rPr>
        <w:t>cookies</w:t>
      </w:r>
      <w:proofErr w:type="spellEnd"/>
      <w:r>
        <w:rPr>
          <w:rFonts w:eastAsiaTheme="minorHAnsi"/>
          <w:lang w:eastAsia="en-US"/>
        </w:rPr>
        <w:t>. Реализовал выход из системы с удалением токена. Обеспечил CSRF-защиту и проверку длины пароля при регистрации.</w:t>
      </w:r>
    </w:p>
    <w:p w14:paraId="40EC677E" w14:textId="77777777" w:rsidR="005E4F6C" w:rsidRDefault="005E4F6C" w:rsidP="005E4F6C">
      <w:pPr>
        <w:pStyle w:val="22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>Этап 5: Создание веб-интерфейса используя Jinja2 шаблоны</w:t>
      </w:r>
    </w:p>
    <w:p w14:paraId="484B2749" w14:textId="77777777" w:rsidR="005E4F6C" w:rsidRDefault="005E4F6C" w:rsidP="005E4F6C">
      <w:pPr>
        <w:pStyle w:val="22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>Создал страницы:</w:t>
      </w:r>
    </w:p>
    <w:p w14:paraId="062F058C" w14:textId="77777777" w:rsidR="005E4F6C" w:rsidRDefault="005E4F6C" w:rsidP="005E4F6C">
      <w:pPr>
        <w:pStyle w:val="22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>•  / — форма входа;</w:t>
      </w:r>
    </w:p>
    <w:p w14:paraId="54F48029" w14:textId="77777777" w:rsidR="005E4F6C" w:rsidRDefault="005E4F6C" w:rsidP="005E4F6C">
      <w:pPr>
        <w:pStyle w:val="22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>•  /</w:t>
      </w:r>
      <w:proofErr w:type="spellStart"/>
      <w:r>
        <w:rPr>
          <w:rFonts w:eastAsiaTheme="minorHAnsi"/>
          <w:lang w:eastAsia="en-US"/>
        </w:rPr>
        <w:t>register</w:t>
      </w:r>
      <w:proofErr w:type="spellEnd"/>
      <w:r>
        <w:rPr>
          <w:rFonts w:eastAsiaTheme="minorHAnsi"/>
          <w:lang w:eastAsia="en-US"/>
        </w:rPr>
        <w:t xml:space="preserve"> — форма регистрации;</w:t>
      </w:r>
    </w:p>
    <w:p w14:paraId="42E5767E" w14:textId="77777777" w:rsidR="005E4F6C" w:rsidRDefault="005E4F6C" w:rsidP="005E4F6C">
      <w:pPr>
        <w:pStyle w:val="22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>•  /</w:t>
      </w:r>
      <w:proofErr w:type="spellStart"/>
      <w:r>
        <w:rPr>
          <w:rFonts w:eastAsiaTheme="minorHAnsi"/>
          <w:lang w:eastAsia="en-US"/>
        </w:rPr>
        <w:t>upload</w:t>
      </w:r>
      <w:proofErr w:type="spellEnd"/>
      <w:r>
        <w:rPr>
          <w:rFonts w:eastAsiaTheme="minorHAnsi"/>
          <w:lang w:eastAsia="en-US"/>
        </w:rPr>
        <w:t xml:space="preserve"> — загрузка файла.</w:t>
      </w:r>
    </w:p>
    <w:p w14:paraId="77FF9231" w14:textId="77777777" w:rsidR="005E4F6C" w:rsidRDefault="005E4F6C" w:rsidP="005E4F6C">
      <w:pPr>
        <w:pStyle w:val="22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 xml:space="preserve">Был создан минималистичный дизайн. Также настроил защиту страниц от неавторизованного доступа через токены в </w:t>
      </w:r>
      <w:proofErr w:type="spellStart"/>
      <w:r>
        <w:rPr>
          <w:rFonts w:eastAsiaTheme="minorHAnsi"/>
          <w:lang w:eastAsia="en-US"/>
        </w:rPr>
        <w:t>cookie</w:t>
      </w:r>
      <w:proofErr w:type="spellEnd"/>
      <w:r>
        <w:rPr>
          <w:rFonts w:eastAsiaTheme="minorHAnsi"/>
          <w:lang w:eastAsia="en-US"/>
        </w:rPr>
        <w:t>.</w:t>
      </w:r>
    </w:p>
    <w:p w14:paraId="22985A83" w14:textId="77777777" w:rsidR="005E4F6C" w:rsidRDefault="005E4F6C" w:rsidP="005E4F6C">
      <w:pPr>
        <w:pStyle w:val="22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>В результате всех этапов был создан и стабильно работает сервис, позволяющий:</w:t>
      </w:r>
    </w:p>
    <w:p w14:paraId="49D51F0B" w14:textId="77777777" w:rsidR="005E4F6C" w:rsidRDefault="005E4F6C" w:rsidP="005E4F6C">
      <w:pPr>
        <w:pStyle w:val="22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>•  Пользователю зарегистрироваться и войти;</w:t>
      </w:r>
    </w:p>
    <w:p w14:paraId="1014BF77" w14:textId="77777777" w:rsidR="005E4F6C" w:rsidRDefault="005E4F6C" w:rsidP="005E4F6C">
      <w:pPr>
        <w:pStyle w:val="22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>•  Загрузить аудиофайл;</w:t>
      </w:r>
    </w:p>
    <w:p w14:paraId="0702033D" w14:textId="77777777" w:rsidR="005E4F6C" w:rsidRDefault="005E4F6C" w:rsidP="005E4F6C">
      <w:pPr>
        <w:pStyle w:val="22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>•  Получить готовый текст и протокол;</w:t>
      </w:r>
    </w:p>
    <w:p w14:paraId="020D6C93" w14:textId="7342E7D1" w:rsidR="005E4F6C" w:rsidRPr="005E4F6C" w:rsidRDefault="005E4F6C" w:rsidP="005E4F6C">
      <w:pPr>
        <w:pStyle w:val="22"/>
      </w:pPr>
      <w:r>
        <w:rPr>
          <w:rFonts w:eastAsiaTheme="minorHAnsi"/>
          <w:lang w:eastAsia="en-US"/>
        </w:rPr>
        <w:t xml:space="preserve">•  Работать через веб-интерфейс или </w:t>
      </w:r>
      <w:proofErr w:type="spellStart"/>
      <w:r>
        <w:rPr>
          <w:rFonts w:eastAsiaTheme="minorHAnsi"/>
          <w:lang w:eastAsia="en-US"/>
        </w:rPr>
        <w:t>Postman</w:t>
      </w:r>
      <w:proofErr w:type="spellEnd"/>
      <w:r>
        <w:rPr>
          <w:rFonts w:eastAsiaTheme="minorHAnsi"/>
          <w:lang w:eastAsia="en-US"/>
        </w:rPr>
        <w:t>.</w:t>
      </w:r>
    </w:p>
    <w:p w14:paraId="10D7CB2E" w14:textId="77777777" w:rsidR="00D9009C" w:rsidRDefault="00D9009C" w:rsidP="00611670">
      <w:pPr>
        <w:pStyle w:val="22"/>
      </w:pPr>
    </w:p>
    <w:p w14:paraId="23A116D5" w14:textId="659F86BA" w:rsidR="00611670" w:rsidRPr="00D9009C" w:rsidRDefault="00D9009C" w:rsidP="00D9009C">
      <w:pPr>
        <w:spacing w:after="160" w:line="259" w:lineRule="auto"/>
        <w:rPr>
          <w:sz w:val="28"/>
          <w:szCs w:val="20"/>
        </w:rPr>
      </w:pPr>
      <w:r>
        <w:br w:type="page"/>
      </w:r>
    </w:p>
    <w:p w14:paraId="7910E4EC" w14:textId="6E206665" w:rsidR="005E4F6C" w:rsidRPr="005E4F6C" w:rsidRDefault="00611670" w:rsidP="00611670">
      <w:pPr>
        <w:pStyle w:val="14"/>
      </w:pPr>
      <w:bookmarkStart w:id="21" w:name="_Toc199280337"/>
      <w:r>
        <w:lastRenderedPageBreak/>
        <w:t>Разработчик 2</w:t>
      </w:r>
      <w:bookmarkEnd w:id="21"/>
    </w:p>
    <w:p w14:paraId="68682B4C" w14:textId="2322C532" w:rsidR="005E4F6C" w:rsidRPr="006C3E22" w:rsidRDefault="005E4F6C" w:rsidP="006C3E22">
      <w:pPr>
        <w:pStyle w:val="22"/>
        <w:rPr>
          <w:rFonts w:eastAsiaTheme="minorHAnsi"/>
        </w:rPr>
      </w:pPr>
      <w:r w:rsidRPr="006C3E22">
        <w:rPr>
          <w:rFonts w:eastAsiaTheme="minorHAnsi"/>
        </w:rPr>
        <w:t xml:space="preserve">Отчет по проделанной работе </w:t>
      </w:r>
      <w:r w:rsidRPr="006C3E22">
        <w:rPr>
          <w:rFonts w:eastAsiaTheme="minorHAnsi"/>
        </w:rPr>
        <w:t>Егорова Никиты Романовича.</w:t>
      </w:r>
    </w:p>
    <w:p w14:paraId="0773C08D" w14:textId="3A7F60A1" w:rsidR="005E4F6C" w:rsidRPr="006C3E22" w:rsidRDefault="005E4F6C" w:rsidP="006C3E22">
      <w:pPr>
        <w:pStyle w:val="22"/>
        <w:rPr>
          <w:rFonts w:eastAsiaTheme="minorHAnsi"/>
        </w:rPr>
      </w:pPr>
      <w:r w:rsidRPr="006C3E22">
        <w:rPr>
          <w:rFonts w:eastAsiaTheme="minorHAnsi"/>
        </w:rPr>
        <w:t xml:space="preserve">Этап 1: </w:t>
      </w:r>
      <w:r w:rsidR="006A6091" w:rsidRPr="006C3E22">
        <w:rPr>
          <w:rFonts w:eastAsiaTheme="minorHAnsi"/>
        </w:rPr>
        <w:t>Анализ конкурентов, тестирование моделей</w:t>
      </w:r>
    </w:p>
    <w:p w14:paraId="2F483959" w14:textId="03EEB066" w:rsidR="006C3E22" w:rsidRPr="006C3E22" w:rsidRDefault="006C3E22" w:rsidP="006C3E22">
      <w:pPr>
        <w:pStyle w:val="22"/>
        <w:rPr>
          <w:rFonts w:eastAsiaTheme="minorHAnsi"/>
        </w:rPr>
      </w:pPr>
      <w:r w:rsidRPr="006C3E22">
        <w:rPr>
          <w:rFonts w:eastAsiaTheme="minorHAnsi"/>
        </w:rPr>
        <w:t xml:space="preserve">Занимался </w:t>
      </w:r>
      <w:r w:rsidRPr="006C3E22">
        <w:rPr>
          <w:rFonts w:eastAsiaTheme="minorHAnsi"/>
        </w:rPr>
        <w:t>обсужден</w:t>
      </w:r>
      <w:r w:rsidRPr="006C3E22">
        <w:rPr>
          <w:rFonts w:eastAsiaTheme="minorHAnsi"/>
        </w:rPr>
        <w:t>ием</w:t>
      </w:r>
      <w:r w:rsidRPr="006C3E22">
        <w:rPr>
          <w:rFonts w:eastAsiaTheme="minorHAnsi"/>
        </w:rPr>
        <w:t xml:space="preserve"> и формирован</w:t>
      </w:r>
      <w:r w:rsidRPr="006C3E22">
        <w:rPr>
          <w:rFonts w:eastAsiaTheme="minorHAnsi"/>
        </w:rPr>
        <w:t>ием</w:t>
      </w:r>
      <w:r w:rsidRPr="006C3E22">
        <w:rPr>
          <w:rFonts w:eastAsiaTheme="minorHAnsi"/>
        </w:rPr>
        <w:t xml:space="preserve"> требований и критериев нашего проекта, а также помощи в составлении отчетов</w:t>
      </w:r>
      <w:r w:rsidRPr="006C3E22">
        <w:rPr>
          <w:rFonts w:eastAsiaTheme="minorHAnsi"/>
        </w:rPr>
        <w:t>, презентаций и видео</w:t>
      </w:r>
      <w:r w:rsidRPr="006C3E22">
        <w:rPr>
          <w:rFonts w:eastAsiaTheme="minorHAnsi"/>
        </w:rPr>
        <w:t xml:space="preserve"> к контрольн</w:t>
      </w:r>
      <w:r w:rsidRPr="006C3E22">
        <w:rPr>
          <w:rFonts w:eastAsiaTheme="minorHAnsi"/>
        </w:rPr>
        <w:t>ым</w:t>
      </w:r>
      <w:r w:rsidRPr="006C3E22">
        <w:rPr>
          <w:rFonts w:eastAsiaTheme="minorHAnsi"/>
        </w:rPr>
        <w:t xml:space="preserve"> точк</w:t>
      </w:r>
      <w:r w:rsidRPr="006C3E22">
        <w:rPr>
          <w:rFonts w:eastAsiaTheme="minorHAnsi"/>
        </w:rPr>
        <w:t xml:space="preserve">ам. Выступал на консультациях с докладом. </w:t>
      </w:r>
      <w:r w:rsidRPr="006C3E22">
        <w:rPr>
          <w:rFonts w:eastAsiaTheme="minorHAnsi"/>
        </w:rPr>
        <w:br/>
        <w:t>Также</w:t>
      </w:r>
      <w:r w:rsidRPr="006C3E22">
        <w:rPr>
          <w:rFonts w:eastAsiaTheme="minorHAnsi"/>
        </w:rPr>
        <w:t xml:space="preserve"> провел анализ </w:t>
      </w:r>
      <w:proofErr w:type="spellStart"/>
      <w:r w:rsidRPr="006C3E22">
        <w:rPr>
          <w:rFonts w:eastAsiaTheme="minorHAnsi"/>
        </w:rPr>
        <w:t>конкуретов</w:t>
      </w:r>
      <w:proofErr w:type="spellEnd"/>
      <w:r w:rsidRPr="006C3E22">
        <w:rPr>
          <w:rFonts w:eastAsiaTheme="minorHAnsi"/>
        </w:rPr>
        <w:t>,</w:t>
      </w:r>
      <w:r w:rsidRPr="006C3E22">
        <w:rPr>
          <w:rFonts w:eastAsiaTheme="minorHAnsi"/>
        </w:rPr>
        <w:t xml:space="preserve"> подбор вариантов реализации нашего проекта и тестирование транскрибирующих моделей. Р</w:t>
      </w:r>
      <w:r w:rsidRPr="006C3E22">
        <w:rPr>
          <w:rFonts w:eastAsiaTheme="minorHAnsi"/>
        </w:rPr>
        <w:t xml:space="preserve">азвернул модель </w:t>
      </w:r>
      <w:proofErr w:type="spellStart"/>
      <w:r w:rsidRPr="006C3E22">
        <w:rPr>
          <w:rFonts w:eastAsiaTheme="minorHAnsi"/>
        </w:rPr>
        <w:t>pyannote</w:t>
      </w:r>
      <w:proofErr w:type="spellEnd"/>
      <w:r w:rsidRPr="006C3E22">
        <w:rPr>
          <w:rFonts w:eastAsiaTheme="minorHAnsi"/>
        </w:rPr>
        <w:t>, которая отвечает за разбиение аудио и видео файлов по спикерам, а также разобрался и установил модель</w:t>
      </w:r>
      <w:r w:rsidRPr="006C3E22">
        <w:rPr>
          <w:rFonts w:eastAsiaTheme="minorHAnsi"/>
        </w:rPr>
        <w:t xml:space="preserve"> </w:t>
      </w:r>
      <w:proofErr w:type="spellStart"/>
      <w:r w:rsidRPr="006C3E22">
        <w:rPr>
          <w:rFonts w:eastAsiaTheme="minorHAnsi"/>
        </w:rPr>
        <w:t>whisper</w:t>
      </w:r>
      <w:proofErr w:type="spellEnd"/>
      <w:r w:rsidRPr="006C3E22">
        <w:rPr>
          <w:rFonts w:eastAsiaTheme="minorHAnsi"/>
        </w:rPr>
        <w:t>,</w:t>
      </w:r>
      <w:r w:rsidRPr="006C3E22">
        <w:rPr>
          <w:rFonts w:eastAsiaTheme="minorHAnsi"/>
        </w:rPr>
        <w:t xml:space="preserve"> </w:t>
      </w:r>
      <w:proofErr w:type="spellStart"/>
      <w:r w:rsidRPr="006C3E22">
        <w:rPr>
          <w:rFonts w:eastAsiaTheme="minorHAnsi"/>
        </w:rPr>
        <w:t>whisperX</w:t>
      </w:r>
      <w:proofErr w:type="spellEnd"/>
      <w:r w:rsidRPr="006C3E22">
        <w:rPr>
          <w:rFonts w:eastAsiaTheme="minorHAnsi"/>
        </w:rPr>
        <w:t xml:space="preserve"> к себе на компьютер</w:t>
      </w:r>
      <w:r w:rsidRPr="006C3E22">
        <w:rPr>
          <w:rFonts w:eastAsiaTheme="minorHAnsi"/>
        </w:rPr>
        <w:t>, для дальнейшего тестирования.</w:t>
      </w:r>
    </w:p>
    <w:p w14:paraId="27F3A73D" w14:textId="0F1EE402" w:rsidR="006C3E22" w:rsidRPr="006C3E22" w:rsidRDefault="003C5230" w:rsidP="006C3E22">
      <w:pPr>
        <w:pStyle w:val="22"/>
      </w:pPr>
      <w:r>
        <w:t xml:space="preserve">Занимался </w:t>
      </w:r>
      <w:r w:rsidR="006C3E22" w:rsidRPr="006C3E22">
        <w:t>обсуждени</w:t>
      </w:r>
      <w:r>
        <w:t>ем</w:t>
      </w:r>
      <w:r w:rsidR="006C3E22" w:rsidRPr="006C3E22">
        <w:t xml:space="preserve"> и формировани</w:t>
      </w:r>
      <w:r>
        <w:t>ем</w:t>
      </w:r>
      <w:r w:rsidR="006C3E22" w:rsidRPr="006C3E22">
        <w:t xml:space="preserve"> требований и критериев, необходимых для успешной реализации нашего проекта. В ходе этой работы</w:t>
      </w:r>
      <w:r>
        <w:t xml:space="preserve"> </w:t>
      </w:r>
      <w:r w:rsidR="006C3E22" w:rsidRPr="006C3E22">
        <w:t xml:space="preserve">активно сотрудничал с командой, чтобы определить ключевые показатели эффективности, которые будут служить основой для оценки результатов. </w:t>
      </w:r>
      <w:r>
        <w:t>Т</w:t>
      </w:r>
      <w:r w:rsidR="006C3E22" w:rsidRPr="006C3E22">
        <w:t>акже помогал в составлении отчетов, презентаций и видеоматериалов для контрольных точек, что способствовало лучшему пониманию целей проекта всеми участниками.</w:t>
      </w:r>
    </w:p>
    <w:p w14:paraId="496384E2" w14:textId="7EC82D3B" w:rsidR="006C3E22" w:rsidRPr="006C3E22" w:rsidRDefault="003C5230" w:rsidP="006C3E22">
      <w:pPr>
        <w:pStyle w:val="22"/>
      </w:pPr>
      <w:r w:rsidRPr="006C3E22">
        <w:t>В дополнение к этому</w:t>
      </w:r>
      <w:r w:rsidR="006C3E22" w:rsidRPr="006C3E22">
        <w:t xml:space="preserve"> провел глубокий анализ конкурентов, что позволило выделить сильные и слабые стороны существующих решений на рынке. </w:t>
      </w:r>
      <w:r>
        <w:t>И</w:t>
      </w:r>
      <w:r w:rsidR="006C3E22" w:rsidRPr="006C3E22">
        <w:t xml:space="preserve">сследовал различные варианты реализации нашего проекта, учитывая наилучшие практики и инновационные подходы, применяемые другими командами. В процессе тестирования транскрибирующих моделей развернул модель </w:t>
      </w:r>
      <w:proofErr w:type="spellStart"/>
      <w:r w:rsidR="006C3E22" w:rsidRPr="006C3E22">
        <w:t>pyannote</w:t>
      </w:r>
      <w:proofErr w:type="spellEnd"/>
      <w:r w:rsidR="006C3E22" w:rsidRPr="006C3E22">
        <w:t>, которая отвечает за разбиение аудио и видео файлов по спикерам. Это позволило получить практический опыт работы с алгоритмами обработки речи и их настройкой.</w:t>
      </w:r>
    </w:p>
    <w:p w14:paraId="4D3ED4A6" w14:textId="5C1FDFA6" w:rsidR="006C3E22" w:rsidRPr="003C5230" w:rsidRDefault="006C3E22" w:rsidP="006C3E22">
      <w:pPr>
        <w:pStyle w:val="22"/>
      </w:pPr>
      <w:r w:rsidRPr="006C3E22">
        <w:t xml:space="preserve">Кроме того, установил и протестировал модели </w:t>
      </w:r>
      <w:proofErr w:type="spellStart"/>
      <w:r w:rsidRPr="006C3E22">
        <w:t>whisper</w:t>
      </w:r>
      <w:proofErr w:type="spellEnd"/>
      <w:r w:rsidRPr="006C3E22">
        <w:t xml:space="preserve"> и </w:t>
      </w:r>
      <w:proofErr w:type="spellStart"/>
      <w:r w:rsidRPr="006C3E22">
        <w:t>whisperX</w:t>
      </w:r>
      <w:proofErr w:type="spellEnd"/>
      <w:r w:rsidRPr="006C3E22">
        <w:t xml:space="preserve"> на своем компьютере, что дало возможность оценить их производительность и качество транскрипции. </w:t>
      </w:r>
      <w:r w:rsidR="003C5230">
        <w:t>И</w:t>
      </w:r>
      <w:r w:rsidRPr="006C3E22">
        <w:t>зучил их документацию, чтобы понять, как можно адаптировать их под наши нужды и улучшить результаты транскрибирования.</w:t>
      </w:r>
    </w:p>
    <w:p w14:paraId="08F33B11" w14:textId="41318009" w:rsidR="005E4F6C" w:rsidRPr="006C3E22" w:rsidRDefault="005E4F6C" w:rsidP="006C3E22">
      <w:pPr>
        <w:pStyle w:val="22"/>
        <w:rPr>
          <w:rFonts w:eastAsiaTheme="minorHAnsi"/>
        </w:rPr>
      </w:pPr>
      <w:r w:rsidRPr="006C3E22">
        <w:rPr>
          <w:rFonts w:eastAsiaTheme="minorHAnsi"/>
        </w:rPr>
        <w:lastRenderedPageBreak/>
        <w:t xml:space="preserve">Этап 2: </w:t>
      </w:r>
      <w:r w:rsidR="006A6091" w:rsidRPr="006C3E22">
        <w:rPr>
          <w:rFonts w:eastAsiaTheme="minorHAnsi"/>
        </w:rPr>
        <w:t xml:space="preserve">Реализация </w:t>
      </w:r>
      <w:proofErr w:type="spellStart"/>
      <w:r w:rsidR="006A6091" w:rsidRPr="006C3E22">
        <w:rPr>
          <w:rFonts w:eastAsiaTheme="minorHAnsi"/>
        </w:rPr>
        <w:t>транскрибации</w:t>
      </w:r>
      <w:proofErr w:type="spellEnd"/>
      <w:r w:rsidR="006A6091" w:rsidRPr="006C3E22">
        <w:rPr>
          <w:rFonts w:eastAsiaTheme="minorHAnsi"/>
        </w:rPr>
        <w:t xml:space="preserve"> в реальном времени</w:t>
      </w:r>
    </w:p>
    <w:p w14:paraId="0DEFE4A1" w14:textId="77777777" w:rsidR="006C3E22" w:rsidRPr="006C3E22" w:rsidRDefault="006C3E22" w:rsidP="006C3E22">
      <w:pPr>
        <w:pStyle w:val="22"/>
      </w:pPr>
      <w:r w:rsidRPr="006C3E22">
        <w:t xml:space="preserve">Основной задачей на данном этапе было создание системы </w:t>
      </w:r>
      <w:proofErr w:type="spellStart"/>
      <w:r w:rsidRPr="006C3E22">
        <w:t>транскрибации</w:t>
      </w:r>
      <w:proofErr w:type="spellEnd"/>
      <w:r w:rsidRPr="006C3E22">
        <w:t xml:space="preserve"> в реальном времени. Это требовало значительного времени и усилий, поскольку необходимо было обеспечить высокую точность и скорость обработки данных. Я занимался тщательным анализом документации, чтобы выявить наиболее эффективные подходы к реализации задуманной задачи.</w:t>
      </w:r>
    </w:p>
    <w:p w14:paraId="47229ADA" w14:textId="77777777" w:rsidR="006C3E22" w:rsidRPr="006C3E22" w:rsidRDefault="006C3E22" w:rsidP="006C3E22">
      <w:pPr>
        <w:pStyle w:val="22"/>
      </w:pPr>
      <w:r w:rsidRPr="006C3E22">
        <w:t>В процессе работы я исследовал различные технологии и инструменты, которые могут быть использованы для достижения поставленных целей. Я также провел несколько экспериментов с настройками моделей, чтобы оптимизировать их работу в условиях реального времени. Это включало в себя тестирование различных параметров и алгоритмов, а также анализ их влияния на качество итоговой транскрипции.</w:t>
      </w:r>
    </w:p>
    <w:p w14:paraId="159B770A" w14:textId="77777777" w:rsidR="006C3E22" w:rsidRPr="006C3E22" w:rsidRDefault="006C3E22" w:rsidP="006C3E22">
      <w:pPr>
        <w:pStyle w:val="22"/>
      </w:pPr>
      <w:r w:rsidRPr="006C3E22">
        <w:t>Я активно взаимодействовал с командой, обсуждая возможные решения и полученные результаты, что способствовало более глубокому пониманию проблемы и выработке совместных стратегий. Мы также проводили регулярные встречи для обсуждения прогресса и корректировки плана действий.</w:t>
      </w:r>
    </w:p>
    <w:p w14:paraId="4CCA305A" w14:textId="64116042" w:rsidR="003C5230" w:rsidRPr="003C5230" w:rsidRDefault="003C5230" w:rsidP="003C5230">
      <w:pPr>
        <w:pStyle w:val="22"/>
      </w:pPr>
      <w:r>
        <w:t>Этап 3</w:t>
      </w:r>
      <w:proofErr w:type="gramStart"/>
      <w:r w:rsidRPr="003C5230">
        <w:t xml:space="preserve">: </w:t>
      </w:r>
      <w:r w:rsidRPr="003C5230">
        <w:t>В результате</w:t>
      </w:r>
      <w:proofErr w:type="gramEnd"/>
      <w:r w:rsidRPr="003C5230">
        <w:t xml:space="preserve"> проделанной работы разработка системы </w:t>
      </w:r>
      <w:proofErr w:type="spellStart"/>
      <w:r w:rsidRPr="003C5230">
        <w:t>транскрибации</w:t>
      </w:r>
      <w:proofErr w:type="spellEnd"/>
      <w:r w:rsidRPr="003C5230">
        <w:t xml:space="preserve"> в реальном времени продолжается. </w:t>
      </w:r>
      <w:r>
        <w:t>А</w:t>
      </w:r>
      <w:r w:rsidRPr="003C5230">
        <w:t>ктивно работае</w:t>
      </w:r>
      <w:r>
        <w:t>м</w:t>
      </w:r>
      <w:r w:rsidRPr="003C5230">
        <w:t xml:space="preserve"> над подбором оптимальных параметров для достижения наилучших результатов. В процессе реализации занимаюсь как предобработкой, так и постобработкой данных, что позволяет улучшить качество транскрипции и минимизировать ошибки.</w:t>
      </w:r>
    </w:p>
    <w:p w14:paraId="07A22EB8" w14:textId="460D3673" w:rsidR="00611670" w:rsidRPr="00D9009C" w:rsidRDefault="003C5230" w:rsidP="003C5230">
      <w:pPr>
        <w:pStyle w:val="22"/>
      </w:pPr>
      <w:r w:rsidRPr="003C5230">
        <w:t>Предобработка включает в себя очистку и подготовку аудиофайлов, а также настройку моделей для работы в условиях реального времени. Постобработка, в свою очередь, направлена на улучшение итоговых результатов транскрипции, включая корректировку возможных ошибок и форматирование текста для удобства восприятия.</w:t>
      </w:r>
      <w:r w:rsidR="00D9009C">
        <w:br w:type="page"/>
      </w:r>
    </w:p>
    <w:p w14:paraId="3CE1A271" w14:textId="44638820" w:rsidR="00D9009C" w:rsidRDefault="00611670" w:rsidP="005E4F6C">
      <w:pPr>
        <w:pStyle w:val="14"/>
      </w:pPr>
      <w:bookmarkStart w:id="22" w:name="_Toc199280338"/>
      <w:r>
        <w:lastRenderedPageBreak/>
        <w:t>Тимлид/аналитик</w:t>
      </w:r>
      <w:bookmarkEnd w:id="22"/>
    </w:p>
    <w:p w14:paraId="2BB174DB" w14:textId="71DEDE55" w:rsidR="005E4F6C" w:rsidRDefault="005E4F6C" w:rsidP="005E4F6C">
      <w:pPr>
        <w:pStyle w:val="22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 xml:space="preserve">Отчёт по проделанной работе </w:t>
      </w:r>
      <w:proofErr w:type="spellStart"/>
      <w:r>
        <w:rPr>
          <w:rFonts w:eastAsiaTheme="minorHAnsi"/>
          <w:lang w:eastAsia="en-US"/>
        </w:rPr>
        <w:t>Лемтюгин</w:t>
      </w:r>
      <w:r>
        <w:rPr>
          <w:rFonts w:eastAsiaTheme="minorHAnsi"/>
          <w:lang w:eastAsia="en-US"/>
        </w:rPr>
        <w:t>а</w:t>
      </w:r>
      <w:proofErr w:type="spellEnd"/>
      <w:r>
        <w:rPr>
          <w:rFonts w:eastAsiaTheme="minorHAnsi"/>
          <w:lang w:eastAsia="en-US"/>
        </w:rPr>
        <w:t xml:space="preserve"> Степан</w:t>
      </w:r>
      <w:r>
        <w:rPr>
          <w:rFonts w:eastAsiaTheme="minorHAnsi"/>
          <w:lang w:eastAsia="en-US"/>
        </w:rPr>
        <w:t>а</w:t>
      </w:r>
      <w:r>
        <w:rPr>
          <w:rFonts w:eastAsiaTheme="minorHAnsi"/>
          <w:lang w:eastAsia="en-US"/>
        </w:rPr>
        <w:t xml:space="preserve"> Андреевич</w:t>
      </w:r>
      <w:r>
        <w:rPr>
          <w:rFonts w:eastAsiaTheme="minorHAnsi"/>
          <w:lang w:eastAsia="en-US"/>
        </w:rPr>
        <w:t>а.</w:t>
      </w:r>
    </w:p>
    <w:p w14:paraId="51DCC5A8" w14:textId="77777777" w:rsidR="005E4F6C" w:rsidRDefault="005E4F6C" w:rsidP="005E4F6C">
      <w:pPr>
        <w:pStyle w:val="22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>Этап 1: Инициирование проекта и постановка задач</w:t>
      </w:r>
    </w:p>
    <w:p w14:paraId="5CA9EC2C" w14:textId="016F2752" w:rsidR="005E4F6C" w:rsidRPr="005E4F6C" w:rsidRDefault="005E4F6C" w:rsidP="005E4F6C">
      <w:pPr>
        <w:pStyle w:val="22"/>
        <w:rPr>
          <w:rFonts w:eastAsiaTheme="minorHAnsi"/>
          <w:lang w:val="en-US" w:eastAsia="en-US"/>
        </w:rPr>
      </w:pPr>
      <w:r>
        <w:rPr>
          <w:rFonts w:eastAsiaTheme="minorHAnsi"/>
          <w:lang w:eastAsia="en-US"/>
        </w:rPr>
        <w:t xml:space="preserve">На начальном этапе я выступал как инициатор и руководитель разработки сервиса. Сформулировал цели проекта, продумал архитектуру будущей системы и определил ключевые компоненты: </w:t>
      </w:r>
      <w:proofErr w:type="spellStart"/>
      <w:r>
        <w:rPr>
          <w:rFonts w:eastAsiaTheme="minorHAnsi"/>
          <w:lang w:eastAsia="en-US"/>
        </w:rPr>
        <w:t>транскрибация</w:t>
      </w:r>
      <w:proofErr w:type="spellEnd"/>
      <w:r>
        <w:rPr>
          <w:rFonts w:eastAsiaTheme="minorHAnsi"/>
          <w:lang w:eastAsia="en-US"/>
        </w:rPr>
        <w:t>, генерация протокола, серверная часть, пользовательский интерфейс. Также предложил пути развития сервиса, включая поддержку длинных аудио, улучшение качества вывода и расширение интерфейса.</w:t>
      </w:r>
    </w:p>
    <w:p w14:paraId="7DD63E3B" w14:textId="77777777" w:rsidR="005E4F6C" w:rsidRDefault="005E4F6C" w:rsidP="005E4F6C">
      <w:pPr>
        <w:pStyle w:val="22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>Этап 2: Управление командой и распределение задач</w:t>
      </w:r>
    </w:p>
    <w:p w14:paraId="687CE4AB" w14:textId="204422B9" w:rsidR="005E4F6C" w:rsidRPr="005E4F6C" w:rsidRDefault="005E4F6C" w:rsidP="005E4F6C">
      <w:pPr>
        <w:pStyle w:val="22"/>
        <w:rPr>
          <w:rFonts w:eastAsiaTheme="minorHAnsi"/>
          <w:lang w:val="en-US" w:eastAsia="en-US"/>
        </w:rPr>
      </w:pPr>
      <w:r>
        <w:rPr>
          <w:rFonts w:eastAsiaTheme="minorHAnsi"/>
          <w:lang w:eastAsia="en-US"/>
        </w:rPr>
        <w:t>Выполнял обязанности тимлида: организовывал рабочие созвоны, ставил задачи, распределял обязанности между участниками команды, следил за сроками выполнения. Проводил технические обсуждения и помогал принимать решения по реализации функций и выбору инструментов.</w:t>
      </w:r>
    </w:p>
    <w:p w14:paraId="1A5D7500" w14:textId="77777777" w:rsidR="005E4F6C" w:rsidRDefault="005E4F6C" w:rsidP="005E4F6C">
      <w:pPr>
        <w:pStyle w:val="22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 xml:space="preserve">Этап 3: Тестирование качества </w:t>
      </w:r>
      <w:proofErr w:type="spellStart"/>
      <w:r>
        <w:rPr>
          <w:rFonts w:eastAsiaTheme="minorHAnsi"/>
          <w:lang w:eastAsia="en-US"/>
        </w:rPr>
        <w:t>транскрибации</w:t>
      </w:r>
      <w:proofErr w:type="spellEnd"/>
    </w:p>
    <w:p w14:paraId="517CE20F" w14:textId="70F4D3F2" w:rsidR="005E4F6C" w:rsidRPr="005E4F6C" w:rsidRDefault="005E4F6C" w:rsidP="005E4F6C">
      <w:pPr>
        <w:pStyle w:val="22"/>
        <w:rPr>
          <w:rFonts w:eastAsiaTheme="minorHAnsi"/>
          <w:lang w:val="en-US" w:eastAsia="en-US"/>
        </w:rPr>
      </w:pPr>
      <w:r>
        <w:rPr>
          <w:rFonts w:eastAsiaTheme="minorHAnsi"/>
          <w:lang w:eastAsia="en-US"/>
        </w:rPr>
        <w:t xml:space="preserve">Лично проводил тесты </w:t>
      </w:r>
      <w:proofErr w:type="spellStart"/>
      <w:r>
        <w:rPr>
          <w:rFonts w:eastAsiaTheme="minorHAnsi"/>
          <w:lang w:eastAsia="en-US"/>
        </w:rPr>
        <w:t>транскрибации</w:t>
      </w:r>
      <w:proofErr w:type="spellEnd"/>
      <w:r>
        <w:rPr>
          <w:rFonts w:eastAsiaTheme="minorHAnsi"/>
          <w:lang w:eastAsia="en-US"/>
        </w:rPr>
        <w:t xml:space="preserve"> на разных параметрах и моделях </w:t>
      </w:r>
      <w:proofErr w:type="spellStart"/>
      <w:r>
        <w:rPr>
          <w:rFonts w:eastAsiaTheme="minorHAnsi"/>
          <w:lang w:eastAsia="en-US"/>
        </w:rPr>
        <w:t>Whisper</w:t>
      </w:r>
      <w:proofErr w:type="spellEnd"/>
      <w:r>
        <w:rPr>
          <w:rFonts w:eastAsiaTheme="minorHAnsi"/>
          <w:lang w:eastAsia="en-US"/>
        </w:rPr>
        <w:t>/</w:t>
      </w:r>
      <w:proofErr w:type="spellStart"/>
      <w:r>
        <w:rPr>
          <w:rFonts w:eastAsiaTheme="minorHAnsi"/>
          <w:lang w:eastAsia="en-US"/>
        </w:rPr>
        <w:t>WhisperX</w:t>
      </w:r>
      <w:proofErr w:type="spellEnd"/>
      <w:r>
        <w:rPr>
          <w:rFonts w:eastAsiaTheme="minorHAnsi"/>
          <w:lang w:eastAsia="en-US"/>
        </w:rPr>
        <w:t>. Анализировал качество распознавания и скорость обработки при различных конфигурациях (модели, длина аудио, параметры вызова функций), подбирал оптимальные значения для получения наилучшего соотношения точность/время выполнения.</w:t>
      </w:r>
    </w:p>
    <w:p w14:paraId="3EF92B0C" w14:textId="77777777" w:rsidR="005E4F6C" w:rsidRDefault="005E4F6C" w:rsidP="005E4F6C">
      <w:pPr>
        <w:pStyle w:val="22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>Этап 4: Контроль разработки и архитектуры проекта</w:t>
      </w:r>
    </w:p>
    <w:p w14:paraId="164FF401" w14:textId="7B73CDDB" w:rsidR="005E4F6C" w:rsidRPr="005E4F6C" w:rsidRDefault="005E4F6C" w:rsidP="005E4F6C">
      <w:pPr>
        <w:pStyle w:val="22"/>
        <w:rPr>
          <w:rFonts w:eastAsiaTheme="minorHAnsi"/>
          <w:lang w:val="en-US" w:eastAsia="en-US"/>
        </w:rPr>
      </w:pPr>
      <w:r>
        <w:rPr>
          <w:rFonts w:eastAsiaTheme="minorHAnsi"/>
          <w:lang w:eastAsia="en-US"/>
        </w:rPr>
        <w:t xml:space="preserve">Следил за соблюдением единой структуры проекта, вносил правки в код и архитектуру при необходимости. Обеспечивал читаемость и </w:t>
      </w:r>
      <w:proofErr w:type="spellStart"/>
      <w:r>
        <w:rPr>
          <w:rFonts w:eastAsiaTheme="minorHAnsi"/>
          <w:lang w:eastAsia="en-US"/>
        </w:rPr>
        <w:t>поддерживаемость</w:t>
      </w:r>
      <w:proofErr w:type="spellEnd"/>
      <w:r>
        <w:rPr>
          <w:rFonts w:eastAsiaTheme="minorHAnsi"/>
          <w:lang w:eastAsia="en-US"/>
        </w:rPr>
        <w:t xml:space="preserve"> кода, следил за тем, чтобы реализация соответствовала поставленным требованиям и не нарушала логическую целостность сервиса.</w:t>
      </w:r>
    </w:p>
    <w:p w14:paraId="145095D2" w14:textId="77777777" w:rsidR="005E4F6C" w:rsidRDefault="005E4F6C" w:rsidP="005E4F6C">
      <w:pPr>
        <w:pStyle w:val="22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 xml:space="preserve">Этап 5: Развёртывание и </w:t>
      </w:r>
      <w:proofErr w:type="spellStart"/>
      <w:r>
        <w:rPr>
          <w:rFonts w:eastAsiaTheme="minorHAnsi"/>
          <w:lang w:eastAsia="en-US"/>
        </w:rPr>
        <w:t>DevOps</w:t>
      </w:r>
      <w:proofErr w:type="spellEnd"/>
      <w:r>
        <w:rPr>
          <w:rFonts w:eastAsiaTheme="minorHAnsi"/>
          <w:lang w:eastAsia="en-US"/>
        </w:rPr>
        <w:t>-задачи</w:t>
      </w:r>
    </w:p>
    <w:p w14:paraId="245C72B2" w14:textId="24AD3209" w:rsidR="005E4F6C" w:rsidRPr="005E4F6C" w:rsidRDefault="005E4F6C" w:rsidP="005E4F6C">
      <w:pPr>
        <w:pStyle w:val="22"/>
        <w:rPr>
          <w:rFonts w:eastAsiaTheme="minorHAnsi"/>
          <w:lang w:val="en-US" w:eastAsia="en-US"/>
        </w:rPr>
      </w:pPr>
      <w:r>
        <w:rPr>
          <w:rFonts w:eastAsiaTheme="minorHAnsi"/>
          <w:lang w:eastAsia="en-US"/>
        </w:rPr>
        <w:t xml:space="preserve">В настоящее время занимаюсь развёртыванием приложения. Подготавливаю окружение, настраиваю сборку и запуск </w:t>
      </w:r>
      <w:proofErr w:type="spellStart"/>
      <w:r>
        <w:rPr>
          <w:rFonts w:eastAsiaTheme="minorHAnsi"/>
          <w:lang w:eastAsia="en-US"/>
        </w:rPr>
        <w:t>FastAPI</w:t>
      </w:r>
      <w:proofErr w:type="spellEnd"/>
      <w:r>
        <w:rPr>
          <w:rFonts w:eastAsiaTheme="minorHAnsi"/>
          <w:lang w:eastAsia="en-US"/>
        </w:rPr>
        <w:t xml:space="preserve">-приложения, прорабатываю возможные сценарии масштабирования и интеграции с </w:t>
      </w:r>
      <w:r>
        <w:rPr>
          <w:rFonts w:eastAsiaTheme="minorHAnsi"/>
          <w:lang w:eastAsia="en-US"/>
        </w:rPr>
        <w:lastRenderedPageBreak/>
        <w:t>другими сервисами. Также решаю задачи, связанные с безопасностью и производительностью при развертывании.</w:t>
      </w:r>
    </w:p>
    <w:p w14:paraId="09A8E9C3" w14:textId="77777777" w:rsidR="005E4F6C" w:rsidRDefault="005E4F6C" w:rsidP="005E4F6C">
      <w:pPr>
        <w:pStyle w:val="22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>Итог:</w:t>
      </w:r>
    </w:p>
    <w:p w14:paraId="7BD28357" w14:textId="301CA22D" w:rsidR="00D9009C" w:rsidRDefault="005E4F6C" w:rsidP="005E4F6C">
      <w:pPr>
        <w:pStyle w:val="22"/>
      </w:pPr>
      <w:r>
        <w:rPr>
          <w:rFonts w:eastAsiaTheme="minorHAnsi"/>
          <w:lang w:eastAsia="en-US"/>
        </w:rPr>
        <w:t xml:space="preserve">В результате проделанной работы были заложены прочные основы для стабильной и масштабируемой системы. Мною были инициированы ключевые решения, организована эффективная работа команды, выполнены исследования для повышения качества </w:t>
      </w:r>
      <w:proofErr w:type="spellStart"/>
      <w:r>
        <w:rPr>
          <w:rFonts w:eastAsiaTheme="minorHAnsi"/>
          <w:lang w:eastAsia="en-US"/>
        </w:rPr>
        <w:t>транскрибации</w:t>
      </w:r>
      <w:proofErr w:type="spellEnd"/>
      <w:r>
        <w:rPr>
          <w:rFonts w:eastAsiaTheme="minorHAnsi"/>
          <w:lang w:eastAsia="en-US"/>
        </w:rPr>
        <w:t>, а также обеспечен контроль за реализацией и подготовка системы к развёртыванию.</w:t>
      </w:r>
    </w:p>
    <w:p w14:paraId="3113B5A7" w14:textId="77777777" w:rsidR="00D9009C" w:rsidRDefault="00D9009C" w:rsidP="005E4F6C">
      <w:pPr>
        <w:pStyle w:val="22"/>
      </w:pPr>
    </w:p>
    <w:p w14:paraId="16B49D27" w14:textId="638EDA54" w:rsidR="00611670" w:rsidRPr="00D9009C" w:rsidRDefault="00D9009C" w:rsidP="005E4F6C">
      <w:pPr>
        <w:pStyle w:val="22"/>
      </w:pPr>
      <w:r>
        <w:br w:type="page"/>
      </w:r>
    </w:p>
    <w:p w14:paraId="4AEEAD3B" w14:textId="62E57FFE" w:rsidR="005F7E15" w:rsidRDefault="00611670" w:rsidP="00611670">
      <w:pPr>
        <w:pStyle w:val="13"/>
        <w:rPr>
          <w:shd w:val="clear" w:color="auto" w:fill="FFFFFF"/>
        </w:rPr>
      </w:pPr>
      <w:bookmarkStart w:id="23" w:name="_Toc199280339"/>
      <w:r w:rsidRPr="00611670">
        <w:rPr>
          <w:shd w:val="clear" w:color="auto" w:fill="FFFFFF"/>
        </w:rPr>
        <w:lastRenderedPageBreak/>
        <w:t xml:space="preserve">Разбор требований </w:t>
      </w:r>
      <w:r>
        <w:rPr>
          <w:shd w:val="clear" w:color="auto" w:fill="FFFFFF"/>
        </w:rPr>
        <w:t>к продукту</w:t>
      </w:r>
      <w:bookmarkEnd w:id="23"/>
    </w:p>
    <w:p w14:paraId="144C5045" w14:textId="78268152" w:rsidR="007D4E11" w:rsidRPr="00CA3376" w:rsidRDefault="007D4E11" w:rsidP="00AD2F0C">
      <w:pPr>
        <w:pStyle w:val="22"/>
        <w:rPr>
          <w:color w:val="000000" w:themeColor="text1"/>
          <w:shd w:val="clear" w:color="auto" w:fill="FFFFFF"/>
          <w:lang w:val="en-US"/>
        </w:rPr>
      </w:pPr>
      <w:r>
        <w:t xml:space="preserve">Так как проект </w:t>
      </w:r>
      <w:r w:rsidRPr="00D04042">
        <w:rPr>
          <w:color w:val="000000" w:themeColor="text1"/>
          <w:szCs w:val="28"/>
        </w:rPr>
        <w:t>«</w:t>
      </w:r>
      <w:proofErr w:type="spellStart"/>
      <w:r w:rsidRPr="00D04042">
        <w:rPr>
          <w:color w:val="000000" w:themeColor="text1"/>
          <w:szCs w:val="28"/>
        </w:rPr>
        <w:t>Транскрибация</w:t>
      </w:r>
      <w:proofErr w:type="spellEnd"/>
      <w:r w:rsidRPr="00D04042">
        <w:rPr>
          <w:color w:val="000000" w:themeColor="text1"/>
          <w:szCs w:val="28"/>
        </w:rPr>
        <w:t xml:space="preserve"> аудио-записи совещания и составление его протокола по шаблону»</w:t>
      </w:r>
      <w:r>
        <w:rPr>
          <w:color w:val="000000" w:themeColor="text1"/>
          <w:szCs w:val="28"/>
        </w:rPr>
        <w:t xml:space="preserve"> является </w:t>
      </w:r>
      <w:r w:rsidRPr="007D4E11">
        <w:rPr>
          <w:color w:val="000000" w:themeColor="text1"/>
          <w:szCs w:val="28"/>
        </w:rPr>
        <w:t xml:space="preserve">студенческий, </w:t>
      </w:r>
      <w:r w:rsidRPr="007D4E11">
        <w:rPr>
          <w:color w:val="000000" w:themeColor="text1"/>
          <w:shd w:val="clear" w:color="auto" w:fill="FFFFFF"/>
        </w:rPr>
        <w:t xml:space="preserve">требования и критерии, которые должны быть выполнены для успешной реализации </w:t>
      </w:r>
      <w:r w:rsidRPr="007D4E11">
        <w:rPr>
          <w:color w:val="000000" w:themeColor="text1"/>
          <w:shd w:val="clear" w:color="auto" w:fill="FFFFFF"/>
        </w:rPr>
        <w:t xml:space="preserve">проекта, </w:t>
      </w:r>
      <w:r w:rsidRPr="007D4E11">
        <w:rPr>
          <w:color w:val="000000" w:themeColor="text1"/>
          <w:szCs w:val="28"/>
        </w:rPr>
        <w:t xml:space="preserve">выдвигались </w:t>
      </w:r>
      <w:r>
        <w:rPr>
          <w:color w:val="000000" w:themeColor="text1"/>
          <w:szCs w:val="28"/>
        </w:rPr>
        <w:t xml:space="preserve">нашей командой, а также учитывались комментарии и советы комиссии </w:t>
      </w:r>
      <w:r w:rsidRPr="007D4E11">
        <w:rPr>
          <w:color w:val="000000" w:themeColor="text1"/>
          <w:szCs w:val="28"/>
        </w:rPr>
        <w:t>на консультациях.</w:t>
      </w:r>
      <w:r w:rsidRPr="007D4E11">
        <w:rPr>
          <w:color w:val="000000" w:themeColor="text1"/>
          <w:shd w:val="clear" w:color="auto" w:fill="FFFFFF"/>
        </w:rPr>
        <w:t xml:space="preserve"> </w:t>
      </w:r>
      <w:r w:rsidRPr="007D4E11">
        <w:rPr>
          <w:color w:val="000000" w:themeColor="text1"/>
          <w:shd w:val="clear" w:color="auto" w:fill="FFFFFF"/>
        </w:rPr>
        <w:t>Эти требования помогут определить функциональность, производительность и качество конечного продукта</w:t>
      </w:r>
      <w:r w:rsidR="00CA3376" w:rsidRPr="00CA3376">
        <w:rPr>
          <w:color w:val="000000" w:themeColor="text1"/>
          <w:shd w:val="clear" w:color="auto" w:fill="FFFFFF"/>
        </w:rPr>
        <w:t>:</w:t>
      </w:r>
    </w:p>
    <w:p w14:paraId="142271C7" w14:textId="100A905E" w:rsidR="007D4E11" w:rsidRPr="00AD2F0C" w:rsidRDefault="007D4E11" w:rsidP="00AD2F0C">
      <w:pPr>
        <w:pStyle w:val="22"/>
        <w:numPr>
          <w:ilvl w:val="0"/>
          <w:numId w:val="18"/>
        </w:numPr>
        <w:ind w:left="0" w:firstLine="709"/>
        <w:rPr>
          <w:b/>
          <w:bCs/>
          <w:color w:val="000000" w:themeColor="text1"/>
          <w:shd w:val="clear" w:color="auto" w:fill="FFFFFF"/>
        </w:rPr>
      </w:pPr>
      <w:proofErr w:type="spellStart"/>
      <w:r w:rsidRPr="00AD2F0C">
        <w:rPr>
          <w:b/>
          <w:bCs/>
          <w:color w:val="000000" w:themeColor="text1"/>
          <w:shd w:val="clear" w:color="auto" w:fill="FFFFFF"/>
        </w:rPr>
        <w:t>Функциаональные</w:t>
      </w:r>
      <w:proofErr w:type="spellEnd"/>
      <w:r w:rsidRPr="00AD2F0C">
        <w:rPr>
          <w:b/>
          <w:bCs/>
          <w:color w:val="000000" w:themeColor="text1"/>
          <w:shd w:val="clear" w:color="auto" w:fill="FFFFFF"/>
        </w:rPr>
        <w:t xml:space="preserve"> требования</w:t>
      </w:r>
    </w:p>
    <w:p w14:paraId="741D217A" w14:textId="77777777" w:rsidR="007D4E11" w:rsidRPr="00AD2F0C" w:rsidRDefault="007D4E11" w:rsidP="00AD2F0C">
      <w:pPr>
        <w:pStyle w:val="22"/>
        <w:rPr>
          <w:color w:val="000000" w:themeColor="text1"/>
          <w:szCs w:val="28"/>
        </w:rPr>
      </w:pPr>
      <w:r w:rsidRPr="00AD2F0C">
        <w:rPr>
          <w:color w:val="000000" w:themeColor="text1"/>
          <w:szCs w:val="28"/>
        </w:rPr>
        <w:t xml:space="preserve">Функциональные требования описывают, что именно должен делать продукт. Для нашего сервиса по </w:t>
      </w:r>
      <w:proofErr w:type="spellStart"/>
      <w:r w:rsidRPr="00AD2F0C">
        <w:rPr>
          <w:color w:val="000000" w:themeColor="text1"/>
          <w:szCs w:val="28"/>
        </w:rPr>
        <w:t>транскрибации</w:t>
      </w:r>
      <w:proofErr w:type="spellEnd"/>
      <w:r w:rsidRPr="00AD2F0C">
        <w:rPr>
          <w:color w:val="000000" w:themeColor="text1"/>
          <w:szCs w:val="28"/>
        </w:rPr>
        <w:t xml:space="preserve"> аудиозаписей совещаний можно выделить следующие ключевые функции:</w:t>
      </w:r>
    </w:p>
    <w:p w14:paraId="26D12C82" w14:textId="2FD58620" w:rsidR="007D4E11" w:rsidRPr="00AD2F0C" w:rsidRDefault="007D4E11" w:rsidP="00AD2F0C">
      <w:pPr>
        <w:pStyle w:val="22"/>
        <w:numPr>
          <w:ilvl w:val="0"/>
          <w:numId w:val="22"/>
        </w:numPr>
        <w:ind w:left="0" w:firstLine="709"/>
        <w:rPr>
          <w:color w:val="000000" w:themeColor="text1"/>
          <w:szCs w:val="28"/>
        </w:rPr>
      </w:pPr>
      <w:r w:rsidRPr="00AD2F0C">
        <w:rPr>
          <w:rStyle w:val="af5"/>
          <w:b w:val="0"/>
          <w:bCs w:val="0"/>
          <w:color w:val="000000" w:themeColor="text1"/>
          <w:szCs w:val="28"/>
        </w:rPr>
        <w:t>Преобразование аудиофайлов в текст</w:t>
      </w:r>
      <w:r w:rsidRPr="00AD2F0C">
        <w:rPr>
          <w:color w:val="000000" w:themeColor="text1"/>
          <w:szCs w:val="28"/>
        </w:rPr>
        <w:t xml:space="preserve">: </w:t>
      </w:r>
      <w:r w:rsidR="00CA3376" w:rsidRPr="00AD2F0C">
        <w:rPr>
          <w:color w:val="000000" w:themeColor="text1"/>
          <w:szCs w:val="28"/>
        </w:rPr>
        <w:t>с</w:t>
      </w:r>
      <w:r w:rsidRPr="00AD2F0C">
        <w:rPr>
          <w:color w:val="000000" w:themeColor="text1"/>
          <w:szCs w:val="28"/>
        </w:rPr>
        <w:t>ервис должен поддерживать различные форматы аудиофайлов (например, MP3, WAV) и обеспечивать высокую точность распознавания русскоязычной речи.</w:t>
      </w:r>
    </w:p>
    <w:p w14:paraId="5C83D1C8" w14:textId="709299E1" w:rsidR="007D4E11" w:rsidRPr="00AD2F0C" w:rsidRDefault="007D4E11" w:rsidP="00AD2F0C">
      <w:pPr>
        <w:pStyle w:val="22"/>
        <w:numPr>
          <w:ilvl w:val="0"/>
          <w:numId w:val="22"/>
        </w:numPr>
        <w:ind w:left="0" w:firstLine="709"/>
        <w:rPr>
          <w:color w:val="000000" w:themeColor="text1"/>
          <w:szCs w:val="28"/>
        </w:rPr>
      </w:pPr>
      <w:r w:rsidRPr="00AD2F0C">
        <w:rPr>
          <w:rStyle w:val="af5"/>
          <w:b w:val="0"/>
          <w:bCs w:val="0"/>
          <w:color w:val="000000" w:themeColor="text1"/>
          <w:szCs w:val="28"/>
        </w:rPr>
        <w:t>Разбиение текста по спикерам</w:t>
      </w:r>
      <w:r w:rsidR="00CA3376" w:rsidRPr="00AD2F0C">
        <w:rPr>
          <w:color w:val="000000" w:themeColor="text1"/>
          <w:szCs w:val="28"/>
        </w:rPr>
        <w:t>: важно</w:t>
      </w:r>
      <w:r w:rsidRPr="00AD2F0C">
        <w:rPr>
          <w:color w:val="000000" w:themeColor="text1"/>
          <w:szCs w:val="28"/>
        </w:rPr>
        <w:t>, чтобы сервис мог идентифицировать разных спикеров и правильно разделять их реплики в итоговом тексте.</w:t>
      </w:r>
    </w:p>
    <w:p w14:paraId="6FBACD70" w14:textId="3ADEF64F" w:rsidR="007D4E11" w:rsidRPr="00AD2F0C" w:rsidRDefault="007D4E11" w:rsidP="00AD2F0C">
      <w:pPr>
        <w:pStyle w:val="22"/>
        <w:numPr>
          <w:ilvl w:val="0"/>
          <w:numId w:val="22"/>
        </w:numPr>
        <w:ind w:left="0" w:firstLine="709"/>
        <w:rPr>
          <w:color w:val="000000" w:themeColor="text1"/>
          <w:szCs w:val="28"/>
        </w:rPr>
      </w:pPr>
      <w:r w:rsidRPr="00AD2F0C">
        <w:rPr>
          <w:rStyle w:val="af5"/>
          <w:b w:val="0"/>
          <w:bCs w:val="0"/>
          <w:color w:val="000000" w:themeColor="text1"/>
          <w:szCs w:val="28"/>
        </w:rPr>
        <w:t>Автоматическое заполнение протокола</w:t>
      </w:r>
      <w:r w:rsidR="00CA3376" w:rsidRPr="00AD2F0C">
        <w:rPr>
          <w:color w:val="000000" w:themeColor="text1"/>
          <w:szCs w:val="28"/>
        </w:rPr>
        <w:t>: на основе</w:t>
      </w:r>
      <w:r w:rsidRPr="00AD2F0C">
        <w:rPr>
          <w:color w:val="000000" w:themeColor="text1"/>
          <w:szCs w:val="28"/>
        </w:rPr>
        <w:t xml:space="preserve"> полученного текста сервис должен формировать протокол по заранее установленному шаблону, включая основные моменты встречи, решения и действия.</w:t>
      </w:r>
    </w:p>
    <w:p w14:paraId="7CC3DB80" w14:textId="77777777" w:rsidR="003C5230" w:rsidRDefault="007D4E11" w:rsidP="003C5230">
      <w:pPr>
        <w:pStyle w:val="22"/>
        <w:numPr>
          <w:ilvl w:val="0"/>
          <w:numId w:val="22"/>
        </w:numPr>
        <w:ind w:left="0" w:firstLine="709"/>
        <w:rPr>
          <w:color w:val="000000" w:themeColor="text1"/>
          <w:szCs w:val="28"/>
        </w:rPr>
      </w:pPr>
      <w:r w:rsidRPr="00AD2F0C">
        <w:rPr>
          <w:rStyle w:val="af5"/>
          <w:b w:val="0"/>
          <w:bCs w:val="0"/>
          <w:color w:val="000000" w:themeColor="text1"/>
          <w:szCs w:val="28"/>
        </w:rPr>
        <w:t>Интерфейс пользователя</w:t>
      </w:r>
      <w:r w:rsidRPr="00AD2F0C">
        <w:rPr>
          <w:color w:val="000000" w:themeColor="text1"/>
          <w:szCs w:val="28"/>
        </w:rPr>
        <w:t xml:space="preserve">: </w:t>
      </w:r>
      <w:r w:rsidR="00CA3376" w:rsidRPr="00AD2F0C">
        <w:rPr>
          <w:color w:val="000000" w:themeColor="text1"/>
          <w:szCs w:val="28"/>
        </w:rPr>
        <w:t>с</w:t>
      </w:r>
      <w:r w:rsidRPr="00AD2F0C">
        <w:rPr>
          <w:color w:val="000000" w:themeColor="text1"/>
          <w:szCs w:val="28"/>
        </w:rPr>
        <w:t>ервис должен иметь интуитивно понятный интерфейс, что обеспечит</w:t>
      </w:r>
      <w:r w:rsidRPr="007D4E11">
        <w:rPr>
          <w:color w:val="000000" w:themeColor="text1"/>
          <w:szCs w:val="28"/>
        </w:rPr>
        <w:t xml:space="preserve"> легкость в использовании.</w:t>
      </w:r>
    </w:p>
    <w:p w14:paraId="28264F8B" w14:textId="5729E1AF" w:rsidR="003C5230" w:rsidRPr="003C5230" w:rsidRDefault="003C5230" w:rsidP="003C5230">
      <w:pPr>
        <w:pStyle w:val="22"/>
        <w:numPr>
          <w:ilvl w:val="0"/>
          <w:numId w:val="22"/>
        </w:numPr>
        <w:ind w:left="0" w:firstLine="709"/>
        <w:rPr>
          <w:color w:val="000000" w:themeColor="text1"/>
          <w:szCs w:val="28"/>
        </w:rPr>
      </w:pPr>
      <w:r w:rsidRPr="003C5230">
        <w:rPr>
          <w:rStyle w:val="af5"/>
          <w:b w:val="0"/>
          <w:bCs w:val="0"/>
        </w:rPr>
        <w:t xml:space="preserve">Разработка </w:t>
      </w:r>
      <w:proofErr w:type="spellStart"/>
      <w:r w:rsidRPr="003C5230">
        <w:rPr>
          <w:rStyle w:val="af5"/>
          <w:b w:val="0"/>
          <w:bCs w:val="0"/>
        </w:rPr>
        <w:t>транскрибации</w:t>
      </w:r>
      <w:proofErr w:type="spellEnd"/>
      <w:r w:rsidRPr="003C5230">
        <w:rPr>
          <w:rStyle w:val="af5"/>
          <w:b w:val="0"/>
          <w:bCs w:val="0"/>
        </w:rPr>
        <w:t xml:space="preserve"> в реальном времени</w:t>
      </w:r>
      <w:r w:rsidRPr="003C5230">
        <w:t>: сервис должен поддерживать функцию онлайн распознавания, позволяя пользователям транскрибировать аудио в реальном времени с микрофона, что повысит удобство использования и эффективность работы.</w:t>
      </w:r>
    </w:p>
    <w:p w14:paraId="58BCC9C5" w14:textId="77777777" w:rsidR="00CA3376" w:rsidRPr="00AD2F0C" w:rsidRDefault="00CA3376" w:rsidP="00AD2F0C">
      <w:pPr>
        <w:pStyle w:val="22"/>
        <w:numPr>
          <w:ilvl w:val="0"/>
          <w:numId w:val="18"/>
        </w:numPr>
        <w:ind w:left="0" w:firstLine="709"/>
        <w:rPr>
          <w:b/>
          <w:bCs/>
          <w:color w:val="000000" w:themeColor="text1"/>
          <w:szCs w:val="28"/>
        </w:rPr>
      </w:pPr>
      <w:r w:rsidRPr="00AD2F0C">
        <w:rPr>
          <w:b/>
          <w:bCs/>
          <w:color w:val="000000" w:themeColor="text1"/>
          <w:szCs w:val="28"/>
        </w:rPr>
        <w:t>Нефункциональные требования</w:t>
      </w:r>
    </w:p>
    <w:p w14:paraId="01177E83" w14:textId="77777777" w:rsidR="00CA3376" w:rsidRPr="00AD2F0C" w:rsidRDefault="007D4E11" w:rsidP="00AD2F0C">
      <w:pPr>
        <w:pStyle w:val="22"/>
        <w:rPr>
          <w:color w:val="000000" w:themeColor="text1"/>
          <w:szCs w:val="28"/>
        </w:rPr>
      </w:pPr>
      <w:r w:rsidRPr="00CA3376">
        <w:rPr>
          <w:color w:val="000000" w:themeColor="text1"/>
          <w:szCs w:val="28"/>
        </w:rPr>
        <w:t xml:space="preserve">Нефункциональные требования касаются качества и </w:t>
      </w:r>
      <w:r w:rsidRPr="00AD2F0C">
        <w:rPr>
          <w:color w:val="000000" w:themeColor="text1"/>
          <w:szCs w:val="28"/>
        </w:rPr>
        <w:t>производительности системы. В нашем случае они могут включать:</w:t>
      </w:r>
    </w:p>
    <w:p w14:paraId="56517CCB" w14:textId="25909A6B" w:rsidR="00CA3376" w:rsidRPr="00AD2F0C" w:rsidRDefault="007D4E11" w:rsidP="00AD2F0C">
      <w:pPr>
        <w:pStyle w:val="22"/>
        <w:numPr>
          <w:ilvl w:val="0"/>
          <w:numId w:val="23"/>
        </w:numPr>
        <w:ind w:left="0" w:firstLine="709"/>
        <w:rPr>
          <w:color w:val="000000" w:themeColor="text1"/>
          <w:szCs w:val="28"/>
        </w:rPr>
      </w:pPr>
      <w:r w:rsidRPr="00AD2F0C">
        <w:rPr>
          <w:rStyle w:val="af5"/>
          <w:b w:val="0"/>
          <w:bCs w:val="0"/>
          <w:color w:val="000000" w:themeColor="text1"/>
          <w:szCs w:val="28"/>
        </w:rPr>
        <w:lastRenderedPageBreak/>
        <w:t>Производительность</w:t>
      </w:r>
      <w:r w:rsidRPr="00AD2F0C">
        <w:rPr>
          <w:color w:val="000000" w:themeColor="text1"/>
          <w:szCs w:val="28"/>
        </w:rPr>
        <w:t xml:space="preserve">: </w:t>
      </w:r>
      <w:r w:rsidR="00CA3376" w:rsidRPr="00AD2F0C">
        <w:rPr>
          <w:color w:val="000000" w:themeColor="text1"/>
          <w:szCs w:val="28"/>
        </w:rPr>
        <w:t>с</w:t>
      </w:r>
      <w:r w:rsidRPr="00AD2F0C">
        <w:rPr>
          <w:color w:val="000000" w:themeColor="text1"/>
          <w:szCs w:val="28"/>
        </w:rPr>
        <w:t>истема должна обрабатывать аудиофайлы и генерировать протоколы в разумные сроки, предпочтительно в режиме реального времени или с минимальными задержками.</w:t>
      </w:r>
    </w:p>
    <w:p w14:paraId="74C2A8C5" w14:textId="5551B941" w:rsidR="00CA3376" w:rsidRPr="00AD2F0C" w:rsidRDefault="007D4E11" w:rsidP="00AD2F0C">
      <w:pPr>
        <w:pStyle w:val="22"/>
        <w:numPr>
          <w:ilvl w:val="0"/>
          <w:numId w:val="23"/>
        </w:numPr>
        <w:ind w:left="0" w:firstLine="709"/>
        <w:rPr>
          <w:color w:val="000000" w:themeColor="text1"/>
          <w:szCs w:val="28"/>
        </w:rPr>
      </w:pPr>
      <w:r w:rsidRPr="00AD2F0C">
        <w:rPr>
          <w:rStyle w:val="af5"/>
          <w:b w:val="0"/>
          <w:bCs w:val="0"/>
          <w:color w:val="000000" w:themeColor="text1"/>
          <w:szCs w:val="28"/>
        </w:rPr>
        <w:t>Надежность</w:t>
      </w:r>
      <w:r w:rsidRPr="00AD2F0C">
        <w:rPr>
          <w:color w:val="000000" w:themeColor="text1"/>
          <w:szCs w:val="28"/>
        </w:rPr>
        <w:t xml:space="preserve">: </w:t>
      </w:r>
      <w:r w:rsidR="00CA3376" w:rsidRPr="00AD2F0C">
        <w:rPr>
          <w:color w:val="000000" w:themeColor="text1"/>
          <w:szCs w:val="28"/>
        </w:rPr>
        <w:t>с</w:t>
      </w:r>
      <w:r w:rsidRPr="00AD2F0C">
        <w:rPr>
          <w:color w:val="000000" w:themeColor="text1"/>
          <w:szCs w:val="28"/>
        </w:rPr>
        <w:t>ервис должен быть устойчивым к сбоям и обеспечивать высокую доступность. В случае ошибок или сбоев, система должна предоставлять пользователю понятные сообщения об ошибках.</w:t>
      </w:r>
    </w:p>
    <w:p w14:paraId="7F60BC32" w14:textId="0450BC91" w:rsidR="00CA3376" w:rsidRPr="00AD2F0C" w:rsidRDefault="007D4E11" w:rsidP="00AD2F0C">
      <w:pPr>
        <w:pStyle w:val="22"/>
        <w:numPr>
          <w:ilvl w:val="0"/>
          <w:numId w:val="23"/>
        </w:numPr>
        <w:ind w:left="0" w:firstLine="709"/>
        <w:rPr>
          <w:color w:val="000000" w:themeColor="text1"/>
          <w:szCs w:val="28"/>
        </w:rPr>
      </w:pPr>
      <w:r w:rsidRPr="00AD2F0C">
        <w:rPr>
          <w:rStyle w:val="af5"/>
          <w:b w:val="0"/>
          <w:bCs w:val="0"/>
          <w:color w:val="000000" w:themeColor="text1"/>
          <w:szCs w:val="28"/>
        </w:rPr>
        <w:t>Безопасность</w:t>
      </w:r>
      <w:r w:rsidRPr="00AD2F0C">
        <w:rPr>
          <w:color w:val="000000" w:themeColor="text1"/>
          <w:szCs w:val="28"/>
        </w:rPr>
        <w:t xml:space="preserve">: </w:t>
      </w:r>
      <w:r w:rsidR="00CA3376" w:rsidRPr="00AD2F0C">
        <w:rPr>
          <w:color w:val="000000" w:themeColor="text1"/>
          <w:szCs w:val="28"/>
        </w:rPr>
        <w:t>о</w:t>
      </w:r>
      <w:r w:rsidRPr="00AD2F0C">
        <w:rPr>
          <w:color w:val="000000" w:themeColor="text1"/>
          <w:szCs w:val="28"/>
        </w:rPr>
        <w:t>бработка аудиофайлов и текстов должны соответствовать современным стандартам безопасности, включая защиту данных пользователей и конфиденциальность информации.</w:t>
      </w:r>
    </w:p>
    <w:p w14:paraId="072ABAC7" w14:textId="48967E03" w:rsidR="00CA3376" w:rsidRPr="00AD2F0C" w:rsidRDefault="007D4E11" w:rsidP="00AD2F0C">
      <w:pPr>
        <w:pStyle w:val="22"/>
        <w:numPr>
          <w:ilvl w:val="0"/>
          <w:numId w:val="23"/>
        </w:numPr>
        <w:ind w:left="0" w:firstLine="709"/>
        <w:rPr>
          <w:color w:val="000000" w:themeColor="text1"/>
          <w:szCs w:val="28"/>
        </w:rPr>
      </w:pPr>
      <w:r w:rsidRPr="00AD2F0C">
        <w:rPr>
          <w:rStyle w:val="af5"/>
          <w:b w:val="0"/>
          <w:bCs w:val="0"/>
          <w:color w:val="000000" w:themeColor="text1"/>
          <w:szCs w:val="28"/>
        </w:rPr>
        <w:t>Масштабируемость</w:t>
      </w:r>
      <w:r w:rsidRPr="00AD2F0C">
        <w:rPr>
          <w:color w:val="000000" w:themeColor="text1"/>
          <w:szCs w:val="28"/>
        </w:rPr>
        <w:t xml:space="preserve">: </w:t>
      </w:r>
      <w:r w:rsidR="00CA3376" w:rsidRPr="00AD2F0C">
        <w:rPr>
          <w:color w:val="000000" w:themeColor="text1"/>
          <w:szCs w:val="28"/>
        </w:rPr>
        <w:t>с</w:t>
      </w:r>
      <w:r w:rsidRPr="00AD2F0C">
        <w:rPr>
          <w:color w:val="000000" w:themeColor="text1"/>
          <w:szCs w:val="28"/>
        </w:rPr>
        <w:t>истема должна быть способна обрабатывать увеличивающееся количество пользователей и аудиофайлов без значительного ухудшения производительности.</w:t>
      </w:r>
    </w:p>
    <w:p w14:paraId="7C34E924" w14:textId="77777777" w:rsidR="00CA3376" w:rsidRDefault="007D4E11" w:rsidP="00AD2F0C">
      <w:pPr>
        <w:pStyle w:val="22"/>
        <w:numPr>
          <w:ilvl w:val="0"/>
          <w:numId w:val="23"/>
        </w:numPr>
        <w:ind w:left="0" w:firstLine="709"/>
        <w:rPr>
          <w:color w:val="000000" w:themeColor="text1"/>
          <w:szCs w:val="28"/>
        </w:rPr>
      </w:pPr>
      <w:r w:rsidRPr="00AD2F0C">
        <w:rPr>
          <w:rStyle w:val="af5"/>
          <w:b w:val="0"/>
          <w:bCs w:val="0"/>
          <w:color w:val="000000" w:themeColor="text1"/>
          <w:szCs w:val="28"/>
        </w:rPr>
        <w:t>Поддержка</w:t>
      </w:r>
      <w:r w:rsidR="00CA3376" w:rsidRPr="00AD2F0C">
        <w:rPr>
          <w:color w:val="000000" w:themeColor="text1"/>
          <w:szCs w:val="28"/>
        </w:rPr>
        <w:t>: необходимо</w:t>
      </w:r>
      <w:r w:rsidRPr="00AD2F0C">
        <w:rPr>
          <w:color w:val="000000" w:themeColor="text1"/>
          <w:szCs w:val="28"/>
        </w:rPr>
        <w:t xml:space="preserve"> обеспечить наличие документации и службы поддержки для</w:t>
      </w:r>
      <w:r w:rsidRPr="007D4E11">
        <w:rPr>
          <w:color w:val="000000" w:themeColor="text1"/>
          <w:szCs w:val="28"/>
        </w:rPr>
        <w:t xml:space="preserve"> пользователей, что позволит им быстро решать возникающие вопросы и проблемы.</w:t>
      </w:r>
    </w:p>
    <w:p w14:paraId="663589F9" w14:textId="77777777" w:rsidR="00CA3376" w:rsidRPr="00AD2F0C" w:rsidRDefault="007D4E11" w:rsidP="00AD2F0C">
      <w:pPr>
        <w:pStyle w:val="22"/>
        <w:rPr>
          <w:b/>
          <w:bCs/>
          <w:color w:val="000000" w:themeColor="text1"/>
          <w:szCs w:val="28"/>
        </w:rPr>
      </w:pPr>
      <w:r w:rsidRPr="00AD2F0C">
        <w:rPr>
          <w:b/>
          <w:bCs/>
          <w:color w:val="000000" w:themeColor="text1"/>
          <w:szCs w:val="28"/>
        </w:rPr>
        <w:t>Критерии успешности проекта</w:t>
      </w:r>
    </w:p>
    <w:p w14:paraId="0D765EDA" w14:textId="77777777" w:rsidR="00CA3376" w:rsidRPr="00AD2F0C" w:rsidRDefault="007D4E11" w:rsidP="00AD2F0C">
      <w:pPr>
        <w:pStyle w:val="22"/>
        <w:rPr>
          <w:color w:val="000000" w:themeColor="text1"/>
          <w:szCs w:val="28"/>
        </w:rPr>
      </w:pPr>
      <w:r w:rsidRPr="00AD2F0C">
        <w:rPr>
          <w:color w:val="000000" w:themeColor="text1"/>
          <w:szCs w:val="28"/>
        </w:rPr>
        <w:t>Для оценки успешности проекта можно использовать следующие критерии:</w:t>
      </w:r>
    </w:p>
    <w:p w14:paraId="5DF3FBD4" w14:textId="532283BD" w:rsidR="00CA3376" w:rsidRPr="00AD2F0C" w:rsidRDefault="007D4E11" w:rsidP="00AD2F0C">
      <w:pPr>
        <w:pStyle w:val="22"/>
        <w:numPr>
          <w:ilvl w:val="0"/>
          <w:numId w:val="16"/>
        </w:numPr>
        <w:ind w:left="0" w:firstLine="709"/>
        <w:rPr>
          <w:color w:val="000000" w:themeColor="text1"/>
          <w:szCs w:val="28"/>
        </w:rPr>
      </w:pPr>
      <w:r w:rsidRPr="00AD2F0C">
        <w:rPr>
          <w:rStyle w:val="af5"/>
          <w:b w:val="0"/>
          <w:bCs w:val="0"/>
          <w:color w:val="000000" w:themeColor="text1"/>
          <w:szCs w:val="28"/>
        </w:rPr>
        <w:t>Точность распознавания речи</w:t>
      </w:r>
      <w:r w:rsidRPr="00AD2F0C">
        <w:rPr>
          <w:color w:val="000000" w:themeColor="text1"/>
          <w:szCs w:val="28"/>
        </w:rPr>
        <w:t xml:space="preserve">: </w:t>
      </w:r>
      <w:r w:rsidR="00D9009C" w:rsidRPr="00AD2F0C">
        <w:rPr>
          <w:color w:val="000000" w:themeColor="text1"/>
          <w:szCs w:val="28"/>
        </w:rPr>
        <w:t>у</w:t>
      </w:r>
      <w:r w:rsidRPr="00AD2F0C">
        <w:rPr>
          <w:color w:val="000000" w:themeColor="text1"/>
          <w:szCs w:val="28"/>
        </w:rPr>
        <w:t xml:space="preserve">спешный проект должен обеспечивать точность распознавания речи не менее </w:t>
      </w:r>
      <w:r w:rsidR="00CA3376" w:rsidRPr="00AD2F0C">
        <w:rPr>
          <w:color w:val="000000" w:themeColor="text1"/>
          <w:szCs w:val="28"/>
        </w:rPr>
        <w:t>85–90</w:t>
      </w:r>
      <w:r w:rsidRPr="00AD2F0C">
        <w:rPr>
          <w:color w:val="000000" w:themeColor="text1"/>
          <w:szCs w:val="28"/>
        </w:rPr>
        <w:t>%. Это критически важно для формирования качественного протокола.</w:t>
      </w:r>
    </w:p>
    <w:p w14:paraId="49B01382" w14:textId="684F7BAE" w:rsidR="00CA3376" w:rsidRPr="00AD2F0C" w:rsidRDefault="007D4E11" w:rsidP="00AD2F0C">
      <w:pPr>
        <w:pStyle w:val="22"/>
        <w:numPr>
          <w:ilvl w:val="0"/>
          <w:numId w:val="16"/>
        </w:numPr>
        <w:ind w:left="0" w:firstLine="709"/>
        <w:rPr>
          <w:color w:val="000000" w:themeColor="text1"/>
          <w:szCs w:val="28"/>
        </w:rPr>
      </w:pPr>
      <w:r w:rsidRPr="00AD2F0C">
        <w:rPr>
          <w:rStyle w:val="af5"/>
          <w:b w:val="0"/>
          <w:bCs w:val="0"/>
          <w:color w:val="000000" w:themeColor="text1"/>
          <w:szCs w:val="28"/>
        </w:rPr>
        <w:t>Скорость обработки</w:t>
      </w:r>
      <w:r w:rsidRPr="00AD2F0C">
        <w:rPr>
          <w:color w:val="000000" w:themeColor="text1"/>
          <w:szCs w:val="28"/>
        </w:rPr>
        <w:t xml:space="preserve">: Время, необходимое для преобразования аудиофайла в текст и формирования протокола, должно составлять не более </w:t>
      </w:r>
      <w:r w:rsidR="00AD2F0C" w:rsidRPr="00AD2F0C">
        <w:rPr>
          <w:color w:val="000000" w:themeColor="text1"/>
          <w:szCs w:val="28"/>
        </w:rPr>
        <w:t>10–</w:t>
      </w:r>
      <w:r w:rsidR="003C5230" w:rsidRPr="00AD2F0C">
        <w:rPr>
          <w:color w:val="000000" w:themeColor="text1"/>
          <w:szCs w:val="28"/>
        </w:rPr>
        <w:t>15 минут</w:t>
      </w:r>
      <w:r w:rsidRPr="00AD2F0C">
        <w:rPr>
          <w:color w:val="000000" w:themeColor="text1"/>
          <w:szCs w:val="28"/>
        </w:rPr>
        <w:t xml:space="preserve"> для стандартного совещания продолжительностью до 1 часа.</w:t>
      </w:r>
    </w:p>
    <w:p w14:paraId="1239D09E" w14:textId="52A0BFD8" w:rsidR="00CA3376" w:rsidRPr="00AD2F0C" w:rsidRDefault="007D4E11" w:rsidP="00AD2F0C">
      <w:pPr>
        <w:pStyle w:val="22"/>
        <w:numPr>
          <w:ilvl w:val="0"/>
          <w:numId w:val="16"/>
        </w:numPr>
        <w:ind w:left="0" w:firstLine="709"/>
        <w:rPr>
          <w:color w:val="000000" w:themeColor="text1"/>
          <w:szCs w:val="28"/>
        </w:rPr>
      </w:pPr>
      <w:r w:rsidRPr="00AD2F0C">
        <w:rPr>
          <w:rStyle w:val="af5"/>
          <w:b w:val="0"/>
          <w:bCs w:val="0"/>
          <w:color w:val="000000" w:themeColor="text1"/>
          <w:szCs w:val="28"/>
        </w:rPr>
        <w:t>Уровень удовлетворенности пользователей</w:t>
      </w:r>
      <w:r w:rsidRPr="00AD2F0C">
        <w:rPr>
          <w:color w:val="000000" w:themeColor="text1"/>
          <w:szCs w:val="28"/>
        </w:rPr>
        <w:t xml:space="preserve">: </w:t>
      </w:r>
      <w:r w:rsidR="00D9009C" w:rsidRPr="00AD2F0C">
        <w:rPr>
          <w:color w:val="000000" w:themeColor="text1"/>
          <w:szCs w:val="28"/>
        </w:rPr>
        <w:t>о</w:t>
      </w:r>
      <w:r w:rsidRPr="00AD2F0C">
        <w:rPr>
          <w:color w:val="000000" w:themeColor="text1"/>
          <w:szCs w:val="28"/>
        </w:rPr>
        <w:t>ценка удовлетворенности пользователей, проведенная через опросы и отзывы, должна составлять не менее 80%. Это поможет понять, насколько сервис отвечает потребностям пользователей.</w:t>
      </w:r>
    </w:p>
    <w:p w14:paraId="4E7E6885" w14:textId="405F483E" w:rsidR="00CA3376" w:rsidRPr="00CA3376" w:rsidRDefault="007D4E11" w:rsidP="00AD2F0C">
      <w:pPr>
        <w:pStyle w:val="22"/>
        <w:numPr>
          <w:ilvl w:val="0"/>
          <w:numId w:val="16"/>
        </w:numPr>
        <w:tabs>
          <w:tab w:val="clear" w:pos="720"/>
          <w:tab w:val="num" w:pos="0"/>
        </w:tabs>
        <w:ind w:left="0" w:firstLine="709"/>
        <w:rPr>
          <w:color w:val="000000" w:themeColor="text1"/>
          <w:szCs w:val="28"/>
        </w:rPr>
      </w:pPr>
      <w:r w:rsidRPr="00AD2F0C">
        <w:rPr>
          <w:rStyle w:val="af5"/>
          <w:b w:val="0"/>
          <w:bCs w:val="0"/>
          <w:color w:val="000000" w:themeColor="text1"/>
          <w:szCs w:val="28"/>
        </w:rPr>
        <w:lastRenderedPageBreak/>
        <w:t>Количество выявленных ошибок</w:t>
      </w:r>
      <w:r w:rsidRPr="00AD2F0C">
        <w:rPr>
          <w:color w:val="000000" w:themeColor="text1"/>
          <w:szCs w:val="28"/>
        </w:rPr>
        <w:t xml:space="preserve">: </w:t>
      </w:r>
      <w:r w:rsidR="00D9009C" w:rsidRPr="00AD2F0C">
        <w:rPr>
          <w:color w:val="000000" w:themeColor="text1"/>
          <w:szCs w:val="28"/>
        </w:rPr>
        <w:t>в</w:t>
      </w:r>
      <w:r w:rsidRPr="00AD2F0C">
        <w:rPr>
          <w:color w:val="000000" w:themeColor="text1"/>
          <w:szCs w:val="28"/>
        </w:rPr>
        <w:t xml:space="preserve"> процессе тестирования и эксплуатации сервиса количество ошибок и недочетов должно оставаться на минимальном уровне, что свидетельствует</w:t>
      </w:r>
      <w:r w:rsidRPr="00CA3376">
        <w:rPr>
          <w:color w:val="000000" w:themeColor="text1"/>
          <w:szCs w:val="28"/>
        </w:rPr>
        <w:t xml:space="preserve"> о высоком качестве разработки.</w:t>
      </w:r>
    </w:p>
    <w:p w14:paraId="26A09E20" w14:textId="77777777" w:rsidR="00CA3376" w:rsidRPr="00CA3376" w:rsidRDefault="00CA3376" w:rsidP="00AD2F0C">
      <w:pPr>
        <w:pStyle w:val="22"/>
        <w:tabs>
          <w:tab w:val="num" w:pos="0"/>
        </w:tabs>
        <w:rPr>
          <w:color w:val="000000" w:themeColor="text1"/>
          <w:szCs w:val="28"/>
        </w:rPr>
      </w:pPr>
      <w:proofErr w:type="spellStart"/>
      <w:r w:rsidRPr="00CA3376">
        <w:rPr>
          <w:color w:val="000000" w:themeColor="text1"/>
          <w:szCs w:val="28"/>
        </w:rPr>
        <w:t>Backlog</w:t>
      </w:r>
      <w:proofErr w:type="spellEnd"/>
      <w:r w:rsidRPr="00CA3376">
        <w:rPr>
          <w:color w:val="000000" w:themeColor="text1"/>
          <w:szCs w:val="28"/>
        </w:rPr>
        <w:t>:</w:t>
      </w:r>
    </w:p>
    <w:p w14:paraId="6A6DC823" w14:textId="3FC1C139" w:rsidR="00CA3376" w:rsidRPr="00CA3376" w:rsidRDefault="00CA3376" w:rsidP="00AD2F0C">
      <w:pPr>
        <w:pStyle w:val="22"/>
        <w:numPr>
          <w:ilvl w:val="0"/>
          <w:numId w:val="25"/>
        </w:numPr>
        <w:ind w:left="0" w:firstLine="709"/>
        <w:rPr>
          <w:color w:val="000000" w:themeColor="text1"/>
          <w:szCs w:val="28"/>
        </w:rPr>
      </w:pPr>
      <w:r w:rsidRPr="00CA3376">
        <w:rPr>
          <w:color w:val="000000" w:themeColor="text1"/>
          <w:szCs w:val="28"/>
        </w:rPr>
        <w:t xml:space="preserve">Настройка </w:t>
      </w:r>
      <w:proofErr w:type="spellStart"/>
      <w:r w:rsidRPr="00CA3376">
        <w:rPr>
          <w:color w:val="000000" w:themeColor="text1"/>
          <w:szCs w:val="28"/>
        </w:rPr>
        <w:t>Whispe</w:t>
      </w:r>
      <w:r w:rsidR="00D9009C">
        <w:rPr>
          <w:color w:val="000000" w:themeColor="text1"/>
          <w:szCs w:val="28"/>
          <w:lang w:val="en-US"/>
        </w:rPr>
        <w:t>rX</w:t>
      </w:r>
      <w:proofErr w:type="spellEnd"/>
      <w:r w:rsidRPr="00CA3376">
        <w:rPr>
          <w:color w:val="000000" w:themeColor="text1"/>
          <w:szCs w:val="28"/>
        </w:rPr>
        <w:t xml:space="preserve"> для распознавания речи.</w:t>
      </w:r>
    </w:p>
    <w:p w14:paraId="1DE22F73" w14:textId="715D26DA" w:rsidR="00CA3376" w:rsidRPr="00CA3376" w:rsidRDefault="00CA3376" w:rsidP="00AD2F0C">
      <w:pPr>
        <w:pStyle w:val="22"/>
        <w:numPr>
          <w:ilvl w:val="0"/>
          <w:numId w:val="25"/>
        </w:numPr>
        <w:ind w:left="0" w:firstLine="709"/>
        <w:rPr>
          <w:color w:val="000000" w:themeColor="text1"/>
          <w:szCs w:val="28"/>
        </w:rPr>
      </w:pPr>
      <w:r w:rsidRPr="00CA3376">
        <w:rPr>
          <w:color w:val="000000" w:themeColor="text1"/>
          <w:szCs w:val="28"/>
        </w:rPr>
        <w:t>Интеграция с ИИ</w:t>
      </w:r>
      <w:r w:rsidR="00D9009C" w:rsidRPr="00D9009C">
        <w:rPr>
          <w:color w:val="000000" w:themeColor="text1"/>
          <w:szCs w:val="28"/>
        </w:rPr>
        <w:t xml:space="preserve"> (</w:t>
      </w:r>
      <w:r w:rsidR="00D9009C">
        <w:rPr>
          <w:color w:val="000000" w:themeColor="text1"/>
          <w:szCs w:val="28"/>
          <w:lang w:val="en-US"/>
        </w:rPr>
        <w:t>Llama</w:t>
      </w:r>
      <w:r w:rsidR="00D9009C" w:rsidRPr="00D9009C">
        <w:rPr>
          <w:color w:val="000000" w:themeColor="text1"/>
          <w:szCs w:val="28"/>
        </w:rPr>
        <w:t xml:space="preserve">) </w:t>
      </w:r>
      <w:r w:rsidRPr="00CA3376">
        <w:rPr>
          <w:color w:val="000000" w:themeColor="text1"/>
          <w:szCs w:val="28"/>
        </w:rPr>
        <w:t>для автоматического заполнения протоколов.</w:t>
      </w:r>
    </w:p>
    <w:p w14:paraId="2EDB4342" w14:textId="77777777" w:rsidR="00CA3376" w:rsidRPr="00CA3376" w:rsidRDefault="00CA3376" w:rsidP="00AD2F0C">
      <w:pPr>
        <w:pStyle w:val="22"/>
        <w:numPr>
          <w:ilvl w:val="0"/>
          <w:numId w:val="25"/>
        </w:numPr>
        <w:ind w:left="0" w:firstLine="709"/>
        <w:rPr>
          <w:color w:val="000000" w:themeColor="text1"/>
          <w:szCs w:val="28"/>
        </w:rPr>
      </w:pPr>
      <w:r w:rsidRPr="00CA3376">
        <w:rPr>
          <w:color w:val="000000" w:themeColor="text1"/>
          <w:szCs w:val="28"/>
        </w:rPr>
        <w:t>Разработка пользовательского интерфейса.</w:t>
      </w:r>
    </w:p>
    <w:p w14:paraId="7118A13D" w14:textId="77777777" w:rsidR="00CA3376" w:rsidRPr="00CA3376" w:rsidRDefault="00CA3376" w:rsidP="00AD2F0C">
      <w:pPr>
        <w:pStyle w:val="22"/>
        <w:numPr>
          <w:ilvl w:val="0"/>
          <w:numId w:val="25"/>
        </w:numPr>
        <w:ind w:left="0" w:firstLine="709"/>
        <w:rPr>
          <w:color w:val="000000" w:themeColor="text1"/>
          <w:szCs w:val="28"/>
        </w:rPr>
      </w:pPr>
      <w:r w:rsidRPr="00CA3376">
        <w:rPr>
          <w:color w:val="000000" w:themeColor="text1"/>
          <w:szCs w:val="28"/>
        </w:rPr>
        <w:t>Тестирование и оптимизация модели.</w:t>
      </w:r>
    </w:p>
    <w:p w14:paraId="78B3DF1F" w14:textId="66BB7CB9" w:rsidR="00CA3376" w:rsidRPr="00CA3376" w:rsidRDefault="00CA3376" w:rsidP="00AD2F0C">
      <w:pPr>
        <w:pStyle w:val="22"/>
        <w:numPr>
          <w:ilvl w:val="0"/>
          <w:numId w:val="25"/>
        </w:numPr>
        <w:ind w:left="0" w:firstLine="709"/>
        <w:rPr>
          <w:color w:val="000000" w:themeColor="text1"/>
          <w:szCs w:val="28"/>
        </w:rPr>
      </w:pPr>
      <w:r w:rsidRPr="00CA3376">
        <w:rPr>
          <w:color w:val="000000" w:themeColor="text1"/>
          <w:szCs w:val="28"/>
        </w:rPr>
        <w:t xml:space="preserve">Создание </w:t>
      </w:r>
      <w:r w:rsidR="00D9009C">
        <w:rPr>
          <w:color w:val="000000" w:themeColor="text1"/>
          <w:szCs w:val="28"/>
        </w:rPr>
        <w:t>сервиса в облаке</w:t>
      </w:r>
      <w:r w:rsidRPr="00CA3376">
        <w:rPr>
          <w:color w:val="000000" w:themeColor="text1"/>
          <w:szCs w:val="28"/>
        </w:rPr>
        <w:t>.</w:t>
      </w:r>
    </w:p>
    <w:p w14:paraId="1B9486C2" w14:textId="77777777" w:rsidR="003C5230" w:rsidRDefault="00CA3376" w:rsidP="003C5230">
      <w:pPr>
        <w:pStyle w:val="22"/>
        <w:numPr>
          <w:ilvl w:val="0"/>
          <w:numId w:val="25"/>
        </w:numPr>
        <w:ind w:left="0" w:firstLine="709"/>
        <w:rPr>
          <w:color w:val="000000" w:themeColor="text1"/>
          <w:szCs w:val="28"/>
        </w:rPr>
      </w:pPr>
      <w:r w:rsidRPr="00CA3376">
        <w:rPr>
          <w:color w:val="000000" w:themeColor="text1"/>
          <w:szCs w:val="28"/>
        </w:rPr>
        <w:t>Подготовка документации для пользователей.</w:t>
      </w:r>
    </w:p>
    <w:p w14:paraId="65BAE4EA" w14:textId="293CC66A" w:rsidR="003C5230" w:rsidRPr="003C5230" w:rsidRDefault="003C5230" w:rsidP="003C5230">
      <w:pPr>
        <w:pStyle w:val="22"/>
        <w:numPr>
          <w:ilvl w:val="0"/>
          <w:numId w:val="25"/>
        </w:numPr>
        <w:ind w:left="0" w:firstLine="709"/>
        <w:rPr>
          <w:color w:val="000000" w:themeColor="text1"/>
          <w:szCs w:val="28"/>
        </w:rPr>
      </w:pPr>
      <w:r w:rsidRPr="003C5230">
        <w:rPr>
          <w:rStyle w:val="af5"/>
          <w:b w:val="0"/>
          <w:bCs w:val="0"/>
        </w:rPr>
        <w:t xml:space="preserve">Разработка функционала для </w:t>
      </w:r>
      <w:proofErr w:type="spellStart"/>
      <w:r w:rsidRPr="003C5230">
        <w:rPr>
          <w:rStyle w:val="af5"/>
          <w:b w:val="0"/>
          <w:bCs w:val="0"/>
        </w:rPr>
        <w:t>транскрибации</w:t>
      </w:r>
      <w:proofErr w:type="spellEnd"/>
      <w:r w:rsidRPr="003C5230">
        <w:rPr>
          <w:rStyle w:val="af5"/>
          <w:b w:val="0"/>
          <w:bCs w:val="0"/>
        </w:rPr>
        <w:t xml:space="preserve"> в реальном времени</w:t>
      </w:r>
      <w:r w:rsidRPr="003C5230">
        <w:t>.</w:t>
      </w:r>
    </w:p>
    <w:p w14:paraId="1A95A97B" w14:textId="77777777" w:rsidR="003C5230" w:rsidRPr="00CA3376" w:rsidRDefault="003C5230" w:rsidP="003C5230">
      <w:pPr>
        <w:pStyle w:val="22"/>
        <w:ind w:left="709" w:firstLine="0"/>
        <w:rPr>
          <w:color w:val="000000" w:themeColor="text1"/>
          <w:szCs w:val="28"/>
        </w:rPr>
      </w:pPr>
    </w:p>
    <w:p w14:paraId="0EEF4CA4" w14:textId="77777777" w:rsidR="00CA3376" w:rsidRPr="00CA3376" w:rsidRDefault="00CA3376" w:rsidP="00AD2F0C">
      <w:pPr>
        <w:pStyle w:val="22"/>
        <w:rPr>
          <w:color w:val="000000" w:themeColor="text1"/>
          <w:szCs w:val="28"/>
        </w:rPr>
      </w:pPr>
    </w:p>
    <w:p w14:paraId="1BFEDE1A" w14:textId="5C2CA52D" w:rsidR="00D9009C" w:rsidRDefault="00D9009C">
      <w:pPr>
        <w:spacing w:after="160" w:line="259" w:lineRule="auto"/>
        <w:rPr>
          <w:color w:val="000000" w:themeColor="text1"/>
          <w:sz w:val="28"/>
          <w:szCs w:val="20"/>
          <w:shd w:val="clear" w:color="auto" w:fill="FFFFFF"/>
        </w:rPr>
      </w:pPr>
      <w:r>
        <w:rPr>
          <w:color w:val="000000" w:themeColor="text1"/>
          <w:shd w:val="clear" w:color="auto" w:fill="FFFFFF"/>
        </w:rPr>
        <w:br w:type="page"/>
      </w:r>
    </w:p>
    <w:p w14:paraId="56EAC0D0" w14:textId="2B713296" w:rsidR="00D9009C" w:rsidRDefault="00D9009C" w:rsidP="00D9009C">
      <w:pPr>
        <w:pStyle w:val="13"/>
        <w:rPr>
          <w:shd w:val="clear" w:color="auto" w:fill="FFFFFF"/>
        </w:rPr>
      </w:pPr>
      <w:bookmarkStart w:id="24" w:name="_Toc199280340"/>
      <w:r>
        <w:rPr>
          <w:shd w:val="clear" w:color="auto" w:fill="FFFFFF"/>
        </w:rPr>
        <w:lastRenderedPageBreak/>
        <w:t>Анализ и составление аналогов разрабатываемого продукта</w:t>
      </w:r>
      <w:bookmarkEnd w:id="24"/>
    </w:p>
    <w:p w14:paraId="722AD6BD" w14:textId="77777777" w:rsidR="00D9009C" w:rsidRDefault="00D9009C" w:rsidP="00587C00">
      <w:pPr>
        <w:pStyle w:val="22"/>
      </w:pPr>
      <w:r w:rsidRPr="00D9009C">
        <w:t>На рынке существует несколько аналогичных решений, таких как:</w:t>
      </w:r>
    </w:p>
    <w:p w14:paraId="2853CDF3" w14:textId="7FC32B06" w:rsidR="00D9009C" w:rsidRPr="00587C00" w:rsidRDefault="00D9009C" w:rsidP="00AD2F0C">
      <w:pPr>
        <w:pStyle w:val="52"/>
      </w:pPr>
      <w:r w:rsidRPr="00D9009C">
        <w:rPr>
          <w:rStyle w:val="af5"/>
          <w:color w:val="000000" w:themeColor="text1"/>
          <w:szCs w:val="28"/>
        </w:rPr>
        <w:t>Otter.ai</w:t>
      </w:r>
      <w:r w:rsidR="00587C00">
        <w:t xml:space="preserve"> - </w:t>
      </w:r>
      <w:r w:rsidR="00587C00">
        <w:rPr>
          <w:shd w:val="clear" w:color="auto" w:fill="FFFFFF"/>
        </w:rPr>
        <w:t>о</w:t>
      </w:r>
      <w:r w:rsidRPr="00D9009C">
        <w:rPr>
          <w:shd w:val="clear" w:color="auto" w:fill="FFFFFF"/>
        </w:rPr>
        <w:t xml:space="preserve">блачный сервис для автоматической </w:t>
      </w:r>
      <w:proofErr w:type="spellStart"/>
      <w:r w:rsidRPr="00D9009C">
        <w:rPr>
          <w:shd w:val="clear" w:color="auto" w:fill="FFFFFF"/>
        </w:rPr>
        <w:t>транскрибации</w:t>
      </w:r>
      <w:proofErr w:type="spellEnd"/>
      <w:r w:rsidRPr="00D9009C">
        <w:rPr>
          <w:shd w:val="clear" w:color="auto" w:fill="FFFFFF"/>
        </w:rPr>
        <w:t xml:space="preserve"> аудио и видео. Он поддерживает множество языков, включая английский, и предлагает функции, такие </w:t>
      </w:r>
      <w:r w:rsidRPr="00264DD1">
        <w:rPr>
          <w:shd w:val="clear" w:color="auto" w:fill="FFFFFF"/>
        </w:rPr>
        <w:t>как распознавание спикеров, создание заметок и интеграцию с видеозвонками (например, Zoom).</w:t>
      </w:r>
    </w:p>
    <w:p w14:paraId="53F82767" w14:textId="1924E477" w:rsidR="00D9009C" w:rsidRPr="00264DD1" w:rsidRDefault="00D9009C" w:rsidP="00587C00">
      <w:pPr>
        <w:pStyle w:val="22"/>
        <w:rPr>
          <w:shd w:val="clear" w:color="auto" w:fill="FFFFFF"/>
          <w:lang w:val="en-US"/>
        </w:rPr>
      </w:pPr>
      <w:r w:rsidRPr="00AD2F0C">
        <w:rPr>
          <w:b/>
          <w:bCs/>
        </w:rPr>
        <w:t>Преимущества</w:t>
      </w:r>
      <w:r w:rsidRPr="00264DD1">
        <w:rPr>
          <w:lang w:val="en-US"/>
        </w:rPr>
        <w:t>:</w:t>
      </w:r>
    </w:p>
    <w:p w14:paraId="720C81D1" w14:textId="5690F6FD" w:rsidR="00D9009C" w:rsidRPr="00264DD1" w:rsidRDefault="00D9009C" w:rsidP="00587C00">
      <w:pPr>
        <w:pStyle w:val="51"/>
      </w:pPr>
      <w:r w:rsidRPr="00264DD1">
        <w:rPr>
          <w:rStyle w:val="af5"/>
          <w:b w:val="0"/>
          <w:bCs w:val="0"/>
          <w:color w:val="000000" w:themeColor="text1"/>
          <w:szCs w:val="28"/>
        </w:rPr>
        <w:t>Интуитивно понятный интерфейс</w:t>
      </w:r>
      <w:r w:rsidRPr="00264DD1">
        <w:t xml:space="preserve">: </w:t>
      </w:r>
      <w:r w:rsidRPr="00264DD1">
        <w:t>п</w:t>
      </w:r>
      <w:r w:rsidRPr="00264DD1">
        <w:t>ользователи могут легко загружать аудиофайлы и получать текстовые расшифровки.</w:t>
      </w:r>
    </w:p>
    <w:p w14:paraId="64DD223D" w14:textId="499AD477" w:rsidR="00D9009C" w:rsidRPr="00264DD1" w:rsidRDefault="00D9009C" w:rsidP="00587C00">
      <w:pPr>
        <w:pStyle w:val="51"/>
      </w:pPr>
      <w:r w:rsidRPr="00264DD1">
        <w:rPr>
          <w:rStyle w:val="af5"/>
          <w:b w:val="0"/>
          <w:bCs w:val="0"/>
          <w:color w:val="000000" w:themeColor="text1"/>
          <w:szCs w:val="28"/>
        </w:rPr>
        <w:t>Распознавание спикеров</w:t>
      </w:r>
      <w:r w:rsidRPr="00264DD1">
        <w:t xml:space="preserve">: </w:t>
      </w:r>
      <w:r w:rsidRPr="00264DD1">
        <w:rPr>
          <w:lang w:val="en-US"/>
        </w:rPr>
        <w:t>o</w:t>
      </w:r>
      <w:r w:rsidRPr="00264DD1">
        <w:t>tter.ai автоматически идентифицирует и различает голос каждого участника, что облегчает понимание контекста обсуждений.</w:t>
      </w:r>
    </w:p>
    <w:p w14:paraId="12776CFB" w14:textId="615BAF02" w:rsidR="00D9009C" w:rsidRPr="00264DD1" w:rsidRDefault="00D9009C" w:rsidP="00587C00">
      <w:pPr>
        <w:pStyle w:val="51"/>
      </w:pPr>
      <w:r w:rsidRPr="00264DD1">
        <w:rPr>
          <w:rStyle w:val="af5"/>
          <w:b w:val="0"/>
          <w:bCs w:val="0"/>
          <w:color w:val="000000" w:themeColor="text1"/>
          <w:szCs w:val="28"/>
        </w:rPr>
        <w:t>Интеграция с другими сервисами</w:t>
      </w:r>
      <w:r w:rsidRPr="00264DD1">
        <w:t xml:space="preserve">: </w:t>
      </w:r>
      <w:r w:rsidRPr="00264DD1">
        <w:t>п</w:t>
      </w:r>
      <w:r w:rsidRPr="00264DD1">
        <w:t>оддержка интеграции с Zoom и другими платформами для видеозвонков.</w:t>
      </w:r>
    </w:p>
    <w:p w14:paraId="0A9CA577" w14:textId="375D6480" w:rsidR="00D9009C" w:rsidRPr="00264DD1" w:rsidRDefault="00D9009C" w:rsidP="00587C00">
      <w:pPr>
        <w:pStyle w:val="22"/>
        <w:rPr>
          <w:lang w:val="en-US"/>
        </w:rPr>
      </w:pPr>
      <w:r w:rsidRPr="00AD2F0C">
        <w:rPr>
          <w:b/>
          <w:bCs/>
        </w:rPr>
        <w:t>Недостатки</w:t>
      </w:r>
      <w:r w:rsidRPr="00264DD1">
        <w:rPr>
          <w:b/>
          <w:bCs/>
          <w:lang w:val="en-US"/>
        </w:rPr>
        <w:t>:</w:t>
      </w:r>
    </w:p>
    <w:p w14:paraId="36847643" w14:textId="7B9DF34E" w:rsidR="00D9009C" w:rsidRPr="00587C00" w:rsidRDefault="00D9009C" w:rsidP="00587C00">
      <w:pPr>
        <w:pStyle w:val="51"/>
        <w:numPr>
          <w:ilvl w:val="0"/>
          <w:numId w:val="42"/>
        </w:numPr>
        <w:ind w:left="0" w:firstLine="709"/>
      </w:pPr>
      <w:r w:rsidRPr="00587C00">
        <w:rPr>
          <w:rStyle w:val="af5"/>
          <w:b w:val="0"/>
          <w:bCs w:val="0"/>
        </w:rPr>
        <w:t>Ограниченная поддержка русского языка</w:t>
      </w:r>
      <w:r w:rsidRPr="00587C00">
        <w:t>: хотя</w:t>
      </w:r>
      <w:r w:rsidRPr="00587C00">
        <w:t xml:space="preserve"> Otter.ai поддерживает несколько языков, качество распознавания русскоязычной речи может быть недостаточным.</w:t>
      </w:r>
    </w:p>
    <w:p w14:paraId="12B9AC61" w14:textId="56952331" w:rsidR="00D9009C" w:rsidRPr="00587C00" w:rsidRDefault="00D9009C" w:rsidP="00587C00">
      <w:pPr>
        <w:pStyle w:val="51"/>
      </w:pPr>
      <w:r w:rsidRPr="00587C00">
        <w:rPr>
          <w:rStyle w:val="af5"/>
          <w:b w:val="0"/>
          <w:bCs w:val="0"/>
        </w:rPr>
        <w:t>Проблемы с точностью</w:t>
      </w:r>
      <w:r w:rsidRPr="00587C00">
        <w:t xml:space="preserve">: </w:t>
      </w:r>
      <w:r w:rsidR="00264DD1" w:rsidRPr="00587C00">
        <w:t>в</w:t>
      </w:r>
      <w:r w:rsidRPr="00587C00">
        <w:t xml:space="preserve"> зависимости от качества аудиозаписи, могут возникать ошибки в </w:t>
      </w:r>
      <w:proofErr w:type="spellStart"/>
      <w:r w:rsidRPr="00587C00">
        <w:t>транскрибации</w:t>
      </w:r>
      <w:proofErr w:type="spellEnd"/>
      <w:r w:rsidRPr="00587C00">
        <w:t>, что требует ручного редактирования.</w:t>
      </w:r>
    </w:p>
    <w:p w14:paraId="7816B603" w14:textId="2773A1ED" w:rsidR="00D9009C" w:rsidRPr="00587C00" w:rsidRDefault="00D9009C" w:rsidP="00587C00">
      <w:pPr>
        <w:pStyle w:val="51"/>
      </w:pPr>
      <w:r w:rsidRPr="00587C00">
        <w:rPr>
          <w:rStyle w:val="af5"/>
          <w:b w:val="0"/>
          <w:bCs w:val="0"/>
        </w:rPr>
        <w:t>Платные функции</w:t>
      </w:r>
      <w:r w:rsidRPr="00587C00">
        <w:t xml:space="preserve">: </w:t>
      </w:r>
      <w:r w:rsidR="00264DD1" w:rsidRPr="00587C00">
        <w:t>н</w:t>
      </w:r>
      <w:r w:rsidRPr="00587C00">
        <w:t>екоторые функции доступны только в платной версии.</w:t>
      </w:r>
    </w:p>
    <w:p w14:paraId="379F9533" w14:textId="77777777" w:rsidR="00D9009C" w:rsidRPr="00264DD1" w:rsidRDefault="00D9009C" w:rsidP="00587C00">
      <w:pPr>
        <w:pStyle w:val="22"/>
      </w:pPr>
    </w:p>
    <w:p w14:paraId="23D27C11" w14:textId="54E834CA" w:rsidR="00264DD1" w:rsidRDefault="00D9009C" w:rsidP="00AD2F0C">
      <w:pPr>
        <w:pStyle w:val="52"/>
      </w:pPr>
      <w:r w:rsidRPr="00264DD1">
        <w:rPr>
          <w:rStyle w:val="af5"/>
          <w:color w:val="000000" w:themeColor="text1"/>
          <w:szCs w:val="28"/>
        </w:rPr>
        <w:t>Sonix.ai</w:t>
      </w:r>
      <w:r w:rsidR="00587C00">
        <w:t xml:space="preserve"> - с</w:t>
      </w:r>
      <w:r w:rsidR="00264DD1" w:rsidRPr="00264DD1">
        <w:t xml:space="preserve">ервис, который предлагает услуги по </w:t>
      </w:r>
      <w:proofErr w:type="spellStart"/>
      <w:r w:rsidR="00264DD1" w:rsidRPr="00264DD1">
        <w:t>транскрибации</w:t>
      </w:r>
      <w:proofErr w:type="spellEnd"/>
      <w:r w:rsidR="00264DD1" w:rsidRPr="00264DD1">
        <w:t xml:space="preserve"> аудио и видео с использованием как автоматизированных, так и ручных методов. Пользователи могут выбрать между автоматической </w:t>
      </w:r>
      <w:proofErr w:type="spellStart"/>
      <w:r w:rsidR="00264DD1" w:rsidRPr="00264DD1">
        <w:t>транскрибацией</w:t>
      </w:r>
      <w:proofErr w:type="spellEnd"/>
      <w:r w:rsidR="00264DD1" w:rsidRPr="00264DD1">
        <w:t xml:space="preserve"> (с меньшей точностью) и услугами профессиональных </w:t>
      </w:r>
      <w:proofErr w:type="spellStart"/>
      <w:r w:rsidR="00264DD1" w:rsidRPr="00264DD1">
        <w:t>транскрибаторов</w:t>
      </w:r>
      <w:proofErr w:type="spellEnd"/>
      <w:r w:rsidR="00264DD1" w:rsidRPr="00264DD1">
        <w:t>.</w:t>
      </w:r>
    </w:p>
    <w:p w14:paraId="61C6DA3B" w14:textId="4625E894" w:rsidR="00264DD1" w:rsidRPr="00264DD1" w:rsidRDefault="00264DD1" w:rsidP="00587C00">
      <w:pPr>
        <w:pStyle w:val="22"/>
        <w:rPr>
          <w:lang w:val="en-US"/>
        </w:rPr>
      </w:pPr>
      <w:r w:rsidRPr="00AD2F0C">
        <w:rPr>
          <w:b/>
          <w:bCs/>
        </w:rPr>
        <w:t>Преимущества</w:t>
      </w:r>
      <w:r>
        <w:rPr>
          <w:lang w:val="en-US"/>
        </w:rPr>
        <w:t>:</w:t>
      </w:r>
    </w:p>
    <w:p w14:paraId="24AF05BE" w14:textId="2039DABB" w:rsidR="00264DD1" w:rsidRPr="00264DD1" w:rsidRDefault="00264DD1" w:rsidP="00587C00">
      <w:pPr>
        <w:pStyle w:val="51"/>
        <w:numPr>
          <w:ilvl w:val="0"/>
          <w:numId w:val="43"/>
        </w:numPr>
        <w:ind w:left="0" w:firstLine="709"/>
      </w:pPr>
      <w:r w:rsidRPr="00587C00">
        <w:rPr>
          <w:rStyle w:val="af5"/>
          <w:b w:val="0"/>
          <w:bCs w:val="0"/>
          <w:color w:val="000000" w:themeColor="text1"/>
          <w:szCs w:val="28"/>
        </w:rPr>
        <w:lastRenderedPageBreak/>
        <w:t xml:space="preserve">Высокая точность ручной </w:t>
      </w:r>
      <w:proofErr w:type="spellStart"/>
      <w:r w:rsidRPr="00587C00">
        <w:rPr>
          <w:rStyle w:val="af5"/>
          <w:b w:val="0"/>
          <w:bCs w:val="0"/>
          <w:color w:val="000000" w:themeColor="text1"/>
          <w:szCs w:val="28"/>
        </w:rPr>
        <w:t>транскрибации</w:t>
      </w:r>
      <w:proofErr w:type="spellEnd"/>
      <w:r w:rsidRPr="00264DD1">
        <w:t xml:space="preserve">: </w:t>
      </w:r>
      <w:r>
        <w:t>п</w:t>
      </w:r>
      <w:r w:rsidRPr="00264DD1">
        <w:t xml:space="preserve">рофессиональные </w:t>
      </w:r>
      <w:proofErr w:type="spellStart"/>
      <w:r w:rsidRPr="00264DD1">
        <w:t>транскрибаторы</w:t>
      </w:r>
      <w:proofErr w:type="spellEnd"/>
      <w:r w:rsidRPr="00264DD1">
        <w:t xml:space="preserve"> обеспечивают высокую точность, что особенно важно для важных встреч и интервью.</w:t>
      </w:r>
    </w:p>
    <w:p w14:paraId="697C0A9C" w14:textId="32CC527E" w:rsidR="00264DD1" w:rsidRPr="00264DD1" w:rsidRDefault="00264DD1" w:rsidP="00587C00">
      <w:pPr>
        <w:pStyle w:val="51"/>
      </w:pPr>
      <w:r w:rsidRPr="00264DD1">
        <w:rPr>
          <w:rStyle w:val="af5"/>
          <w:b w:val="0"/>
          <w:bCs w:val="0"/>
          <w:color w:val="000000" w:themeColor="text1"/>
          <w:szCs w:val="28"/>
        </w:rPr>
        <w:t>Разнообразие услуг</w:t>
      </w:r>
      <w:r w:rsidRPr="00264DD1">
        <w:t xml:space="preserve">: </w:t>
      </w:r>
      <w:r>
        <w:rPr>
          <w:lang w:val="en-US"/>
        </w:rPr>
        <w:t>r</w:t>
      </w:r>
      <w:proofErr w:type="spellStart"/>
      <w:r w:rsidRPr="00264DD1">
        <w:t>ev</w:t>
      </w:r>
      <w:proofErr w:type="spellEnd"/>
      <w:r w:rsidRPr="00264DD1">
        <w:t xml:space="preserve"> предлагает не только </w:t>
      </w:r>
      <w:proofErr w:type="spellStart"/>
      <w:r w:rsidRPr="00264DD1">
        <w:t>транскрибацию</w:t>
      </w:r>
      <w:proofErr w:type="spellEnd"/>
      <w:r w:rsidRPr="00264DD1">
        <w:t>, но и субтитры, переводы и другие услуги.</w:t>
      </w:r>
    </w:p>
    <w:p w14:paraId="56AFF28A" w14:textId="1537B0C3" w:rsidR="00264DD1" w:rsidRPr="00AD2F0C" w:rsidRDefault="00264DD1" w:rsidP="00587C00">
      <w:pPr>
        <w:pStyle w:val="22"/>
        <w:rPr>
          <w:b/>
          <w:bCs/>
          <w:lang w:val="en-US"/>
        </w:rPr>
      </w:pPr>
      <w:r w:rsidRPr="00AD2F0C">
        <w:rPr>
          <w:b/>
          <w:bCs/>
        </w:rPr>
        <w:t>Недостатки</w:t>
      </w:r>
      <w:r w:rsidR="00AD2F0C">
        <w:rPr>
          <w:b/>
          <w:bCs/>
          <w:lang w:val="en-US"/>
        </w:rPr>
        <w:t>:</w:t>
      </w:r>
    </w:p>
    <w:p w14:paraId="36F8793E" w14:textId="11C0281A" w:rsidR="00264DD1" w:rsidRPr="00587C00" w:rsidRDefault="00264DD1" w:rsidP="00587C00">
      <w:pPr>
        <w:pStyle w:val="51"/>
        <w:numPr>
          <w:ilvl w:val="0"/>
          <w:numId w:val="44"/>
        </w:numPr>
        <w:ind w:left="0" w:firstLine="709"/>
      </w:pPr>
      <w:r w:rsidRPr="00587C00">
        <w:rPr>
          <w:rStyle w:val="af5"/>
          <w:b w:val="0"/>
          <w:bCs w:val="0"/>
        </w:rPr>
        <w:t>Длительное время ожидания</w:t>
      </w:r>
      <w:r w:rsidRPr="00587C00">
        <w:t xml:space="preserve">: </w:t>
      </w:r>
      <w:r w:rsidRPr="00587C00">
        <w:t>р</w:t>
      </w:r>
      <w:r w:rsidRPr="00587C00">
        <w:t xml:space="preserve">учная </w:t>
      </w:r>
      <w:proofErr w:type="spellStart"/>
      <w:r w:rsidRPr="00587C00">
        <w:t>транскрибация</w:t>
      </w:r>
      <w:proofErr w:type="spellEnd"/>
      <w:r w:rsidRPr="00587C00">
        <w:t xml:space="preserve"> занимает больше времени, чем автоматическая.</w:t>
      </w:r>
    </w:p>
    <w:p w14:paraId="75500295" w14:textId="0D84E005" w:rsidR="00264DD1" w:rsidRPr="00587C00" w:rsidRDefault="00264DD1" w:rsidP="00587C00">
      <w:pPr>
        <w:pStyle w:val="51"/>
      </w:pPr>
      <w:r w:rsidRPr="00587C00">
        <w:rPr>
          <w:rStyle w:val="af5"/>
          <w:b w:val="0"/>
          <w:bCs w:val="0"/>
        </w:rPr>
        <w:t>Высокая стоимость</w:t>
      </w:r>
      <w:r w:rsidRPr="00587C00">
        <w:t xml:space="preserve">: </w:t>
      </w:r>
      <w:r w:rsidRPr="00587C00">
        <w:t>у</w:t>
      </w:r>
      <w:r w:rsidRPr="00587C00">
        <w:t xml:space="preserve">слуги профессиональных </w:t>
      </w:r>
      <w:proofErr w:type="spellStart"/>
      <w:r w:rsidRPr="00587C00">
        <w:t>транскрибаторов</w:t>
      </w:r>
      <w:proofErr w:type="spellEnd"/>
      <w:r w:rsidRPr="00587C00">
        <w:t xml:space="preserve"> стоят дороже, чем автоматические решения.</w:t>
      </w:r>
    </w:p>
    <w:p w14:paraId="197FFDC6" w14:textId="45EE8857" w:rsidR="00264DD1" w:rsidRPr="00587C00" w:rsidRDefault="00264DD1" w:rsidP="00587C00">
      <w:pPr>
        <w:pStyle w:val="51"/>
      </w:pPr>
      <w:r w:rsidRPr="00587C00">
        <w:rPr>
          <w:rStyle w:val="af5"/>
          <w:b w:val="0"/>
          <w:bCs w:val="0"/>
        </w:rPr>
        <w:t>Ограниченная автоматизация</w:t>
      </w:r>
      <w:r w:rsidRPr="00587C00">
        <w:t xml:space="preserve">: </w:t>
      </w:r>
      <w:r w:rsidRPr="00587C00">
        <w:t>д</w:t>
      </w:r>
      <w:r w:rsidRPr="00587C00">
        <w:t xml:space="preserve">ля получения качественной </w:t>
      </w:r>
      <w:proofErr w:type="spellStart"/>
      <w:r w:rsidRPr="00587C00">
        <w:t>транскрибации</w:t>
      </w:r>
      <w:proofErr w:type="spellEnd"/>
      <w:r w:rsidRPr="00587C00">
        <w:t xml:space="preserve"> пользователям необходимо выбирать между автоматическим и ручным подходом.</w:t>
      </w:r>
    </w:p>
    <w:p w14:paraId="5237AE1F" w14:textId="77777777" w:rsidR="00264DD1" w:rsidRPr="00264DD1" w:rsidRDefault="00264DD1" w:rsidP="00587C00">
      <w:pPr>
        <w:pStyle w:val="22"/>
      </w:pPr>
    </w:p>
    <w:p w14:paraId="5142C66A" w14:textId="77777777" w:rsidR="00264DD1" w:rsidRPr="00264DD1" w:rsidRDefault="00264DD1" w:rsidP="00587C00">
      <w:pPr>
        <w:pStyle w:val="22"/>
      </w:pPr>
    </w:p>
    <w:p w14:paraId="76472F57" w14:textId="7A2D6BFC" w:rsidR="00264DD1" w:rsidRPr="00264DD1" w:rsidRDefault="00264DD1" w:rsidP="00AD2F0C">
      <w:pPr>
        <w:pStyle w:val="52"/>
      </w:pPr>
      <w:proofErr w:type="spellStart"/>
      <w:r>
        <w:rPr>
          <w:rStyle w:val="af5"/>
          <w:color w:val="000000" w:themeColor="text1"/>
          <w:szCs w:val="28"/>
          <w:lang w:val="en-US"/>
        </w:rPr>
        <w:t>Sonix</w:t>
      </w:r>
      <w:proofErr w:type="spellEnd"/>
      <w:r w:rsidR="00AD2F0C">
        <w:t xml:space="preserve"> - о</w:t>
      </w:r>
      <w:r w:rsidRPr="00264DD1">
        <w:t xml:space="preserve">блачный сервис для автоматической </w:t>
      </w:r>
      <w:proofErr w:type="spellStart"/>
      <w:r w:rsidRPr="00264DD1">
        <w:t>транскрибации</w:t>
      </w:r>
      <w:proofErr w:type="spellEnd"/>
      <w:r w:rsidRPr="00264DD1">
        <w:t xml:space="preserve"> аудио и видео файлов. Он поддерживает множество языков и предлагает функции, такие как создание субтитров, редактирование текста и интеграцию с различными платформами.</w:t>
      </w:r>
    </w:p>
    <w:p w14:paraId="23F004E8" w14:textId="1484EE27" w:rsidR="00264DD1" w:rsidRPr="00AD2F0C" w:rsidRDefault="00264DD1" w:rsidP="00587C00">
      <w:pPr>
        <w:pStyle w:val="22"/>
        <w:rPr>
          <w:lang w:val="en-US"/>
        </w:rPr>
      </w:pPr>
      <w:r w:rsidRPr="00AD2F0C">
        <w:rPr>
          <w:b/>
          <w:bCs/>
        </w:rPr>
        <w:t>Преимущества</w:t>
      </w:r>
      <w:r w:rsidR="00AD2F0C">
        <w:rPr>
          <w:lang w:val="en-US"/>
        </w:rPr>
        <w:t>:</w:t>
      </w:r>
    </w:p>
    <w:p w14:paraId="49F90C20" w14:textId="752740E3" w:rsidR="00264DD1" w:rsidRPr="00264DD1" w:rsidRDefault="00264DD1" w:rsidP="00587C00">
      <w:pPr>
        <w:pStyle w:val="51"/>
        <w:numPr>
          <w:ilvl w:val="0"/>
          <w:numId w:val="45"/>
        </w:numPr>
        <w:ind w:left="0" w:firstLine="709"/>
      </w:pPr>
      <w:r w:rsidRPr="00587C00">
        <w:rPr>
          <w:rStyle w:val="af5"/>
          <w:b w:val="0"/>
          <w:bCs w:val="0"/>
          <w:color w:val="000000" w:themeColor="text1"/>
          <w:szCs w:val="28"/>
        </w:rPr>
        <w:t>Многоязычность</w:t>
      </w:r>
      <w:r w:rsidRPr="00264DD1">
        <w:t xml:space="preserve">: </w:t>
      </w:r>
      <w:r w:rsidRPr="00587C00">
        <w:rPr>
          <w:lang w:val="en-US"/>
        </w:rPr>
        <w:t>s</w:t>
      </w:r>
      <w:proofErr w:type="spellStart"/>
      <w:r w:rsidRPr="00264DD1">
        <w:t>onix</w:t>
      </w:r>
      <w:proofErr w:type="spellEnd"/>
      <w:r w:rsidRPr="00264DD1">
        <w:t xml:space="preserve"> поддерживает более 30 языков, что делает его универсальным инструментом для пользователей по всему миру.</w:t>
      </w:r>
    </w:p>
    <w:p w14:paraId="72530B47" w14:textId="296EA21E" w:rsidR="00264DD1" w:rsidRPr="00264DD1" w:rsidRDefault="00264DD1" w:rsidP="00587C00">
      <w:pPr>
        <w:pStyle w:val="51"/>
        <w:numPr>
          <w:ilvl w:val="0"/>
          <w:numId w:val="45"/>
        </w:numPr>
        <w:ind w:left="0" w:firstLine="709"/>
      </w:pPr>
      <w:r w:rsidRPr="00587C00">
        <w:rPr>
          <w:rStyle w:val="af5"/>
          <w:b w:val="0"/>
          <w:bCs w:val="0"/>
          <w:color w:val="000000" w:themeColor="text1"/>
          <w:szCs w:val="28"/>
        </w:rPr>
        <w:t>Интуитивно понятный интерфейс</w:t>
      </w:r>
      <w:r w:rsidRPr="00264DD1">
        <w:t xml:space="preserve">: </w:t>
      </w:r>
      <w:r>
        <w:t>п</w:t>
      </w:r>
      <w:r w:rsidRPr="00264DD1">
        <w:t>ользователи могут легко загружать аудиофайлы, редактировать текстовые расшифровки и экспортировать их в различных форматах.</w:t>
      </w:r>
    </w:p>
    <w:p w14:paraId="76E492F5" w14:textId="14346E68" w:rsidR="00264DD1" w:rsidRPr="00264DD1" w:rsidRDefault="00264DD1" w:rsidP="00587C00">
      <w:pPr>
        <w:pStyle w:val="51"/>
        <w:numPr>
          <w:ilvl w:val="0"/>
          <w:numId w:val="45"/>
        </w:numPr>
        <w:ind w:left="0" w:firstLine="709"/>
      </w:pPr>
      <w:r w:rsidRPr="00587C00">
        <w:rPr>
          <w:rStyle w:val="af5"/>
          <w:b w:val="0"/>
          <w:bCs w:val="0"/>
          <w:color w:val="000000" w:themeColor="text1"/>
          <w:szCs w:val="28"/>
        </w:rPr>
        <w:t>Интеграция</w:t>
      </w:r>
      <w:r w:rsidRPr="00264DD1">
        <w:t xml:space="preserve">: </w:t>
      </w:r>
      <w:r w:rsidRPr="00587C00">
        <w:rPr>
          <w:lang w:val="en-US"/>
        </w:rPr>
        <w:t>s</w:t>
      </w:r>
      <w:proofErr w:type="spellStart"/>
      <w:r w:rsidRPr="00264DD1">
        <w:t>onix</w:t>
      </w:r>
      <w:proofErr w:type="spellEnd"/>
      <w:r w:rsidRPr="00264DD1">
        <w:t xml:space="preserve"> предлагает интеграцию с такими сервисами, как </w:t>
      </w:r>
      <w:proofErr w:type="spellStart"/>
      <w:r w:rsidRPr="00264DD1">
        <w:t>Zapier</w:t>
      </w:r>
      <w:proofErr w:type="spellEnd"/>
      <w:r w:rsidRPr="00264DD1">
        <w:t>, что позволяет автоматизировать рабочие процессы и улучшать взаимодействие с другими приложениями.</w:t>
      </w:r>
    </w:p>
    <w:p w14:paraId="39E6BE0F" w14:textId="77777777" w:rsidR="00264DD1" w:rsidRPr="00264DD1" w:rsidRDefault="00264DD1" w:rsidP="00587C00">
      <w:pPr>
        <w:pStyle w:val="51"/>
        <w:numPr>
          <w:ilvl w:val="0"/>
          <w:numId w:val="45"/>
        </w:numPr>
        <w:ind w:left="0" w:firstLine="709"/>
      </w:pPr>
      <w:r w:rsidRPr="00587C00">
        <w:rPr>
          <w:rStyle w:val="af5"/>
          <w:b w:val="0"/>
          <w:bCs w:val="0"/>
          <w:color w:val="000000" w:themeColor="text1"/>
          <w:szCs w:val="28"/>
        </w:rPr>
        <w:t>Создание субтитров</w:t>
      </w:r>
      <w:r w:rsidRPr="00264DD1">
        <w:t>: Сервис автоматически генерирует субтитры, что полезно для создания видео-контента.</w:t>
      </w:r>
    </w:p>
    <w:p w14:paraId="6416256E" w14:textId="4AB10251" w:rsidR="00264DD1" w:rsidRPr="00AD2F0C" w:rsidRDefault="00264DD1" w:rsidP="00587C00">
      <w:pPr>
        <w:pStyle w:val="22"/>
        <w:rPr>
          <w:lang w:val="en-US"/>
        </w:rPr>
      </w:pPr>
      <w:r w:rsidRPr="00AD2F0C">
        <w:rPr>
          <w:b/>
          <w:bCs/>
        </w:rPr>
        <w:lastRenderedPageBreak/>
        <w:t>Недостатки</w:t>
      </w:r>
      <w:r w:rsidR="00AD2F0C">
        <w:rPr>
          <w:lang w:val="en-US"/>
        </w:rPr>
        <w:t>:</w:t>
      </w:r>
    </w:p>
    <w:p w14:paraId="40A6E0F3" w14:textId="4F312F01" w:rsidR="00264DD1" w:rsidRPr="00587C00" w:rsidRDefault="00264DD1" w:rsidP="00587C00">
      <w:pPr>
        <w:pStyle w:val="51"/>
        <w:numPr>
          <w:ilvl w:val="0"/>
          <w:numId w:val="46"/>
        </w:numPr>
        <w:ind w:left="0" w:firstLine="709"/>
      </w:pPr>
      <w:r w:rsidRPr="00587C00">
        <w:rPr>
          <w:rStyle w:val="af5"/>
          <w:b w:val="0"/>
          <w:bCs w:val="0"/>
        </w:rPr>
        <w:t>Точность распознавания</w:t>
      </w:r>
      <w:r w:rsidRPr="00587C00">
        <w:t>: хотя</w:t>
      </w:r>
      <w:r w:rsidRPr="00587C00">
        <w:t xml:space="preserve"> </w:t>
      </w:r>
      <w:proofErr w:type="spellStart"/>
      <w:r w:rsidRPr="00587C00">
        <w:t>Sonix</w:t>
      </w:r>
      <w:proofErr w:type="spellEnd"/>
      <w:r w:rsidRPr="00587C00">
        <w:t xml:space="preserve"> показывает хорошие результаты, качество распознавания может варьироваться в зависимости от качества аудиозаписи и акцентов говорящих.</w:t>
      </w:r>
    </w:p>
    <w:p w14:paraId="5D10AB02" w14:textId="6D68E92D" w:rsidR="00264DD1" w:rsidRPr="00587C00" w:rsidRDefault="00264DD1" w:rsidP="00587C00">
      <w:pPr>
        <w:pStyle w:val="51"/>
        <w:numPr>
          <w:ilvl w:val="0"/>
          <w:numId w:val="46"/>
        </w:numPr>
        <w:ind w:left="0" w:firstLine="709"/>
      </w:pPr>
      <w:r w:rsidRPr="00587C00">
        <w:rPr>
          <w:rStyle w:val="af5"/>
          <w:b w:val="0"/>
          <w:bCs w:val="0"/>
        </w:rPr>
        <w:t>Проблемы с русским языком</w:t>
      </w:r>
      <w:r w:rsidRPr="00587C00">
        <w:t>: подобно</w:t>
      </w:r>
      <w:r w:rsidRPr="00587C00">
        <w:t xml:space="preserve"> другим аналогам, </w:t>
      </w:r>
      <w:proofErr w:type="spellStart"/>
      <w:r w:rsidRPr="00587C00">
        <w:t>Sonix</w:t>
      </w:r>
      <w:proofErr w:type="spellEnd"/>
      <w:r w:rsidRPr="00587C00">
        <w:t xml:space="preserve"> может иметь ограничения в точности распознавания русскоязычной речи, что делает его менее подходящим для пользователей, работающих исключительно с русским контентом.</w:t>
      </w:r>
    </w:p>
    <w:p w14:paraId="637D58AC" w14:textId="1253250F" w:rsidR="00264DD1" w:rsidRPr="00587C00" w:rsidRDefault="00264DD1" w:rsidP="00587C00">
      <w:pPr>
        <w:pStyle w:val="51"/>
        <w:numPr>
          <w:ilvl w:val="0"/>
          <w:numId w:val="46"/>
        </w:numPr>
        <w:ind w:left="0" w:firstLine="709"/>
      </w:pPr>
      <w:r w:rsidRPr="00587C00">
        <w:rPr>
          <w:rStyle w:val="af5"/>
          <w:b w:val="0"/>
          <w:bCs w:val="0"/>
        </w:rPr>
        <w:t>Платные функции</w:t>
      </w:r>
      <w:r w:rsidRPr="00587C00">
        <w:t xml:space="preserve">: </w:t>
      </w:r>
      <w:r w:rsidRPr="00587C00">
        <w:t>н</w:t>
      </w:r>
      <w:r w:rsidRPr="00587C00">
        <w:t>екоторые функции, такие как экспорт в определенные форматы или использование дополнительных инструментов, доступны только в платных версиях.</w:t>
      </w:r>
    </w:p>
    <w:p w14:paraId="4E8D4BC7" w14:textId="77777777" w:rsidR="00D9009C" w:rsidRPr="00F902E0" w:rsidRDefault="00D9009C" w:rsidP="00587C00">
      <w:pPr>
        <w:pStyle w:val="22"/>
      </w:pPr>
    </w:p>
    <w:p w14:paraId="4A312642" w14:textId="0B995250" w:rsidR="00F902E0" w:rsidRPr="00F902E0" w:rsidRDefault="00F902E0" w:rsidP="00AD2F0C">
      <w:pPr>
        <w:pStyle w:val="52"/>
      </w:pPr>
      <w:r w:rsidRPr="00F902E0">
        <w:t xml:space="preserve">Статья на </w:t>
      </w:r>
      <w:proofErr w:type="spellStart"/>
      <w:r w:rsidRPr="00F902E0">
        <w:t>Habr</w:t>
      </w:r>
      <w:proofErr w:type="spellEnd"/>
      <w:r w:rsidRPr="00F902E0">
        <w:t xml:space="preserve"> (</w:t>
      </w:r>
      <w:proofErr w:type="spellStart"/>
      <w:r w:rsidRPr="00F902E0">
        <w:t>https</w:t>
      </w:r>
      <w:proofErr w:type="spellEnd"/>
      <w:r w:rsidRPr="00F902E0">
        <w:t>://habr.com/</w:t>
      </w:r>
      <w:proofErr w:type="spellStart"/>
      <w:r w:rsidRPr="00F902E0">
        <w:t>ru</w:t>
      </w:r>
      <w:proofErr w:type="spellEnd"/>
      <w:r w:rsidRPr="00F902E0">
        <w:t>/</w:t>
      </w:r>
      <w:proofErr w:type="spellStart"/>
      <w:r w:rsidRPr="00F902E0">
        <w:t>articles</w:t>
      </w:r>
      <w:proofErr w:type="spellEnd"/>
      <w:r w:rsidRPr="00F902E0">
        <w:t>/804329/</w:t>
      </w:r>
      <w:r w:rsidRPr="00F902E0">
        <w:t>)</w:t>
      </w:r>
    </w:p>
    <w:p w14:paraId="3604B256" w14:textId="77777777" w:rsidR="0056211E" w:rsidRDefault="0056211E" w:rsidP="00587C00">
      <w:pPr>
        <w:pStyle w:val="22"/>
        <w:rPr>
          <w:shd w:val="clear" w:color="auto" w:fill="FFFFFF"/>
        </w:rPr>
      </w:pPr>
      <w:r>
        <w:t>В статье</w:t>
      </w:r>
      <w:r w:rsidR="00F902E0" w:rsidRPr="00F902E0">
        <w:t xml:space="preserve"> на </w:t>
      </w:r>
      <w:proofErr w:type="spellStart"/>
      <w:r w:rsidR="00F902E0" w:rsidRPr="00F902E0">
        <w:t>Habr</w:t>
      </w:r>
      <w:proofErr w:type="spellEnd"/>
      <w:r w:rsidR="00F902E0" w:rsidRPr="00F902E0">
        <w:t xml:space="preserve"> описывает</w:t>
      </w:r>
      <w:r w:rsidRPr="0056211E">
        <w:t>ся</w:t>
      </w:r>
      <w:r w:rsidR="00F902E0" w:rsidRPr="00F902E0">
        <w:t xml:space="preserve"> </w:t>
      </w:r>
      <w:r w:rsidRPr="0056211E">
        <w:rPr>
          <w:shd w:val="clear" w:color="auto" w:fill="FFFFFF"/>
        </w:rPr>
        <w:t>примеры для создания</w:t>
      </w:r>
      <w:r w:rsidRPr="0056211E">
        <w:t xml:space="preserve"> </w:t>
      </w:r>
      <w:r>
        <w:t xml:space="preserve">голосового ассистента </w:t>
      </w:r>
      <w:r w:rsidRPr="0056211E">
        <w:t xml:space="preserve">используя </w:t>
      </w:r>
      <w:proofErr w:type="spellStart"/>
      <w:r>
        <w:rPr>
          <w:lang w:val="en-US"/>
        </w:rPr>
        <w:t>WhisperX</w:t>
      </w:r>
      <w:proofErr w:type="spellEnd"/>
      <w:r w:rsidRPr="0056211E">
        <w:t xml:space="preserve"> </w:t>
      </w:r>
      <w:r>
        <w:t xml:space="preserve">и интеграции его в </w:t>
      </w:r>
      <w:r w:rsidRPr="0056211E">
        <w:rPr>
          <w:lang w:val="en-US"/>
        </w:rPr>
        <w:t>telegram</w:t>
      </w:r>
      <w:r w:rsidRPr="0056211E">
        <w:t xml:space="preserve">-бота. </w:t>
      </w:r>
      <w:r w:rsidRPr="0056211E">
        <w:rPr>
          <w:shd w:val="clear" w:color="auto" w:fill="FFFFFF"/>
        </w:rPr>
        <w:t xml:space="preserve">В ней рассматриваются различные архитектуры, такие как трансформеры, которые применяются для распознавания речи. Основное внимание уделяется тому, как эти технологии могут быть использованы для повышения точности и эффективности </w:t>
      </w:r>
      <w:proofErr w:type="spellStart"/>
      <w:r w:rsidRPr="0056211E">
        <w:rPr>
          <w:shd w:val="clear" w:color="auto" w:fill="FFFFFF"/>
        </w:rPr>
        <w:t>транскрибации</w:t>
      </w:r>
      <w:proofErr w:type="spellEnd"/>
      <w:r w:rsidRPr="0056211E">
        <w:rPr>
          <w:shd w:val="clear" w:color="auto" w:fill="FFFFFF"/>
        </w:rPr>
        <w:t>.</w:t>
      </w:r>
      <w:r>
        <w:rPr>
          <w:shd w:val="clear" w:color="auto" w:fill="FFFFFF"/>
        </w:rPr>
        <w:t xml:space="preserve"> </w:t>
      </w:r>
    </w:p>
    <w:p w14:paraId="24B42EBE" w14:textId="534C6D29" w:rsidR="0056211E" w:rsidRPr="0056211E" w:rsidRDefault="0056211E" w:rsidP="00587C00">
      <w:pPr>
        <w:pStyle w:val="22"/>
        <w:rPr>
          <w:shd w:val="clear" w:color="auto" w:fill="FFFFFF"/>
        </w:rPr>
      </w:pPr>
      <w:r w:rsidRPr="0056211E">
        <w:t>Основные моменты статьи:</w:t>
      </w:r>
    </w:p>
    <w:p w14:paraId="2F72015F" w14:textId="2900F8ED" w:rsidR="0056211E" w:rsidRPr="0056211E" w:rsidRDefault="0056211E" w:rsidP="00AD2F0C">
      <w:pPr>
        <w:pStyle w:val="51"/>
        <w:numPr>
          <w:ilvl w:val="0"/>
          <w:numId w:val="47"/>
        </w:numPr>
        <w:ind w:left="0" w:firstLine="709"/>
      </w:pPr>
      <w:r w:rsidRPr="0056211E">
        <w:t>Технологии распознавания речи</w:t>
      </w:r>
      <w:r w:rsidR="00587C00" w:rsidRPr="0056211E">
        <w:t>: обсуждаются</w:t>
      </w:r>
      <w:r w:rsidRPr="0056211E">
        <w:t xml:space="preserve"> различные алгоритмы</w:t>
      </w:r>
      <w:r w:rsidR="00587C00">
        <w:t xml:space="preserve">, </w:t>
      </w:r>
      <w:r w:rsidRPr="0056211E">
        <w:t>включая RNN (рекуррентные нейронные сети) и их современные аналоги, такие как трансформеры, которые показывают более высокую точность в распознавании речи.</w:t>
      </w:r>
    </w:p>
    <w:p w14:paraId="43AB64E4" w14:textId="25EF8728" w:rsidR="0056211E" w:rsidRPr="0056211E" w:rsidRDefault="0056211E" w:rsidP="00AD2F0C">
      <w:pPr>
        <w:pStyle w:val="51"/>
        <w:numPr>
          <w:ilvl w:val="0"/>
          <w:numId w:val="47"/>
        </w:numPr>
        <w:ind w:left="0" w:firstLine="709"/>
      </w:pPr>
      <w:r w:rsidRPr="0056211E">
        <w:t>Обучение моделей</w:t>
      </w:r>
      <w:r w:rsidR="00587C00" w:rsidRPr="0056211E">
        <w:t>: рассматриваются</w:t>
      </w:r>
      <w:r w:rsidRPr="0056211E">
        <w:t xml:space="preserve"> методы обучения моделей на больших объемах данных, что позволяет улучшить качество распознавания.</w:t>
      </w:r>
    </w:p>
    <w:p w14:paraId="214A4E54" w14:textId="2E9985EE" w:rsidR="0056211E" w:rsidRPr="0056211E" w:rsidRDefault="0056211E" w:rsidP="00AD2F0C">
      <w:pPr>
        <w:pStyle w:val="51"/>
        <w:numPr>
          <w:ilvl w:val="0"/>
          <w:numId w:val="47"/>
        </w:numPr>
        <w:ind w:left="0" w:firstLine="709"/>
      </w:pPr>
      <w:r w:rsidRPr="0056211E">
        <w:t xml:space="preserve">Применение в реальных задачах: </w:t>
      </w:r>
      <w:r w:rsidR="00587C00">
        <w:t>с</w:t>
      </w:r>
      <w:r w:rsidRPr="0056211E">
        <w:t>татья подчеркивает важность использования таких технологий в коммерческих продуктах, где точность и скорость обработки данных имеют критическое значение.</w:t>
      </w:r>
    </w:p>
    <w:p w14:paraId="3AABBBA4" w14:textId="14F36E5E" w:rsidR="0056211E" w:rsidRPr="0056211E" w:rsidRDefault="0056211E" w:rsidP="00AD2F0C">
      <w:pPr>
        <w:pStyle w:val="51"/>
        <w:numPr>
          <w:ilvl w:val="0"/>
          <w:numId w:val="47"/>
        </w:numPr>
        <w:ind w:left="0" w:firstLine="709"/>
      </w:pPr>
      <w:r w:rsidRPr="0056211E">
        <w:lastRenderedPageBreak/>
        <w:t>Проблемы и вызовы</w:t>
      </w:r>
      <w:r w:rsidR="00587C00" w:rsidRPr="0056211E">
        <w:t>: обсуждаются</w:t>
      </w:r>
      <w:r w:rsidRPr="0056211E">
        <w:t xml:space="preserve"> сложности, связанные с различными акцентами, шумами в фоновом режиме и другими факторами, которые могут влиять на качество распознавания.</w:t>
      </w:r>
    </w:p>
    <w:p w14:paraId="2A241D96" w14:textId="77777777" w:rsidR="0056211E" w:rsidRPr="00F902E0" w:rsidRDefault="0056211E" w:rsidP="00587C00">
      <w:pPr>
        <w:pStyle w:val="22"/>
      </w:pPr>
    </w:p>
    <w:p w14:paraId="340DDA86" w14:textId="5C59B736" w:rsidR="00F902E0" w:rsidRPr="00F902E0" w:rsidRDefault="00F902E0" w:rsidP="00AD2F0C">
      <w:pPr>
        <w:pStyle w:val="52"/>
      </w:pPr>
      <w:proofErr w:type="spellStart"/>
      <w:r w:rsidRPr="00F902E0">
        <w:t>GitHub</w:t>
      </w:r>
      <w:proofErr w:type="spellEnd"/>
      <w:r w:rsidR="00AD2F0C">
        <w:t>-</w:t>
      </w:r>
      <w:r w:rsidRPr="00F902E0">
        <w:t>проект</w:t>
      </w:r>
      <w:r w:rsidR="00AD2F0C">
        <w:t xml:space="preserve"> </w:t>
      </w:r>
      <w:r w:rsidRPr="00F902E0">
        <w:t>(</w:t>
      </w:r>
      <w:r w:rsidRPr="00F902E0">
        <w:t>https://github.com/trashchenkov/gigachat_tutorials/blob/main/%D0%93%D0%BE%D0%BB%D0%BE%D1%81%D0%BE%D0%B2%D0%BE%D0%B9_%D0%B1%D0%BE%D1%82.ipynb</w:t>
      </w:r>
      <w:r w:rsidRPr="00F902E0">
        <w:t>)</w:t>
      </w:r>
    </w:p>
    <w:p w14:paraId="144DE560" w14:textId="77777777" w:rsidR="00587C00" w:rsidRDefault="00F902E0" w:rsidP="00587C00">
      <w:pPr>
        <w:pStyle w:val="22"/>
      </w:pPr>
      <w:r w:rsidRPr="00F902E0">
        <w:t xml:space="preserve">Проект на </w:t>
      </w:r>
      <w:proofErr w:type="spellStart"/>
      <w:r w:rsidRPr="00F902E0">
        <w:t>GitHub</w:t>
      </w:r>
      <w:proofErr w:type="spellEnd"/>
      <w:r w:rsidRPr="00F902E0">
        <w:t xml:space="preserve">, связанный с </w:t>
      </w:r>
      <w:proofErr w:type="spellStart"/>
      <w:r w:rsidR="00587C00" w:rsidRPr="00587C00">
        <w:rPr>
          <w:shd w:val="clear" w:color="auto" w:fill="FFFFFF"/>
        </w:rPr>
        <w:t>SaluteSpeech</w:t>
      </w:r>
      <w:proofErr w:type="spellEnd"/>
      <w:r w:rsidR="00587C00" w:rsidRPr="00587C00">
        <w:rPr>
          <w:shd w:val="clear" w:color="auto" w:fill="FFFFFF"/>
        </w:rPr>
        <w:t xml:space="preserve"> и </w:t>
      </w:r>
      <w:proofErr w:type="spellStart"/>
      <w:r w:rsidR="00587C00" w:rsidRPr="00587C00">
        <w:rPr>
          <w:shd w:val="clear" w:color="auto" w:fill="FFFFFF"/>
        </w:rPr>
        <w:t>GigaChat</w:t>
      </w:r>
      <w:proofErr w:type="spellEnd"/>
      <w:r w:rsidRPr="00F902E0">
        <w:t>, предлагает примеры и руководства по разработке решений для обработки аудио и видео. Он включает в себя использование различных библиотек и технологий для создания собственных систем распознавания речи.</w:t>
      </w:r>
      <w:r w:rsidR="00587C00" w:rsidRPr="00587C00">
        <w:t xml:space="preserve"> </w:t>
      </w:r>
      <w:r w:rsidR="00587C00" w:rsidRPr="00587C00">
        <w:t>Проект является хорошим примером того, как можно использовать существующие библиотеки для создания голосовых интерфейсов. Он предоставляет базу для разработчиков, которые хотят создать свои собственные голосовые приложения, и может быть расширен для более сложных задач.</w:t>
      </w:r>
    </w:p>
    <w:p w14:paraId="07E07BD3" w14:textId="77777777" w:rsidR="00587C00" w:rsidRDefault="00587C00" w:rsidP="00587C00">
      <w:pPr>
        <w:pStyle w:val="af2"/>
        <w:shd w:val="clear" w:color="auto" w:fill="FFFFFF"/>
        <w:spacing w:before="0" w:beforeAutospacing="0" w:after="300" w:afterAutospacing="0" w:line="420" w:lineRule="atLeast"/>
        <w:rPr>
          <w:color w:val="000000" w:themeColor="text1"/>
          <w:sz w:val="28"/>
          <w:szCs w:val="28"/>
        </w:rPr>
      </w:pPr>
    </w:p>
    <w:p w14:paraId="3AF47CDB" w14:textId="72915BAF" w:rsidR="00587C00" w:rsidRDefault="00587C00">
      <w:pPr>
        <w:spacing w:after="160" w:line="259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14:paraId="0B60862C" w14:textId="7A543525" w:rsidR="00587C00" w:rsidRPr="00587C00" w:rsidRDefault="00587C00" w:rsidP="00C72249">
      <w:pPr>
        <w:pStyle w:val="13"/>
      </w:pPr>
      <w:bookmarkStart w:id="25" w:name="_Toc199280341"/>
      <w:r>
        <w:lastRenderedPageBreak/>
        <w:t>Архитектура программного продукта</w:t>
      </w:r>
      <w:bookmarkEnd w:id="25"/>
    </w:p>
    <w:p w14:paraId="12B75367" w14:textId="5D5742F7" w:rsidR="00587C00" w:rsidRPr="00587C00" w:rsidRDefault="00587C00" w:rsidP="00587C00">
      <w:pPr>
        <w:pStyle w:val="22"/>
      </w:pPr>
      <w:r w:rsidRPr="00587C00">
        <w:t xml:space="preserve">В данном разделе мы подробно рассмотрим архитектуру нашего программного </w:t>
      </w:r>
      <w:r w:rsidRPr="00AD2F0C">
        <w:t xml:space="preserve">продукта, </w:t>
      </w:r>
      <w:r w:rsidR="00AD2F0C" w:rsidRPr="00AD2F0C">
        <w:t>который включает в себя возможность распознавания как загруженных аудиофайлов, так и онлайн распознавания с микрофона.</w:t>
      </w:r>
      <w:r w:rsidR="00AD2F0C">
        <w:t xml:space="preserve"> Проект</w:t>
      </w:r>
      <w:r w:rsidRPr="00AD2F0C">
        <w:t xml:space="preserve"> включает в себя использование </w:t>
      </w:r>
      <w:proofErr w:type="spellStart"/>
      <w:r w:rsidRPr="00AD2F0C">
        <w:t>FastAPI</w:t>
      </w:r>
      <w:proofErr w:type="spellEnd"/>
      <w:r w:rsidRPr="00AD2F0C">
        <w:t xml:space="preserve"> в качестве фронтенда</w:t>
      </w:r>
      <w:r w:rsidRPr="00587C00">
        <w:t xml:space="preserve">, модель </w:t>
      </w:r>
      <w:proofErr w:type="spellStart"/>
      <w:r w:rsidRPr="00587C00">
        <w:t>WhisperX</w:t>
      </w:r>
      <w:proofErr w:type="spellEnd"/>
      <w:r w:rsidRPr="00587C00">
        <w:t xml:space="preserve"> для распознавания речи, модель </w:t>
      </w:r>
      <w:proofErr w:type="spellStart"/>
      <w:r w:rsidRPr="00587C00">
        <w:t>Llama</w:t>
      </w:r>
      <w:proofErr w:type="spellEnd"/>
      <w:r w:rsidRPr="00587C00">
        <w:t xml:space="preserve"> для автоматического заполнения шаблона протокола и веб-интерфейс, реализованный с помощью Jinja2.</w:t>
      </w:r>
    </w:p>
    <w:p w14:paraId="1E073F1B" w14:textId="77777777" w:rsidR="00587C00" w:rsidRPr="00AD2F0C" w:rsidRDefault="00587C00" w:rsidP="00587C00">
      <w:pPr>
        <w:pStyle w:val="22"/>
        <w:rPr>
          <w:b/>
          <w:bCs/>
        </w:rPr>
      </w:pPr>
      <w:r w:rsidRPr="00AD2F0C">
        <w:rPr>
          <w:b/>
          <w:bCs/>
        </w:rPr>
        <w:t>Основные компоненты архитектуры</w:t>
      </w:r>
    </w:p>
    <w:p w14:paraId="170CBA7D" w14:textId="77777777" w:rsidR="00587C00" w:rsidRPr="00C72249" w:rsidRDefault="00587C00" w:rsidP="00AD2F0C">
      <w:pPr>
        <w:pStyle w:val="52"/>
        <w:numPr>
          <w:ilvl w:val="0"/>
          <w:numId w:val="48"/>
        </w:numPr>
        <w:tabs>
          <w:tab w:val="left" w:pos="709"/>
        </w:tabs>
        <w:ind w:left="0" w:firstLine="709"/>
      </w:pPr>
      <w:proofErr w:type="spellStart"/>
      <w:r w:rsidRPr="00C72249">
        <w:rPr>
          <w:rStyle w:val="af5"/>
        </w:rPr>
        <w:t>Frontend</w:t>
      </w:r>
      <w:proofErr w:type="spellEnd"/>
      <w:r w:rsidRPr="00C72249">
        <w:rPr>
          <w:rStyle w:val="af5"/>
        </w:rPr>
        <w:t xml:space="preserve"> (</w:t>
      </w:r>
      <w:proofErr w:type="spellStart"/>
      <w:r w:rsidRPr="00C72249">
        <w:rPr>
          <w:rStyle w:val="af5"/>
        </w:rPr>
        <w:t>FastAPI</w:t>
      </w:r>
      <w:proofErr w:type="spellEnd"/>
      <w:r w:rsidRPr="00C72249">
        <w:rPr>
          <w:rStyle w:val="af5"/>
        </w:rPr>
        <w:t xml:space="preserve"> с Jinja2)</w:t>
      </w:r>
      <w:r w:rsidRPr="00C72249">
        <w:t>:</w:t>
      </w:r>
    </w:p>
    <w:p w14:paraId="5E5B126B" w14:textId="77777777" w:rsidR="00587C00" w:rsidRPr="00587C00" w:rsidRDefault="00587C00" w:rsidP="00AD2F0C">
      <w:pPr>
        <w:pStyle w:val="53"/>
        <w:numPr>
          <w:ilvl w:val="0"/>
          <w:numId w:val="0"/>
        </w:numPr>
        <w:ind w:firstLine="709"/>
      </w:pPr>
      <w:r w:rsidRPr="00587C00">
        <w:rPr>
          <w:rStyle w:val="af5"/>
          <w:b w:val="0"/>
          <w:bCs w:val="0"/>
        </w:rPr>
        <w:t>Описание</w:t>
      </w:r>
      <w:r w:rsidRPr="00587C00">
        <w:t xml:space="preserve">: </w:t>
      </w:r>
      <w:proofErr w:type="spellStart"/>
      <w:r w:rsidRPr="00587C00">
        <w:t>FastAPI</w:t>
      </w:r>
      <w:proofErr w:type="spellEnd"/>
      <w:r w:rsidRPr="00587C00">
        <w:t xml:space="preserve"> — это современный веб-фреймворк для создания API на Python, который будет использоваться вместе с Jinja2 для рендеринга HTML-шаблонов. Jinja2 позволяет динамически генерировать веб-страницы, что улучшает взаимодействие пользователей с приложением.</w:t>
      </w:r>
    </w:p>
    <w:p w14:paraId="66DE77DF" w14:textId="77777777" w:rsidR="00587C00" w:rsidRPr="00587C00" w:rsidRDefault="00587C00" w:rsidP="00AD2F0C">
      <w:pPr>
        <w:pStyle w:val="53"/>
        <w:numPr>
          <w:ilvl w:val="0"/>
          <w:numId w:val="0"/>
        </w:numPr>
        <w:ind w:firstLine="709"/>
      </w:pPr>
      <w:r w:rsidRPr="00587C00">
        <w:rPr>
          <w:rStyle w:val="af5"/>
          <w:b w:val="0"/>
          <w:bCs w:val="0"/>
        </w:rPr>
        <w:t>Функции</w:t>
      </w:r>
      <w:r w:rsidRPr="00587C00">
        <w:t>:</w:t>
      </w:r>
    </w:p>
    <w:p w14:paraId="7FA9A084" w14:textId="77777777" w:rsidR="00587C00" w:rsidRPr="00AD2F0C" w:rsidRDefault="00587C00" w:rsidP="00AD2F0C">
      <w:pPr>
        <w:pStyle w:val="53"/>
      </w:pPr>
      <w:r w:rsidRPr="00AD2F0C">
        <w:t>Обработка HTTP-запросов от пользователей (загрузка аудиофайлов).</w:t>
      </w:r>
    </w:p>
    <w:p w14:paraId="297FE77C" w14:textId="77777777" w:rsidR="00587C00" w:rsidRPr="00AD2F0C" w:rsidRDefault="00587C00" w:rsidP="00AD2F0C">
      <w:pPr>
        <w:pStyle w:val="53"/>
      </w:pPr>
      <w:r w:rsidRPr="00AD2F0C">
        <w:t>Генерация веб-страниц с формами для загрузки файлов и отображения результатов.</w:t>
      </w:r>
    </w:p>
    <w:p w14:paraId="3AB94570" w14:textId="77777777" w:rsidR="00C72249" w:rsidRDefault="00587C00" w:rsidP="00C72249">
      <w:pPr>
        <w:pStyle w:val="53"/>
      </w:pPr>
      <w:r w:rsidRPr="00AD2F0C">
        <w:t xml:space="preserve">Взаимодействие с пользователем через </w:t>
      </w:r>
      <w:proofErr w:type="spellStart"/>
      <w:r w:rsidRPr="00AD2F0C">
        <w:t>RESTful</w:t>
      </w:r>
      <w:proofErr w:type="spellEnd"/>
      <w:r w:rsidRPr="00AD2F0C">
        <w:t xml:space="preserve"> API и рендеринг страниц с помощью Jinja2.</w:t>
      </w:r>
    </w:p>
    <w:p w14:paraId="72BD1361" w14:textId="2C5925DA" w:rsidR="00C72249" w:rsidRPr="00C72249" w:rsidRDefault="00C72249" w:rsidP="00C72249">
      <w:pPr>
        <w:pStyle w:val="53"/>
      </w:pPr>
      <w:r w:rsidRPr="00C72249">
        <w:rPr>
          <w:rStyle w:val="af5"/>
          <w:b w:val="0"/>
          <w:bCs w:val="0"/>
        </w:rPr>
        <w:t>Поддержка онлайн распознавания</w:t>
      </w:r>
      <w:r>
        <w:t xml:space="preserve">, </w:t>
      </w:r>
      <w:r w:rsidRPr="00C72249">
        <w:t>возможность транскрибировать аудио в реальном времени с использованием микрофона.</w:t>
      </w:r>
    </w:p>
    <w:p w14:paraId="7705A343" w14:textId="77777777" w:rsidR="00587C00" w:rsidRPr="00C72249" w:rsidRDefault="00587C00" w:rsidP="00AD2F0C">
      <w:pPr>
        <w:pStyle w:val="52"/>
      </w:pPr>
      <w:r w:rsidRPr="00C72249">
        <w:rPr>
          <w:rStyle w:val="af5"/>
        </w:rPr>
        <w:t xml:space="preserve">Модель </w:t>
      </w:r>
      <w:proofErr w:type="spellStart"/>
      <w:r w:rsidRPr="00C72249">
        <w:rPr>
          <w:rStyle w:val="af5"/>
        </w:rPr>
        <w:t>WhisperX</w:t>
      </w:r>
      <w:proofErr w:type="spellEnd"/>
      <w:r w:rsidRPr="00C72249">
        <w:t>:</w:t>
      </w:r>
    </w:p>
    <w:p w14:paraId="2E55328F" w14:textId="77777777" w:rsidR="00587C00" w:rsidRPr="00587C00" w:rsidRDefault="00587C00" w:rsidP="00587C00">
      <w:pPr>
        <w:pStyle w:val="22"/>
      </w:pPr>
      <w:r w:rsidRPr="00587C00">
        <w:rPr>
          <w:rStyle w:val="af5"/>
          <w:b w:val="0"/>
          <w:bCs w:val="0"/>
        </w:rPr>
        <w:t>Описание</w:t>
      </w:r>
      <w:r w:rsidRPr="00587C00">
        <w:t xml:space="preserve">: </w:t>
      </w:r>
      <w:proofErr w:type="spellStart"/>
      <w:r w:rsidRPr="00587C00">
        <w:t>WhisperX</w:t>
      </w:r>
      <w:proofErr w:type="spellEnd"/>
      <w:r w:rsidRPr="00587C00">
        <w:t xml:space="preserve"> — это усовершенствованная версия модели </w:t>
      </w:r>
      <w:proofErr w:type="spellStart"/>
      <w:r w:rsidRPr="00587C00">
        <w:t>Whisper</w:t>
      </w:r>
      <w:proofErr w:type="spellEnd"/>
      <w:r w:rsidRPr="00587C00">
        <w:t>, оптимизированная для быстрого и точного распознавания аудиозаписей на русском языке.</w:t>
      </w:r>
    </w:p>
    <w:p w14:paraId="15815D1C" w14:textId="77777777" w:rsidR="00587C00" w:rsidRPr="00587C00" w:rsidRDefault="00587C00" w:rsidP="00587C00">
      <w:pPr>
        <w:pStyle w:val="22"/>
      </w:pPr>
      <w:r w:rsidRPr="00587C00">
        <w:rPr>
          <w:rStyle w:val="af5"/>
          <w:b w:val="0"/>
          <w:bCs w:val="0"/>
        </w:rPr>
        <w:t>Функции</w:t>
      </w:r>
      <w:r w:rsidRPr="00587C00">
        <w:t>:</w:t>
      </w:r>
    </w:p>
    <w:p w14:paraId="1EDDC7C0" w14:textId="77777777" w:rsidR="00587C00" w:rsidRPr="00AD2F0C" w:rsidRDefault="00587C00" w:rsidP="00AD2F0C">
      <w:pPr>
        <w:pStyle w:val="53"/>
      </w:pPr>
      <w:r w:rsidRPr="00AD2F0C">
        <w:t>Преобразование загруженных аудиофайлов в текстовый формат.</w:t>
      </w:r>
    </w:p>
    <w:p w14:paraId="3D44DCA7" w14:textId="77777777" w:rsidR="00587C00" w:rsidRPr="00AD2F0C" w:rsidRDefault="00587C00" w:rsidP="00AD2F0C">
      <w:pPr>
        <w:pStyle w:val="53"/>
      </w:pPr>
      <w:r w:rsidRPr="00AD2F0C">
        <w:t>Разделение текста по спикерам для удобства формирования протокола.</w:t>
      </w:r>
    </w:p>
    <w:p w14:paraId="6E69DE2B" w14:textId="77777777" w:rsidR="00C72249" w:rsidRDefault="00587C00" w:rsidP="00C72249">
      <w:pPr>
        <w:pStyle w:val="53"/>
      </w:pPr>
      <w:r w:rsidRPr="00AD2F0C">
        <w:lastRenderedPageBreak/>
        <w:t>Обработка различных форматов</w:t>
      </w:r>
      <w:r w:rsidRPr="00587C00">
        <w:t xml:space="preserve"> аудиозаписей (например, MP3, WAV).</w:t>
      </w:r>
    </w:p>
    <w:p w14:paraId="75B0B676" w14:textId="53BC0071" w:rsidR="00C72249" w:rsidRPr="00C72249" w:rsidRDefault="00C72249" w:rsidP="00C72249">
      <w:pPr>
        <w:pStyle w:val="53"/>
      </w:pPr>
      <w:r w:rsidRPr="00C72249">
        <w:rPr>
          <w:rStyle w:val="af5"/>
          <w:b w:val="0"/>
          <w:bCs w:val="0"/>
        </w:rPr>
        <w:t>Онлайн распознавание</w:t>
      </w:r>
      <w:r w:rsidRPr="00C72249">
        <w:t>: поддержка распознавания речи в реальном времени с микрофона для мгновенного получения текста.</w:t>
      </w:r>
    </w:p>
    <w:p w14:paraId="2CA248C5" w14:textId="77777777" w:rsidR="00587C00" w:rsidRPr="00C72249" w:rsidRDefault="00587C00" w:rsidP="00AD2F0C">
      <w:pPr>
        <w:pStyle w:val="52"/>
      </w:pPr>
      <w:r w:rsidRPr="00C72249">
        <w:rPr>
          <w:rStyle w:val="af5"/>
        </w:rPr>
        <w:t xml:space="preserve">Модель </w:t>
      </w:r>
      <w:proofErr w:type="spellStart"/>
      <w:r w:rsidRPr="00C72249">
        <w:rPr>
          <w:rStyle w:val="af5"/>
        </w:rPr>
        <w:t>Llama</w:t>
      </w:r>
      <w:proofErr w:type="spellEnd"/>
      <w:r w:rsidRPr="00C72249">
        <w:t>:</w:t>
      </w:r>
    </w:p>
    <w:p w14:paraId="68CE82D5" w14:textId="77777777" w:rsidR="00587C00" w:rsidRPr="00587C00" w:rsidRDefault="00587C00" w:rsidP="00587C00">
      <w:pPr>
        <w:pStyle w:val="22"/>
      </w:pPr>
      <w:r w:rsidRPr="00587C00">
        <w:rPr>
          <w:rStyle w:val="af5"/>
          <w:b w:val="0"/>
          <w:bCs w:val="0"/>
        </w:rPr>
        <w:t>Описание</w:t>
      </w:r>
      <w:r w:rsidRPr="00587C00">
        <w:t xml:space="preserve">: </w:t>
      </w:r>
      <w:proofErr w:type="spellStart"/>
      <w:r w:rsidRPr="00587C00">
        <w:t>Llama</w:t>
      </w:r>
      <w:proofErr w:type="spellEnd"/>
      <w:r w:rsidRPr="00587C00">
        <w:t xml:space="preserve"> — это мощная языковая модель, предназначенная для генерации текста и выполнения задач обработки естественного языка. Она будет использоваться для автоматического заполнения шаблона протокола на основе распознанного текста.</w:t>
      </w:r>
    </w:p>
    <w:p w14:paraId="557E1A57" w14:textId="77777777" w:rsidR="00587C00" w:rsidRPr="00587C00" w:rsidRDefault="00587C00" w:rsidP="00587C00">
      <w:pPr>
        <w:pStyle w:val="22"/>
      </w:pPr>
      <w:r w:rsidRPr="00587C00">
        <w:rPr>
          <w:rStyle w:val="af5"/>
          <w:b w:val="0"/>
          <w:bCs w:val="0"/>
        </w:rPr>
        <w:t>Функции</w:t>
      </w:r>
      <w:r w:rsidRPr="00587C00">
        <w:t>:</w:t>
      </w:r>
    </w:p>
    <w:p w14:paraId="61C56A33" w14:textId="77777777" w:rsidR="00587C00" w:rsidRPr="00AD2F0C" w:rsidRDefault="00587C00" w:rsidP="00AD2F0C">
      <w:pPr>
        <w:pStyle w:val="53"/>
      </w:pPr>
      <w:r w:rsidRPr="00AD2F0C">
        <w:t>Генерация структурированного текста на основе входных данных.</w:t>
      </w:r>
    </w:p>
    <w:p w14:paraId="6D880443" w14:textId="77777777" w:rsidR="00587C00" w:rsidRPr="00AD2F0C" w:rsidRDefault="00587C00" w:rsidP="00AD2F0C">
      <w:pPr>
        <w:pStyle w:val="53"/>
      </w:pPr>
      <w:r w:rsidRPr="00AD2F0C">
        <w:t>Заполнение шаблона протокола с учетом логики и содержания встречи.</w:t>
      </w:r>
    </w:p>
    <w:p w14:paraId="16186119" w14:textId="77777777" w:rsidR="00587C00" w:rsidRPr="00AD2F0C" w:rsidRDefault="00587C00" w:rsidP="00AD2F0C">
      <w:pPr>
        <w:pStyle w:val="53"/>
      </w:pPr>
      <w:r w:rsidRPr="00AD2F0C">
        <w:t>Поддержка различных форматов шаблонов для адаптации под требования пользователей.</w:t>
      </w:r>
    </w:p>
    <w:p w14:paraId="4051BEFE" w14:textId="77777777" w:rsidR="00587C00" w:rsidRPr="00AD2F0C" w:rsidRDefault="00587C00" w:rsidP="00AD2F0C">
      <w:pPr>
        <w:pStyle w:val="53"/>
        <w:numPr>
          <w:ilvl w:val="0"/>
          <w:numId w:val="0"/>
        </w:numPr>
        <w:ind w:left="709"/>
        <w:rPr>
          <w:b/>
          <w:bCs/>
          <w:color w:val="000000" w:themeColor="text1"/>
        </w:rPr>
      </w:pPr>
      <w:r w:rsidRPr="00AD2F0C">
        <w:rPr>
          <w:b/>
          <w:bCs/>
          <w:color w:val="000000" w:themeColor="text1"/>
        </w:rPr>
        <w:t>Связи между компонентами</w:t>
      </w:r>
    </w:p>
    <w:p w14:paraId="1B18F7FC" w14:textId="77777777" w:rsidR="00587C00" w:rsidRPr="00587C00" w:rsidRDefault="00587C00" w:rsidP="008A3BBD">
      <w:pPr>
        <w:pStyle w:val="52"/>
        <w:numPr>
          <w:ilvl w:val="0"/>
          <w:numId w:val="53"/>
        </w:numPr>
        <w:ind w:left="0" w:firstLine="709"/>
      </w:pPr>
      <w:proofErr w:type="spellStart"/>
      <w:r w:rsidRPr="008A3BBD">
        <w:rPr>
          <w:rStyle w:val="af5"/>
          <w:b w:val="0"/>
          <w:bCs w:val="0"/>
        </w:rPr>
        <w:t>Frontend</w:t>
      </w:r>
      <w:proofErr w:type="spellEnd"/>
      <w:r w:rsidRPr="008A3BBD">
        <w:rPr>
          <w:rStyle w:val="af5"/>
          <w:b w:val="0"/>
          <w:bCs w:val="0"/>
        </w:rPr>
        <w:t xml:space="preserve"> (</w:t>
      </w:r>
      <w:proofErr w:type="spellStart"/>
      <w:r w:rsidRPr="008A3BBD">
        <w:rPr>
          <w:rStyle w:val="af5"/>
          <w:b w:val="0"/>
          <w:bCs w:val="0"/>
        </w:rPr>
        <w:t>FastAPI</w:t>
      </w:r>
      <w:proofErr w:type="spellEnd"/>
      <w:r w:rsidRPr="008A3BBD">
        <w:rPr>
          <w:rStyle w:val="af5"/>
          <w:b w:val="0"/>
          <w:bCs w:val="0"/>
        </w:rPr>
        <w:t xml:space="preserve"> с Jinja2) ↔ Модель </w:t>
      </w:r>
      <w:proofErr w:type="spellStart"/>
      <w:r w:rsidRPr="008A3BBD">
        <w:rPr>
          <w:rStyle w:val="af5"/>
          <w:b w:val="0"/>
          <w:bCs w:val="0"/>
        </w:rPr>
        <w:t>WhisperX</w:t>
      </w:r>
      <w:proofErr w:type="spellEnd"/>
      <w:r w:rsidRPr="00587C00">
        <w:t>:</w:t>
      </w:r>
    </w:p>
    <w:p w14:paraId="27EE2CA1" w14:textId="77777777" w:rsidR="00587C00" w:rsidRPr="00587C00" w:rsidRDefault="00587C00" w:rsidP="008A3BBD">
      <w:pPr>
        <w:pStyle w:val="53"/>
      </w:pPr>
      <w:r w:rsidRPr="00587C00">
        <w:t xml:space="preserve">Пользователь загружает аудиофайл через веб-интерфейс, который </w:t>
      </w:r>
      <w:proofErr w:type="spellStart"/>
      <w:r w:rsidRPr="00587C00">
        <w:t>рендерится</w:t>
      </w:r>
      <w:proofErr w:type="spellEnd"/>
      <w:r w:rsidRPr="00587C00">
        <w:t xml:space="preserve"> с помощью Jinja2.</w:t>
      </w:r>
    </w:p>
    <w:p w14:paraId="7732EB29" w14:textId="77777777" w:rsidR="00587C00" w:rsidRPr="00587C00" w:rsidRDefault="00587C00" w:rsidP="008A3BBD">
      <w:pPr>
        <w:pStyle w:val="53"/>
      </w:pPr>
      <w:proofErr w:type="spellStart"/>
      <w:r w:rsidRPr="00587C00">
        <w:t>FastAPI</w:t>
      </w:r>
      <w:proofErr w:type="spellEnd"/>
      <w:r w:rsidRPr="00587C00">
        <w:t xml:space="preserve"> обрабатывает запрос на загрузку и отправляет аудиофайл на обработку в модель </w:t>
      </w:r>
      <w:proofErr w:type="spellStart"/>
      <w:r w:rsidRPr="00587C00">
        <w:t>WhisperX</w:t>
      </w:r>
      <w:proofErr w:type="spellEnd"/>
      <w:r w:rsidRPr="00587C00">
        <w:t xml:space="preserve"> через асинхронный запрос.</w:t>
      </w:r>
    </w:p>
    <w:p w14:paraId="77747974" w14:textId="77777777" w:rsidR="00587C00" w:rsidRDefault="00587C00" w:rsidP="008A3BBD">
      <w:pPr>
        <w:pStyle w:val="53"/>
      </w:pPr>
      <w:r w:rsidRPr="00587C00">
        <w:t xml:space="preserve">Модель </w:t>
      </w:r>
      <w:proofErr w:type="spellStart"/>
      <w:r w:rsidRPr="00587C00">
        <w:t>WhisperX</w:t>
      </w:r>
      <w:proofErr w:type="spellEnd"/>
      <w:r w:rsidRPr="00587C00">
        <w:t xml:space="preserve"> возвращает распознанный текст вместе с разбиением по спикерам обратно в </w:t>
      </w:r>
      <w:proofErr w:type="spellStart"/>
      <w:r w:rsidRPr="00587C00">
        <w:t>FastAPI</w:t>
      </w:r>
      <w:proofErr w:type="spellEnd"/>
      <w:r w:rsidRPr="00587C00">
        <w:t>.</w:t>
      </w:r>
    </w:p>
    <w:p w14:paraId="3814A6F8" w14:textId="0E42C430" w:rsidR="008A3BBD" w:rsidRPr="00587C00" w:rsidRDefault="008A3BBD" w:rsidP="00587C00">
      <w:pPr>
        <w:pStyle w:val="53"/>
      </w:pPr>
      <w:r w:rsidRPr="008A3BBD">
        <w:t xml:space="preserve">При онлайн распознавании </w:t>
      </w:r>
      <w:proofErr w:type="spellStart"/>
      <w:r w:rsidRPr="008A3BBD">
        <w:t>FastAPI</w:t>
      </w:r>
      <w:proofErr w:type="spellEnd"/>
      <w:r w:rsidRPr="008A3BBD">
        <w:t xml:space="preserve"> устанавливает соединение с клиентом через </w:t>
      </w:r>
      <w:proofErr w:type="spellStart"/>
      <w:r w:rsidRPr="008A3BBD">
        <w:t>WebSocket</w:t>
      </w:r>
      <w:proofErr w:type="spellEnd"/>
      <w:r w:rsidRPr="008A3BBD">
        <w:t xml:space="preserve">, чтобы передавать аудиоданные в реальном времени в модель </w:t>
      </w:r>
      <w:proofErr w:type="spellStart"/>
      <w:r w:rsidRPr="008A3BBD">
        <w:t>WhisperX</w:t>
      </w:r>
      <w:proofErr w:type="spellEnd"/>
      <w:r w:rsidRPr="008A3BBD">
        <w:t>, которая возвращает текст немедленно.</w:t>
      </w:r>
    </w:p>
    <w:p w14:paraId="4A645731" w14:textId="77777777" w:rsidR="00587C00" w:rsidRPr="00587C00" w:rsidRDefault="00587C00" w:rsidP="008A3BBD">
      <w:pPr>
        <w:pStyle w:val="52"/>
      </w:pPr>
      <w:proofErr w:type="spellStart"/>
      <w:r w:rsidRPr="008A3BBD">
        <w:rPr>
          <w:rStyle w:val="af5"/>
          <w:b w:val="0"/>
          <w:bCs w:val="0"/>
        </w:rPr>
        <w:t>FastAPI</w:t>
      </w:r>
      <w:proofErr w:type="spellEnd"/>
      <w:r w:rsidRPr="00587C00">
        <w:rPr>
          <w:rStyle w:val="af5"/>
          <w:b w:val="0"/>
          <w:bCs w:val="0"/>
        </w:rPr>
        <w:t xml:space="preserve"> ↔ Модель </w:t>
      </w:r>
      <w:proofErr w:type="spellStart"/>
      <w:r w:rsidRPr="00587C00">
        <w:rPr>
          <w:rStyle w:val="af5"/>
          <w:b w:val="0"/>
          <w:bCs w:val="0"/>
        </w:rPr>
        <w:t>Llama</w:t>
      </w:r>
      <w:proofErr w:type="spellEnd"/>
      <w:r w:rsidRPr="00587C00">
        <w:t>:</w:t>
      </w:r>
    </w:p>
    <w:p w14:paraId="0671DCFA" w14:textId="77777777" w:rsidR="00587C00" w:rsidRPr="00587C00" w:rsidRDefault="00587C00" w:rsidP="008A3BBD">
      <w:pPr>
        <w:pStyle w:val="53"/>
      </w:pPr>
      <w:r w:rsidRPr="00587C00">
        <w:t xml:space="preserve">После получения текста от </w:t>
      </w:r>
      <w:proofErr w:type="spellStart"/>
      <w:r w:rsidRPr="00587C00">
        <w:t>WhisperX</w:t>
      </w:r>
      <w:proofErr w:type="spellEnd"/>
      <w:r w:rsidRPr="00587C00">
        <w:t xml:space="preserve">, </w:t>
      </w:r>
      <w:proofErr w:type="spellStart"/>
      <w:r w:rsidRPr="00587C00">
        <w:t>FastAPI</w:t>
      </w:r>
      <w:proofErr w:type="spellEnd"/>
      <w:r w:rsidRPr="00587C00">
        <w:t xml:space="preserve"> формирует запрос к модели </w:t>
      </w:r>
      <w:proofErr w:type="spellStart"/>
      <w:r w:rsidRPr="00587C00">
        <w:t>Llama</w:t>
      </w:r>
      <w:proofErr w:type="spellEnd"/>
      <w:r w:rsidRPr="00587C00">
        <w:t xml:space="preserve"> для заполнения протокола.</w:t>
      </w:r>
    </w:p>
    <w:p w14:paraId="5937250E" w14:textId="77777777" w:rsidR="00587C00" w:rsidRPr="00587C00" w:rsidRDefault="00587C00" w:rsidP="008A3BBD">
      <w:pPr>
        <w:pStyle w:val="53"/>
      </w:pPr>
      <w:r w:rsidRPr="00587C00">
        <w:lastRenderedPageBreak/>
        <w:t xml:space="preserve">Модель </w:t>
      </w:r>
      <w:proofErr w:type="spellStart"/>
      <w:r w:rsidRPr="00587C00">
        <w:t>Llama</w:t>
      </w:r>
      <w:proofErr w:type="spellEnd"/>
      <w:r w:rsidRPr="00587C00">
        <w:t xml:space="preserve"> обрабатывает текст и генерирует заполненный протокол, который возвращается в </w:t>
      </w:r>
      <w:proofErr w:type="spellStart"/>
      <w:r w:rsidRPr="00587C00">
        <w:t>FastAPI</w:t>
      </w:r>
      <w:proofErr w:type="spellEnd"/>
      <w:r w:rsidRPr="00587C00">
        <w:t>.</w:t>
      </w:r>
    </w:p>
    <w:p w14:paraId="339579CE" w14:textId="77777777" w:rsidR="00587C00" w:rsidRPr="00587C00" w:rsidRDefault="00587C00" w:rsidP="008A3BBD">
      <w:pPr>
        <w:pStyle w:val="52"/>
      </w:pPr>
      <w:proofErr w:type="spellStart"/>
      <w:r w:rsidRPr="00587C00">
        <w:rPr>
          <w:rStyle w:val="af5"/>
          <w:b w:val="0"/>
          <w:bCs w:val="0"/>
        </w:rPr>
        <w:t>FastAPI</w:t>
      </w:r>
      <w:proofErr w:type="spellEnd"/>
      <w:r w:rsidRPr="00587C00">
        <w:rPr>
          <w:rStyle w:val="af5"/>
          <w:b w:val="0"/>
          <w:bCs w:val="0"/>
        </w:rPr>
        <w:t xml:space="preserve"> ↔ Пользователь</w:t>
      </w:r>
      <w:r w:rsidRPr="00587C00">
        <w:t>:</w:t>
      </w:r>
    </w:p>
    <w:p w14:paraId="086EA703" w14:textId="77777777" w:rsidR="00587C00" w:rsidRPr="00587C00" w:rsidRDefault="00587C00" w:rsidP="008A3BBD">
      <w:pPr>
        <w:pStyle w:val="53"/>
      </w:pPr>
      <w:proofErr w:type="spellStart"/>
      <w:r w:rsidRPr="00587C00">
        <w:t>FastAPI</w:t>
      </w:r>
      <w:proofErr w:type="spellEnd"/>
      <w:r w:rsidRPr="00587C00">
        <w:t xml:space="preserve"> рендерит веб-страницу с результатами, включая готовый протокол, и отправляет её пользователю через интерфейс Jinja2.</w:t>
      </w:r>
    </w:p>
    <w:p w14:paraId="1809C308" w14:textId="77777777" w:rsidR="00587C00" w:rsidRPr="008A3BBD" w:rsidRDefault="00587C00" w:rsidP="00587C00">
      <w:pPr>
        <w:pStyle w:val="22"/>
        <w:rPr>
          <w:b/>
          <w:bCs/>
        </w:rPr>
      </w:pPr>
      <w:r w:rsidRPr="008A3BBD">
        <w:rPr>
          <w:b/>
          <w:bCs/>
        </w:rPr>
        <w:t>Обоснование выбора архитектурного решения</w:t>
      </w:r>
    </w:p>
    <w:p w14:paraId="498BD270" w14:textId="77777777" w:rsidR="00587C00" w:rsidRPr="00587C00" w:rsidRDefault="00587C00" w:rsidP="00587C00">
      <w:pPr>
        <w:pStyle w:val="22"/>
      </w:pPr>
      <w:r w:rsidRPr="00587C00">
        <w:t xml:space="preserve">1. Использование </w:t>
      </w:r>
      <w:proofErr w:type="spellStart"/>
      <w:r w:rsidRPr="00587C00">
        <w:t>FastAPI</w:t>
      </w:r>
      <w:proofErr w:type="spellEnd"/>
      <w:r w:rsidRPr="00587C00">
        <w:t xml:space="preserve"> с Jinja2</w:t>
      </w:r>
    </w:p>
    <w:p w14:paraId="1414E5F0" w14:textId="77777777" w:rsidR="00587C00" w:rsidRPr="008A3BBD" w:rsidRDefault="00587C00" w:rsidP="008A3BBD">
      <w:pPr>
        <w:pStyle w:val="53"/>
      </w:pPr>
      <w:r w:rsidRPr="008A3BBD">
        <w:rPr>
          <w:rStyle w:val="af5"/>
          <w:b w:val="0"/>
          <w:bCs w:val="0"/>
        </w:rPr>
        <w:t>Производительность</w:t>
      </w:r>
      <w:r w:rsidRPr="008A3BBD">
        <w:t xml:space="preserve">: </w:t>
      </w:r>
      <w:proofErr w:type="spellStart"/>
      <w:r w:rsidRPr="008A3BBD">
        <w:t>FastAPI</w:t>
      </w:r>
      <w:proofErr w:type="spellEnd"/>
      <w:r w:rsidRPr="008A3BBD">
        <w:t xml:space="preserve"> обеспечивает высокую скорость обработки запросов благодаря асинхронной архитектуре, что критично для работы с аудиофайлами и длительными операциями распознавания.</w:t>
      </w:r>
    </w:p>
    <w:p w14:paraId="00C5D41A" w14:textId="77777777" w:rsidR="00587C00" w:rsidRPr="008A3BBD" w:rsidRDefault="00587C00" w:rsidP="008A3BBD">
      <w:pPr>
        <w:pStyle w:val="53"/>
      </w:pPr>
      <w:r w:rsidRPr="008A3BBD">
        <w:rPr>
          <w:rStyle w:val="af5"/>
          <w:b w:val="0"/>
          <w:bCs w:val="0"/>
        </w:rPr>
        <w:t>Генерация HTML</w:t>
      </w:r>
      <w:r w:rsidRPr="008A3BBD">
        <w:t>: Jinja2 позволяет динамически генерировать HTML-страницы, что упрощает создание интерфейса и улучшает пользовательский опыт.</w:t>
      </w:r>
    </w:p>
    <w:p w14:paraId="4066877E" w14:textId="77777777" w:rsidR="00587C00" w:rsidRPr="00587C00" w:rsidRDefault="00587C00" w:rsidP="008A3BBD">
      <w:pPr>
        <w:pStyle w:val="53"/>
      </w:pPr>
      <w:r w:rsidRPr="008A3BBD">
        <w:rPr>
          <w:rStyle w:val="af5"/>
          <w:b w:val="0"/>
          <w:bCs w:val="0"/>
        </w:rPr>
        <w:t>Легкость интеграции</w:t>
      </w:r>
      <w:r w:rsidRPr="008A3BBD">
        <w:t xml:space="preserve">: </w:t>
      </w:r>
      <w:proofErr w:type="spellStart"/>
      <w:r w:rsidRPr="008A3BBD">
        <w:t>FastAPI</w:t>
      </w:r>
      <w:proofErr w:type="spellEnd"/>
      <w:r w:rsidRPr="008A3BBD">
        <w:t xml:space="preserve"> легко интегрируется с другими библиотеками Python</w:t>
      </w:r>
      <w:r w:rsidRPr="00587C00">
        <w:t xml:space="preserve">, что упрощает взаимодействие с моделями </w:t>
      </w:r>
      <w:proofErr w:type="spellStart"/>
      <w:r w:rsidRPr="00587C00">
        <w:t>WhisperX</w:t>
      </w:r>
      <w:proofErr w:type="spellEnd"/>
      <w:r w:rsidRPr="00587C00">
        <w:t xml:space="preserve"> и </w:t>
      </w:r>
      <w:proofErr w:type="spellStart"/>
      <w:r w:rsidRPr="00587C00">
        <w:t>Llama</w:t>
      </w:r>
      <w:proofErr w:type="spellEnd"/>
      <w:r w:rsidRPr="00587C00">
        <w:t>.</w:t>
      </w:r>
    </w:p>
    <w:p w14:paraId="3868C065" w14:textId="77777777" w:rsidR="00587C00" w:rsidRPr="008A3BBD" w:rsidRDefault="00587C00" w:rsidP="008A3BBD">
      <w:pPr>
        <w:pStyle w:val="22"/>
      </w:pPr>
      <w:r w:rsidRPr="00587C00">
        <w:t>2. Мо</w:t>
      </w:r>
      <w:r w:rsidRPr="008A3BBD">
        <w:t xml:space="preserve">дель </w:t>
      </w:r>
      <w:proofErr w:type="spellStart"/>
      <w:r w:rsidRPr="008A3BBD">
        <w:t>WhisperX</w:t>
      </w:r>
      <w:proofErr w:type="spellEnd"/>
    </w:p>
    <w:p w14:paraId="5B95DFE4" w14:textId="09480F59" w:rsidR="008A3BBD" w:rsidRPr="008A3BBD" w:rsidRDefault="008A3BBD" w:rsidP="008A3BBD">
      <w:pPr>
        <w:pStyle w:val="53"/>
      </w:pPr>
      <w:r w:rsidRPr="008A3BBD">
        <w:t>Высокая точность распознавания речи</w:t>
      </w:r>
      <w:r w:rsidRPr="008A3BBD">
        <w:t xml:space="preserve">: </w:t>
      </w:r>
      <w:proofErr w:type="spellStart"/>
      <w:r w:rsidRPr="008A3BBD">
        <w:t>Whisper</w:t>
      </w:r>
      <w:proofErr w:type="spellEnd"/>
      <w:r w:rsidRPr="008A3BBD">
        <w:t xml:space="preserve"> демонстрирует выдающуюся точность при распознавании речи, что критически важно для создания качественных транскрипций. Модель обучена на разнообразных данных и способна эффективно различать слова и фразы в различных контекстах, что минимизирует ошибки и повышает надежность итогового текста.</w:t>
      </w:r>
    </w:p>
    <w:p w14:paraId="68D6921D" w14:textId="5BB2910B" w:rsidR="008A3BBD" w:rsidRPr="008A3BBD" w:rsidRDefault="008A3BBD" w:rsidP="008A3BBD">
      <w:pPr>
        <w:pStyle w:val="53"/>
      </w:pPr>
      <w:r w:rsidRPr="008A3BBD">
        <w:t>Поддержка множества языков</w:t>
      </w:r>
      <w:r w:rsidRPr="008A3BBD">
        <w:t xml:space="preserve">: </w:t>
      </w:r>
      <w:proofErr w:type="spellStart"/>
      <w:r w:rsidRPr="008A3BBD">
        <w:t>Whisper</w:t>
      </w:r>
      <w:proofErr w:type="spellEnd"/>
      <w:r w:rsidRPr="008A3BBD">
        <w:t xml:space="preserve"> поддерживает несколько языков, включая русский, что делает её универсальным инструментом для международных команд и многоязычных совещаний.</w:t>
      </w:r>
    </w:p>
    <w:p w14:paraId="29225CDB" w14:textId="6C733B25" w:rsidR="008A3BBD" w:rsidRPr="008A3BBD" w:rsidRDefault="008A3BBD" w:rsidP="008A3BBD">
      <w:pPr>
        <w:pStyle w:val="53"/>
      </w:pPr>
      <w:r w:rsidRPr="008A3BBD">
        <w:t>Скорость обработки</w:t>
      </w:r>
      <w:r w:rsidRPr="008A3BBD">
        <w:t xml:space="preserve">: </w:t>
      </w:r>
      <w:proofErr w:type="spellStart"/>
      <w:r w:rsidRPr="008A3BBD">
        <w:t>Whisper</w:t>
      </w:r>
      <w:proofErr w:type="spellEnd"/>
      <w:r w:rsidRPr="008A3BBD">
        <w:t xml:space="preserve"> обладает высокой скоростью обработки аудиоданных, что позволяет быстро получать транскрипции. Это особенно важно для бизнес-среды, где время является критическим фактором.</w:t>
      </w:r>
    </w:p>
    <w:p w14:paraId="0C2FE171" w14:textId="4AEEDFF7" w:rsidR="008A3BBD" w:rsidRPr="008A3BBD" w:rsidRDefault="008A3BBD" w:rsidP="008A3BBD">
      <w:pPr>
        <w:pStyle w:val="53"/>
      </w:pPr>
      <w:r w:rsidRPr="008A3BBD">
        <w:lastRenderedPageBreak/>
        <w:t>Гибкость и адаптивность</w:t>
      </w:r>
      <w:r w:rsidRPr="008A3BBD">
        <w:t xml:space="preserve">: </w:t>
      </w:r>
      <w:proofErr w:type="spellStart"/>
      <w:r w:rsidRPr="008A3BBD">
        <w:t>Whisper</w:t>
      </w:r>
      <w:proofErr w:type="spellEnd"/>
      <w:r w:rsidRPr="008A3BBD">
        <w:t xml:space="preserve"> предоставляет возможность настройки под специфические требования пользователей. Модель можно адаптировать для работы с различными акцентами, стилями речи и условиями записи, что делает её подходящей для широкого спектра сценариев использования.</w:t>
      </w:r>
    </w:p>
    <w:p w14:paraId="265A7C0F" w14:textId="1BB0E6B7" w:rsidR="008A3BBD" w:rsidRPr="008A3BBD" w:rsidRDefault="008A3BBD" w:rsidP="008A3BBD">
      <w:pPr>
        <w:pStyle w:val="53"/>
      </w:pPr>
      <w:r w:rsidRPr="008A3BBD">
        <w:t>Открытый код и возможность настройки</w:t>
      </w:r>
      <w:r w:rsidRPr="008A3BBD">
        <w:t xml:space="preserve">: </w:t>
      </w:r>
      <w:proofErr w:type="spellStart"/>
      <w:r w:rsidRPr="008A3BBD">
        <w:t>Whisper</w:t>
      </w:r>
      <w:proofErr w:type="spellEnd"/>
      <w:r w:rsidRPr="008A3BBD">
        <w:t xml:space="preserve"> является проектом с открытым исходным кодом, что позволяет разработчикам модифицировать и настраивать модель в соответствии с их потребностями.</w:t>
      </w:r>
    </w:p>
    <w:p w14:paraId="19ED300F" w14:textId="6C8FC016" w:rsidR="008A3BBD" w:rsidRPr="008A3BBD" w:rsidRDefault="008A3BBD" w:rsidP="008A3BBD">
      <w:pPr>
        <w:pStyle w:val="53"/>
      </w:pPr>
      <w:r w:rsidRPr="008A3BBD">
        <w:t>Поддержка сообщества</w:t>
      </w:r>
      <w:r w:rsidRPr="008A3BBD">
        <w:t xml:space="preserve">: </w:t>
      </w:r>
      <w:proofErr w:type="spellStart"/>
      <w:r w:rsidRPr="008A3BBD">
        <w:t>Whisper</w:t>
      </w:r>
      <w:proofErr w:type="spellEnd"/>
      <w:r w:rsidRPr="008A3BBD">
        <w:t xml:space="preserve"> имеет активное сообщество разработчиков и пользователей, что обеспечивает постоянное обновление и улучшение модели. </w:t>
      </w:r>
    </w:p>
    <w:p w14:paraId="449723E8" w14:textId="61C90261" w:rsidR="008A3BBD" w:rsidRPr="008A3BBD" w:rsidRDefault="008A3BBD" w:rsidP="008A3BBD">
      <w:pPr>
        <w:pStyle w:val="53"/>
        <w:rPr>
          <w:lang w:val="en-US"/>
        </w:rPr>
      </w:pPr>
      <w:r w:rsidRPr="008A3BBD">
        <w:t>Экономическая эффективность</w:t>
      </w:r>
      <w:r w:rsidRPr="008A3BBD">
        <w:t xml:space="preserve">: </w:t>
      </w:r>
      <w:r w:rsidRPr="008A3BBD">
        <w:t xml:space="preserve">Использование </w:t>
      </w:r>
      <w:proofErr w:type="spellStart"/>
      <w:r w:rsidRPr="008A3BBD">
        <w:t>Whisper</w:t>
      </w:r>
      <w:proofErr w:type="spellEnd"/>
      <w:r w:rsidRPr="008A3BBD">
        <w:t xml:space="preserve"> позволяет снизить затраты на разработку и внедрение системы </w:t>
      </w:r>
      <w:proofErr w:type="spellStart"/>
      <w:r w:rsidRPr="008A3BBD">
        <w:t>транскрибации</w:t>
      </w:r>
      <w:proofErr w:type="spellEnd"/>
      <w:r w:rsidRPr="008A3BBD">
        <w:t xml:space="preserve">. </w:t>
      </w:r>
    </w:p>
    <w:p w14:paraId="31220D1C" w14:textId="77777777" w:rsidR="00587C00" w:rsidRPr="00587C00" w:rsidRDefault="00587C00" w:rsidP="008A3BBD">
      <w:pPr>
        <w:pStyle w:val="22"/>
      </w:pPr>
      <w:r w:rsidRPr="008A3BBD">
        <w:t>3</w:t>
      </w:r>
      <w:r w:rsidRPr="00587C00">
        <w:t xml:space="preserve">. Модель </w:t>
      </w:r>
      <w:proofErr w:type="spellStart"/>
      <w:r w:rsidRPr="00587C00">
        <w:t>Llama</w:t>
      </w:r>
      <w:proofErr w:type="spellEnd"/>
    </w:p>
    <w:p w14:paraId="72FBB8BC" w14:textId="5C2739EA" w:rsidR="00E467F3" w:rsidRPr="00E467F3" w:rsidRDefault="00E467F3" w:rsidP="00E467F3">
      <w:pPr>
        <w:pStyle w:val="22"/>
      </w:pPr>
      <w:r w:rsidRPr="00E467F3">
        <w:t>Генерация текста</w:t>
      </w:r>
      <w:r w:rsidRPr="00E467F3">
        <w:t xml:space="preserve">: </w:t>
      </w:r>
      <w:r>
        <w:t>М</w:t>
      </w:r>
      <w:r w:rsidRPr="00E467F3">
        <w:t xml:space="preserve">одель </w:t>
      </w:r>
      <w:proofErr w:type="spellStart"/>
      <w:r w:rsidRPr="00E467F3">
        <w:t>Llama</w:t>
      </w:r>
      <w:proofErr w:type="spellEnd"/>
      <w:r w:rsidRPr="00E467F3">
        <w:t xml:space="preserve"> обеспечивает качественную генерацию текста, что позволяет создавать протоколы, соответствующие стандартам и требованиям пользователей. Она способна создавать связные и логически структурированные тексты, что улучшает качество итоговых документов.</w:t>
      </w:r>
    </w:p>
    <w:p w14:paraId="7CFB89F4" w14:textId="68C41865" w:rsidR="00E467F3" w:rsidRPr="00E467F3" w:rsidRDefault="00E467F3" w:rsidP="00E467F3">
      <w:pPr>
        <w:pStyle w:val="22"/>
      </w:pPr>
      <w:r w:rsidRPr="00E467F3">
        <w:t>Адаптивность</w:t>
      </w:r>
      <w:r w:rsidRPr="00E467F3">
        <w:t xml:space="preserve">: </w:t>
      </w:r>
      <w:r>
        <w:t>В</w:t>
      </w:r>
      <w:r w:rsidRPr="00E467F3">
        <w:t>озможность настройки шаблонов позволяет подстраивать продукт под конкретные нужды бизнеса и пользователей. Модель может адаптироваться к различным стилям и форматам, что делает её универсальным инструментом для различных сценариев использования.</w:t>
      </w:r>
    </w:p>
    <w:p w14:paraId="6155121E" w14:textId="5C3DEC84" w:rsidR="00E467F3" w:rsidRPr="00E467F3" w:rsidRDefault="00E467F3" w:rsidP="00E467F3">
      <w:pPr>
        <w:pStyle w:val="22"/>
      </w:pPr>
      <w:r w:rsidRPr="00E467F3">
        <w:t>Контекстуальное понимание</w:t>
      </w:r>
      <w:r w:rsidRPr="00E467F3">
        <w:t xml:space="preserve">: </w:t>
      </w:r>
      <w:proofErr w:type="spellStart"/>
      <w:r w:rsidRPr="00E467F3">
        <w:t>Llama</w:t>
      </w:r>
      <w:proofErr w:type="spellEnd"/>
      <w:r w:rsidRPr="00E467F3">
        <w:t xml:space="preserve"> обладает способностью учитывать контекст обсуждаемой темы, что позволяет ей генерировать более релевантный и целенаправленный текст. Это особенно важно для создания протоколов, которые должны отражать суть обсуждения и ключевые моменты встречи.</w:t>
      </w:r>
    </w:p>
    <w:p w14:paraId="2DCBC51D" w14:textId="08B36EEC" w:rsidR="00E467F3" w:rsidRPr="00E467F3" w:rsidRDefault="00E467F3" w:rsidP="00E467F3">
      <w:pPr>
        <w:pStyle w:val="22"/>
      </w:pPr>
      <w:r w:rsidRPr="00E467F3">
        <w:t>Поддержка многоязычности</w:t>
      </w:r>
      <w:r w:rsidRPr="00E467F3">
        <w:t xml:space="preserve">: </w:t>
      </w:r>
      <w:r w:rsidRPr="00E467F3">
        <w:t xml:space="preserve">Модель </w:t>
      </w:r>
      <w:proofErr w:type="spellStart"/>
      <w:r w:rsidRPr="00E467F3">
        <w:t>Llama</w:t>
      </w:r>
      <w:proofErr w:type="spellEnd"/>
      <w:r w:rsidRPr="00E467F3">
        <w:t xml:space="preserve"> способна работать с несколькими языками, что делает её подходящей для многоязычных команд и международных проектов. </w:t>
      </w:r>
    </w:p>
    <w:p w14:paraId="16E2809B" w14:textId="7CA43A3C" w:rsidR="00E467F3" w:rsidRDefault="00E467F3" w:rsidP="00E467F3">
      <w:pPr>
        <w:pStyle w:val="22"/>
      </w:pPr>
      <w:r w:rsidRPr="00E467F3">
        <w:lastRenderedPageBreak/>
        <w:t>Интеграция с другими системами</w:t>
      </w:r>
      <w:r w:rsidRPr="00E467F3">
        <w:t xml:space="preserve">: </w:t>
      </w:r>
      <w:proofErr w:type="spellStart"/>
      <w:r w:rsidRPr="00E467F3">
        <w:t>Llama</w:t>
      </w:r>
      <w:proofErr w:type="spellEnd"/>
      <w:r w:rsidRPr="00E467F3">
        <w:t xml:space="preserve"> легко интегрируется с другими инструментами и системами, что позволяет создавать комплексные решения для автоматизации документооборота. </w:t>
      </w:r>
    </w:p>
    <w:p w14:paraId="1394CB05" w14:textId="77777777" w:rsidR="00587C00" w:rsidRPr="00E467F3" w:rsidRDefault="00587C00" w:rsidP="00D9009C">
      <w:pPr>
        <w:pStyle w:val="22"/>
        <w:rPr>
          <w:color w:val="000000" w:themeColor="text1"/>
          <w:szCs w:val="28"/>
          <w:lang w:val="en-US"/>
        </w:rPr>
      </w:pPr>
    </w:p>
    <w:p w14:paraId="1E88445C" w14:textId="0F411798" w:rsidR="008A3BBD" w:rsidRDefault="008A3BBD">
      <w:pPr>
        <w:spacing w:after="160" w:line="259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Cs w:val="28"/>
        </w:rPr>
        <w:br w:type="page"/>
      </w:r>
    </w:p>
    <w:p w14:paraId="4F32CCED" w14:textId="6EFFA7F9" w:rsidR="00587C00" w:rsidRDefault="00E467F3" w:rsidP="00E467F3">
      <w:pPr>
        <w:pStyle w:val="13"/>
      </w:pPr>
      <w:bookmarkStart w:id="26" w:name="_Toc199280342"/>
      <w:r>
        <w:lastRenderedPageBreak/>
        <w:t>Описание методологии разработки</w:t>
      </w:r>
      <w:bookmarkEnd w:id="26"/>
    </w:p>
    <w:p w14:paraId="0A0F099F" w14:textId="7EA0D9E0" w:rsidR="00E467F3" w:rsidRPr="00E467F3" w:rsidRDefault="00E467F3" w:rsidP="00E467F3">
      <w:pPr>
        <w:pStyle w:val="22"/>
      </w:pPr>
      <w:r w:rsidRPr="00E467F3">
        <w:t xml:space="preserve">Проект реализован с использованием </w:t>
      </w:r>
      <w:r w:rsidRPr="00E467F3">
        <w:rPr>
          <w:rStyle w:val="af5"/>
          <w:b w:val="0"/>
          <w:bCs w:val="0"/>
        </w:rPr>
        <w:t xml:space="preserve">методологии </w:t>
      </w:r>
      <w:proofErr w:type="spellStart"/>
      <w:r w:rsidRPr="00E467F3">
        <w:rPr>
          <w:rStyle w:val="af5"/>
          <w:b w:val="0"/>
          <w:bCs w:val="0"/>
        </w:rPr>
        <w:t>Agile</w:t>
      </w:r>
      <w:proofErr w:type="spellEnd"/>
      <w:r w:rsidRPr="00E467F3">
        <w:t xml:space="preserve">, что позволит гибко реагировать на изменения и улучшения в процессе разработки. </w:t>
      </w:r>
      <w:proofErr w:type="spellStart"/>
      <w:r w:rsidRPr="00E467F3">
        <w:t>Agile</w:t>
      </w:r>
      <w:proofErr w:type="spellEnd"/>
      <w:r w:rsidRPr="00E467F3">
        <w:t xml:space="preserve"> подходит для нашего проекта, так как он требует постоянного взаимодействия с пользователями и быстрой адаптации к их потребностям. Основные этапы разработки </w:t>
      </w:r>
      <w:proofErr w:type="spellStart"/>
      <w:r w:rsidRPr="00E467F3">
        <w:t>включа</w:t>
      </w:r>
      <w:r w:rsidR="00E50FAE">
        <w:t>бт</w:t>
      </w:r>
      <w:proofErr w:type="spellEnd"/>
      <w:r w:rsidRPr="00E467F3">
        <w:t xml:space="preserve"> следующие ключевые элементы:</w:t>
      </w:r>
    </w:p>
    <w:p w14:paraId="7DF0BF32" w14:textId="77777777" w:rsidR="00E467F3" w:rsidRPr="00E467F3" w:rsidRDefault="00E467F3" w:rsidP="00E467F3">
      <w:pPr>
        <w:pStyle w:val="22"/>
      </w:pPr>
      <w:r w:rsidRPr="00E467F3">
        <w:t xml:space="preserve">1. </w:t>
      </w:r>
      <w:r w:rsidRPr="00E467F3">
        <w:rPr>
          <w:b/>
          <w:bCs/>
        </w:rPr>
        <w:t>Планирование спринтов</w:t>
      </w:r>
    </w:p>
    <w:p w14:paraId="17E3E856" w14:textId="687BC50A" w:rsidR="00E467F3" w:rsidRPr="00E467F3" w:rsidRDefault="00E467F3" w:rsidP="00E467F3">
      <w:pPr>
        <w:pStyle w:val="22"/>
      </w:pPr>
      <w:r w:rsidRPr="00E467F3">
        <w:t xml:space="preserve">На начальном этапе каждого спринта проводиться планирование, в ходе которого определяются задачи, которые необходимо выполнить в течение следующего цикла разработки. Задачи формируются на основе </w:t>
      </w:r>
      <w:proofErr w:type="spellStart"/>
      <w:r w:rsidRPr="00E467F3">
        <w:rPr>
          <w:rStyle w:val="af5"/>
          <w:b w:val="0"/>
          <w:bCs w:val="0"/>
        </w:rPr>
        <w:t>backlog</w:t>
      </w:r>
      <w:proofErr w:type="spellEnd"/>
      <w:r w:rsidRPr="00E467F3">
        <w:t xml:space="preserve"> — списка всех требуемых функций и улучшений. Это позвол</w:t>
      </w:r>
      <w:r w:rsidR="00E50FAE">
        <w:t>ило</w:t>
      </w:r>
      <w:r w:rsidRPr="00E467F3">
        <w:t xml:space="preserve"> команде сосредоточиться на наиболее важных аспектах проекта и обеспечить их реализацию в кратчайшие сроки.</w:t>
      </w:r>
    </w:p>
    <w:p w14:paraId="1D54F8CC" w14:textId="57F63764" w:rsidR="00E467F3" w:rsidRPr="00E467F3" w:rsidRDefault="00E467F3" w:rsidP="00E467F3">
      <w:pPr>
        <w:pStyle w:val="22"/>
      </w:pPr>
      <w:r w:rsidRPr="00E467F3">
        <w:t xml:space="preserve">Примеры </w:t>
      </w:r>
      <w:r w:rsidR="00E50FAE">
        <w:t xml:space="preserve">поставленных </w:t>
      </w:r>
      <w:r w:rsidRPr="00E467F3">
        <w:t>задач:</w:t>
      </w:r>
    </w:p>
    <w:p w14:paraId="5FD95D82" w14:textId="77777777" w:rsidR="00E467F3" w:rsidRPr="00E467F3" w:rsidRDefault="00E467F3" w:rsidP="00E467F3">
      <w:pPr>
        <w:pStyle w:val="53"/>
      </w:pPr>
      <w:r w:rsidRPr="00E467F3">
        <w:t>Реализация функционала загрузки аудиофайлов.</w:t>
      </w:r>
    </w:p>
    <w:p w14:paraId="30E5354B" w14:textId="77777777" w:rsidR="00E467F3" w:rsidRPr="00E467F3" w:rsidRDefault="00E467F3" w:rsidP="00E467F3">
      <w:pPr>
        <w:pStyle w:val="53"/>
      </w:pPr>
      <w:r w:rsidRPr="00E467F3">
        <w:t xml:space="preserve">Интеграция модели </w:t>
      </w:r>
      <w:proofErr w:type="spellStart"/>
      <w:r w:rsidRPr="00E467F3">
        <w:t>Whisper</w:t>
      </w:r>
      <w:proofErr w:type="spellEnd"/>
      <w:r w:rsidRPr="00E467F3">
        <w:t xml:space="preserve"> для распознавания речи.</w:t>
      </w:r>
    </w:p>
    <w:p w14:paraId="643A5BC1" w14:textId="77777777" w:rsidR="00E467F3" w:rsidRPr="00E467F3" w:rsidRDefault="00E467F3" w:rsidP="00E467F3">
      <w:pPr>
        <w:pStyle w:val="53"/>
      </w:pPr>
      <w:r w:rsidRPr="00E467F3">
        <w:t xml:space="preserve">Разработка пользовательского интерфейса с использованием </w:t>
      </w:r>
      <w:proofErr w:type="spellStart"/>
      <w:r w:rsidRPr="00E467F3">
        <w:t>FastAPI</w:t>
      </w:r>
      <w:proofErr w:type="spellEnd"/>
      <w:r w:rsidRPr="00E467F3">
        <w:t xml:space="preserve"> и Jinja2.</w:t>
      </w:r>
    </w:p>
    <w:p w14:paraId="2DDEEF54" w14:textId="77777777" w:rsidR="00E467F3" w:rsidRPr="00E467F3" w:rsidRDefault="00E467F3" w:rsidP="00E467F3">
      <w:pPr>
        <w:pStyle w:val="22"/>
      </w:pPr>
      <w:r w:rsidRPr="00E467F3">
        <w:t xml:space="preserve">2. </w:t>
      </w:r>
      <w:r w:rsidRPr="00E467F3">
        <w:rPr>
          <w:b/>
          <w:bCs/>
        </w:rPr>
        <w:t>Разработка и тестирование</w:t>
      </w:r>
    </w:p>
    <w:p w14:paraId="5C9038CA" w14:textId="1BB7CAE0" w:rsidR="00E467F3" w:rsidRPr="00E467F3" w:rsidRDefault="00E467F3" w:rsidP="00E467F3">
      <w:pPr>
        <w:pStyle w:val="22"/>
      </w:pPr>
      <w:r w:rsidRPr="00E467F3">
        <w:t xml:space="preserve">В рамках </w:t>
      </w:r>
      <w:proofErr w:type="spellStart"/>
      <w:r w:rsidRPr="00E467F3">
        <w:t>Agile</w:t>
      </w:r>
      <w:proofErr w:type="spellEnd"/>
      <w:r w:rsidRPr="00E467F3">
        <w:t xml:space="preserve">-методологии параллельно с разработкой проводиться тестирование. Это позволит быстро выявлять и исправлять ошибки, что существенно повысит качество продукта. </w:t>
      </w:r>
    </w:p>
    <w:p w14:paraId="23DF7DF8" w14:textId="77777777" w:rsidR="00E467F3" w:rsidRPr="00E467F3" w:rsidRDefault="00E467F3" w:rsidP="00E467F3">
      <w:pPr>
        <w:pStyle w:val="22"/>
      </w:pPr>
      <w:r w:rsidRPr="00E467F3">
        <w:t>Примеры тестирования:</w:t>
      </w:r>
    </w:p>
    <w:p w14:paraId="4FF04BBD" w14:textId="77777777" w:rsidR="00E467F3" w:rsidRPr="00E467F3" w:rsidRDefault="00E467F3" w:rsidP="00E50FAE">
      <w:pPr>
        <w:pStyle w:val="53"/>
      </w:pPr>
      <w:r w:rsidRPr="00E467F3">
        <w:t xml:space="preserve">Тесты на точность распознавания речи с использованием модели </w:t>
      </w:r>
      <w:proofErr w:type="spellStart"/>
      <w:r w:rsidRPr="00E467F3">
        <w:t>Whisper.</w:t>
      </w:r>
    </w:p>
    <w:p w14:paraId="509677C9" w14:textId="77777777" w:rsidR="00E467F3" w:rsidRPr="00E467F3" w:rsidRDefault="00E467F3" w:rsidP="00E50FAE">
      <w:pPr>
        <w:pStyle w:val="53"/>
      </w:pPr>
      <w:r w:rsidRPr="00E467F3">
        <w:t>Тест</w:t>
      </w:r>
      <w:proofErr w:type="spellEnd"/>
      <w:r w:rsidRPr="00E467F3">
        <w:t xml:space="preserve">ы на корректность генерации протоколов с помощью модели </w:t>
      </w:r>
      <w:proofErr w:type="spellStart"/>
      <w:r w:rsidRPr="00E467F3">
        <w:t>Llama</w:t>
      </w:r>
      <w:proofErr w:type="spellEnd"/>
      <w:r w:rsidRPr="00E467F3">
        <w:t>.</w:t>
      </w:r>
    </w:p>
    <w:p w14:paraId="377E49F7" w14:textId="77777777" w:rsidR="00E467F3" w:rsidRPr="00E467F3" w:rsidRDefault="00E467F3" w:rsidP="00E467F3">
      <w:pPr>
        <w:pStyle w:val="22"/>
      </w:pPr>
      <w:r w:rsidRPr="00E467F3">
        <w:t xml:space="preserve">3. </w:t>
      </w:r>
      <w:r w:rsidRPr="00E50FAE">
        <w:rPr>
          <w:b/>
          <w:bCs/>
        </w:rPr>
        <w:t>Регулярные встречи</w:t>
      </w:r>
    </w:p>
    <w:p w14:paraId="02E84A72" w14:textId="2DCA369A" w:rsidR="00E467F3" w:rsidRPr="00E467F3" w:rsidRDefault="00E467F3" w:rsidP="00E467F3">
      <w:pPr>
        <w:pStyle w:val="22"/>
      </w:pPr>
      <w:r w:rsidRPr="00E467F3">
        <w:t>Команда</w:t>
      </w:r>
      <w:r w:rsidR="00E50FAE">
        <w:t xml:space="preserve"> </w:t>
      </w:r>
      <w:r w:rsidRPr="00E467F3">
        <w:t>проводи</w:t>
      </w:r>
      <w:r w:rsidR="00E50FAE">
        <w:t>ла</w:t>
      </w:r>
      <w:r w:rsidRPr="00E467F3">
        <w:t xml:space="preserve"> регулярные встречи, </w:t>
      </w:r>
      <w:r w:rsidR="00E50FAE">
        <w:t xml:space="preserve">по пятницам и </w:t>
      </w:r>
      <w:proofErr w:type="spellStart"/>
      <w:r w:rsidR="00E50FAE">
        <w:t>воскересеньям</w:t>
      </w:r>
      <w:proofErr w:type="spellEnd"/>
      <w:r w:rsidR="00E50FAE">
        <w:t>,</w:t>
      </w:r>
      <w:r w:rsidRPr="00E467F3">
        <w:t xml:space="preserve"> на которых обсуждается прогресс работы и выявляются проблемы. Это </w:t>
      </w:r>
      <w:r w:rsidRPr="00E467F3">
        <w:lastRenderedPageBreak/>
        <w:t xml:space="preserve">обеспечит прозрачность процессов и позволит всем участникам команды быть в курсе текущего состояния проекта. </w:t>
      </w:r>
    </w:p>
    <w:p w14:paraId="247CB65B" w14:textId="77777777" w:rsidR="00E467F3" w:rsidRPr="00E467F3" w:rsidRDefault="00E467F3" w:rsidP="00E467F3">
      <w:pPr>
        <w:pStyle w:val="22"/>
      </w:pPr>
      <w:r w:rsidRPr="00E467F3">
        <w:t xml:space="preserve">4. </w:t>
      </w:r>
      <w:r w:rsidRPr="00E50FAE">
        <w:rPr>
          <w:b/>
          <w:bCs/>
          <w:color w:val="000000" w:themeColor="text1"/>
        </w:rPr>
        <w:t>Отчет о результатах тестирования на промежуточных этапах</w:t>
      </w:r>
    </w:p>
    <w:p w14:paraId="5F6C8AB7" w14:textId="5194987B" w:rsidR="00E467F3" w:rsidRPr="00E467F3" w:rsidRDefault="00E467F3" w:rsidP="00E467F3">
      <w:pPr>
        <w:pStyle w:val="22"/>
      </w:pPr>
      <w:r w:rsidRPr="00E467F3">
        <w:t>На каждом промежуточном этапе разработки проводиться тесты. Это поможет команде отслеживать прогресс и выявлять области для улучшения.</w:t>
      </w:r>
    </w:p>
    <w:p w14:paraId="62126E2A" w14:textId="77777777" w:rsidR="00E467F3" w:rsidRPr="00E467F3" w:rsidRDefault="00E467F3" w:rsidP="00E467F3">
      <w:pPr>
        <w:pStyle w:val="22"/>
      </w:pPr>
      <w:r w:rsidRPr="00E467F3">
        <w:t>Примеры результатов тестирования:</w:t>
      </w:r>
    </w:p>
    <w:p w14:paraId="791C7626" w14:textId="46B3E80B" w:rsidR="00E50FAE" w:rsidRPr="0057510B" w:rsidRDefault="00E467F3" w:rsidP="0057510B">
      <w:pPr>
        <w:pStyle w:val="53"/>
      </w:pPr>
      <w:r w:rsidRPr="00E467F3">
        <w:rPr>
          <w:rStyle w:val="af5"/>
          <w:b w:val="0"/>
          <w:bCs w:val="0"/>
        </w:rPr>
        <w:t>Тесты на точность распознавания речи</w:t>
      </w:r>
      <w:r w:rsidRPr="00E467F3">
        <w:t xml:space="preserve">: Проведены тесты с использованием различных аудиофайлов, и получены положительные результаты, подтверждающие высокую точность модели </w:t>
      </w:r>
      <w:proofErr w:type="spellStart"/>
      <w:r w:rsidRPr="00E467F3">
        <w:t>Whisper</w:t>
      </w:r>
      <w:proofErr w:type="spellEnd"/>
      <w:r w:rsidRPr="00E467F3">
        <w:t>.</w:t>
      </w:r>
    </w:p>
    <w:p w14:paraId="13392219" w14:textId="4313C2FC" w:rsidR="00E50FAE" w:rsidRPr="00E50FAE" w:rsidRDefault="00E50FAE" w:rsidP="00E50FAE">
      <w:pPr>
        <w:pStyle w:val="53"/>
        <w:numPr>
          <w:ilvl w:val="0"/>
          <w:numId w:val="0"/>
        </w:numPr>
      </w:pPr>
      <w:r>
        <w:tab/>
        <w:t>Пример результатов промежуточного тестирования модели</w:t>
      </w:r>
      <w:r w:rsidR="0057510B">
        <w:t xml:space="preserve"> </w:t>
      </w:r>
      <w:r w:rsidR="0057510B" w:rsidRPr="0057510B">
        <w:t>(</w:t>
      </w:r>
      <w:r w:rsidR="0057510B">
        <w:t>изображения-доказательства есть в приложении)</w:t>
      </w:r>
      <w:r w:rsidRPr="00E50FAE">
        <w:t>:</w:t>
      </w:r>
    </w:p>
    <w:p w14:paraId="413F6EA7" w14:textId="37F80CF8" w:rsidR="00E50FAE" w:rsidRDefault="00E50FAE" w:rsidP="00E50FAE">
      <w:pPr>
        <w:pStyle w:val="53"/>
        <w:rPr>
          <w:rFonts w:eastAsiaTheme="minorHAnsi"/>
        </w:rPr>
      </w:pPr>
      <w:r>
        <w:rPr>
          <w:rFonts w:eastAsiaTheme="minorHAnsi"/>
        </w:rPr>
        <w:t>В</w:t>
      </w:r>
      <w:r w:rsidRPr="00E50FAE">
        <w:rPr>
          <w:rFonts w:eastAsiaTheme="minorHAnsi"/>
        </w:rPr>
        <w:t xml:space="preserve">ремя если не отчищать Сборщиком </w:t>
      </w:r>
      <w:proofErr w:type="spellStart"/>
      <w:r w:rsidRPr="00E50FAE">
        <w:rPr>
          <w:rFonts w:eastAsiaTheme="minorHAnsi"/>
        </w:rPr>
        <w:t>муссора</w:t>
      </w:r>
      <w:proofErr w:type="spellEnd"/>
      <w:r w:rsidRPr="00E50FAE">
        <w:rPr>
          <w:rFonts w:eastAsiaTheme="minorHAnsi"/>
        </w:rPr>
        <w:t>(</w:t>
      </w:r>
      <w:proofErr w:type="spellStart"/>
      <w:r w:rsidRPr="00E50FAE">
        <w:rPr>
          <w:rFonts w:eastAsiaTheme="minorHAnsi"/>
        </w:rPr>
        <w:t>gc</w:t>
      </w:r>
      <w:proofErr w:type="spellEnd"/>
      <w:r w:rsidRPr="00E50FAE">
        <w:rPr>
          <w:rFonts w:eastAsiaTheme="minorHAnsi"/>
        </w:rPr>
        <w:t>) память видеокарты:</w:t>
      </w:r>
    </w:p>
    <w:p w14:paraId="5AE61237" w14:textId="39EC81E1" w:rsidR="00E50FAE" w:rsidRPr="00E50FAE" w:rsidRDefault="00E50FAE" w:rsidP="00E50FAE">
      <w:pPr>
        <w:pStyle w:val="22"/>
        <w:rPr>
          <w:rFonts w:eastAsiaTheme="minorHAnsi"/>
        </w:rPr>
      </w:pPr>
      <w:r w:rsidRPr="00E50FAE">
        <w:rPr>
          <w:rFonts w:eastAsiaTheme="minorHAnsi"/>
        </w:rPr>
        <w:t xml:space="preserve">Время выполнения с </w:t>
      </w:r>
      <w:proofErr w:type="spellStart"/>
      <w:r w:rsidRPr="00E50FAE">
        <w:rPr>
          <w:rFonts w:eastAsiaTheme="minorHAnsi"/>
        </w:rPr>
        <w:t>диаризацией</w:t>
      </w:r>
      <w:proofErr w:type="spellEnd"/>
      <w:r w:rsidRPr="00E50FAE">
        <w:rPr>
          <w:rFonts w:eastAsiaTheme="minorHAnsi"/>
        </w:rPr>
        <w:t>: 1048.8008 секунд</w:t>
      </w:r>
    </w:p>
    <w:p w14:paraId="62A750DB" w14:textId="4755A0FF" w:rsidR="00E50FAE" w:rsidRDefault="00E50FAE" w:rsidP="00E50FAE">
      <w:pPr>
        <w:pStyle w:val="22"/>
        <w:rPr>
          <w:rFonts w:eastAsiaTheme="minorHAnsi"/>
        </w:rPr>
      </w:pPr>
      <w:r w:rsidRPr="00E50FAE">
        <w:rPr>
          <w:rFonts w:eastAsiaTheme="minorHAnsi"/>
        </w:rPr>
        <w:t xml:space="preserve">Время выполнения без </w:t>
      </w:r>
      <w:proofErr w:type="spellStart"/>
      <w:r w:rsidRPr="00E50FAE">
        <w:rPr>
          <w:rFonts w:eastAsiaTheme="minorHAnsi"/>
        </w:rPr>
        <w:t>диаризации</w:t>
      </w:r>
      <w:proofErr w:type="spellEnd"/>
      <w:r w:rsidRPr="00E50FAE">
        <w:rPr>
          <w:rFonts w:eastAsiaTheme="minorHAnsi"/>
        </w:rPr>
        <w:t>: 196.6503 секунд</w:t>
      </w:r>
    </w:p>
    <w:p w14:paraId="50614320" w14:textId="77777777" w:rsidR="00E50FAE" w:rsidRPr="00E50FAE" w:rsidRDefault="00E50FAE" w:rsidP="00E50FAE">
      <w:pPr>
        <w:pStyle w:val="22"/>
        <w:rPr>
          <w:rFonts w:eastAsiaTheme="minorHAnsi"/>
        </w:rPr>
      </w:pPr>
    </w:p>
    <w:p w14:paraId="2C5BF991" w14:textId="77777777" w:rsidR="00E50FAE" w:rsidRPr="00E50FAE" w:rsidRDefault="00E50FAE" w:rsidP="00E50FAE">
      <w:pPr>
        <w:pStyle w:val="53"/>
        <w:rPr>
          <w:rFonts w:eastAsiaTheme="minorHAnsi"/>
        </w:rPr>
      </w:pPr>
      <w:r w:rsidRPr="00E50FAE">
        <w:rPr>
          <w:rFonts w:eastAsiaTheme="minorHAnsi"/>
        </w:rPr>
        <w:t xml:space="preserve">7-ми минутный без </w:t>
      </w:r>
      <w:proofErr w:type="spellStart"/>
      <w:r w:rsidRPr="00E50FAE">
        <w:rPr>
          <w:rFonts w:eastAsiaTheme="minorHAnsi"/>
        </w:rPr>
        <w:t>gc</w:t>
      </w:r>
      <w:proofErr w:type="spellEnd"/>
      <w:r w:rsidRPr="00E50FAE">
        <w:rPr>
          <w:rFonts w:eastAsiaTheme="minorHAnsi"/>
        </w:rPr>
        <w:t>:</w:t>
      </w:r>
    </w:p>
    <w:p w14:paraId="5F81EE50" w14:textId="77777777" w:rsidR="00E50FAE" w:rsidRPr="00E50FAE" w:rsidRDefault="00E50FAE" w:rsidP="00E50FAE">
      <w:pPr>
        <w:pStyle w:val="22"/>
        <w:rPr>
          <w:rFonts w:eastAsiaTheme="minorHAnsi"/>
        </w:rPr>
      </w:pPr>
      <w:r w:rsidRPr="00E50FAE">
        <w:rPr>
          <w:rFonts w:eastAsiaTheme="minorHAnsi"/>
        </w:rPr>
        <w:t xml:space="preserve">Время выполнения с </w:t>
      </w:r>
      <w:proofErr w:type="spellStart"/>
      <w:r w:rsidRPr="00E50FAE">
        <w:rPr>
          <w:rFonts w:eastAsiaTheme="minorHAnsi"/>
        </w:rPr>
        <w:t>диаризацией</w:t>
      </w:r>
      <w:proofErr w:type="spellEnd"/>
      <w:r w:rsidRPr="00E50FAE">
        <w:rPr>
          <w:rFonts w:eastAsiaTheme="minorHAnsi"/>
        </w:rPr>
        <w:t>: 66.3311 секунд</w:t>
      </w:r>
    </w:p>
    <w:p w14:paraId="16A06D93" w14:textId="77777777" w:rsidR="00E50FAE" w:rsidRPr="00E50FAE" w:rsidRDefault="00E50FAE" w:rsidP="00E50FAE">
      <w:pPr>
        <w:pStyle w:val="22"/>
        <w:rPr>
          <w:rFonts w:eastAsiaTheme="minorHAnsi"/>
        </w:rPr>
      </w:pPr>
      <w:r w:rsidRPr="00E50FAE">
        <w:rPr>
          <w:rFonts w:eastAsiaTheme="minorHAnsi"/>
        </w:rPr>
        <w:t xml:space="preserve">Время выполнения без </w:t>
      </w:r>
      <w:proofErr w:type="spellStart"/>
      <w:r w:rsidRPr="00E50FAE">
        <w:rPr>
          <w:rFonts w:eastAsiaTheme="minorHAnsi"/>
        </w:rPr>
        <w:t>диаризации</w:t>
      </w:r>
      <w:proofErr w:type="spellEnd"/>
      <w:r w:rsidRPr="00E50FAE">
        <w:rPr>
          <w:rFonts w:eastAsiaTheme="minorHAnsi"/>
        </w:rPr>
        <w:t>: 15.2027 секунд</w:t>
      </w:r>
    </w:p>
    <w:p w14:paraId="23985335" w14:textId="77777777" w:rsidR="00E50FAE" w:rsidRPr="00E50FAE" w:rsidRDefault="00E50FAE" w:rsidP="00E50FAE">
      <w:pPr>
        <w:pStyle w:val="22"/>
        <w:rPr>
          <w:rFonts w:eastAsiaTheme="minorHAnsi"/>
        </w:rPr>
      </w:pPr>
    </w:p>
    <w:p w14:paraId="25BCD193" w14:textId="77777777" w:rsidR="00E50FAE" w:rsidRPr="00E50FAE" w:rsidRDefault="00E50FAE" w:rsidP="00E50FAE">
      <w:pPr>
        <w:pStyle w:val="53"/>
        <w:rPr>
          <w:rFonts w:eastAsiaTheme="minorHAnsi"/>
        </w:rPr>
      </w:pPr>
      <w:r w:rsidRPr="00E50FAE">
        <w:rPr>
          <w:rFonts w:eastAsiaTheme="minorHAnsi"/>
        </w:rPr>
        <w:t xml:space="preserve">7-ми минутный с </w:t>
      </w:r>
      <w:proofErr w:type="spellStart"/>
      <w:r w:rsidRPr="00E50FAE">
        <w:rPr>
          <w:rFonts w:eastAsiaTheme="minorHAnsi"/>
        </w:rPr>
        <w:t>gc</w:t>
      </w:r>
      <w:proofErr w:type="spellEnd"/>
      <w:r w:rsidRPr="00E50FAE">
        <w:rPr>
          <w:rFonts w:eastAsiaTheme="minorHAnsi"/>
        </w:rPr>
        <w:t>:</w:t>
      </w:r>
    </w:p>
    <w:p w14:paraId="57C0CC84" w14:textId="77777777" w:rsidR="00E50FAE" w:rsidRPr="00E50FAE" w:rsidRDefault="00E50FAE" w:rsidP="00E50FAE">
      <w:pPr>
        <w:pStyle w:val="22"/>
        <w:rPr>
          <w:rFonts w:eastAsiaTheme="minorHAnsi"/>
        </w:rPr>
      </w:pPr>
      <w:r w:rsidRPr="00E50FAE">
        <w:rPr>
          <w:rFonts w:eastAsiaTheme="minorHAnsi"/>
        </w:rPr>
        <w:t xml:space="preserve">Время выполнения с </w:t>
      </w:r>
      <w:proofErr w:type="spellStart"/>
      <w:r w:rsidRPr="00E50FAE">
        <w:rPr>
          <w:rFonts w:eastAsiaTheme="minorHAnsi"/>
        </w:rPr>
        <w:t>диаризацией</w:t>
      </w:r>
      <w:proofErr w:type="spellEnd"/>
      <w:r w:rsidRPr="00E50FAE">
        <w:rPr>
          <w:rFonts w:eastAsiaTheme="minorHAnsi"/>
        </w:rPr>
        <w:t>: 42.9891 секунд</w:t>
      </w:r>
    </w:p>
    <w:p w14:paraId="0B757E34" w14:textId="1A72D52C" w:rsidR="00E50FAE" w:rsidRDefault="00E50FAE" w:rsidP="00E50FAE">
      <w:pPr>
        <w:pStyle w:val="22"/>
        <w:rPr>
          <w:rFonts w:eastAsiaTheme="minorHAnsi"/>
        </w:rPr>
      </w:pPr>
      <w:r w:rsidRPr="00E50FAE">
        <w:rPr>
          <w:rFonts w:eastAsiaTheme="minorHAnsi"/>
        </w:rPr>
        <w:t xml:space="preserve">Время выполнения без </w:t>
      </w:r>
      <w:proofErr w:type="spellStart"/>
      <w:r w:rsidRPr="00E50FAE">
        <w:rPr>
          <w:rFonts w:eastAsiaTheme="minorHAnsi"/>
        </w:rPr>
        <w:t>диаризации</w:t>
      </w:r>
      <w:proofErr w:type="spellEnd"/>
      <w:r w:rsidRPr="00E50FAE">
        <w:rPr>
          <w:rFonts w:eastAsiaTheme="minorHAnsi"/>
        </w:rPr>
        <w:t>: 15.6764 секунд</w:t>
      </w:r>
    </w:p>
    <w:p w14:paraId="47CBD17B" w14:textId="77777777" w:rsidR="00E50FAE" w:rsidRPr="00E50FAE" w:rsidRDefault="00E50FAE" w:rsidP="00E50FAE">
      <w:pPr>
        <w:pStyle w:val="22"/>
        <w:rPr>
          <w:rFonts w:eastAsiaTheme="minorHAnsi"/>
        </w:rPr>
      </w:pPr>
    </w:p>
    <w:p w14:paraId="19E19973" w14:textId="77777777" w:rsidR="00E50FAE" w:rsidRPr="00E50FAE" w:rsidRDefault="00E50FAE" w:rsidP="00E50FAE">
      <w:pPr>
        <w:pStyle w:val="53"/>
        <w:rPr>
          <w:rFonts w:eastAsiaTheme="minorHAnsi"/>
        </w:rPr>
      </w:pPr>
      <w:r w:rsidRPr="00E50FAE">
        <w:rPr>
          <w:rFonts w:eastAsiaTheme="minorHAnsi"/>
        </w:rPr>
        <w:t xml:space="preserve">30-минутный без </w:t>
      </w:r>
      <w:proofErr w:type="spellStart"/>
      <w:r w:rsidRPr="00E50FAE">
        <w:rPr>
          <w:rFonts w:eastAsiaTheme="minorHAnsi"/>
        </w:rPr>
        <w:t>gc</w:t>
      </w:r>
      <w:proofErr w:type="spellEnd"/>
      <w:r w:rsidRPr="00E50FAE">
        <w:rPr>
          <w:rFonts w:eastAsiaTheme="minorHAnsi"/>
        </w:rPr>
        <w:t>:</w:t>
      </w:r>
    </w:p>
    <w:p w14:paraId="7EC8946F" w14:textId="77777777" w:rsidR="00E50FAE" w:rsidRPr="00E50FAE" w:rsidRDefault="00E50FAE" w:rsidP="00E50FAE">
      <w:pPr>
        <w:pStyle w:val="22"/>
        <w:rPr>
          <w:rFonts w:eastAsiaTheme="minorHAnsi"/>
        </w:rPr>
      </w:pPr>
      <w:r w:rsidRPr="00E50FAE">
        <w:rPr>
          <w:rFonts w:eastAsiaTheme="minorHAnsi"/>
        </w:rPr>
        <w:t xml:space="preserve">Время выполнения с </w:t>
      </w:r>
      <w:proofErr w:type="spellStart"/>
      <w:r w:rsidRPr="00E50FAE">
        <w:rPr>
          <w:rFonts w:eastAsiaTheme="minorHAnsi"/>
        </w:rPr>
        <w:t>диаризацией</w:t>
      </w:r>
      <w:proofErr w:type="spellEnd"/>
      <w:r w:rsidRPr="00E50FAE">
        <w:rPr>
          <w:rFonts w:eastAsiaTheme="minorHAnsi"/>
        </w:rPr>
        <w:t>: 282.7992 секунд</w:t>
      </w:r>
    </w:p>
    <w:p w14:paraId="6FF36759" w14:textId="77777777" w:rsidR="00E50FAE" w:rsidRPr="00E50FAE" w:rsidRDefault="00E50FAE" w:rsidP="00E50FAE">
      <w:pPr>
        <w:pStyle w:val="22"/>
        <w:rPr>
          <w:rFonts w:eastAsiaTheme="minorHAnsi"/>
        </w:rPr>
      </w:pPr>
      <w:r w:rsidRPr="00E50FAE">
        <w:rPr>
          <w:rFonts w:eastAsiaTheme="minorHAnsi"/>
        </w:rPr>
        <w:t xml:space="preserve">Время выполнения без </w:t>
      </w:r>
      <w:proofErr w:type="spellStart"/>
      <w:r w:rsidRPr="00E50FAE">
        <w:rPr>
          <w:rFonts w:eastAsiaTheme="minorHAnsi"/>
        </w:rPr>
        <w:t>диаризации</w:t>
      </w:r>
      <w:proofErr w:type="spellEnd"/>
      <w:r w:rsidRPr="00E50FAE">
        <w:rPr>
          <w:rFonts w:eastAsiaTheme="minorHAnsi"/>
        </w:rPr>
        <w:t>: 48.1264 секунд</w:t>
      </w:r>
    </w:p>
    <w:p w14:paraId="67D0B94A" w14:textId="77777777" w:rsidR="00E50FAE" w:rsidRPr="00E50FAE" w:rsidRDefault="00E50FAE" w:rsidP="00E50FAE">
      <w:pPr>
        <w:pStyle w:val="22"/>
        <w:rPr>
          <w:rFonts w:eastAsiaTheme="minorHAnsi"/>
        </w:rPr>
      </w:pPr>
    </w:p>
    <w:p w14:paraId="4D6144BE" w14:textId="77777777" w:rsidR="00E50FAE" w:rsidRPr="00E50FAE" w:rsidRDefault="00E50FAE" w:rsidP="00E50FAE">
      <w:pPr>
        <w:pStyle w:val="53"/>
        <w:rPr>
          <w:rFonts w:eastAsiaTheme="minorHAnsi"/>
        </w:rPr>
      </w:pPr>
      <w:r w:rsidRPr="00E50FAE">
        <w:rPr>
          <w:rFonts w:eastAsiaTheme="minorHAnsi"/>
        </w:rPr>
        <w:t xml:space="preserve">30-минутный с </w:t>
      </w:r>
      <w:proofErr w:type="spellStart"/>
      <w:r w:rsidRPr="00E50FAE">
        <w:rPr>
          <w:rFonts w:eastAsiaTheme="minorHAnsi"/>
        </w:rPr>
        <w:t>gc</w:t>
      </w:r>
      <w:proofErr w:type="spellEnd"/>
      <w:r w:rsidRPr="00E50FAE">
        <w:rPr>
          <w:rFonts w:eastAsiaTheme="minorHAnsi"/>
        </w:rPr>
        <w:t>:</w:t>
      </w:r>
    </w:p>
    <w:p w14:paraId="27970657" w14:textId="77777777" w:rsidR="00E50FAE" w:rsidRPr="00E50FAE" w:rsidRDefault="00E50FAE" w:rsidP="00E50FAE">
      <w:pPr>
        <w:pStyle w:val="22"/>
        <w:rPr>
          <w:rFonts w:eastAsiaTheme="minorHAnsi"/>
        </w:rPr>
      </w:pPr>
      <w:r w:rsidRPr="00E50FAE">
        <w:rPr>
          <w:rFonts w:eastAsiaTheme="minorHAnsi"/>
        </w:rPr>
        <w:t xml:space="preserve">Время выполнения с </w:t>
      </w:r>
      <w:proofErr w:type="spellStart"/>
      <w:r w:rsidRPr="00E50FAE">
        <w:rPr>
          <w:rFonts w:eastAsiaTheme="minorHAnsi"/>
        </w:rPr>
        <w:t>диаризацией</w:t>
      </w:r>
      <w:proofErr w:type="spellEnd"/>
      <w:r w:rsidRPr="00E50FAE">
        <w:rPr>
          <w:rFonts w:eastAsiaTheme="minorHAnsi"/>
        </w:rPr>
        <w:t>: 136.0283 секунд</w:t>
      </w:r>
    </w:p>
    <w:p w14:paraId="05527E14" w14:textId="67DAFEDC" w:rsidR="00E50FAE" w:rsidRDefault="00E50FAE" w:rsidP="00E50FAE">
      <w:pPr>
        <w:pStyle w:val="22"/>
        <w:rPr>
          <w:rFonts w:eastAsiaTheme="minorHAnsi"/>
        </w:rPr>
      </w:pPr>
      <w:r w:rsidRPr="00E50FAE">
        <w:rPr>
          <w:rFonts w:eastAsiaTheme="minorHAnsi"/>
        </w:rPr>
        <w:t xml:space="preserve">Время выполнения без </w:t>
      </w:r>
      <w:proofErr w:type="spellStart"/>
      <w:r w:rsidRPr="00E50FAE">
        <w:rPr>
          <w:rFonts w:eastAsiaTheme="minorHAnsi"/>
        </w:rPr>
        <w:t>диаризации</w:t>
      </w:r>
      <w:proofErr w:type="spellEnd"/>
      <w:r w:rsidRPr="00E50FAE">
        <w:rPr>
          <w:rFonts w:eastAsiaTheme="minorHAnsi"/>
        </w:rPr>
        <w:t>: 48.0855 секунд</w:t>
      </w:r>
    </w:p>
    <w:p w14:paraId="579DF7EE" w14:textId="77777777" w:rsidR="00E50FAE" w:rsidRPr="00E50FAE" w:rsidRDefault="00E50FAE" w:rsidP="00E50FAE">
      <w:pPr>
        <w:pStyle w:val="22"/>
        <w:rPr>
          <w:rFonts w:eastAsiaTheme="minorHAnsi"/>
        </w:rPr>
      </w:pPr>
    </w:p>
    <w:p w14:paraId="10BFEE28" w14:textId="217AF41C" w:rsidR="00E50FAE" w:rsidRPr="00E50FAE" w:rsidRDefault="00E50FAE" w:rsidP="00E50FAE">
      <w:pPr>
        <w:pStyle w:val="22"/>
      </w:pPr>
      <w:r w:rsidRPr="00E50FAE">
        <w:rPr>
          <w:rFonts w:eastAsiaTheme="minorHAnsi"/>
        </w:rPr>
        <w:t>Вывод: 8gb не хватает на 3 модели. Для ускорения надо отчищать видеопамять.</w:t>
      </w:r>
    </w:p>
    <w:p w14:paraId="75EF42BA" w14:textId="53AC73D4" w:rsidR="00E467F3" w:rsidRPr="00E467F3" w:rsidRDefault="00E467F3" w:rsidP="00E50FAE">
      <w:pPr>
        <w:pStyle w:val="53"/>
      </w:pPr>
      <w:r w:rsidRPr="00E467F3">
        <w:rPr>
          <w:rStyle w:val="af5"/>
          <w:b w:val="0"/>
          <w:bCs w:val="0"/>
        </w:rPr>
        <w:t>Выявление ошибок в логике заполнения протокола</w:t>
      </w:r>
      <w:r w:rsidR="00E50FAE" w:rsidRPr="00E467F3">
        <w:t>: в ходе</w:t>
      </w:r>
      <w:r w:rsidRPr="00E467F3">
        <w:t xml:space="preserve"> тестирования были обнаружены ошибки в алгоритме заполнения протокола, которые были исправлены в следующих итерациях. Это подтверждает важность регулярного тестирования и обратной связи на каждом этапе разработки.</w:t>
      </w:r>
    </w:p>
    <w:p w14:paraId="43FFCC2B" w14:textId="47486E81" w:rsidR="00E467F3" w:rsidRPr="006D643B" w:rsidRDefault="006D643B" w:rsidP="006D643B">
      <w:pPr>
        <w:spacing w:after="160" w:line="259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Cs w:val="28"/>
        </w:rPr>
        <w:br w:type="page"/>
      </w:r>
    </w:p>
    <w:p w14:paraId="3B8F92DC" w14:textId="23CE3A0D" w:rsidR="006D643B" w:rsidRDefault="006D643B" w:rsidP="006D643B">
      <w:pPr>
        <w:pStyle w:val="13"/>
      </w:pPr>
      <w:bookmarkStart w:id="27" w:name="_Toc199280343"/>
      <w:r>
        <w:lastRenderedPageBreak/>
        <w:t>Информация о планировании деятельности в ходе разработки и распределении задач между участниками команды разработчиков</w:t>
      </w:r>
      <w:bookmarkEnd w:id="27"/>
    </w:p>
    <w:p w14:paraId="547753B6" w14:textId="77777777" w:rsidR="006D643B" w:rsidRPr="006D643B" w:rsidRDefault="006D643B" w:rsidP="006D643B">
      <w:pPr>
        <w:pStyle w:val="22"/>
      </w:pPr>
      <w:r w:rsidRPr="006D643B">
        <w:t xml:space="preserve">Планирование в нашем проекте осуществляется на основе методологии </w:t>
      </w:r>
      <w:proofErr w:type="spellStart"/>
      <w:r w:rsidRPr="006D643B">
        <w:rPr>
          <w:rStyle w:val="af5"/>
          <w:b w:val="0"/>
          <w:bCs w:val="0"/>
        </w:rPr>
        <w:t>Scrum</w:t>
      </w:r>
      <w:proofErr w:type="spellEnd"/>
      <w:r w:rsidRPr="006D643B">
        <w:t>, что позволяет эффективно управлять процессом разработки и обеспечивать высокую степень гибкости. В рамках этой методологии каждая задача разбивается на более мелкие подзадачи, что упрощает их выполнение и позволяет команде сосредоточиться на конкретных аспектах проекта.</w:t>
      </w:r>
    </w:p>
    <w:p w14:paraId="06F14C86" w14:textId="77777777" w:rsidR="006D643B" w:rsidRPr="006D643B" w:rsidRDefault="006D643B" w:rsidP="006D643B">
      <w:pPr>
        <w:pStyle w:val="22"/>
        <w:rPr>
          <w:b/>
          <w:bCs/>
        </w:rPr>
      </w:pPr>
      <w:r w:rsidRPr="006D643B">
        <w:rPr>
          <w:b/>
          <w:bCs/>
        </w:rPr>
        <w:t>Процесс планирования</w:t>
      </w:r>
    </w:p>
    <w:p w14:paraId="72115C96" w14:textId="77777777" w:rsidR="006D643B" w:rsidRPr="006D643B" w:rsidRDefault="006D643B" w:rsidP="006D643B">
      <w:pPr>
        <w:pStyle w:val="22"/>
      </w:pPr>
      <w:r w:rsidRPr="006D643B">
        <w:t xml:space="preserve">Каждую неделю команда проводит </w:t>
      </w:r>
      <w:r w:rsidRPr="006D643B">
        <w:rPr>
          <w:rStyle w:val="af5"/>
          <w:b w:val="0"/>
          <w:bCs w:val="0"/>
        </w:rPr>
        <w:t>ревью</w:t>
      </w:r>
      <w:r w:rsidRPr="006D643B">
        <w:t>, на которых обсуждаются выполненные задачи, анализируются результаты, и корректируются планы на следующий спринт. Это позволяет не только отслеживать прогресс, но и адаптироваться к изменениям, возникающим в ходе разработки. На этих встречах участники команды делятся своими успехами, обсуждают возникшие проблемы и планируют дальнейшие шаги.</w:t>
      </w:r>
    </w:p>
    <w:p w14:paraId="1F19D144" w14:textId="77777777" w:rsidR="006D643B" w:rsidRPr="006D643B" w:rsidRDefault="006D643B" w:rsidP="006D643B">
      <w:pPr>
        <w:pStyle w:val="22"/>
      </w:pPr>
      <w:r w:rsidRPr="006D643B">
        <w:rPr>
          <w:b/>
          <w:bCs/>
        </w:rPr>
        <w:t>Этапы планирования</w:t>
      </w:r>
      <w:r w:rsidRPr="006D643B">
        <w:t>:</w:t>
      </w:r>
    </w:p>
    <w:p w14:paraId="3C7DF166" w14:textId="77777777" w:rsidR="006D643B" w:rsidRPr="006D643B" w:rsidRDefault="006D643B" w:rsidP="006D643B">
      <w:pPr>
        <w:pStyle w:val="52"/>
        <w:numPr>
          <w:ilvl w:val="0"/>
          <w:numId w:val="62"/>
        </w:numPr>
        <w:ind w:left="0" w:firstLine="709"/>
      </w:pPr>
      <w:r w:rsidRPr="006D643B">
        <w:rPr>
          <w:rStyle w:val="af5"/>
          <w:b w:val="0"/>
          <w:bCs w:val="0"/>
        </w:rPr>
        <w:t>Определение задач</w:t>
      </w:r>
      <w:proofErr w:type="gramStart"/>
      <w:r w:rsidRPr="006D643B">
        <w:t>: На основе</w:t>
      </w:r>
      <w:proofErr w:type="gramEnd"/>
      <w:r w:rsidRPr="006D643B">
        <w:t xml:space="preserve"> </w:t>
      </w:r>
      <w:proofErr w:type="spellStart"/>
      <w:r w:rsidRPr="006D643B">
        <w:t>backlog</w:t>
      </w:r>
      <w:proofErr w:type="spellEnd"/>
      <w:r w:rsidRPr="006D643B">
        <w:t xml:space="preserve"> формируются задачи для текущего спринта.</w:t>
      </w:r>
    </w:p>
    <w:p w14:paraId="46A2ABC6" w14:textId="77777777" w:rsidR="006D643B" w:rsidRPr="006D643B" w:rsidRDefault="006D643B" w:rsidP="006D643B">
      <w:pPr>
        <w:pStyle w:val="52"/>
      </w:pPr>
      <w:r w:rsidRPr="006D643B">
        <w:rPr>
          <w:rStyle w:val="af5"/>
          <w:b w:val="0"/>
          <w:bCs w:val="0"/>
        </w:rPr>
        <w:t>Разделение задач на подзадачи</w:t>
      </w:r>
      <w:r w:rsidRPr="006D643B">
        <w:t>: Каждая задача разбивается на более мелкие подзадачи, что делает их более управляемыми.</w:t>
      </w:r>
    </w:p>
    <w:p w14:paraId="69A49CF9" w14:textId="77777777" w:rsidR="006D643B" w:rsidRPr="006D643B" w:rsidRDefault="006D643B" w:rsidP="006D643B">
      <w:pPr>
        <w:pStyle w:val="52"/>
      </w:pPr>
      <w:r w:rsidRPr="006D643B">
        <w:rPr>
          <w:rStyle w:val="af5"/>
          <w:b w:val="0"/>
          <w:bCs w:val="0"/>
        </w:rPr>
        <w:t>Распределение задач</w:t>
      </w:r>
      <w:r w:rsidRPr="006D643B">
        <w:t>: Подзадачи распределяются между участниками команды с учетом их компетенций и загруженности.</w:t>
      </w:r>
    </w:p>
    <w:p w14:paraId="6B26F8B0" w14:textId="77777777" w:rsidR="006D643B" w:rsidRPr="00A8687D" w:rsidRDefault="006D643B" w:rsidP="006D643B">
      <w:pPr>
        <w:pStyle w:val="22"/>
        <w:rPr>
          <w:b/>
          <w:bCs/>
        </w:rPr>
      </w:pPr>
      <w:r w:rsidRPr="00A8687D">
        <w:rPr>
          <w:b/>
          <w:bCs/>
        </w:rPr>
        <w:t>Распределение задач</w:t>
      </w:r>
    </w:p>
    <w:p w14:paraId="511F57EC" w14:textId="77777777" w:rsidR="006D643B" w:rsidRPr="006D643B" w:rsidRDefault="006D643B" w:rsidP="006D643B">
      <w:pPr>
        <w:pStyle w:val="22"/>
      </w:pPr>
      <w:r w:rsidRPr="006D643B">
        <w:t>Для оптимизации работы команды задачи распределяются следующим образом:</w:t>
      </w:r>
    </w:p>
    <w:p w14:paraId="14FA8325" w14:textId="0346CA6B" w:rsidR="00A8687D" w:rsidRDefault="00A8687D" w:rsidP="006D643B">
      <w:pPr>
        <w:pStyle w:val="22"/>
      </w:pPr>
      <w:r>
        <w:rPr>
          <w:rStyle w:val="af5"/>
          <w:b w:val="0"/>
          <w:bCs w:val="0"/>
        </w:rPr>
        <w:t>Тимлид</w:t>
      </w:r>
      <w:proofErr w:type="gramStart"/>
      <w:r w:rsidR="006D643B" w:rsidRPr="006D643B">
        <w:t xml:space="preserve">: </w:t>
      </w:r>
      <w:r>
        <w:t>Занимался</w:t>
      </w:r>
      <w:proofErr w:type="gramEnd"/>
      <w:r>
        <w:t xml:space="preserve"> координацией, поставлением задач, отслеживанию процесса и другими задачами, которые помогают эффективно построить процесс разработки проекта. </w:t>
      </w:r>
    </w:p>
    <w:p w14:paraId="3A7CC670" w14:textId="09F19C01" w:rsidR="006D643B" w:rsidRPr="006D643B" w:rsidRDefault="006D643B" w:rsidP="006D643B">
      <w:pPr>
        <w:pStyle w:val="22"/>
      </w:pPr>
      <w:r w:rsidRPr="006D643B">
        <w:t xml:space="preserve">отвечает за настройки модели и тестирование. Он занимается конфигурацией модели </w:t>
      </w:r>
      <w:proofErr w:type="spellStart"/>
      <w:r w:rsidRPr="006D643B">
        <w:t>Whisper</w:t>
      </w:r>
      <w:proofErr w:type="spellEnd"/>
      <w:r w:rsidRPr="006D643B">
        <w:t xml:space="preserve"> для распознавания речи, а также проводит </w:t>
      </w:r>
      <w:r w:rsidRPr="006D643B">
        <w:lastRenderedPageBreak/>
        <w:t>тесты на точность и производительность, чтобы обеспечить высокое качество работы.</w:t>
      </w:r>
    </w:p>
    <w:p w14:paraId="5FD57806" w14:textId="2D751B01" w:rsidR="006D643B" w:rsidRPr="006D643B" w:rsidRDefault="006D643B" w:rsidP="006D643B">
      <w:pPr>
        <w:pStyle w:val="22"/>
      </w:pPr>
      <w:r w:rsidRPr="006D643B">
        <w:rPr>
          <w:rStyle w:val="af5"/>
          <w:b w:val="0"/>
          <w:bCs w:val="0"/>
        </w:rPr>
        <w:t xml:space="preserve">Разработчик </w:t>
      </w:r>
      <w:r w:rsidR="00A8687D">
        <w:rPr>
          <w:rStyle w:val="af5"/>
          <w:b w:val="0"/>
          <w:bCs w:val="0"/>
        </w:rPr>
        <w:t>1</w:t>
      </w:r>
      <w:r w:rsidRPr="006D643B">
        <w:t xml:space="preserve">: </w:t>
      </w:r>
      <w:r w:rsidR="00A8687D">
        <w:t xml:space="preserve">занимается настройкой </w:t>
      </w:r>
      <w:proofErr w:type="spellStart"/>
      <w:r w:rsidR="00A8687D">
        <w:rPr>
          <w:lang w:val="en-US"/>
        </w:rPr>
        <w:t>WhisperX</w:t>
      </w:r>
      <w:proofErr w:type="spellEnd"/>
      <w:r w:rsidR="00A8687D" w:rsidRPr="00A8687D">
        <w:t xml:space="preserve"> </w:t>
      </w:r>
      <w:r w:rsidR="00A8687D">
        <w:t xml:space="preserve">и </w:t>
      </w:r>
      <w:proofErr w:type="spellStart"/>
      <w:proofErr w:type="gramStart"/>
      <w:r w:rsidR="00A8687D">
        <w:rPr>
          <w:lang w:val="en-US"/>
        </w:rPr>
        <w:t>LLaMA</w:t>
      </w:r>
      <w:proofErr w:type="spellEnd"/>
      <w:proofErr w:type="gramEnd"/>
      <w:r w:rsidR="00A8687D">
        <w:t xml:space="preserve"> а также написанием серверной части проекта, чтобы иметь полное представление о структуре проекта. </w:t>
      </w:r>
    </w:p>
    <w:p w14:paraId="1B6A6702" w14:textId="4DF71395" w:rsidR="006D643B" w:rsidRPr="006D643B" w:rsidRDefault="006D643B" w:rsidP="006D643B">
      <w:pPr>
        <w:pStyle w:val="22"/>
      </w:pPr>
      <w:r w:rsidRPr="006D643B">
        <w:rPr>
          <w:rStyle w:val="af5"/>
          <w:b w:val="0"/>
          <w:bCs w:val="0"/>
        </w:rPr>
        <w:t xml:space="preserve">Разработчик </w:t>
      </w:r>
      <w:r w:rsidR="00A8687D">
        <w:rPr>
          <w:rStyle w:val="af5"/>
          <w:b w:val="0"/>
          <w:bCs w:val="0"/>
        </w:rPr>
        <w:t>2</w:t>
      </w:r>
      <w:r w:rsidR="00A8687D" w:rsidRPr="006D643B">
        <w:t xml:space="preserve">: </w:t>
      </w:r>
      <w:r w:rsidR="00A8687D">
        <w:t>занимается</w:t>
      </w:r>
      <w:r w:rsidRPr="006D643B">
        <w:t xml:space="preserve"> разработкой </w:t>
      </w:r>
      <w:proofErr w:type="spellStart"/>
      <w:r w:rsidR="00A8687D">
        <w:t>транскрибации</w:t>
      </w:r>
      <w:proofErr w:type="spellEnd"/>
      <w:r w:rsidR="00A8687D">
        <w:t xml:space="preserve"> в реальном времени и исследованиями данной темы, чтобы иметь большее фокусирование на исследовательской задаче нашего проекта.</w:t>
      </w:r>
    </w:p>
    <w:p w14:paraId="5BFE6F9F" w14:textId="5C392A5B" w:rsidR="006D643B" w:rsidRPr="006D643B" w:rsidRDefault="00A8687D" w:rsidP="006D643B">
      <w:pPr>
        <w:pStyle w:val="22"/>
      </w:pPr>
      <w:r>
        <w:rPr>
          <w:rStyle w:val="af5"/>
          <w:b w:val="0"/>
          <w:bCs w:val="0"/>
        </w:rPr>
        <w:t xml:space="preserve">Также каждый участник команды помогает свои коллегам, чтобы иметь экспертизу со стороны, для улучшения эффективности процесса. Это помогает иметь основные задачи, а также включаться и помогать в разработке смежных задач проекта. </w:t>
      </w:r>
    </w:p>
    <w:p w14:paraId="585D1645" w14:textId="77777777" w:rsidR="006D643B" w:rsidRDefault="006D643B" w:rsidP="00D9009C">
      <w:pPr>
        <w:pStyle w:val="22"/>
        <w:rPr>
          <w:color w:val="000000" w:themeColor="text1"/>
          <w:szCs w:val="28"/>
        </w:rPr>
      </w:pPr>
    </w:p>
    <w:p w14:paraId="6A2A142B" w14:textId="47CB8817" w:rsidR="009772C1" w:rsidRPr="00DF0436" w:rsidRDefault="006D643B" w:rsidP="00DF0436">
      <w:pPr>
        <w:spacing w:after="160" w:line="259" w:lineRule="auto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Cs w:val="28"/>
        </w:rPr>
        <w:br w:type="page"/>
      </w:r>
    </w:p>
    <w:p w14:paraId="4B9CD387" w14:textId="77777777" w:rsidR="006559AE" w:rsidRDefault="006559AE" w:rsidP="00127886">
      <w:pPr>
        <w:pStyle w:val="110"/>
      </w:pPr>
      <w:bookmarkStart w:id="28" w:name="_Toc8214335"/>
      <w:bookmarkStart w:id="29" w:name="_Toc164096968"/>
      <w:bookmarkStart w:id="30" w:name="_Toc196860986"/>
      <w:bookmarkStart w:id="31" w:name="_Toc196862099"/>
      <w:bookmarkStart w:id="32" w:name="_Toc196862361"/>
      <w:bookmarkStart w:id="33" w:name="_Toc196862599"/>
      <w:bookmarkStart w:id="34" w:name="_Toc196862850"/>
      <w:bookmarkStart w:id="35" w:name="_Toc196863068"/>
      <w:bookmarkStart w:id="36" w:name="_Toc199280344"/>
      <w:r>
        <w:lastRenderedPageBreak/>
        <w:t>З</w:t>
      </w:r>
      <w:r w:rsidR="00B26509">
        <w:t>АКЛЮЧЕНИЕ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</w:p>
    <w:p w14:paraId="5A6BB86F" w14:textId="77777777" w:rsidR="00706D90" w:rsidRPr="00706D90" w:rsidRDefault="00706D90" w:rsidP="00706D90">
      <w:pPr>
        <w:pStyle w:val="22"/>
      </w:pPr>
    </w:p>
    <w:p w14:paraId="32F4A1D1" w14:textId="77777777" w:rsidR="00BC02E4" w:rsidRPr="00BC02E4" w:rsidRDefault="00BC02E4" w:rsidP="00BC02E4">
      <w:pPr>
        <w:pStyle w:val="22"/>
      </w:pPr>
      <w:r w:rsidRPr="00BC02E4">
        <w:t>В процессе разработки программного продукта мы стремились обеспечить полное соответствие поставленным требованиям заказчика и пользователей. Основные аспекты, на которые мы ориентировались, включают функциональность, удобство использования и производительность системы.</w:t>
      </w:r>
    </w:p>
    <w:p w14:paraId="6DF0A7DD" w14:textId="77777777" w:rsidR="00BC02E4" w:rsidRPr="00BC02E4" w:rsidRDefault="00BC02E4" w:rsidP="00BC02E4">
      <w:pPr>
        <w:pStyle w:val="22"/>
        <w:rPr>
          <w:b/>
          <w:bCs/>
        </w:rPr>
      </w:pPr>
      <w:r w:rsidRPr="00BC02E4">
        <w:rPr>
          <w:b/>
          <w:bCs/>
        </w:rPr>
        <w:t>Оценка соответствия требованиям</w:t>
      </w:r>
    </w:p>
    <w:p w14:paraId="098427EA" w14:textId="77777777" w:rsidR="00D93D73" w:rsidRPr="00D93D73" w:rsidRDefault="00D93D73" w:rsidP="00D93D73">
      <w:pPr>
        <w:pStyle w:val="22"/>
      </w:pPr>
      <w:r w:rsidRPr="00D93D73">
        <w:t>Программный продукт продемонстрировал высокую степень соответствия требованиям. Мы провели тщательный анализ выполненных требований, выявив, что ключевые функции, такие как распознавание речи и генерация протоколов, работают на удовлетворяющем уровне, соответствующем ожиданиям пользователей. Мы успешно реализовали сервис, который позволяет пользователям эффективно взаимодействовать и организовывать онлайн-встречи.</w:t>
      </w:r>
    </w:p>
    <w:p w14:paraId="21B1E4FF" w14:textId="37246003" w:rsidR="00BC02E4" w:rsidRPr="00BC02E4" w:rsidRDefault="00BC02E4" w:rsidP="00BC02E4">
      <w:pPr>
        <w:pStyle w:val="22"/>
        <w:rPr>
          <w:b/>
          <w:bCs/>
        </w:rPr>
      </w:pPr>
      <w:r w:rsidRPr="00BC02E4">
        <w:rPr>
          <w:b/>
          <w:bCs/>
        </w:rPr>
        <w:t>Оценка качества программного продукта</w:t>
      </w:r>
    </w:p>
    <w:p w14:paraId="40AADA49" w14:textId="6ED7462B" w:rsidR="00BC02E4" w:rsidRPr="00BC02E4" w:rsidRDefault="00BC02E4" w:rsidP="00BC02E4">
      <w:pPr>
        <w:pStyle w:val="22"/>
      </w:pPr>
      <w:r w:rsidRPr="00BC02E4">
        <w:t>Качество программного продукта было оценено на основе результатов тестирования, которое охватывало функциональное, нагрузочное и пользовательское тестирование. В процессе тестирования были выявлены несколько дефектов и ошибок, которые, хотя и не критичны, все же влияют на общую работоспособность системы. Например, некоторые ошибки в логике заполнения протокола приводили к некорректному отображению данных</w:t>
      </w:r>
      <w:r w:rsidR="00D93D73">
        <w:t>.</w:t>
      </w:r>
    </w:p>
    <w:p w14:paraId="0A4DC189" w14:textId="77777777" w:rsidR="00BC02E4" w:rsidRPr="00BC02E4" w:rsidRDefault="00BC02E4" w:rsidP="00BC02E4">
      <w:pPr>
        <w:pStyle w:val="22"/>
        <w:rPr>
          <w:b/>
          <w:bCs/>
        </w:rPr>
      </w:pPr>
      <w:r w:rsidRPr="00BC02E4">
        <w:rPr>
          <w:b/>
          <w:bCs/>
        </w:rPr>
        <w:t>Предложения по улучшению и развитию продукта</w:t>
      </w:r>
    </w:p>
    <w:p w14:paraId="6406667B" w14:textId="77777777" w:rsidR="00BC02E4" w:rsidRPr="00BC02E4" w:rsidRDefault="00BC02E4" w:rsidP="00BC02E4">
      <w:pPr>
        <w:pStyle w:val="22"/>
      </w:pPr>
      <w:r w:rsidRPr="00BC02E4">
        <w:t>Для дальнейшего улучшения продукта и его успешного развития мы рекомендуем следующие шаги:</w:t>
      </w:r>
    </w:p>
    <w:p w14:paraId="649661FC" w14:textId="77777777" w:rsidR="00BC02E4" w:rsidRPr="00BC02E4" w:rsidRDefault="00BC02E4" w:rsidP="00BC02E4">
      <w:pPr>
        <w:pStyle w:val="53"/>
      </w:pPr>
      <w:r w:rsidRPr="00BC02E4">
        <w:rPr>
          <w:rStyle w:val="af5"/>
          <w:b w:val="0"/>
          <w:bCs w:val="0"/>
        </w:rPr>
        <w:t>Расширение функциональности</w:t>
      </w:r>
      <w:r w:rsidRPr="00BC02E4">
        <w:t>: Включение дополнительных настроек для пользователей, таких как возможность изменения параметров распознавания, что позволит адаптировать продукт под конкретные нужды пользователей.</w:t>
      </w:r>
    </w:p>
    <w:p w14:paraId="7839F090" w14:textId="77777777" w:rsidR="00BC02E4" w:rsidRPr="00BC02E4" w:rsidRDefault="00BC02E4" w:rsidP="00BC02E4">
      <w:pPr>
        <w:pStyle w:val="53"/>
      </w:pPr>
      <w:r w:rsidRPr="00BC02E4">
        <w:rPr>
          <w:rStyle w:val="af5"/>
          <w:b w:val="0"/>
          <w:bCs w:val="0"/>
        </w:rPr>
        <w:lastRenderedPageBreak/>
        <w:t>Улучшение пользовательского интерфейса</w:t>
      </w:r>
      <w:r w:rsidRPr="00BC02E4">
        <w:t>: Проведение пользовательских исследований для выявления узких мест в интерфейсе и его доработка на основе полученных данных. Это повысит удобство использования и удовлетворенность пользователей.</w:t>
      </w:r>
    </w:p>
    <w:p w14:paraId="61CEB35B" w14:textId="77777777" w:rsidR="00BC02E4" w:rsidRPr="00BC02E4" w:rsidRDefault="00BC02E4" w:rsidP="00BC02E4">
      <w:pPr>
        <w:pStyle w:val="53"/>
      </w:pPr>
      <w:r w:rsidRPr="00BC02E4">
        <w:rPr>
          <w:rStyle w:val="af5"/>
          <w:b w:val="0"/>
          <w:bCs w:val="0"/>
        </w:rPr>
        <w:t>Регулярные обновления и поддержка</w:t>
      </w:r>
      <w:r w:rsidRPr="00BC02E4">
        <w:t>: Создание плана по регулярным обновлениям продукта, что позволит не только исправлять ошибки, но и добавлять новые функции, соответствующие изменяющимся требованиям рынка.</w:t>
      </w:r>
    </w:p>
    <w:p w14:paraId="679EC05B" w14:textId="77777777" w:rsidR="00BC02E4" w:rsidRPr="00BC02E4" w:rsidRDefault="00BC02E4" w:rsidP="00BC02E4">
      <w:pPr>
        <w:pStyle w:val="53"/>
        <w:rPr>
          <w:lang w:val="en-US"/>
        </w:rPr>
      </w:pPr>
      <w:r w:rsidRPr="00BC02E4">
        <w:rPr>
          <w:rStyle w:val="af5"/>
          <w:b w:val="0"/>
          <w:bCs w:val="0"/>
        </w:rPr>
        <w:t>Обратная связь от пользователей</w:t>
      </w:r>
      <w:r w:rsidRPr="00BC02E4">
        <w:t>: Установление систематического сбора отзывов от пользователей для выявления их потребностей и проблем, с которыми они сталкиваются при работе с продуктом.</w:t>
      </w:r>
    </w:p>
    <w:p w14:paraId="327FAE5F" w14:textId="690E60A6" w:rsidR="00BC02E4" w:rsidRPr="00BC02E4" w:rsidRDefault="00BC02E4" w:rsidP="00BC02E4">
      <w:pPr>
        <w:pStyle w:val="53"/>
        <w:rPr>
          <w:lang w:val="en-US"/>
        </w:rPr>
      </w:pPr>
      <w:r w:rsidRPr="00BC02E4">
        <w:t>Интеграция со сторонними сервисами является важным аспектом, который может значительно повысить функциональность нашего продукта и расширить его возможности. Взаимодействие с продуктами, смежными нашей теме, позволит не только улучшить пользовательский опыт, но и создать более комплексное решение для организации онлайн-встреч и звонков.</w:t>
      </w:r>
    </w:p>
    <w:p w14:paraId="3295416D" w14:textId="78E98DDF" w:rsidR="00FB2AE9" w:rsidRPr="001A2235" w:rsidRDefault="00FB2AE9" w:rsidP="001A2235">
      <w:pPr>
        <w:pStyle w:val="22"/>
      </w:pPr>
      <w:r w:rsidRPr="001A2235">
        <w:br w:type="page"/>
      </w:r>
    </w:p>
    <w:p w14:paraId="22FBCA6A" w14:textId="77777777" w:rsidR="001A09FB" w:rsidRDefault="001A09FB" w:rsidP="00C13DB5">
      <w:pPr>
        <w:pStyle w:val="110"/>
      </w:pPr>
      <w:bookmarkStart w:id="37" w:name="_Toc477525073"/>
      <w:bookmarkStart w:id="38" w:name="_Toc477526600"/>
      <w:bookmarkStart w:id="39" w:name="_Toc477526815"/>
      <w:bookmarkStart w:id="40" w:name="_Toc477529038"/>
      <w:bookmarkStart w:id="41" w:name="_Toc477530301"/>
      <w:bookmarkStart w:id="42" w:name="_Toc477532641"/>
      <w:bookmarkStart w:id="43" w:name="_Toc8214336"/>
      <w:bookmarkStart w:id="44" w:name="_Toc164096969"/>
      <w:bookmarkStart w:id="45" w:name="_Toc196860987"/>
      <w:bookmarkStart w:id="46" w:name="_Toc196862100"/>
      <w:bookmarkStart w:id="47" w:name="_Toc196862362"/>
      <w:bookmarkStart w:id="48" w:name="_Toc196862600"/>
      <w:bookmarkStart w:id="49" w:name="_Toc196862851"/>
      <w:bookmarkStart w:id="50" w:name="_Toc196863069"/>
      <w:bookmarkStart w:id="51" w:name="_Toc199280345"/>
      <w:r w:rsidRPr="00FB2AE9">
        <w:lastRenderedPageBreak/>
        <w:t>С</w:t>
      </w:r>
      <w:r w:rsidR="00B26509">
        <w:t>ПИСОК ИСПОЛЬЗОВАННЫХ ИСТОЧНИКОВ</w:t>
      </w:r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</w:p>
    <w:p w14:paraId="309119DA" w14:textId="77777777" w:rsidR="00EE1991" w:rsidRPr="00EE1991" w:rsidRDefault="00EE1991" w:rsidP="00EE1991">
      <w:pPr>
        <w:pStyle w:val="22"/>
      </w:pPr>
    </w:p>
    <w:p w14:paraId="06533CF3" w14:textId="354D8016" w:rsidR="00ED7561" w:rsidRPr="00ED7561" w:rsidRDefault="00ED7561" w:rsidP="00ED7561">
      <w:pPr>
        <w:pStyle w:val="7"/>
        <w:rPr>
          <w:color w:val="000000" w:themeColor="text1"/>
        </w:rPr>
      </w:pPr>
      <w:proofErr w:type="spellStart"/>
      <w:r w:rsidRPr="00ED7561">
        <w:rPr>
          <w:b/>
          <w:bCs/>
          <w:color w:val="000000" w:themeColor="text1"/>
        </w:rPr>
        <w:t>Habr</w:t>
      </w:r>
      <w:proofErr w:type="spellEnd"/>
      <w:r w:rsidRPr="00ED7561">
        <w:rPr>
          <w:b/>
          <w:bCs/>
          <w:color w:val="000000" w:themeColor="text1"/>
        </w:rPr>
        <w:t>.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Распознование</w:t>
      </w:r>
      <w:proofErr w:type="spellEnd"/>
      <w:r>
        <w:rPr>
          <w:color w:val="000000" w:themeColor="text1"/>
        </w:rPr>
        <w:t xml:space="preserve"> речи, генерация субтитров и изучение языков при помощи </w:t>
      </w:r>
      <w:r>
        <w:rPr>
          <w:color w:val="000000" w:themeColor="text1"/>
          <w:lang w:val="en-US"/>
        </w:rPr>
        <w:t>whisper</w:t>
      </w:r>
      <w:r w:rsidRPr="00ED7561">
        <w:rPr>
          <w:color w:val="000000" w:themeColor="text1"/>
        </w:rPr>
        <w:t xml:space="preserve">. [Электронный ресурс]. – URL: </w:t>
      </w:r>
      <w:hyperlink r:id="rId8" w:tgtFrame="_blank" w:history="1">
        <w:r w:rsidRPr="00ED7561">
          <w:rPr>
            <w:color w:val="000000" w:themeColor="text1"/>
            <w:u w:val="single"/>
          </w:rPr>
          <w:t>https://habr.com/ru/companies</w:t>
        </w:r>
        <w:r w:rsidRPr="00ED7561">
          <w:rPr>
            <w:color w:val="000000" w:themeColor="text1"/>
            <w:u w:val="single"/>
          </w:rPr>
          <w:t>/</w:t>
        </w:r>
        <w:r w:rsidRPr="00ED7561">
          <w:rPr>
            <w:color w:val="000000" w:themeColor="text1"/>
            <w:u w:val="single"/>
          </w:rPr>
          <w:t>ods/articles/692246/</w:t>
        </w:r>
      </w:hyperlink>
      <w:r w:rsidRPr="00ED7561">
        <w:rPr>
          <w:color w:val="000000" w:themeColor="text1"/>
        </w:rPr>
        <w:t xml:space="preserve"> (дата обращения: </w:t>
      </w:r>
      <w:r w:rsidR="00BC02E4" w:rsidRPr="00BC02E4">
        <w:rPr>
          <w:color w:val="000000" w:themeColor="text1"/>
        </w:rPr>
        <w:t>15</w:t>
      </w:r>
      <w:r w:rsidRPr="00ED7561">
        <w:rPr>
          <w:color w:val="000000" w:themeColor="text1"/>
        </w:rPr>
        <w:t>.0</w:t>
      </w:r>
      <w:r w:rsidR="00BC02E4" w:rsidRPr="00BC02E4">
        <w:rPr>
          <w:color w:val="000000" w:themeColor="text1"/>
        </w:rPr>
        <w:t>3</w:t>
      </w:r>
      <w:r w:rsidRPr="00ED7561">
        <w:rPr>
          <w:color w:val="000000" w:themeColor="text1"/>
        </w:rPr>
        <w:t>.2025).</w:t>
      </w:r>
    </w:p>
    <w:p w14:paraId="4255DFF0" w14:textId="1395A088" w:rsidR="00ED7561" w:rsidRPr="00ED7561" w:rsidRDefault="00ED7561" w:rsidP="00ED7561">
      <w:pPr>
        <w:pStyle w:val="7"/>
        <w:rPr>
          <w:color w:val="000000" w:themeColor="text1"/>
        </w:rPr>
      </w:pPr>
      <w:proofErr w:type="spellStart"/>
      <w:r w:rsidRPr="00ED7561">
        <w:rPr>
          <w:b/>
          <w:bCs/>
          <w:color w:val="000000" w:themeColor="text1"/>
        </w:rPr>
        <w:t>Habr</w:t>
      </w:r>
      <w:proofErr w:type="spellEnd"/>
      <w:r w:rsidRPr="00ED7561">
        <w:rPr>
          <w:b/>
          <w:bCs/>
          <w:color w:val="000000" w:themeColor="text1"/>
        </w:rPr>
        <w:t>.</w:t>
      </w:r>
      <w:r w:rsidRPr="00ED7561">
        <w:rPr>
          <w:color w:val="000000" w:themeColor="text1"/>
        </w:rPr>
        <w:t xml:space="preserve"> </w:t>
      </w:r>
      <w:r w:rsidR="00BC02E4">
        <w:rPr>
          <w:color w:val="000000" w:themeColor="text1"/>
        </w:rPr>
        <w:t xml:space="preserve">Выжимаем максимум из </w:t>
      </w:r>
      <w:proofErr w:type="spellStart"/>
      <w:r w:rsidR="00BC02E4">
        <w:rPr>
          <w:color w:val="000000" w:themeColor="text1"/>
        </w:rPr>
        <w:t>моделец</w:t>
      </w:r>
      <w:proofErr w:type="spellEnd"/>
      <w:r w:rsidR="00BC02E4">
        <w:rPr>
          <w:color w:val="000000" w:themeColor="text1"/>
        </w:rPr>
        <w:t xml:space="preserve"> </w:t>
      </w:r>
      <w:r w:rsidR="00BC02E4">
        <w:rPr>
          <w:color w:val="000000" w:themeColor="text1"/>
          <w:lang w:val="en-US"/>
        </w:rPr>
        <w:t>Whisper</w:t>
      </w:r>
      <w:r w:rsidR="00BC02E4" w:rsidRPr="00BC02E4">
        <w:rPr>
          <w:color w:val="000000" w:themeColor="text1"/>
        </w:rPr>
        <w:t xml:space="preserve"> </w:t>
      </w:r>
      <w:r w:rsidR="00BC02E4">
        <w:rPr>
          <w:color w:val="000000" w:themeColor="text1"/>
        </w:rPr>
        <w:t xml:space="preserve">на </w:t>
      </w:r>
      <w:r w:rsidR="00BC02E4">
        <w:rPr>
          <w:color w:val="000000" w:themeColor="text1"/>
          <w:lang w:val="en-US"/>
        </w:rPr>
        <w:t>Apple</w:t>
      </w:r>
      <w:r w:rsidR="00BC02E4" w:rsidRPr="00BC02E4">
        <w:rPr>
          <w:color w:val="000000" w:themeColor="text1"/>
        </w:rPr>
        <w:t xml:space="preserve"> </w:t>
      </w:r>
      <w:r w:rsidR="00BC02E4">
        <w:rPr>
          <w:color w:val="000000" w:themeColor="text1"/>
          <w:lang w:val="en-US"/>
        </w:rPr>
        <w:t>Silicon</w:t>
      </w:r>
      <w:r w:rsidRPr="00ED7561">
        <w:rPr>
          <w:color w:val="000000" w:themeColor="text1"/>
        </w:rPr>
        <w:t xml:space="preserve">. [Электронный ресурс]. – URL: </w:t>
      </w:r>
      <w:hyperlink r:id="rId9" w:tgtFrame="_blank" w:history="1">
        <w:r w:rsidRPr="00ED7561">
          <w:rPr>
            <w:color w:val="000000" w:themeColor="text1"/>
            <w:u w:val="single"/>
          </w:rPr>
          <w:t>https://habr.com/ru/articles</w:t>
        </w:r>
        <w:r w:rsidRPr="00ED7561">
          <w:rPr>
            <w:color w:val="000000" w:themeColor="text1"/>
            <w:u w:val="single"/>
          </w:rPr>
          <w:t>/</w:t>
        </w:r>
        <w:r w:rsidRPr="00ED7561">
          <w:rPr>
            <w:color w:val="000000" w:themeColor="text1"/>
            <w:u w:val="single"/>
          </w:rPr>
          <w:t>884992/</w:t>
        </w:r>
      </w:hyperlink>
      <w:r w:rsidRPr="00ED7561">
        <w:rPr>
          <w:color w:val="000000" w:themeColor="text1"/>
        </w:rPr>
        <w:t xml:space="preserve"> (дата обращения: </w:t>
      </w:r>
      <w:r w:rsidR="00BC02E4" w:rsidRPr="00BC02E4">
        <w:rPr>
          <w:color w:val="000000" w:themeColor="text1"/>
        </w:rPr>
        <w:t>15</w:t>
      </w:r>
      <w:r w:rsidRPr="00ED7561">
        <w:rPr>
          <w:color w:val="000000" w:themeColor="text1"/>
        </w:rPr>
        <w:t>.0</w:t>
      </w:r>
      <w:r w:rsidR="00BC02E4" w:rsidRPr="00BC02E4">
        <w:rPr>
          <w:color w:val="000000" w:themeColor="text1"/>
        </w:rPr>
        <w:t>3</w:t>
      </w:r>
      <w:r w:rsidRPr="00ED7561">
        <w:rPr>
          <w:color w:val="000000" w:themeColor="text1"/>
        </w:rPr>
        <w:t>.2025).</w:t>
      </w:r>
    </w:p>
    <w:p w14:paraId="737CD3B9" w14:textId="36570EF7" w:rsidR="00ED7561" w:rsidRPr="00ED7561" w:rsidRDefault="00ED7561" w:rsidP="00ED7561">
      <w:pPr>
        <w:pStyle w:val="7"/>
        <w:rPr>
          <w:color w:val="000000" w:themeColor="text1"/>
        </w:rPr>
      </w:pPr>
      <w:r w:rsidRPr="00ED7561">
        <w:rPr>
          <w:b/>
          <w:bCs/>
          <w:color w:val="000000" w:themeColor="text1"/>
          <w:lang w:val="en-US"/>
        </w:rPr>
        <w:t>OpenAI Cookbook.</w:t>
      </w:r>
      <w:r w:rsidRPr="00ED7561">
        <w:rPr>
          <w:color w:val="000000" w:themeColor="text1"/>
          <w:lang w:val="en-US"/>
        </w:rPr>
        <w:t xml:space="preserve"> </w:t>
      </w:r>
      <w:proofErr w:type="spellStart"/>
      <w:r w:rsidR="00BC02E4" w:rsidRPr="00BC02E4">
        <w:rPr>
          <w:color w:val="000000" w:themeColor="text1"/>
        </w:rPr>
        <w:t>Whisper</w:t>
      </w:r>
      <w:proofErr w:type="spellEnd"/>
      <w:r w:rsidR="00BC02E4" w:rsidRPr="00BC02E4">
        <w:rPr>
          <w:color w:val="000000" w:themeColor="text1"/>
        </w:rPr>
        <w:t xml:space="preserve"> </w:t>
      </w:r>
      <w:proofErr w:type="spellStart"/>
      <w:r w:rsidR="00BC02E4" w:rsidRPr="00BC02E4">
        <w:rPr>
          <w:color w:val="000000" w:themeColor="text1"/>
        </w:rPr>
        <w:t>prompting</w:t>
      </w:r>
      <w:proofErr w:type="spellEnd"/>
      <w:r w:rsidR="00BC02E4" w:rsidRPr="00BC02E4">
        <w:rPr>
          <w:color w:val="000000" w:themeColor="text1"/>
        </w:rPr>
        <w:t xml:space="preserve"> </w:t>
      </w:r>
      <w:proofErr w:type="spellStart"/>
      <w:r w:rsidR="00BC02E4" w:rsidRPr="00BC02E4">
        <w:rPr>
          <w:color w:val="000000" w:themeColor="text1"/>
        </w:rPr>
        <w:t>guide</w:t>
      </w:r>
      <w:proofErr w:type="spellEnd"/>
      <w:r w:rsidRPr="00BC02E4">
        <w:rPr>
          <w:color w:val="000000" w:themeColor="text1"/>
        </w:rPr>
        <w:t xml:space="preserve">. </w:t>
      </w:r>
      <w:r w:rsidRPr="00ED7561">
        <w:rPr>
          <w:color w:val="000000" w:themeColor="text1"/>
        </w:rPr>
        <w:t xml:space="preserve">[Электронный ресурс]. – URL: </w:t>
      </w:r>
      <w:hyperlink r:id="rId10" w:tgtFrame="_blank" w:history="1">
        <w:r w:rsidRPr="00ED7561">
          <w:rPr>
            <w:color w:val="000000" w:themeColor="text1"/>
            <w:u w:val="single"/>
          </w:rPr>
          <w:t>https://cookbook.openai.com</w:t>
        </w:r>
        <w:r w:rsidRPr="00ED7561">
          <w:rPr>
            <w:color w:val="000000" w:themeColor="text1"/>
            <w:u w:val="single"/>
          </w:rPr>
          <w:t>/</w:t>
        </w:r>
        <w:r w:rsidRPr="00ED7561">
          <w:rPr>
            <w:color w:val="000000" w:themeColor="text1"/>
            <w:u w:val="single"/>
          </w:rPr>
          <w:t>examples/whisper_prompting_guide</w:t>
        </w:r>
      </w:hyperlink>
      <w:r w:rsidRPr="00ED7561">
        <w:rPr>
          <w:color w:val="000000" w:themeColor="text1"/>
        </w:rPr>
        <w:t xml:space="preserve"> (дата обращения: </w:t>
      </w:r>
      <w:r w:rsidR="00BC02E4" w:rsidRPr="00BC02E4">
        <w:rPr>
          <w:color w:val="000000" w:themeColor="text1"/>
        </w:rPr>
        <w:t>15</w:t>
      </w:r>
      <w:r w:rsidRPr="00ED7561">
        <w:rPr>
          <w:color w:val="000000" w:themeColor="text1"/>
        </w:rPr>
        <w:t>.0</w:t>
      </w:r>
      <w:r w:rsidR="00BC02E4" w:rsidRPr="00BC02E4">
        <w:rPr>
          <w:color w:val="000000" w:themeColor="text1"/>
        </w:rPr>
        <w:t>3</w:t>
      </w:r>
      <w:r w:rsidRPr="00ED7561">
        <w:rPr>
          <w:color w:val="000000" w:themeColor="text1"/>
        </w:rPr>
        <w:t>.2025).</w:t>
      </w:r>
    </w:p>
    <w:p w14:paraId="16D362BC" w14:textId="180CC384" w:rsidR="00ED7561" w:rsidRPr="00ED7561" w:rsidRDefault="00ED7561" w:rsidP="00ED7561">
      <w:pPr>
        <w:pStyle w:val="7"/>
        <w:rPr>
          <w:color w:val="000000" w:themeColor="text1"/>
        </w:rPr>
      </w:pPr>
      <w:proofErr w:type="spellStart"/>
      <w:r w:rsidRPr="00ED7561">
        <w:rPr>
          <w:b/>
          <w:bCs/>
          <w:color w:val="000000" w:themeColor="text1"/>
        </w:rPr>
        <w:t>GitHub</w:t>
      </w:r>
      <w:proofErr w:type="spellEnd"/>
      <w:r w:rsidRPr="00ED7561">
        <w:rPr>
          <w:b/>
          <w:bCs/>
          <w:color w:val="000000" w:themeColor="text1"/>
        </w:rPr>
        <w:t>.</w:t>
      </w:r>
      <w:r w:rsidRPr="00ED7561">
        <w:rPr>
          <w:color w:val="000000" w:themeColor="text1"/>
        </w:rPr>
        <w:t xml:space="preserve"> Распознавание в </w:t>
      </w:r>
      <w:r w:rsidR="00BC02E4">
        <w:rPr>
          <w:color w:val="000000" w:themeColor="text1"/>
        </w:rPr>
        <w:t>реальном времени</w:t>
      </w:r>
      <w:r w:rsidRPr="00ED7561">
        <w:rPr>
          <w:color w:val="000000" w:themeColor="text1"/>
        </w:rPr>
        <w:t xml:space="preserve">. [Электронный ресурс]. – URL: </w:t>
      </w:r>
      <w:hyperlink r:id="rId11" w:tgtFrame="_blank" w:history="1">
        <w:r w:rsidRPr="00ED7561">
          <w:rPr>
            <w:color w:val="000000" w:themeColor="text1"/>
            <w:u w:val="single"/>
          </w:rPr>
          <w:t>https://github.com/dav</w:t>
        </w:r>
        <w:r w:rsidRPr="00ED7561">
          <w:rPr>
            <w:color w:val="000000" w:themeColor="text1"/>
            <w:u w:val="single"/>
          </w:rPr>
          <w:t>a</w:t>
        </w:r>
        <w:r w:rsidRPr="00ED7561">
          <w:rPr>
            <w:color w:val="000000" w:themeColor="text1"/>
            <w:u w:val="single"/>
          </w:rPr>
          <w:t>base/whisper_real_time</w:t>
        </w:r>
      </w:hyperlink>
      <w:r w:rsidRPr="00ED7561">
        <w:rPr>
          <w:color w:val="000000" w:themeColor="text1"/>
        </w:rPr>
        <w:t xml:space="preserve"> (дата обращения: </w:t>
      </w:r>
      <w:r w:rsidR="00BC02E4">
        <w:rPr>
          <w:color w:val="000000" w:themeColor="text1"/>
        </w:rPr>
        <w:t>15</w:t>
      </w:r>
      <w:r w:rsidRPr="00ED7561">
        <w:rPr>
          <w:color w:val="000000" w:themeColor="text1"/>
        </w:rPr>
        <w:t>.0</w:t>
      </w:r>
      <w:r w:rsidR="00BC02E4">
        <w:rPr>
          <w:color w:val="000000" w:themeColor="text1"/>
        </w:rPr>
        <w:t>3</w:t>
      </w:r>
      <w:r w:rsidRPr="00ED7561">
        <w:rPr>
          <w:color w:val="000000" w:themeColor="text1"/>
        </w:rPr>
        <w:t>.2025).</w:t>
      </w:r>
    </w:p>
    <w:p w14:paraId="467F89CF" w14:textId="0D04CE11" w:rsidR="00ED7561" w:rsidRPr="00ED7561" w:rsidRDefault="00ED7561" w:rsidP="00ED7561">
      <w:pPr>
        <w:pStyle w:val="7"/>
        <w:rPr>
          <w:color w:val="000000" w:themeColor="text1"/>
        </w:rPr>
      </w:pPr>
      <w:proofErr w:type="spellStart"/>
      <w:r w:rsidRPr="00ED7561">
        <w:rPr>
          <w:b/>
          <w:bCs/>
          <w:color w:val="000000" w:themeColor="text1"/>
        </w:rPr>
        <w:t>GitHub</w:t>
      </w:r>
      <w:proofErr w:type="spellEnd"/>
      <w:r w:rsidRPr="00ED7561">
        <w:rPr>
          <w:b/>
          <w:bCs/>
          <w:color w:val="000000" w:themeColor="text1"/>
        </w:rPr>
        <w:t>.</w:t>
      </w:r>
      <w:r w:rsidR="00BC02E4">
        <w:rPr>
          <w:color w:val="000000" w:themeColor="text1"/>
        </w:rPr>
        <w:t xml:space="preserve"> </w:t>
      </w:r>
      <w:proofErr w:type="spellStart"/>
      <w:r w:rsidR="00BC02E4">
        <w:rPr>
          <w:color w:val="000000" w:themeColor="text1"/>
          <w:lang w:val="en-US"/>
        </w:rPr>
        <w:t>RealTimeWhisper</w:t>
      </w:r>
      <w:proofErr w:type="spellEnd"/>
      <w:r w:rsidRPr="00ED7561">
        <w:rPr>
          <w:color w:val="000000" w:themeColor="text1"/>
        </w:rPr>
        <w:t xml:space="preserve">. [Электронный ресурс]. – URL: </w:t>
      </w:r>
      <w:hyperlink r:id="rId12" w:tgtFrame="_blank" w:history="1">
        <w:r w:rsidRPr="00ED7561">
          <w:rPr>
            <w:color w:val="000000" w:themeColor="text1"/>
            <w:u w:val="single"/>
          </w:rPr>
          <w:t>https://github.com/baileyarza</w:t>
        </w:r>
        <w:r w:rsidRPr="00ED7561">
          <w:rPr>
            <w:color w:val="000000" w:themeColor="text1"/>
            <w:u w:val="single"/>
          </w:rPr>
          <w:t>t</w:t>
        </w:r>
        <w:r w:rsidRPr="00ED7561">
          <w:rPr>
            <w:color w:val="000000" w:themeColor="text1"/>
            <w:u w:val="single"/>
          </w:rPr>
          <w:t>e/RealTimeWhisper</w:t>
        </w:r>
      </w:hyperlink>
      <w:r w:rsidRPr="00ED7561">
        <w:rPr>
          <w:color w:val="000000" w:themeColor="text1"/>
        </w:rPr>
        <w:t xml:space="preserve"> (дата обращения: 27.05.2025).</w:t>
      </w:r>
    </w:p>
    <w:p w14:paraId="25D696ED" w14:textId="6187F9C8" w:rsidR="00ED7561" w:rsidRPr="00BC02E4" w:rsidRDefault="00ED7561" w:rsidP="00BC02E4">
      <w:pPr>
        <w:pStyle w:val="22"/>
        <w:rPr>
          <w:sz w:val="48"/>
          <w:szCs w:val="48"/>
        </w:rPr>
      </w:pPr>
      <w:r w:rsidRPr="00BC02E4">
        <w:rPr>
          <w:b/>
          <w:bCs/>
          <w:color w:val="000000" w:themeColor="text1"/>
          <w:szCs w:val="28"/>
          <w:lang w:val="en-US"/>
        </w:rPr>
        <w:t>YouTube.</w:t>
      </w:r>
      <w:r w:rsidR="00BC02E4" w:rsidRPr="00BC02E4">
        <w:rPr>
          <w:b/>
          <w:bCs/>
          <w:color w:val="000000" w:themeColor="text1"/>
          <w:lang w:val="en-US"/>
        </w:rPr>
        <w:t xml:space="preserve"> </w:t>
      </w:r>
      <w:r w:rsidR="00BC02E4" w:rsidRPr="00BC02E4">
        <w:rPr>
          <w:lang w:val="en-US"/>
        </w:rPr>
        <w:t xml:space="preserve">SUPER Fast AI Real Time Speech to Text </w:t>
      </w:r>
      <w:proofErr w:type="spellStart"/>
      <w:r w:rsidR="00BC02E4" w:rsidRPr="00BC02E4">
        <w:rPr>
          <w:lang w:val="en-US"/>
        </w:rPr>
        <w:t>Transcribtion</w:t>
      </w:r>
      <w:proofErr w:type="spellEnd"/>
      <w:r w:rsidR="00BC02E4" w:rsidRPr="00BC02E4">
        <w:rPr>
          <w:lang w:val="en-US"/>
        </w:rPr>
        <w:t xml:space="preserve"> - Faster Whisper / Python</w:t>
      </w:r>
      <w:r w:rsidR="00BC02E4">
        <w:rPr>
          <w:lang w:val="en-US"/>
        </w:rPr>
        <w:t>.</w:t>
      </w:r>
      <w:r w:rsidR="00BC02E4">
        <w:rPr>
          <w:sz w:val="48"/>
          <w:szCs w:val="48"/>
          <w:lang w:val="en-US"/>
        </w:rPr>
        <w:t xml:space="preserve"> </w:t>
      </w:r>
      <w:r w:rsidRPr="00BC02E4">
        <w:rPr>
          <w:color w:val="000000" w:themeColor="text1"/>
          <w:szCs w:val="28"/>
        </w:rPr>
        <w:t>[</w:t>
      </w:r>
      <w:r w:rsidRPr="00ED7561">
        <w:rPr>
          <w:color w:val="000000" w:themeColor="text1"/>
          <w:szCs w:val="28"/>
        </w:rPr>
        <w:t>Электронный</w:t>
      </w:r>
      <w:r w:rsidRPr="00BC02E4">
        <w:rPr>
          <w:color w:val="000000" w:themeColor="text1"/>
          <w:szCs w:val="28"/>
        </w:rPr>
        <w:t xml:space="preserve"> </w:t>
      </w:r>
      <w:r w:rsidRPr="00ED7561">
        <w:rPr>
          <w:color w:val="000000" w:themeColor="text1"/>
          <w:szCs w:val="28"/>
        </w:rPr>
        <w:t>ресурс</w:t>
      </w:r>
      <w:r w:rsidRPr="00BC02E4">
        <w:rPr>
          <w:color w:val="000000" w:themeColor="text1"/>
          <w:szCs w:val="28"/>
        </w:rPr>
        <w:t xml:space="preserve">]. – </w:t>
      </w:r>
      <w:r w:rsidRPr="00BC02E4">
        <w:rPr>
          <w:color w:val="000000" w:themeColor="text1"/>
          <w:szCs w:val="28"/>
          <w:lang w:val="en-US"/>
        </w:rPr>
        <w:t>URL</w:t>
      </w:r>
      <w:r w:rsidRPr="00BC02E4">
        <w:rPr>
          <w:color w:val="000000" w:themeColor="text1"/>
          <w:szCs w:val="28"/>
        </w:rPr>
        <w:t xml:space="preserve">: </w:t>
      </w:r>
      <w:hyperlink r:id="rId13" w:tgtFrame="_blank" w:history="1">
        <w:r w:rsidRPr="00BC02E4">
          <w:rPr>
            <w:color w:val="000000" w:themeColor="text1"/>
            <w:szCs w:val="28"/>
            <w:u w:val="single"/>
            <w:lang w:val="en-US"/>
          </w:rPr>
          <w:t>https</w:t>
        </w:r>
        <w:r w:rsidRPr="00BC02E4">
          <w:rPr>
            <w:color w:val="000000" w:themeColor="text1"/>
            <w:szCs w:val="28"/>
            <w:u w:val="single"/>
          </w:rPr>
          <w:t>://</w:t>
        </w:r>
        <w:proofErr w:type="spellStart"/>
        <w:r w:rsidRPr="00BC02E4">
          <w:rPr>
            <w:color w:val="000000" w:themeColor="text1"/>
            <w:szCs w:val="28"/>
            <w:u w:val="single"/>
            <w:lang w:val="en-US"/>
          </w:rPr>
          <w:t>youtu</w:t>
        </w:r>
        <w:proofErr w:type="spellEnd"/>
        <w:r w:rsidRPr="00BC02E4">
          <w:rPr>
            <w:color w:val="000000" w:themeColor="text1"/>
            <w:szCs w:val="28"/>
            <w:u w:val="single"/>
          </w:rPr>
          <w:t>.</w:t>
        </w:r>
        <w:r w:rsidRPr="00BC02E4">
          <w:rPr>
            <w:color w:val="000000" w:themeColor="text1"/>
            <w:szCs w:val="28"/>
            <w:u w:val="single"/>
            <w:lang w:val="en-US"/>
          </w:rPr>
          <w:t>be</w:t>
        </w:r>
        <w:r w:rsidRPr="00BC02E4">
          <w:rPr>
            <w:color w:val="000000" w:themeColor="text1"/>
            <w:szCs w:val="28"/>
            <w:u w:val="single"/>
          </w:rPr>
          <w:t>/</w:t>
        </w:r>
        <w:r w:rsidRPr="00BC02E4">
          <w:rPr>
            <w:color w:val="000000" w:themeColor="text1"/>
            <w:szCs w:val="28"/>
            <w:u w:val="single"/>
            <w:lang w:val="en-US"/>
          </w:rPr>
          <w:t>k</w:t>
        </w:r>
        <w:r w:rsidRPr="00BC02E4">
          <w:rPr>
            <w:color w:val="000000" w:themeColor="text1"/>
            <w:szCs w:val="28"/>
            <w:u w:val="single"/>
          </w:rPr>
          <w:t>6</w:t>
        </w:r>
        <w:proofErr w:type="spellStart"/>
        <w:r w:rsidRPr="00BC02E4">
          <w:rPr>
            <w:color w:val="000000" w:themeColor="text1"/>
            <w:szCs w:val="28"/>
            <w:u w:val="single"/>
            <w:lang w:val="en-US"/>
          </w:rPr>
          <w:t>nIxWGdrS</w:t>
        </w:r>
        <w:proofErr w:type="spellEnd"/>
        <w:r w:rsidRPr="00BC02E4">
          <w:rPr>
            <w:color w:val="000000" w:themeColor="text1"/>
            <w:szCs w:val="28"/>
            <w:u w:val="single"/>
          </w:rPr>
          <w:t>4?</w:t>
        </w:r>
        <w:proofErr w:type="spellStart"/>
        <w:r w:rsidRPr="00BC02E4">
          <w:rPr>
            <w:color w:val="000000" w:themeColor="text1"/>
            <w:szCs w:val="28"/>
            <w:u w:val="single"/>
            <w:lang w:val="en-US"/>
          </w:rPr>
          <w:t>si</w:t>
        </w:r>
        <w:proofErr w:type="spellEnd"/>
        <w:r w:rsidRPr="00BC02E4">
          <w:rPr>
            <w:color w:val="000000" w:themeColor="text1"/>
            <w:szCs w:val="28"/>
            <w:u w:val="single"/>
          </w:rPr>
          <w:t>=</w:t>
        </w:r>
        <w:r w:rsidRPr="00BC02E4">
          <w:rPr>
            <w:color w:val="000000" w:themeColor="text1"/>
            <w:szCs w:val="28"/>
            <w:u w:val="single"/>
            <w:lang w:val="en-US"/>
          </w:rPr>
          <w:t>K</w:t>
        </w:r>
        <w:r w:rsidRPr="00BC02E4">
          <w:rPr>
            <w:color w:val="000000" w:themeColor="text1"/>
            <w:szCs w:val="28"/>
            <w:u w:val="single"/>
          </w:rPr>
          <w:t>6</w:t>
        </w:r>
        <w:proofErr w:type="spellStart"/>
        <w:r w:rsidRPr="00BC02E4">
          <w:rPr>
            <w:color w:val="000000" w:themeColor="text1"/>
            <w:szCs w:val="28"/>
            <w:u w:val="single"/>
            <w:lang w:val="en-US"/>
          </w:rPr>
          <w:t>O</w:t>
        </w:r>
        <w:r w:rsidRPr="00BC02E4">
          <w:rPr>
            <w:color w:val="000000" w:themeColor="text1"/>
            <w:szCs w:val="28"/>
            <w:u w:val="single"/>
            <w:lang w:val="en-US"/>
          </w:rPr>
          <w:t>E</w:t>
        </w:r>
        <w:r w:rsidRPr="00BC02E4">
          <w:rPr>
            <w:color w:val="000000" w:themeColor="text1"/>
            <w:szCs w:val="28"/>
            <w:u w:val="single"/>
            <w:lang w:val="en-US"/>
          </w:rPr>
          <w:t>Ni</w:t>
        </w:r>
        <w:proofErr w:type="spellEnd"/>
        <w:r w:rsidRPr="00BC02E4">
          <w:rPr>
            <w:color w:val="000000" w:themeColor="text1"/>
            <w:szCs w:val="28"/>
            <w:u w:val="single"/>
          </w:rPr>
          <w:t>4</w:t>
        </w:r>
        <w:proofErr w:type="spellStart"/>
        <w:r w:rsidRPr="00BC02E4">
          <w:rPr>
            <w:color w:val="000000" w:themeColor="text1"/>
            <w:szCs w:val="28"/>
            <w:u w:val="single"/>
            <w:lang w:val="en-US"/>
          </w:rPr>
          <w:t>BRt</w:t>
        </w:r>
        <w:proofErr w:type="spellEnd"/>
        <w:r w:rsidRPr="00BC02E4">
          <w:rPr>
            <w:color w:val="000000" w:themeColor="text1"/>
            <w:szCs w:val="28"/>
            <w:u w:val="single"/>
          </w:rPr>
          <w:t>4</w:t>
        </w:r>
        <w:r w:rsidRPr="00BC02E4">
          <w:rPr>
            <w:color w:val="000000" w:themeColor="text1"/>
            <w:szCs w:val="28"/>
            <w:u w:val="single"/>
            <w:lang w:val="en-US"/>
          </w:rPr>
          <w:t>Q</w:t>
        </w:r>
        <w:r w:rsidRPr="00BC02E4">
          <w:rPr>
            <w:color w:val="000000" w:themeColor="text1"/>
            <w:szCs w:val="28"/>
            <w:u w:val="single"/>
          </w:rPr>
          <w:t>02</w:t>
        </w:r>
        <w:r w:rsidRPr="00BC02E4">
          <w:rPr>
            <w:color w:val="000000" w:themeColor="text1"/>
            <w:szCs w:val="28"/>
            <w:u w:val="single"/>
            <w:lang w:val="en-US"/>
          </w:rPr>
          <w:t>De</w:t>
        </w:r>
      </w:hyperlink>
      <w:r w:rsidRPr="00BC02E4">
        <w:rPr>
          <w:color w:val="000000" w:themeColor="text1"/>
          <w:szCs w:val="28"/>
        </w:rPr>
        <w:t xml:space="preserve"> (</w:t>
      </w:r>
      <w:r w:rsidRPr="00ED7561">
        <w:rPr>
          <w:color w:val="000000" w:themeColor="text1"/>
          <w:szCs w:val="28"/>
        </w:rPr>
        <w:t>дата</w:t>
      </w:r>
      <w:r w:rsidRPr="00BC02E4">
        <w:rPr>
          <w:color w:val="000000" w:themeColor="text1"/>
          <w:szCs w:val="28"/>
        </w:rPr>
        <w:t xml:space="preserve"> </w:t>
      </w:r>
      <w:r w:rsidRPr="00ED7561">
        <w:rPr>
          <w:color w:val="000000" w:themeColor="text1"/>
          <w:szCs w:val="28"/>
        </w:rPr>
        <w:t>обращения</w:t>
      </w:r>
      <w:r w:rsidRPr="00BC02E4">
        <w:rPr>
          <w:color w:val="000000" w:themeColor="text1"/>
          <w:szCs w:val="28"/>
        </w:rPr>
        <w:t xml:space="preserve">: </w:t>
      </w:r>
      <w:r w:rsidR="00BC02E4" w:rsidRPr="00BC02E4">
        <w:rPr>
          <w:color w:val="000000" w:themeColor="text1"/>
          <w:szCs w:val="28"/>
        </w:rPr>
        <w:t>15</w:t>
      </w:r>
      <w:r w:rsidRPr="00BC02E4">
        <w:rPr>
          <w:color w:val="000000" w:themeColor="text1"/>
          <w:szCs w:val="28"/>
        </w:rPr>
        <w:t>.0</w:t>
      </w:r>
      <w:r w:rsidR="00BC02E4" w:rsidRPr="00BC02E4">
        <w:rPr>
          <w:color w:val="000000" w:themeColor="text1"/>
          <w:szCs w:val="28"/>
        </w:rPr>
        <w:t>3</w:t>
      </w:r>
      <w:r w:rsidRPr="00BC02E4">
        <w:rPr>
          <w:color w:val="000000" w:themeColor="text1"/>
          <w:szCs w:val="28"/>
        </w:rPr>
        <w:t>.2025).</w:t>
      </w:r>
    </w:p>
    <w:p w14:paraId="68D9B908" w14:textId="77777777" w:rsidR="00BC02E4" w:rsidRPr="00BC02E4" w:rsidRDefault="00BC02E4" w:rsidP="00BC02E4">
      <w:pPr>
        <w:pStyle w:val="7"/>
        <w:rPr>
          <w:sz w:val="48"/>
          <w:szCs w:val="48"/>
        </w:rPr>
      </w:pPr>
      <w:r w:rsidRPr="00BC02E4">
        <w:rPr>
          <w:b/>
          <w:bCs/>
          <w:color w:val="000000" w:themeColor="text1"/>
          <w:lang w:val="en-US"/>
        </w:rPr>
        <w:t>Lablab.</w:t>
      </w:r>
      <w:r w:rsidRPr="00BC02E4">
        <w:rPr>
          <w:color w:val="000000" w:themeColor="text1"/>
          <w:lang w:val="en-US"/>
        </w:rPr>
        <w:t xml:space="preserve"> </w:t>
      </w:r>
      <w:r w:rsidRPr="00BC02E4">
        <w:rPr>
          <w:lang w:val="en-US"/>
        </w:rPr>
        <w:t>OpenAI Whisper tutorial: how to create speaker identification app</w:t>
      </w:r>
      <w:r w:rsidR="00ED7561" w:rsidRPr="00BC02E4">
        <w:rPr>
          <w:color w:val="000000" w:themeColor="text1"/>
          <w:lang w:val="en-US"/>
        </w:rPr>
        <w:t xml:space="preserve">. </w:t>
      </w:r>
      <w:r w:rsidR="00ED7561" w:rsidRPr="00BC02E4">
        <w:rPr>
          <w:color w:val="000000" w:themeColor="text1"/>
        </w:rPr>
        <w:t xml:space="preserve">[Электронный ресурс]. – URL: </w:t>
      </w:r>
      <w:hyperlink r:id="rId14" w:tgtFrame="_blank" w:history="1">
        <w:r w:rsidR="00ED7561" w:rsidRPr="00BC02E4">
          <w:rPr>
            <w:color w:val="000000" w:themeColor="text1"/>
            <w:u w:val="single"/>
          </w:rPr>
          <w:t>https://lablab.ai/t/whisp</w:t>
        </w:r>
        <w:r w:rsidR="00ED7561" w:rsidRPr="00BC02E4">
          <w:rPr>
            <w:color w:val="000000" w:themeColor="text1"/>
            <w:u w:val="single"/>
          </w:rPr>
          <w:t>e</w:t>
        </w:r>
        <w:r w:rsidR="00ED7561" w:rsidRPr="00BC02E4">
          <w:rPr>
            <w:color w:val="000000" w:themeColor="text1"/>
            <w:u w:val="single"/>
          </w:rPr>
          <w:t>r-transcription-and-speaker-identification</w:t>
        </w:r>
      </w:hyperlink>
      <w:r w:rsidR="00ED7561" w:rsidRPr="00BC02E4">
        <w:rPr>
          <w:color w:val="000000" w:themeColor="text1"/>
        </w:rPr>
        <w:t xml:space="preserve"> (дата обращения: </w:t>
      </w:r>
      <w:r w:rsidRPr="00BC02E4">
        <w:rPr>
          <w:color w:val="000000" w:themeColor="text1"/>
        </w:rPr>
        <w:t>15</w:t>
      </w:r>
      <w:r w:rsidR="00ED7561" w:rsidRPr="00BC02E4">
        <w:rPr>
          <w:color w:val="000000" w:themeColor="text1"/>
        </w:rPr>
        <w:t>.0</w:t>
      </w:r>
      <w:r w:rsidRPr="00BC02E4">
        <w:rPr>
          <w:color w:val="000000" w:themeColor="text1"/>
        </w:rPr>
        <w:t>3</w:t>
      </w:r>
      <w:r w:rsidR="00ED7561" w:rsidRPr="00BC02E4">
        <w:rPr>
          <w:color w:val="000000" w:themeColor="text1"/>
        </w:rPr>
        <w:t>.2025).</w:t>
      </w:r>
    </w:p>
    <w:p w14:paraId="35CA57DC" w14:textId="3A7783FA" w:rsidR="00ED7561" w:rsidRPr="00BC02E4" w:rsidRDefault="00ED7561" w:rsidP="00BC02E4">
      <w:pPr>
        <w:pStyle w:val="7"/>
        <w:rPr>
          <w:sz w:val="48"/>
          <w:szCs w:val="48"/>
        </w:rPr>
      </w:pPr>
      <w:r w:rsidRPr="00BC02E4">
        <w:rPr>
          <w:b/>
          <w:bCs/>
          <w:color w:val="000000" w:themeColor="text1"/>
          <w:lang w:val="en-US"/>
        </w:rPr>
        <w:t>GitHub.</w:t>
      </w:r>
      <w:r w:rsidRPr="00BC02E4">
        <w:rPr>
          <w:color w:val="000000" w:themeColor="text1"/>
          <w:lang w:val="en-US"/>
        </w:rPr>
        <w:t xml:space="preserve"> </w:t>
      </w:r>
      <w:r w:rsidR="00BC02E4" w:rsidRPr="00BC02E4">
        <w:rPr>
          <w:lang w:val="en-US"/>
        </w:rPr>
        <w:t xml:space="preserve">Whisper's transcription plus </w:t>
      </w:r>
      <w:proofErr w:type="spellStart"/>
      <w:r w:rsidR="00BC02E4" w:rsidRPr="00BC02E4">
        <w:rPr>
          <w:lang w:val="en-US"/>
        </w:rPr>
        <w:t>Pyannote's</w:t>
      </w:r>
      <w:proofErr w:type="spellEnd"/>
      <w:r w:rsidR="00BC02E4" w:rsidRPr="00BC02E4">
        <w:rPr>
          <w:lang w:val="en-US"/>
        </w:rPr>
        <w:t xml:space="preserve"> </w:t>
      </w:r>
      <w:proofErr w:type="spellStart"/>
      <w:r w:rsidR="00BC02E4" w:rsidRPr="00BC02E4">
        <w:rPr>
          <w:lang w:val="en-US"/>
        </w:rPr>
        <w:t>Diarization</w:t>
      </w:r>
      <w:proofErr w:type="spellEnd"/>
      <w:r w:rsidRPr="00BC02E4">
        <w:rPr>
          <w:color w:val="000000" w:themeColor="text1"/>
          <w:lang w:val="en-US"/>
        </w:rPr>
        <w:t xml:space="preserve">. </w:t>
      </w:r>
      <w:r w:rsidRPr="00BC02E4">
        <w:rPr>
          <w:color w:val="000000" w:themeColor="text1"/>
        </w:rPr>
        <w:t xml:space="preserve">[Электронный ресурс]. – URL: </w:t>
      </w:r>
      <w:hyperlink r:id="rId15" w:tgtFrame="_blank" w:history="1">
        <w:r w:rsidRPr="00BC02E4">
          <w:rPr>
            <w:color w:val="000000" w:themeColor="text1"/>
            <w:u w:val="single"/>
          </w:rPr>
          <w:t>https://github.com/opena</w:t>
        </w:r>
        <w:r w:rsidRPr="00BC02E4">
          <w:rPr>
            <w:color w:val="000000" w:themeColor="text1"/>
            <w:u w:val="single"/>
          </w:rPr>
          <w:t>i</w:t>
        </w:r>
        <w:r w:rsidRPr="00BC02E4">
          <w:rPr>
            <w:color w:val="000000" w:themeColor="text1"/>
            <w:u w:val="single"/>
          </w:rPr>
          <w:t>/whisper/discussions/264</w:t>
        </w:r>
      </w:hyperlink>
      <w:r w:rsidRPr="00BC02E4">
        <w:rPr>
          <w:color w:val="000000" w:themeColor="text1"/>
        </w:rPr>
        <w:t xml:space="preserve"> (дата обращения: 27.05.2025).</w:t>
      </w:r>
    </w:p>
    <w:p w14:paraId="2E996C50" w14:textId="2666AE6D" w:rsidR="00ED7561" w:rsidRPr="00BC02E4" w:rsidRDefault="00BC02E4" w:rsidP="00BC02E4">
      <w:pPr>
        <w:pStyle w:val="7"/>
      </w:pPr>
      <w:proofErr w:type="spellStart"/>
      <w:r w:rsidRPr="00BC02E4">
        <w:t>GitHub</w:t>
      </w:r>
      <w:proofErr w:type="spellEnd"/>
      <w:r w:rsidRPr="00BC02E4">
        <w:t xml:space="preserve">. </w:t>
      </w:r>
      <w:proofErr w:type="spellStart"/>
      <w:r w:rsidRPr="00BC02E4">
        <w:t>Conversation</w:t>
      </w:r>
      <w:proofErr w:type="spellEnd"/>
      <w:r w:rsidRPr="00BC02E4">
        <w:t xml:space="preserve"> </w:t>
      </w:r>
      <w:proofErr w:type="spellStart"/>
      <w:r w:rsidRPr="00BC02E4">
        <w:t>transcriptor</w:t>
      </w:r>
      <w:proofErr w:type="spellEnd"/>
      <w:r w:rsidR="00ED7561" w:rsidRPr="00BC02E4">
        <w:rPr>
          <w:color w:val="000000" w:themeColor="text1"/>
        </w:rPr>
        <w:t xml:space="preserve">. [Электронный ресурс]. – URL: </w:t>
      </w:r>
      <w:hyperlink r:id="rId16" w:tgtFrame="_blank" w:history="1">
        <w:r w:rsidR="00ED7561" w:rsidRPr="00BC02E4">
          <w:rPr>
            <w:color w:val="000000" w:themeColor="text1"/>
            <w:u w:val="single"/>
          </w:rPr>
          <w:t>https://github.com/cgroll/</w:t>
        </w:r>
        <w:r w:rsidR="00ED7561" w:rsidRPr="00BC02E4">
          <w:rPr>
            <w:color w:val="000000" w:themeColor="text1"/>
            <w:u w:val="single"/>
          </w:rPr>
          <w:t>c</w:t>
        </w:r>
        <w:r w:rsidR="00ED7561" w:rsidRPr="00BC02E4">
          <w:rPr>
            <w:color w:val="000000" w:themeColor="text1"/>
            <w:u w:val="single"/>
          </w:rPr>
          <w:t>onversation-transcriptor</w:t>
        </w:r>
      </w:hyperlink>
      <w:r w:rsidR="00ED7561" w:rsidRPr="00BC02E4">
        <w:rPr>
          <w:color w:val="000000" w:themeColor="text1"/>
        </w:rPr>
        <w:t xml:space="preserve"> (дата обращения: 27.05.2025).</w:t>
      </w:r>
    </w:p>
    <w:p w14:paraId="3145DF56" w14:textId="440B734D" w:rsidR="00156717" w:rsidRDefault="00156717" w:rsidP="00986A3A">
      <w:pPr>
        <w:pStyle w:val="7"/>
      </w:pPr>
      <w:r>
        <w:br w:type="page"/>
      </w:r>
    </w:p>
    <w:p w14:paraId="1F6E3E77" w14:textId="1ADFC113" w:rsidR="006F13F2" w:rsidRPr="0057510B" w:rsidRDefault="00020789" w:rsidP="006F13F2">
      <w:pPr>
        <w:pStyle w:val="8"/>
        <w:rPr>
          <w:lang w:val="ru-RU"/>
        </w:rPr>
      </w:pPr>
      <w:bookmarkStart w:id="52" w:name="_Toc477530302"/>
      <w:bookmarkStart w:id="53" w:name="_Toc477532642"/>
      <w:bookmarkStart w:id="54" w:name="_Toc8214337"/>
      <w:r w:rsidRPr="006F13F2">
        <w:rPr>
          <w:lang w:val="ru-RU"/>
        </w:rPr>
        <w:lastRenderedPageBreak/>
        <w:br/>
      </w:r>
      <w:r w:rsidRPr="006F13F2">
        <w:rPr>
          <w:lang w:val="ru-RU"/>
        </w:rPr>
        <w:br/>
      </w:r>
      <w:bookmarkStart w:id="55" w:name="_Toc199280346"/>
      <w:r w:rsidR="006F13F2">
        <w:rPr>
          <w:lang w:val="ru-RU"/>
        </w:rPr>
        <w:t>Изображения файлов разработки и тестирование</w:t>
      </w:r>
      <w:bookmarkEnd w:id="55"/>
    </w:p>
    <w:p w14:paraId="1B59C5AD" w14:textId="77777777" w:rsidR="0057510B" w:rsidRDefault="0057510B" w:rsidP="0057510B">
      <w:pPr>
        <w:pStyle w:val="8"/>
        <w:numPr>
          <w:ilvl w:val="0"/>
          <w:numId w:val="0"/>
        </w:numPr>
      </w:pPr>
    </w:p>
    <w:p w14:paraId="69A8C065" w14:textId="77777777" w:rsidR="0057510B" w:rsidRDefault="0057510B" w:rsidP="0057510B">
      <w:pPr>
        <w:pStyle w:val="8"/>
        <w:numPr>
          <w:ilvl w:val="0"/>
          <w:numId w:val="0"/>
        </w:numPr>
        <w:rPr>
          <w:lang w:val="ru-RU"/>
        </w:rPr>
      </w:pPr>
    </w:p>
    <w:p w14:paraId="1AE3F702" w14:textId="4C5FE0C6" w:rsidR="006F13F2" w:rsidRPr="006F13F2" w:rsidRDefault="006F13F2" w:rsidP="0057510B">
      <w:pPr>
        <w:pStyle w:val="22"/>
        <w:ind w:firstLine="0"/>
      </w:pPr>
      <w:r w:rsidRPr="0057510B">
        <w:drawing>
          <wp:inline distT="0" distB="0" distL="0" distR="0" wp14:anchorId="153EF907" wp14:editId="0CD471F6">
            <wp:extent cx="5789005" cy="3400746"/>
            <wp:effectExtent l="0" t="0" r="2540" b="3175"/>
            <wp:docPr id="1008053684" name="Рисунок 2" descr="Изображение выглядит как текст, программное обеспечение, Мультимедийное программное обеспечение, Графическ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53684" name="Рисунок 2" descr="Изображение выглядит как текст, программное обеспечение, Мультимедийное программное обеспечение, Графическ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312" cy="341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55D2" w14:textId="22565591" w:rsidR="0089349C" w:rsidRDefault="006F13F2" w:rsidP="006F13F2">
      <w:pPr>
        <w:pStyle w:val="22"/>
        <w:jc w:val="center"/>
        <w:rPr>
          <w:lang w:val="en-US"/>
        </w:rPr>
      </w:pPr>
      <w:r>
        <w:t xml:space="preserve">Рисунок 1 – тестирование </w:t>
      </w:r>
      <w:proofErr w:type="spellStart"/>
      <w:r>
        <w:rPr>
          <w:lang w:val="en-US"/>
        </w:rPr>
        <w:t>WhisperX</w:t>
      </w:r>
      <w:proofErr w:type="spellEnd"/>
    </w:p>
    <w:p w14:paraId="7317E5A1" w14:textId="35F6C595" w:rsidR="006F13F2" w:rsidRDefault="006F13F2" w:rsidP="004F3603">
      <w:pPr>
        <w:pStyle w:val="22"/>
        <w:ind w:firstLine="14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06C6D6" wp14:editId="515389A5">
            <wp:extent cx="5859393" cy="1150706"/>
            <wp:effectExtent l="0" t="0" r="0" b="5080"/>
            <wp:docPr id="135895417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954174" name="Рисунок 135895417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4452" cy="116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D8DF" w14:textId="48E8DCFD" w:rsidR="006F13F2" w:rsidRPr="006F13F2" w:rsidRDefault="006F13F2" w:rsidP="006F13F2">
      <w:pPr>
        <w:pStyle w:val="22"/>
        <w:jc w:val="center"/>
      </w:pPr>
      <w:r>
        <w:t xml:space="preserve">Рисунок 2 – тестирование </w:t>
      </w:r>
      <w:proofErr w:type="spellStart"/>
      <w:r>
        <w:t>дериализации</w:t>
      </w:r>
      <w:proofErr w:type="spellEnd"/>
    </w:p>
    <w:p w14:paraId="44B9CF5C" w14:textId="5170876D" w:rsidR="006F13F2" w:rsidRDefault="004F3603" w:rsidP="004F3603">
      <w:pPr>
        <w:pStyle w:val="2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5084DD7" wp14:editId="6560E58F">
            <wp:extent cx="5553247" cy="3256908"/>
            <wp:effectExtent l="0" t="0" r="0" b="0"/>
            <wp:docPr id="646734008" name="Рисунок 4" descr="Изображение выглядит как текст, программное обеспечение, Мультимедийное программное обеспечение, Графическ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4008" name="Рисунок 4" descr="Изображение выглядит как текст, программное обеспечение, Мультимедийное программное обеспечение, Графическ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450" cy="328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9E77" w14:textId="612E0BF4" w:rsidR="006F13F2" w:rsidRDefault="004F3603" w:rsidP="006F13F2">
      <w:pPr>
        <w:pStyle w:val="22"/>
        <w:jc w:val="center"/>
        <w:rPr>
          <w:lang w:val="en-US"/>
        </w:rPr>
      </w:pPr>
      <w:r>
        <w:t xml:space="preserve">Рисунок 3 – тестирование </w:t>
      </w:r>
      <w:proofErr w:type="spellStart"/>
      <w:r>
        <w:rPr>
          <w:lang w:val="en-US"/>
        </w:rPr>
        <w:t>whisperX</w:t>
      </w:r>
      <w:proofErr w:type="spellEnd"/>
      <w:r w:rsidRPr="004F3603">
        <w:t xml:space="preserve"> </w:t>
      </w:r>
      <w:r>
        <w:t>на 7-ми минутном видео</w:t>
      </w:r>
    </w:p>
    <w:p w14:paraId="5E004E7D" w14:textId="77777777" w:rsidR="004F3603" w:rsidRPr="004F3603" w:rsidRDefault="004F3603" w:rsidP="006F13F2">
      <w:pPr>
        <w:pStyle w:val="22"/>
        <w:jc w:val="center"/>
        <w:rPr>
          <w:lang w:val="en-US"/>
        </w:rPr>
      </w:pPr>
    </w:p>
    <w:p w14:paraId="14CF1840" w14:textId="3473FE73" w:rsidR="006F13F2" w:rsidRDefault="004F3603" w:rsidP="004F3603">
      <w:pPr>
        <w:pStyle w:val="22"/>
        <w:ind w:firstLine="0"/>
        <w:jc w:val="center"/>
      </w:pPr>
      <w:r>
        <w:rPr>
          <w:noProof/>
        </w:rPr>
        <w:drawing>
          <wp:inline distT="0" distB="0" distL="0" distR="0" wp14:anchorId="60F56235" wp14:editId="05FD66E4">
            <wp:extent cx="5939790" cy="3502025"/>
            <wp:effectExtent l="0" t="0" r="3810" b="3175"/>
            <wp:docPr id="1281603996" name="Рисунок 7" descr="Изображение выглядит как текст, программное обеспечение, Мультимедийное программное обеспечение, Графическ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03996" name="Рисунок 7" descr="Изображение выглядит как текст, программное обеспечение, Мультимедийное программное обеспечение, Графическ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5B12" w14:textId="62CB0207" w:rsidR="004F3603" w:rsidRPr="004F3603" w:rsidRDefault="004F3603" w:rsidP="004F3603">
      <w:pPr>
        <w:pStyle w:val="22"/>
        <w:jc w:val="center"/>
      </w:pPr>
      <w:r>
        <w:t xml:space="preserve">Рисунок </w:t>
      </w:r>
      <w:r w:rsidRPr="004F3603">
        <w:t>4</w:t>
      </w:r>
      <w:r>
        <w:t xml:space="preserve"> – тестирование </w:t>
      </w:r>
      <w:proofErr w:type="spellStart"/>
      <w:r>
        <w:rPr>
          <w:lang w:val="en-US"/>
        </w:rPr>
        <w:t>whisper</w:t>
      </w:r>
      <w:r>
        <w:rPr>
          <w:lang w:val="en-US"/>
        </w:rPr>
        <w:t>X</w:t>
      </w:r>
      <w:proofErr w:type="spellEnd"/>
      <w:r w:rsidRPr="004F3603">
        <w:t xml:space="preserve"> </w:t>
      </w:r>
      <w:r>
        <w:t xml:space="preserve">на </w:t>
      </w:r>
      <w:r>
        <w:t>30</w:t>
      </w:r>
      <w:r>
        <w:t>-ми минутном видео</w:t>
      </w:r>
    </w:p>
    <w:p w14:paraId="46817BAD" w14:textId="1ECE3A6A" w:rsidR="004F3603" w:rsidRDefault="004F3603" w:rsidP="004F3603">
      <w:pPr>
        <w:pStyle w:val="2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8A3C37B" wp14:editId="79A33A38">
            <wp:extent cx="5939790" cy="3491230"/>
            <wp:effectExtent l="0" t="0" r="3810" b="1270"/>
            <wp:docPr id="503244329" name="Рисунок 6" descr="Изображение выглядит как текст, программное обеспечение, Мультимедийное программное обеспечение, Графическ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44329" name="Рисунок 6" descr="Изображение выглядит как текст, программное обеспечение, Мультимедийное программное обеспечение, Графическ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B0E2" w14:textId="721E9F42" w:rsidR="004F3603" w:rsidRDefault="004F3603" w:rsidP="004F3603">
      <w:pPr>
        <w:pStyle w:val="22"/>
        <w:jc w:val="center"/>
        <w:rPr>
          <w:lang w:val="en-US"/>
        </w:rPr>
      </w:pPr>
      <w:r>
        <w:t xml:space="preserve">Рисунок </w:t>
      </w:r>
      <w:r w:rsidRPr="004F3603">
        <w:t>5</w:t>
      </w:r>
      <w:r>
        <w:t xml:space="preserve"> – тестирование </w:t>
      </w:r>
      <w:r>
        <w:rPr>
          <w:lang w:val="en-US"/>
        </w:rPr>
        <w:t>whisper</w:t>
      </w:r>
      <w:r w:rsidRPr="004F3603">
        <w:t xml:space="preserve"> </w:t>
      </w:r>
      <w:r>
        <w:t>на 7-ми минутном видео</w:t>
      </w:r>
    </w:p>
    <w:p w14:paraId="19882421" w14:textId="77777777" w:rsidR="004F3603" w:rsidRPr="004F3603" w:rsidRDefault="004F3603" w:rsidP="004F3603">
      <w:pPr>
        <w:pStyle w:val="22"/>
        <w:jc w:val="center"/>
        <w:rPr>
          <w:lang w:val="en-US"/>
        </w:rPr>
      </w:pPr>
    </w:p>
    <w:p w14:paraId="74053C7E" w14:textId="4A0463BB" w:rsidR="004F3603" w:rsidRDefault="004F3603" w:rsidP="004F3603">
      <w:pPr>
        <w:pStyle w:val="22"/>
        <w:ind w:firstLine="0"/>
        <w:jc w:val="center"/>
      </w:pPr>
      <w:r>
        <w:rPr>
          <w:noProof/>
        </w:rPr>
        <w:drawing>
          <wp:inline distT="0" distB="0" distL="0" distR="0" wp14:anchorId="2572CCA9" wp14:editId="16DEBA71">
            <wp:extent cx="5208998" cy="3042202"/>
            <wp:effectExtent l="0" t="0" r="0" b="6350"/>
            <wp:docPr id="1673748478" name="Рисунок 5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48478" name="Рисунок 5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932" cy="304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A4CA" w14:textId="2D2652D8" w:rsidR="004F3603" w:rsidRPr="004F3603" w:rsidRDefault="004F3603" w:rsidP="004F3603">
      <w:pPr>
        <w:pStyle w:val="22"/>
        <w:jc w:val="center"/>
      </w:pPr>
      <w:r>
        <w:t xml:space="preserve">Рисунок </w:t>
      </w:r>
      <w:r w:rsidRPr="004F3603">
        <w:t>6</w:t>
      </w:r>
      <w:r>
        <w:t xml:space="preserve"> – тестирование </w:t>
      </w:r>
      <w:r>
        <w:rPr>
          <w:lang w:val="en-US"/>
        </w:rPr>
        <w:t>whisper</w:t>
      </w:r>
      <w:r w:rsidRPr="004F3603">
        <w:t xml:space="preserve"> </w:t>
      </w:r>
      <w:r>
        <w:t xml:space="preserve">на </w:t>
      </w:r>
      <w:r w:rsidRPr="004F3603">
        <w:t>30</w:t>
      </w:r>
      <w:r>
        <w:t>-ми минутном видео</w:t>
      </w:r>
    </w:p>
    <w:p w14:paraId="68677AA7" w14:textId="77777777" w:rsidR="004F3603" w:rsidRPr="004F3603" w:rsidRDefault="004F3603" w:rsidP="006F13F2">
      <w:pPr>
        <w:pStyle w:val="22"/>
        <w:jc w:val="center"/>
      </w:pPr>
    </w:p>
    <w:p w14:paraId="3C58217B" w14:textId="77777777" w:rsidR="006F13F2" w:rsidRPr="004F3603" w:rsidRDefault="006F13F2" w:rsidP="006F13F2">
      <w:pPr>
        <w:pStyle w:val="22"/>
        <w:jc w:val="center"/>
      </w:pPr>
    </w:p>
    <w:bookmarkEnd w:id="52"/>
    <w:bookmarkEnd w:id="53"/>
    <w:bookmarkEnd w:id="54"/>
    <w:p w14:paraId="69B0635C" w14:textId="77777777" w:rsidR="00D93D73" w:rsidRPr="00986E24" w:rsidRDefault="00D93D73" w:rsidP="00D93D73">
      <w:pPr>
        <w:pStyle w:val="53"/>
        <w:numPr>
          <w:ilvl w:val="0"/>
          <w:numId w:val="0"/>
        </w:numPr>
        <w:ind w:left="709"/>
      </w:pPr>
    </w:p>
    <w:sectPr w:rsidR="00D93D73" w:rsidRPr="00986E24" w:rsidSect="00B41F0C">
      <w:headerReference w:type="default" r:id="rId23"/>
      <w:footerReference w:type="default" r:id="rId24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0A726A" w14:textId="77777777" w:rsidR="00034630" w:rsidRDefault="00034630" w:rsidP="00E070CB">
      <w:r>
        <w:separator/>
      </w:r>
    </w:p>
    <w:p w14:paraId="67D44E82" w14:textId="77777777" w:rsidR="00034630" w:rsidRDefault="00034630"/>
    <w:p w14:paraId="56D4B0C2" w14:textId="77777777" w:rsidR="00034630" w:rsidRDefault="00034630"/>
  </w:endnote>
  <w:endnote w:type="continuationSeparator" w:id="0">
    <w:p w14:paraId="38B0D9EA" w14:textId="77777777" w:rsidR="00034630" w:rsidRDefault="00034630" w:rsidP="00E070CB">
      <w:r>
        <w:continuationSeparator/>
      </w:r>
    </w:p>
    <w:p w14:paraId="73A4AA57" w14:textId="77777777" w:rsidR="00034630" w:rsidRDefault="00034630"/>
    <w:p w14:paraId="0F27BEA0" w14:textId="77777777" w:rsidR="00034630" w:rsidRDefault="0003463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61265767"/>
      <w:docPartObj>
        <w:docPartGallery w:val="Page Numbers (Bottom of Page)"/>
        <w:docPartUnique/>
      </w:docPartObj>
    </w:sdtPr>
    <w:sdtEndPr>
      <w:rPr>
        <w:sz w:val="28"/>
      </w:rPr>
    </w:sdtEndPr>
    <w:sdtContent>
      <w:p w14:paraId="045768F4" w14:textId="77777777" w:rsidR="003117EB" w:rsidRPr="00BE15C1" w:rsidRDefault="003117EB" w:rsidP="00BE15C1">
        <w:pPr>
          <w:pStyle w:val="a5"/>
          <w:jc w:val="center"/>
          <w:rPr>
            <w:sz w:val="28"/>
          </w:rPr>
        </w:pPr>
        <w:r w:rsidRPr="00061632">
          <w:rPr>
            <w:sz w:val="28"/>
          </w:rPr>
          <w:fldChar w:fldCharType="begin"/>
        </w:r>
        <w:r w:rsidRPr="00061632">
          <w:rPr>
            <w:sz w:val="28"/>
          </w:rPr>
          <w:instrText>PAGE   \* MERGEFORMAT</w:instrText>
        </w:r>
        <w:r w:rsidRPr="00061632">
          <w:rPr>
            <w:sz w:val="28"/>
          </w:rPr>
          <w:fldChar w:fldCharType="separate"/>
        </w:r>
        <w:r w:rsidR="00E1170C">
          <w:rPr>
            <w:noProof/>
            <w:sz w:val="28"/>
          </w:rPr>
          <w:t>21</w:t>
        </w:r>
        <w:r w:rsidRPr="00061632">
          <w:rPr>
            <w:sz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BF2327" w14:textId="77777777" w:rsidR="00034630" w:rsidRDefault="00034630" w:rsidP="00E070CB">
      <w:r>
        <w:separator/>
      </w:r>
    </w:p>
    <w:p w14:paraId="13B46F01" w14:textId="77777777" w:rsidR="00034630" w:rsidRDefault="00034630"/>
    <w:p w14:paraId="0C13390E" w14:textId="77777777" w:rsidR="00034630" w:rsidRDefault="00034630"/>
  </w:footnote>
  <w:footnote w:type="continuationSeparator" w:id="0">
    <w:p w14:paraId="573BE8DC" w14:textId="77777777" w:rsidR="00034630" w:rsidRDefault="00034630" w:rsidP="00E070CB">
      <w:r>
        <w:continuationSeparator/>
      </w:r>
    </w:p>
    <w:p w14:paraId="306124DA" w14:textId="77777777" w:rsidR="00034630" w:rsidRDefault="00034630"/>
    <w:p w14:paraId="19CF8C60" w14:textId="77777777" w:rsidR="00034630" w:rsidRDefault="0003463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292255" w14:textId="77777777" w:rsidR="00986A3A" w:rsidRDefault="00986A3A" w:rsidP="00986A3A">
    <w:pPr>
      <w:pStyle w:val="22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208C4"/>
    <w:multiLevelType w:val="multilevel"/>
    <w:tmpl w:val="F1EEBD98"/>
    <w:lvl w:ilvl="0">
      <w:start w:val="1"/>
      <w:numFmt w:val="russianLower"/>
      <w:lvlText w:val="%1."/>
      <w:lvlJc w:val="left"/>
      <w:pPr>
        <w:ind w:left="1429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0980849"/>
    <w:multiLevelType w:val="hybridMultilevel"/>
    <w:tmpl w:val="924E6452"/>
    <w:lvl w:ilvl="0" w:tplc="418AD11C">
      <w:start w:val="1"/>
      <w:numFmt w:val="russianLower"/>
      <w:lvlText w:val="%1)"/>
      <w:lvlJc w:val="left"/>
      <w:pPr>
        <w:ind w:left="1069" w:hanging="360"/>
      </w:pPr>
      <w:rPr>
        <w:rFonts w:ascii="Times New Roman" w:hAnsi="Times New Roman" w:hint="default"/>
        <w:b w:val="0"/>
        <w:i w:val="0"/>
        <w:sz w:val="28"/>
      </w:rPr>
    </w:lvl>
    <w:lvl w:ilvl="1" w:tplc="AD0416CA">
      <w:start w:val="1"/>
      <w:numFmt w:val="decimal"/>
      <w:lvlText w:val="%2)"/>
      <w:lvlJc w:val="left"/>
      <w:pPr>
        <w:ind w:left="1985" w:hanging="567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6659F3"/>
    <w:multiLevelType w:val="multilevel"/>
    <w:tmpl w:val="2E3897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2E40E91"/>
    <w:multiLevelType w:val="multilevel"/>
    <w:tmpl w:val="17D8F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7282BD4"/>
    <w:multiLevelType w:val="hybridMultilevel"/>
    <w:tmpl w:val="B8C287E8"/>
    <w:lvl w:ilvl="0" w:tplc="9A844C4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7A43D33"/>
    <w:multiLevelType w:val="hybridMultilevel"/>
    <w:tmpl w:val="CA06E91A"/>
    <w:lvl w:ilvl="0" w:tplc="6E38F858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0BFB49F8"/>
    <w:multiLevelType w:val="multilevel"/>
    <w:tmpl w:val="AFA4C5FA"/>
    <w:lvl w:ilvl="0">
      <w:start w:val="1"/>
      <w:numFmt w:val="upperLetter"/>
      <w:suff w:val="space"/>
      <w:lvlText w:val="ПРИЛОЖЕНИЕ %1"/>
      <w:lvlJc w:val="center"/>
      <w:pPr>
        <w:ind w:left="0" w:firstLine="709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357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71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071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428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78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4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499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856" w:firstLine="0"/>
      </w:pPr>
      <w:rPr>
        <w:rFonts w:hint="default"/>
      </w:rPr>
    </w:lvl>
  </w:abstractNum>
  <w:abstractNum w:abstractNumId="7" w15:restartNumberingAfterBreak="0">
    <w:nsid w:val="0C000EE8"/>
    <w:multiLevelType w:val="multilevel"/>
    <w:tmpl w:val="704A3F1C"/>
    <w:lvl w:ilvl="0">
      <w:start w:val="1"/>
      <w:numFmt w:val="upperLetter"/>
      <w:suff w:val="nothing"/>
      <w:lvlText w:val="ПРИЛОЖЕНИЕ %1"/>
      <w:lvlJc w:val="center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357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71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071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428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78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4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499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856" w:firstLine="0"/>
      </w:pPr>
      <w:rPr>
        <w:rFonts w:hint="default"/>
      </w:rPr>
    </w:lvl>
  </w:abstractNum>
  <w:abstractNum w:abstractNumId="8" w15:restartNumberingAfterBreak="0">
    <w:nsid w:val="0C695173"/>
    <w:multiLevelType w:val="multilevel"/>
    <w:tmpl w:val="FF10C7C6"/>
    <w:lvl w:ilvl="0">
      <w:start w:val="1"/>
      <w:numFmt w:val="decimal"/>
      <w:lvlText w:val="%1."/>
      <w:lvlJc w:val="left"/>
      <w:pPr>
        <w:ind w:left="1429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0FD17F55"/>
    <w:multiLevelType w:val="multilevel"/>
    <w:tmpl w:val="5ECAC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1080D6D"/>
    <w:multiLevelType w:val="multilevel"/>
    <w:tmpl w:val="D25CBCD0"/>
    <w:lvl w:ilvl="0">
      <w:start w:val="1"/>
      <w:numFmt w:val="upperLetter"/>
      <w:pStyle w:val="2"/>
      <w:lvlText w:val="Приложние 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12156CED"/>
    <w:multiLevelType w:val="multilevel"/>
    <w:tmpl w:val="F81E3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3043472"/>
    <w:multiLevelType w:val="hybridMultilevel"/>
    <w:tmpl w:val="792626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4C911E5"/>
    <w:multiLevelType w:val="multilevel"/>
    <w:tmpl w:val="493A9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C2A1C4F"/>
    <w:multiLevelType w:val="multilevel"/>
    <w:tmpl w:val="4E101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D545DBC"/>
    <w:multiLevelType w:val="multilevel"/>
    <w:tmpl w:val="A2BA5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1F344C43"/>
    <w:multiLevelType w:val="multilevel"/>
    <w:tmpl w:val="EF8A0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1FEC4F0D"/>
    <w:multiLevelType w:val="multilevel"/>
    <w:tmpl w:val="C4E2A89C"/>
    <w:lvl w:ilvl="0">
      <w:start w:val="1"/>
      <w:numFmt w:val="russianLower"/>
      <w:lvlText w:val="%1."/>
      <w:lvlJc w:val="left"/>
      <w:pPr>
        <w:ind w:left="1429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211F6CDF"/>
    <w:multiLevelType w:val="multilevel"/>
    <w:tmpl w:val="F71A5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28E936BF"/>
    <w:multiLevelType w:val="hybridMultilevel"/>
    <w:tmpl w:val="ECBA5E54"/>
    <w:lvl w:ilvl="0" w:tplc="2BF2493C">
      <w:start w:val="1"/>
      <w:numFmt w:val="decimal"/>
      <w:pStyle w:val="7"/>
      <w:suff w:val="space"/>
      <w:lvlText w:val="%1."/>
      <w:lvlJc w:val="left"/>
      <w:pPr>
        <w:ind w:left="1069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2A744FF4"/>
    <w:multiLevelType w:val="multilevel"/>
    <w:tmpl w:val="102A9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2D3206BF"/>
    <w:multiLevelType w:val="multilevel"/>
    <w:tmpl w:val="0B10B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306E3BBF"/>
    <w:multiLevelType w:val="multilevel"/>
    <w:tmpl w:val="7E6EE7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17B0529"/>
    <w:multiLevelType w:val="multilevel"/>
    <w:tmpl w:val="5F688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35140A01"/>
    <w:multiLevelType w:val="multilevel"/>
    <w:tmpl w:val="D64EF5B2"/>
    <w:lvl w:ilvl="0">
      <w:start w:val="1"/>
      <w:numFmt w:val="decimal"/>
      <w:pStyle w:val="12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13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14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Restart w:val="0"/>
      <w:pStyle w:val="31"/>
      <w:suff w:val="space"/>
      <w:lvlText w:val="Таблица %4 –"/>
      <w:lvlJc w:val="left"/>
      <w:pPr>
        <w:ind w:left="0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lvlRestart w:val="1"/>
      <w:pStyle w:val="32"/>
      <w:suff w:val="space"/>
      <w:lvlText w:val="Таблица %1.%5 –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Restart w:val="1"/>
      <w:pStyle w:val="42"/>
      <w:suff w:val="space"/>
      <w:lvlText w:val="Рисунок %1.%6 –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Restart w:val="0"/>
      <w:pStyle w:val="41"/>
      <w:suff w:val="space"/>
      <w:lvlText w:val="Рисунок %7 –"/>
      <w:lvlJc w:val="left"/>
      <w:pPr>
        <w:ind w:left="0" w:firstLine="288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7">
      <w:start w:val="1"/>
      <w:numFmt w:val="none"/>
      <w:lvlRestart w:val="0"/>
      <w:pStyle w:val="311"/>
      <w:suff w:val="nothing"/>
      <w:lvlText w:val="Продолжение таблицы %4"/>
      <w:lvlJc w:val="left"/>
      <w:pPr>
        <w:ind w:left="0" w:firstLine="0"/>
      </w:pPr>
      <w:rPr>
        <w:rFonts w:hint="default"/>
      </w:rPr>
    </w:lvl>
    <w:lvl w:ilvl="8">
      <w:start w:val="1"/>
      <w:numFmt w:val="none"/>
      <w:lvlRestart w:val="0"/>
      <w:pStyle w:val="321"/>
      <w:suff w:val="nothing"/>
      <w:lvlText w:val="Продолжение таблицы %1.%5"/>
      <w:lvlJc w:val="left"/>
      <w:pPr>
        <w:ind w:left="0" w:firstLine="0"/>
      </w:pPr>
      <w:rPr>
        <w:rFonts w:hint="default"/>
      </w:rPr>
    </w:lvl>
  </w:abstractNum>
  <w:abstractNum w:abstractNumId="25" w15:restartNumberingAfterBreak="0">
    <w:nsid w:val="38AF633B"/>
    <w:multiLevelType w:val="multilevel"/>
    <w:tmpl w:val="0F1850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B2115D7"/>
    <w:multiLevelType w:val="multilevel"/>
    <w:tmpl w:val="9FD07646"/>
    <w:lvl w:ilvl="0">
      <w:start w:val="1"/>
      <w:numFmt w:val="russianLower"/>
      <w:lvlText w:val="%1."/>
      <w:lvlJc w:val="left"/>
      <w:pPr>
        <w:ind w:left="1429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3BD05F9C"/>
    <w:multiLevelType w:val="multilevel"/>
    <w:tmpl w:val="3C76EC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F5C7A25"/>
    <w:multiLevelType w:val="multilevel"/>
    <w:tmpl w:val="75280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3FC76EA5"/>
    <w:multiLevelType w:val="hybridMultilevel"/>
    <w:tmpl w:val="94AC2098"/>
    <w:lvl w:ilvl="0" w:tplc="49780652">
      <w:start w:val="1"/>
      <w:numFmt w:val="russianLower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1BD4040"/>
    <w:multiLevelType w:val="multilevel"/>
    <w:tmpl w:val="96CECD9A"/>
    <w:styleLink w:val="1"/>
    <w:lvl w:ilvl="0">
      <w:start w:val="1"/>
      <w:numFmt w:val="russianLower"/>
      <w:lvlText w:val="%1."/>
      <w:lvlJc w:val="left"/>
      <w:pPr>
        <w:ind w:left="1429" w:hanging="360"/>
      </w:pPr>
      <w:rPr>
        <w:rFonts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41FE7270"/>
    <w:multiLevelType w:val="hybridMultilevel"/>
    <w:tmpl w:val="A774BF90"/>
    <w:lvl w:ilvl="0" w:tplc="04190017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4D810EA2"/>
    <w:multiLevelType w:val="multilevel"/>
    <w:tmpl w:val="2D4881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0E81CC2"/>
    <w:multiLevelType w:val="hybridMultilevel"/>
    <w:tmpl w:val="01C42B4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542556EB"/>
    <w:multiLevelType w:val="hybridMultilevel"/>
    <w:tmpl w:val="AADE87CC"/>
    <w:lvl w:ilvl="0" w:tplc="7BF84A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54440BB8"/>
    <w:multiLevelType w:val="multilevel"/>
    <w:tmpl w:val="DD06EF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CE03CB6"/>
    <w:multiLevelType w:val="multilevel"/>
    <w:tmpl w:val="ACEC81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D2D419F"/>
    <w:multiLevelType w:val="hybridMultilevel"/>
    <w:tmpl w:val="5160595C"/>
    <w:lvl w:ilvl="0" w:tplc="A39C39FE">
      <w:start w:val="1"/>
      <w:numFmt w:val="russianLower"/>
      <w:pStyle w:val="51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5EC161E7"/>
    <w:multiLevelType w:val="multilevel"/>
    <w:tmpl w:val="3B082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EF35115"/>
    <w:multiLevelType w:val="hybridMultilevel"/>
    <w:tmpl w:val="89F61A2C"/>
    <w:lvl w:ilvl="0" w:tplc="89608B82">
      <w:start w:val="1"/>
      <w:numFmt w:val="bullet"/>
      <w:pStyle w:val="53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1123298"/>
    <w:multiLevelType w:val="multilevel"/>
    <w:tmpl w:val="18109B4A"/>
    <w:lvl w:ilvl="0">
      <w:start w:val="1"/>
      <w:numFmt w:val="russianLower"/>
      <w:lvlText w:val="%1."/>
      <w:lvlJc w:val="left"/>
      <w:pPr>
        <w:ind w:left="1429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615072CE"/>
    <w:multiLevelType w:val="hybridMultilevel"/>
    <w:tmpl w:val="1F3472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2EF3BB4"/>
    <w:multiLevelType w:val="multilevel"/>
    <w:tmpl w:val="3EF46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63062FBD"/>
    <w:multiLevelType w:val="multilevel"/>
    <w:tmpl w:val="62388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664414D9"/>
    <w:multiLevelType w:val="multilevel"/>
    <w:tmpl w:val="1D5CA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69B62D6F"/>
    <w:multiLevelType w:val="multilevel"/>
    <w:tmpl w:val="5A608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6A7C62A0"/>
    <w:multiLevelType w:val="hybridMultilevel"/>
    <w:tmpl w:val="3BF69F40"/>
    <w:lvl w:ilvl="0" w:tplc="F6DCD7FA">
      <w:start w:val="1"/>
      <w:numFmt w:val="decimal"/>
      <w:pStyle w:val="52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6C000C4B"/>
    <w:multiLevelType w:val="hybridMultilevel"/>
    <w:tmpl w:val="86668D74"/>
    <w:lvl w:ilvl="0" w:tplc="49780652">
      <w:start w:val="1"/>
      <w:numFmt w:val="russianLower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48" w15:restartNumberingAfterBreak="0">
    <w:nsid w:val="6EAD2218"/>
    <w:multiLevelType w:val="hybridMultilevel"/>
    <w:tmpl w:val="61E4CD40"/>
    <w:lvl w:ilvl="0" w:tplc="8632BE2A">
      <w:start w:val="1"/>
      <w:numFmt w:val="decimal"/>
      <w:lvlText w:val="%1."/>
      <w:lvlJc w:val="left"/>
      <w:pPr>
        <w:ind w:left="1069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9" w15:restartNumberingAfterBreak="0">
    <w:nsid w:val="7BD039CE"/>
    <w:multiLevelType w:val="multilevel"/>
    <w:tmpl w:val="94365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7C616C29"/>
    <w:multiLevelType w:val="multilevel"/>
    <w:tmpl w:val="BC9E808E"/>
    <w:lvl w:ilvl="0">
      <w:start w:val="1"/>
      <w:numFmt w:val="upperLetter"/>
      <w:pStyle w:val="8"/>
      <w:suff w:val="nothing"/>
      <w:lvlText w:val="Приложение %1"/>
      <w:lvlJc w:val="left"/>
      <w:pPr>
        <w:ind w:left="0" w:firstLine="0"/>
      </w:pPr>
      <w:rPr>
        <w:rFonts w:hint="default"/>
        <w:caps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1" w15:restartNumberingAfterBreak="0">
    <w:nsid w:val="7D515C30"/>
    <w:multiLevelType w:val="multilevel"/>
    <w:tmpl w:val="DADEF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7EA855E6"/>
    <w:multiLevelType w:val="hybridMultilevel"/>
    <w:tmpl w:val="28407044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num w:numId="1" w16cid:durableId="485098964">
    <w:abstractNumId w:val="1"/>
  </w:num>
  <w:num w:numId="2" w16cid:durableId="916285329">
    <w:abstractNumId w:val="19"/>
  </w:num>
  <w:num w:numId="3" w16cid:durableId="161970834">
    <w:abstractNumId w:val="39"/>
  </w:num>
  <w:num w:numId="4" w16cid:durableId="2008240249">
    <w:abstractNumId w:val="37"/>
  </w:num>
  <w:num w:numId="5" w16cid:durableId="960771484">
    <w:abstractNumId w:val="46"/>
  </w:num>
  <w:num w:numId="6" w16cid:durableId="145830292">
    <w:abstractNumId w:val="24"/>
  </w:num>
  <w:num w:numId="7" w16cid:durableId="1694650499">
    <w:abstractNumId w:val="6"/>
  </w:num>
  <w:num w:numId="8" w16cid:durableId="532620433">
    <w:abstractNumId w:val="7"/>
  </w:num>
  <w:num w:numId="9" w16cid:durableId="990451509">
    <w:abstractNumId w:val="10"/>
  </w:num>
  <w:num w:numId="10" w16cid:durableId="51402983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008172050">
    <w:abstractNumId w:val="50"/>
  </w:num>
  <w:num w:numId="12" w16cid:durableId="821583142">
    <w:abstractNumId w:val="4"/>
  </w:num>
  <w:num w:numId="13" w16cid:durableId="1475179802">
    <w:abstractNumId w:val="5"/>
  </w:num>
  <w:num w:numId="14" w16cid:durableId="2107260951">
    <w:abstractNumId w:val="14"/>
  </w:num>
  <w:num w:numId="15" w16cid:durableId="1591501932">
    <w:abstractNumId w:val="42"/>
  </w:num>
  <w:num w:numId="16" w16cid:durableId="859929643">
    <w:abstractNumId w:val="35"/>
  </w:num>
  <w:num w:numId="17" w16cid:durableId="1133064186">
    <w:abstractNumId w:val="48"/>
  </w:num>
  <w:num w:numId="18" w16cid:durableId="2127113753">
    <w:abstractNumId w:val="34"/>
  </w:num>
  <w:num w:numId="19" w16cid:durableId="883324721">
    <w:abstractNumId w:val="41"/>
  </w:num>
  <w:num w:numId="20" w16cid:durableId="178007492">
    <w:abstractNumId w:val="52"/>
  </w:num>
  <w:num w:numId="21" w16cid:durableId="2045323154">
    <w:abstractNumId w:val="31"/>
  </w:num>
  <w:num w:numId="22" w16cid:durableId="1991211427">
    <w:abstractNumId w:val="29"/>
  </w:num>
  <w:num w:numId="23" w16cid:durableId="1036732305">
    <w:abstractNumId w:val="47"/>
  </w:num>
  <w:num w:numId="24" w16cid:durableId="1829318188">
    <w:abstractNumId w:val="36"/>
  </w:num>
  <w:num w:numId="25" w16cid:durableId="394164530">
    <w:abstractNumId w:val="33"/>
  </w:num>
  <w:num w:numId="26" w16cid:durableId="1654094729">
    <w:abstractNumId w:val="18"/>
  </w:num>
  <w:num w:numId="27" w16cid:durableId="1666668918">
    <w:abstractNumId w:val="8"/>
  </w:num>
  <w:num w:numId="28" w16cid:durableId="365180474">
    <w:abstractNumId w:val="12"/>
  </w:num>
  <w:num w:numId="29" w16cid:durableId="721828669">
    <w:abstractNumId w:val="26"/>
  </w:num>
  <w:num w:numId="30" w16cid:durableId="473257371">
    <w:abstractNumId w:val="40"/>
  </w:num>
  <w:num w:numId="31" w16cid:durableId="728306885">
    <w:abstractNumId w:val="17"/>
  </w:num>
  <w:num w:numId="32" w16cid:durableId="49352680">
    <w:abstractNumId w:val="0"/>
  </w:num>
  <w:num w:numId="33" w16cid:durableId="200093723">
    <w:abstractNumId w:val="30"/>
  </w:num>
  <w:num w:numId="34" w16cid:durableId="1261985051">
    <w:abstractNumId w:val="44"/>
  </w:num>
  <w:num w:numId="35" w16cid:durableId="637152886">
    <w:abstractNumId w:val="15"/>
  </w:num>
  <w:num w:numId="36" w16cid:durableId="1079207195">
    <w:abstractNumId w:val="16"/>
  </w:num>
  <w:num w:numId="37" w16cid:durableId="787893187">
    <w:abstractNumId w:val="32"/>
  </w:num>
  <w:num w:numId="38" w16cid:durableId="1029918821">
    <w:abstractNumId w:val="27"/>
  </w:num>
  <w:num w:numId="39" w16cid:durableId="313681983">
    <w:abstractNumId w:val="45"/>
  </w:num>
  <w:num w:numId="40" w16cid:durableId="1116675083">
    <w:abstractNumId w:val="49"/>
  </w:num>
  <w:num w:numId="41" w16cid:durableId="720128865">
    <w:abstractNumId w:val="9"/>
  </w:num>
  <w:num w:numId="42" w16cid:durableId="1747875872">
    <w:abstractNumId w:val="37"/>
    <w:lvlOverride w:ilvl="0">
      <w:startOverride w:val="1"/>
    </w:lvlOverride>
  </w:num>
  <w:num w:numId="43" w16cid:durableId="500659627">
    <w:abstractNumId w:val="37"/>
    <w:lvlOverride w:ilvl="0">
      <w:startOverride w:val="1"/>
    </w:lvlOverride>
  </w:num>
  <w:num w:numId="44" w16cid:durableId="985163335">
    <w:abstractNumId w:val="37"/>
    <w:lvlOverride w:ilvl="0">
      <w:startOverride w:val="1"/>
    </w:lvlOverride>
  </w:num>
  <w:num w:numId="45" w16cid:durableId="1539506503">
    <w:abstractNumId w:val="37"/>
    <w:lvlOverride w:ilvl="0">
      <w:startOverride w:val="1"/>
    </w:lvlOverride>
  </w:num>
  <w:num w:numId="46" w16cid:durableId="695233508">
    <w:abstractNumId w:val="37"/>
    <w:lvlOverride w:ilvl="0">
      <w:startOverride w:val="1"/>
    </w:lvlOverride>
  </w:num>
  <w:num w:numId="47" w16cid:durableId="68115603">
    <w:abstractNumId w:val="37"/>
    <w:lvlOverride w:ilvl="0">
      <w:startOverride w:val="1"/>
    </w:lvlOverride>
  </w:num>
  <w:num w:numId="48" w16cid:durableId="5595374">
    <w:abstractNumId w:val="46"/>
    <w:lvlOverride w:ilvl="0">
      <w:startOverride w:val="1"/>
    </w:lvlOverride>
  </w:num>
  <w:num w:numId="49" w16cid:durableId="1376857630">
    <w:abstractNumId w:val="37"/>
    <w:lvlOverride w:ilvl="0">
      <w:startOverride w:val="1"/>
    </w:lvlOverride>
  </w:num>
  <w:num w:numId="50" w16cid:durableId="1221940893">
    <w:abstractNumId w:val="25"/>
  </w:num>
  <w:num w:numId="51" w16cid:durableId="980694436">
    <w:abstractNumId w:val="23"/>
  </w:num>
  <w:num w:numId="52" w16cid:durableId="2050256130">
    <w:abstractNumId w:val="21"/>
  </w:num>
  <w:num w:numId="53" w16cid:durableId="73211569">
    <w:abstractNumId w:val="46"/>
    <w:lvlOverride w:ilvl="0">
      <w:startOverride w:val="1"/>
    </w:lvlOverride>
  </w:num>
  <w:num w:numId="54" w16cid:durableId="1370692001">
    <w:abstractNumId w:val="28"/>
  </w:num>
  <w:num w:numId="55" w16cid:durableId="1883981567">
    <w:abstractNumId w:val="13"/>
  </w:num>
  <w:num w:numId="56" w16cid:durableId="1135173801">
    <w:abstractNumId w:val="43"/>
  </w:num>
  <w:num w:numId="57" w16cid:durableId="284897266">
    <w:abstractNumId w:val="51"/>
  </w:num>
  <w:num w:numId="58" w16cid:durableId="361438337">
    <w:abstractNumId w:val="3"/>
  </w:num>
  <w:num w:numId="59" w16cid:durableId="1075585873">
    <w:abstractNumId w:val="20"/>
  </w:num>
  <w:num w:numId="60" w16cid:durableId="1608659517">
    <w:abstractNumId w:val="22"/>
  </w:num>
  <w:num w:numId="61" w16cid:durableId="1423573081">
    <w:abstractNumId w:val="11"/>
  </w:num>
  <w:num w:numId="62" w16cid:durableId="1786655163">
    <w:abstractNumId w:val="46"/>
    <w:lvlOverride w:ilvl="0">
      <w:startOverride w:val="1"/>
    </w:lvlOverride>
  </w:num>
  <w:num w:numId="63" w16cid:durableId="2111272929">
    <w:abstractNumId w:val="38"/>
  </w:num>
  <w:num w:numId="64" w16cid:durableId="2105757236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3"/>
  <w:proofState w:spelling="clean" w:grammar="clean"/>
  <w:attachedTemplate r:id="rId1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357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042"/>
    <w:rsid w:val="00000AB1"/>
    <w:rsid w:val="00002317"/>
    <w:rsid w:val="00004462"/>
    <w:rsid w:val="000045E4"/>
    <w:rsid w:val="00005B0D"/>
    <w:rsid w:val="00011182"/>
    <w:rsid w:val="00011D8B"/>
    <w:rsid w:val="000125EA"/>
    <w:rsid w:val="000129DF"/>
    <w:rsid w:val="00014342"/>
    <w:rsid w:val="00014CBD"/>
    <w:rsid w:val="00020789"/>
    <w:rsid w:val="000227F4"/>
    <w:rsid w:val="0003219A"/>
    <w:rsid w:val="000330D7"/>
    <w:rsid w:val="00034630"/>
    <w:rsid w:val="00040E33"/>
    <w:rsid w:val="00051BDB"/>
    <w:rsid w:val="00053D82"/>
    <w:rsid w:val="00061632"/>
    <w:rsid w:val="00063046"/>
    <w:rsid w:val="00066678"/>
    <w:rsid w:val="0007229F"/>
    <w:rsid w:val="000770E9"/>
    <w:rsid w:val="00083A0A"/>
    <w:rsid w:val="000852F9"/>
    <w:rsid w:val="0008757C"/>
    <w:rsid w:val="00093F32"/>
    <w:rsid w:val="00095F17"/>
    <w:rsid w:val="000969A9"/>
    <w:rsid w:val="000A65E5"/>
    <w:rsid w:val="000A69ED"/>
    <w:rsid w:val="000B1713"/>
    <w:rsid w:val="000B2057"/>
    <w:rsid w:val="000C27B9"/>
    <w:rsid w:val="000C51AA"/>
    <w:rsid w:val="000C6721"/>
    <w:rsid w:val="000D2767"/>
    <w:rsid w:val="000D30B2"/>
    <w:rsid w:val="000D3771"/>
    <w:rsid w:val="000D37EF"/>
    <w:rsid w:val="000D5733"/>
    <w:rsid w:val="000E15FD"/>
    <w:rsid w:val="000E48EE"/>
    <w:rsid w:val="000E61FC"/>
    <w:rsid w:val="000E66BC"/>
    <w:rsid w:val="000E736B"/>
    <w:rsid w:val="000F34F8"/>
    <w:rsid w:val="000F73F0"/>
    <w:rsid w:val="000F7BFC"/>
    <w:rsid w:val="001059FB"/>
    <w:rsid w:val="00111682"/>
    <w:rsid w:val="00113317"/>
    <w:rsid w:val="00126EE2"/>
    <w:rsid w:val="00127886"/>
    <w:rsid w:val="0013257D"/>
    <w:rsid w:val="00133E70"/>
    <w:rsid w:val="0013532C"/>
    <w:rsid w:val="001361E9"/>
    <w:rsid w:val="00143E80"/>
    <w:rsid w:val="00153B8A"/>
    <w:rsid w:val="00156717"/>
    <w:rsid w:val="00157E07"/>
    <w:rsid w:val="001742F4"/>
    <w:rsid w:val="0018770C"/>
    <w:rsid w:val="0019483E"/>
    <w:rsid w:val="001A09FB"/>
    <w:rsid w:val="001A2235"/>
    <w:rsid w:val="001A5751"/>
    <w:rsid w:val="001B31DF"/>
    <w:rsid w:val="001B37D2"/>
    <w:rsid w:val="001B7CF9"/>
    <w:rsid w:val="001C0DA6"/>
    <w:rsid w:val="001C4551"/>
    <w:rsid w:val="001E0E5D"/>
    <w:rsid w:val="001E3C14"/>
    <w:rsid w:val="001E59AE"/>
    <w:rsid w:val="001E7A34"/>
    <w:rsid w:val="00203D70"/>
    <w:rsid w:val="002040D4"/>
    <w:rsid w:val="00204BCA"/>
    <w:rsid w:val="00205136"/>
    <w:rsid w:val="00207D1B"/>
    <w:rsid w:val="00211BEB"/>
    <w:rsid w:val="002131BD"/>
    <w:rsid w:val="0021566C"/>
    <w:rsid w:val="002231F3"/>
    <w:rsid w:val="0022472B"/>
    <w:rsid w:val="00227348"/>
    <w:rsid w:val="002446BE"/>
    <w:rsid w:val="00245176"/>
    <w:rsid w:val="002452D7"/>
    <w:rsid w:val="00257461"/>
    <w:rsid w:val="00257A1F"/>
    <w:rsid w:val="00264DD1"/>
    <w:rsid w:val="002703DC"/>
    <w:rsid w:val="00271F6C"/>
    <w:rsid w:val="00272C5A"/>
    <w:rsid w:val="00274D64"/>
    <w:rsid w:val="00297DFF"/>
    <w:rsid w:val="002A0669"/>
    <w:rsid w:val="002A22A3"/>
    <w:rsid w:val="002A33C9"/>
    <w:rsid w:val="002A5057"/>
    <w:rsid w:val="002B0CAD"/>
    <w:rsid w:val="002B43EC"/>
    <w:rsid w:val="002B50B1"/>
    <w:rsid w:val="002C4D9A"/>
    <w:rsid w:val="002C52B3"/>
    <w:rsid w:val="002C786C"/>
    <w:rsid w:val="002D3717"/>
    <w:rsid w:val="002D4C64"/>
    <w:rsid w:val="002D5538"/>
    <w:rsid w:val="002D5AF1"/>
    <w:rsid w:val="002E1D10"/>
    <w:rsid w:val="002E300E"/>
    <w:rsid w:val="002E3071"/>
    <w:rsid w:val="002E389B"/>
    <w:rsid w:val="002E5600"/>
    <w:rsid w:val="002E7F8E"/>
    <w:rsid w:val="0030015D"/>
    <w:rsid w:val="003012A9"/>
    <w:rsid w:val="003117EB"/>
    <w:rsid w:val="003122F5"/>
    <w:rsid w:val="00312890"/>
    <w:rsid w:val="003234BB"/>
    <w:rsid w:val="003241BD"/>
    <w:rsid w:val="00324BE1"/>
    <w:rsid w:val="00325B57"/>
    <w:rsid w:val="00345AE9"/>
    <w:rsid w:val="0034765F"/>
    <w:rsid w:val="00347D9F"/>
    <w:rsid w:val="00350538"/>
    <w:rsid w:val="00355A1A"/>
    <w:rsid w:val="003740CF"/>
    <w:rsid w:val="0038045A"/>
    <w:rsid w:val="00381D61"/>
    <w:rsid w:val="003866C9"/>
    <w:rsid w:val="00390A9E"/>
    <w:rsid w:val="00390ACC"/>
    <w:rsid w:val="00397BC9"/>
    <w:rsid w:val="003A24B0"/>
    <w:rsid w:val="003A3365"/>
    <w:rsid w:val="003A5890"/>
    <w:rsid w:val="003A7C7A"/>
    <w:rsid w:val="003B2D16"/>
    <w:rsid w:val="003B5C40"/>
    <w:rsid w:val="003C07DC"/>
    <w:rsid w:val="003C5230"/>
    <w:rsid w:val="003C577A"/>
    <w:rsid w:val="003D39FD"/>
    <w:rsid w:val="003D504D"/>
    <w:rsid w:val="003E0010"/>
    <w:rsid w:val="003E110F"/>
    <w:rsid w:val="003E30D0"/>
    <w:rsid w:val="003E6AEF"/>
    <w:rsid w:val="003E6FD8"/>
    <w:rsid w:val="003F62D1"/>
    <w:rsid w:val="003F7678"/>
    <w:rsid w:val="00400224"/>
    <w:rsid w:val="0040407F"/>
    <w:rsid w:val="00405BBE"/>
    <w:rsid w:val="00412FE4"/>
    <w:rsid w:val="004165BB"/>
    <w:rsid w:val="004308CE"/>
    <w:rsid w:val="00445917"/>
    <w:rsid w:val="0044631C"/>
    <w:rsid w:val="00451042"/>
    <w:rsid w:val="004545EE"/>
    <w:rsid w:val="00455514"/>
    <w:rsid w:val="00456182"/>
    <w:rsid w:val="00456BAB"/>
    <w:rsid w:val="00457343"/>
    <w:rsid w:val="00463C28"/>
    <w:rsid w:val="00465201"/>
    <w:rsid w:val="00466301"/>
    <w:rsid w:val="0047523D"/>
    <w:rsid w:val="004856E9"/>
    <w:rsid w:val="004875D4"/>
    <w:rsid w:val="004915CF"/>
    <w:rsid w:val="00491E91"/>
    <w:rsid w:val="0049239F"/>
    <w:rsid w:val="00492AC9"/>
    <w:rsid w:val="00497BB3"/>
    <w:rsid w:val="004B7063"/>
    <w:rsid w:val="004C2C87"/>
    <w:rsid w:val="004C66A5"/>
    <w:rsid w:val="004D3184"/>
    <w:rsid w:val="004D518D"/>
    <w:rsid w:val="004D5E56"/>
    <w:rsid w:val="004D775A"/>
    <w:rsid w:val="004E04F5"/>
    <w:rsid w:val="004E1383"/>
    <w:rsid w:val="004E1F15"/>
    <w:rsid w:val="004E5AE3"/>
    <w:rsid w:val="004F02BD"/>
    <w:rsid w:val="004F1D9F"/>
    <w:rsid w:val="004F235C"/>
    <w:rsid w:val="004F3603"/>
    <w:rsid w:val="004F3D2E"/>
    <w:rsid w:val="005079F5"/>
    <w:rsid w:val="005159D6"/>
    <w:rsid w:val="00527550"/>
    <w:rsid w:val="00530AAE"/>
    <w:rsid w:val="0053169B"/>
    <w:rsid w:val="0053402C"/>
    <w:rsid w:val="00534870"/>
    <w:rsid w:val="00534F7B"/>
    <w:rsid w:val="00536721"/>
    <w:rsid w:val="00537C82"/>
    <w:rsid w:val="0054468F"/>
    <w:rsid w:val="00546823"/>
    <w:rsid w:val="005470E2"/>
    <w:rsid w:val="00554FB7"/>
    <w:rsid w:val="005615F5"/>
    <w:rsid w:val="0056211E"/>
    <w:rsid w:val="005623A6"/>
    <w:rsid w:val="00562835"/>
    <w:rsid w:val="005746E0"/>
    <w:rsid w:val="0057510B"/>
    <w:rsid w:val="00575E8D"/>
    <w:rsid w:val="00581856"/>
    <w:rsid w:val="00581E6B"/>
    <w:rsid w:val="00586363"/>
    <w:rsid w:val="00586720"/>
    <w:rsid w:val="00587C00"/>
    <w:rsid w:val="00590750"/>
    <w:rsid w:val="00590D8B"/>
    <w:rsid w:val="005A74CB"/>
    <w:rsid w:val="005B36A1"/>
    <w:rsid w:val="005B50C4"/>
    <w:rsid w:val="005B635B"/>
    <w:rsid w:val="005B7728"/>
    <w:rsid w:val="005C07CF"/>
    <w:rsid w:val="005C3011"/>
    <w:rsid w:val="005C4CA5"/>
    <w:rsid w:val="005D2CC6"/>
    <w:rsid w:val="005E1BA8"/>
    <w:rsid w:val="005E43D1"/>
    <w:rsid w:val="005E4F6C"/>
    <w:rsid w:val="005F0904"/>
    <w:rsid w:val="005F1ADD"/>
    <w:rsid w:val="005F575E"/>
    <w:rsid w:val="005F7E15"/>
    <w:rsid w:val="00605550"/>
    <w:rsid w:val="00611670"/>
    <w:rsid w:val="006223A0"/>
    <w:rsid w:val="00632EAD"/>
    <w:rsid w:val="00635998"/>
    <w:rsid w:val="00647949"/>
    <w:rsid w:val="00650023"/>
    <w:rsid w:val="00650D49"/>
    <w:rsid w:val="00650D70"/>
    <w:rsid w:val="006559AE"/>
    <w:rsid w:val="00656406"/>
    <w:rsid w:val="0067028A"/>
    <w:rsid w:val="00672EE4"/>
    <w:rsid w:val="00673005"/>
    <w:rsid w:val="00681E18"/>
    <w:rsid w:val="00697537"/>
    <w:rsid w:val="006A56ED"/>
    <w:rsid w:val="006A6091"/>
    <w:rsid w:val="006B0561"/>
    <w:rsid w:val="006B15B3"/>
    <w:rsid w:val="006B2C03"/>
    <w:rsid w:val="006C183F"/>
    <w:rsid w:val="006C277E"/>
    <w:rsid w:val="006C3122"/>
    <w:rsid w:val="006C3E22"/>
    <w:rsid w:val="006C6A1D"/>
    <w:rsid w:val="006C6C72"/>
    <w:rsid w:val="006D623D"/>
    <w:rsid w:val="006D643B"/>
    <w:rsid w:val="006E2B61"/>
    <w:rsid w:val="006F13F2"/>
    <w:rsid w:val="006F3B62"/>
    <w:rsid w:val="0070042B"/>
    <w:rsid w:val="00706D90"/>
    <w:rsid w:val="007155A2"/>
    <w:rsid w:val="00716304"/>
    <w:rsid w:val="0072600D"/>
    <w:rsid w:val="00727F32"/>
    <w:rsid w:val="00730C44"/>
    <w:rsid w:val="0074513A"/>
    <w:rsid w:val="007453A4"/>
    <w:rsid w:val="00745448"/>
    <w:rsid w:val="00746C65"/>
    <w:rsid w:val="00746E3B"/>
    <w:rsid w:val="00746F39"/>
    <w:rsid w:val="00747AA1"/>
    <w:rsid w:val="0075254D"/>
    <w:rsid w:val="00755071"/>
    <w:rsid w:val="007560A8"/>
    <w:rsid w:val="007642EF"/>
    <w:rsid w:val="007647F2"/>
    <w:rsid w:val="00765232"/>
    <w:rsid w:val="00767F27"/>
    <w:rsid w:val="0077456F"/>
    <w:rsid w:val="0077614C"/>
    <w:rsid w:val="007825D2"/>
    <w:rsid w:val="00783084"/>
    <w:rsid w:val="00783437"/>
    <w:rsid w:val="007858E1"/>
    <w:rsid w:val="00786228"/>
    <w:rsid w:val="00792B63"/>
    <w:rsid w:val="0079647F"/>
    <w:rsid w:val="007A583E"/>
    <w:rsid w:val="007A693D"/>
    <w:rsid w:val="007B14A6"/>
    <w:rsid w:val="007B4468"/>
    <w:rsid w:val="007C44B0"/>
    <w:rsid w:val="007D270C"/>
    <w:rsid w:val="007D452C"/>
    <w:rsid w:val="007D4E11"/>
    <w:rsid w:val="007D50DC"/>
    <w:rsid w:val="007E2531"/>
    <w:rsid w:val="007E5DC4"/>
    <w:rsid w:val="007F1DFC"/>
    <w:rsid w:val="00806FC5"/>
    <w:rsid w:val="00807AF1"/>
    <w:rsid w:val="008118D4"/>
    <w:rsid w:val="00812DE0"/>
    <w:rsid w:val="00830A7B"/>
    <w:rsid w:val="008451FA"/>
    <w:rsid w:val="00855A60"/>
    <w:rsid w:val="008575A6"/>
    <w:rsid w:val="00862884"/>
    <w:rsid w:val="0086505C"/>
    <w:rsid w:val="00881391"/>
    <w:rsid w:val="00885D84"/>
    <w:rsid w:val="00887174"/>
    <w:rsid w:val="008873D5"/>
    <w:rsid w:val="0089349C"/>
    <w:rsid w:val="008943DD"/>
    <w:rsid w:val="008A3BBD"/>
    <w:rsid w:val="008A434B"/>
    <w:rsid w:val="008B17AD"/>
    <w:rsid w:val="008B2C77"/>
    <w:rsid w:val="008B5BB0"/>
    <w:rsid w:val="008B7951"/>
    <w:rsid w:val="008C2B26"/>
    <w:rsid w:val="008C2BD0"/>
    <w:rsid w:val="008C7B17"/>
    <w:rsid w:val="008D1BD4"/>
    <w:rsid w:val="008D4B88"/>
    <w:rsid w:val="008D6B27"/>
    <w:rsid w:val="008D6E42"/>
    <w:rsid w:val="008E3820"/>
    <w:rsid w:val="008E7615"/>
    <w:rsid w:val="008F10E5"/>
    <w:rsid w:val="008F11D5"/>
    <w:rsid w:val="008F5FB1"/>
    <w:rsid w:val="00901ABC"/>
    <w:rsid w:val="0090634C"/>
    <w:rsid w:val="0090751E"/>
    <w:rsid w:val="0091075F"/>
    <w:rsid w:val="00912DB7"/>
    <w:rsid w:val="00916D75"/>
    <w:rsid w:val="00916EAB"/>
    <w:rsid w:val="00917920"/>
    <w:rsid w:val="00922ABD"/>
    <w:rsid w:val="00934A85"/>
    <w:rsid w:val="00937EB5"/>
    <w:rsid w:val="00940086"/>
    <w:rsid w:val="0094525B"/>
    <w:rsid w:val="00951037"/>
    <w:rsid w:val="00951847"/>
    <w:rsid w:val="009565A7"/>
    <w:rsid w:val="00960C39"/>
    <w:rsid w:val="009772C1"/>
    <w:rsid w:val="009818DD"/>
    <w:rsid w:val="00985936"/>
    <w:rsid w:val="00986A3A"/>
    <w:rsid w:val="00986E24"/>
    <w:rsid w:val="00997480"/>
    <w:rsid w:val="00997B3E"/>
    <w:rsid w:val="009A1402"/>
    <w:rsid w:val="009A28A4"/>
    <w:rsid w:val="009A3A95"/>
    <w:rsid w:val="009B2533"/>
    <w:rsid w:val="009B6E56"/>
    <w:rsid w:val="009C66A2"/>
    <w:rsid w:val="009D6841"/>
    <w:rsid w:val="009E5964"/>
    <w:rsid w:val="009F5902"/>
    <w:rsid w:val="00A01F53"/>
    <w:rsid w:val="00A01F85"/>
    <w:rsid w:val="00A04132"/>
    <w:rsid w:val="00A173E6"/>
    <w:rsid w:val="00A17F93"/>
    <w:rsid w:val="00A31998"/>
    <w:rsid w:val="00A37BF3"/>
    <w:rsid w:val="00A45D4F"/>
    <w:rsid w:val="00A4610A"/>
    <w:rsid w:val="00A4709C"/>
    <w:rsid w:val="00A470DF"/>
    <w:rsid w:val="00A5096E"/>
    <w:rsid w:val="00A52E34"/>
    <w:rsid w:val="00A54C1C"/>
    <w:rsid w:val="00A55A8F"/>
    <w:rsid w:val="00A6539B"/>
    <w:rsid w:val="00A7702E"/>
    <w:rsid w:val="00A77E83"/>
    <w:rsid w:val="00A84DC0"/>
    <w:rsid w:val="00A85217"/>
    <w:rsid w:val="00A8680F"/>
    <w:rsid w:val="00A8687D"/>
    <w:rsid w:val="00A86AB8"/>
    <w:rsid w:val="00A905C8"/>
    <w:rsid w:val="00A97AE3"/>
    <w:rsid w:val="00AA34B9"/>
    <w:rsid w:val="00AA5334"/>
    <w:rsid w:val="00AA7FEE"/>
    <w:rsid w:val="00AB262F"/>
    <w:rsid w:val="00AB5107"/>
    <w:rsid w:val="00AC12CF"/>
    <w:rsid w:val="00AC5AC7"/>
    <w:rsid w:val="00AD20A8"/>
    <w:rsid w:val="00AD2F0C"/>
    <w:rsid w:val="00AE4298"/>
    <w:rsid w:val="00AE6308"/>
    <w:rsid w:val="00AF3201"/>
    <w:rsid w:val="00AF36D2"/>
    <w:rsid w:val="00AF64E7"/>
    <w:rsid w:val="00AF76BF"/>
    <w:rsid w:val="00B02DDA"/>
    <w:rsid w:val="00B0523A"/>
    <w:rsid w:val="00B057C2"/>
    <w:rsid w:val="00B07A93"/>
    <w:rsid w:val="00B07C0B"/>
    <w:rsid w:val="00B1055B"/>
    <w:rsid w:val="00B13711"/>
    <w:rsid w:val="00B13AB2"/>
    <w:rsid w:val="00B20A3C"/>
    <w:rsid w:val="00B26509"/>
    <w:rsid w:val="00B40AC8"/>
    <w:rsid w:val="00B41A81"/>
    <w:rsid w:val="00B41F0C"/>
    <w:rsid w:val="00B4352C"/>
    <w:rsid w:val="00B52102"/>
    <w:rsid w:val="00B53E4A"/>
    <w:rsid w:val="00B5497C"/>
    <w:rsid w:val="00B56F98"/>
    <w:rsid w:val="00B7218F"/>
    <w:rsid w:val="00B74D57"/>
    <w:rsid w:val="00B82998"/>
    <w:rsid w:val="00B82AB1"/>
    <w:rsid w:val="00B86E41"/>
    <w:rsid w:val="00B97531"/>
    <w:rsid w:val="00BA0061"/>
    <w:rsid w:val="00BA3AEC"/>
    <w:rsid w:val="00BA659D"/>
    <w:rsid w:val="00BC02E4"/>
    <w:rsid w:val="00BC05BF"/>
    <w:rsid w:val="00BC3AA4"/>
    <w:rsid w:val="00BC65ED"/>
    <w:rsid w:val="00BD45AC"/>
    <w:rsid w:val="00BD75DE"/>
    <w:rsid w:val="00BE118D"/>
    <w:rsid w:val="00BE15C1"/>
    <w:rsid w:val="00BE2084"/>
    <w:rsid w:val="00BE354E"/>
    <w:rsid w:val="00BE68CB"/>
    <w:rsid w:val="00BF09CD"/>
    <w:rsid w:val="00BF0A16"/>
    <w:rsid w:val="00BF5272"/>
    <w:rsid w:val="00BF72DC"/>
    <w:rsid w:val="00C05700"/>
    <w:rsid w:val="00C112A2"/>
    <w:rsid w:val="00C12677"/>
    <w:rsid w:val="00C13DB5"/>
    <w:rsid w:val="00C162D4"/>
    <w:rsid w:val="00C21358"/>
    <w:rsid w:val="00C22F19"/>
    <w:rsid w:val="00C232D8"/>
    <w:rsid w:val="00C24A8E"/>
    <w:rsid w:val="00C30B2A"/>
    <w:rsid w:val="00C31547"/>
    <w:rsid w:val="00C42945"/>
    <w:rsid w:val="00C54129"/>
    <w:rsid w:val="00C56445"/>
    <w:rsid w:val="00C70832"/>
    <w:rsid w:val="00C72249"/>
    <w:rsid w:val="00C75646"/>
    <w:rsid w:val="00C956BD"/>
    <w:rsid w:val="00CA3376"/>
    <w:rsid w:val="00CA6BA9"/>
    <w:rsid w:val="00CB22D4"/>
    <w:rsid w:val="00CB450C"/>
    <w:rsid w:val="00CB45D7"/>
    <w:rsid w:val="00CB64CD"/>
    <w:rsid w:val="00CC180E"/>
    <w:rsid w:val="00CC2391"/>
    <w:rsid w:val="00CC6951"/>
    <w:rsid w:val="00CD3A44"/>
    <w:rsid w:val="00CD7FAE"/>
    <w:rsid w:val="00CE38F5"/>
    <w:rsid w:val="00CE396D"/>
    <w:rsid w:val="00CE7995"/>
    <w:rsid w:val="00CF0236"/>
    <w:rsid w:val="00CF35B9"/>
    <w:rsid w:val="00CF4641"/>
    <w:rsid w:val="00CF6D7E"/>
    <w:rsid w:val="00D00C05"/>
    <w:rsid w:val="00D04042"/>
    <w:rsid w:val="00D05EDC"/>
    <w:rsid w:val="00D15F5F"/>
    <w:rsid w:val="00D16E0C"/>
    <w:rsid w:val="00D179ED"/>
    <w:rsid w:val="00D224CE"/>
    <w:rsid w:val="00D228DC"/>
    <w:rsid w:val="00D2333E"/>
    <w:rsid w:val="00D24927"/>
    <w:rsid w:val="00D260D8"/>
    <w:rsid w:val="00D30C62"/>
    <w:rsid w:val="00D32E47"/>
    <w:rsid w:val="00D35B7A"/>
    <w:rsid w:val="00D512D7"/>
    <w:rsid w:val="00D544F0"/>
    <w:rsid w:val="00D5789B"/>
    <w:rsid w:val="00D61CCF"/>
    <w:rsid w:val="00D708EF"/>
    <w:rsid w:val="00D70C69"/>
    <w:rsid w:val="00D71B3A"/>
    <w:rsid w:val="00D9009C"/>
    <w:rsid w:val="00D91BAA"/>
    <w:rsid w:val="00D93D73"/>
    <w:rsid w:val="00DA229C"/>
    <w:rsid w:val="00DA5EAD"/>
    <w:rsid w:val="00DB115A"/>
    <w:rsid w:val="00DB5C61"/>
    <w:rsid w:val="00DC21BB"/>
    <w:rsid w:val="00DC6F69"/>
    <w:rsid w:val="00DD1235"/>
    <w:rsid w:val="00DD232A"/>
    <w:rsid w:val="00DD3EBC"/>
    <w:rsid w:val="00DD44F4"/>
    <w:rsid w:val="00DD4C7F"/>
    <w:rsid w:val="00DF0436"/>
    <w:rsid w:val="00DF3217"/>
    <w:rsid w:val="00DF3DB6"/>
    <w:rsid w:val="00E070CB"/>
    <w:rsid w:val="00E1170C"/>
    <w:rsid w:val="00E14EB1"/>
    <w:rsid w:val="00E17F1A"/>
    <w:rsid w:val="00E31FCE"/>
    <w:rsid w:val="00E33749"/>
    <w:rsid w:val="00E33C3F"/>
    <w:rsid w:val="00E34A88"/>
    <w:rsid w:val="00E36973"/>
    <w:rsid w:val="00E412CC"/>
    <w:rsid w:val="00E42474"/>
    <w:rsid w:val="00E4574E"/>
    <w:rsid w:val="00E467F3"/>
    <w:rsid w:val="00E47CC3"/>
    <w:rsid w:val="00E50FAE"/>
    <w:rsid w:val="00E56F29"/>
    <w:rsid w:val="00E63AFF"/>
    <w:rsid w:val="00E653F8"/>
    <w:rsid w:val="00E66E52"/>
    <w:rsid w:val="00E8347C"/>
    <w:rsid w:val="00E87D60"/>
    <w:rsid w:val="00E930A0"/>
    <w:rsid w:val="00E97C7D"/>
    <w:rsid w:val="00EA55B8"/>
    <w:rsid w:val="00EA6873"/>
    <w:rsid w:val="00EB1402"/>
    <w:rsid w:val="00EB5610"/>
    <w:rsid w:val="00EB5A18"/>
    <w:rsid w:val="00EB5C06"/>
    <w:rsid w:val="00EB7EE9"/>
    <w:rsid w:val="00ED0607"/>
    <w:rsid w:val="00ED400B"/>
    <w:rsid w:val="00ED7561"/>
    <w:rsid w:val="00EE0D0F"/>
    <w:rsid w:val="00EE1991"/>
    <w:rsid w:val="00EE3EEC"/>
    <w:rsid w:val="00EE5B19"/>
    <w:rsid w:val="00EF1F08"/>
    <w:rsid w:val="00EF29DF"/>
    <w:rsid w:val="00EF5012"/>
    <w:rsid w:val="00F106A9"/>
    <w:rsid w:val="00F15DC5"/>
    <w:rsid w:val="00F168F3"/>
    <w:rsid w:val="00F21FEC"/>
    <w:rsid w:val="00F32BF2"/>
    <w:rsid w:val="00F3749C"/>
    <w:rsid w:val="00F418E9"/>
    <w:rsid w:val="00F53389"/>
    <w:rsid w:val="00F628DD"/>
    <w:rsid w:val="00F70DE5"/>
    <w:rsid w:val="00F7265F"/>
    <w:rsid w:val="00F731A3"/>
    <w:rsid w:val="00F74E8E"/>
    <w:rsid w:val="00F74EB1"/>
    <w:rsid w:val="00F74F05"/>
    <w:rsid w:val="00F756C8"/>
    <w:rsid w:val="00F7636D"/>
    <w:rsid w:val="00F902E0"/>
    <w:rsid w:val="00F91E66"/>
    <w:rsid w:val="00F936D7"/>
    <w:rsid w:val="00F937FD"/>
    <w:rsid w:val="00FA1505"/>
    <w:rsid w:val="00FA24B8"/>
    <w:rsid w:val="00FA4C0A"/>
    <w:rsid w:val="00FB2AE9"/>
    <w:rsid w:val="00FB5755"/>
    <w:rsid w:val="00FB5E2B"/>
    <w:rsid w:val="00FC07EB"/>
    <w:rsid w:val="00FC1157"/>
    <w:rsid w:val="00FC1752"/>
    <w:rsid w:val="00FC189D"/>
    <w:rsid w:val="00FC57D8"/>
    <w:rsid w:val="00FC640D"/>
    <w:rsid w:val="00FD096E"/>
    <w:rsid w:val="00FD1A56"/>
    <w:rsid w:val="00FD49A1"/>
    <w:rsid w:val="00FF28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0690507"/>
  <w15:docId w15:val="{1211570B-0A8D-C04E-968C-16B11CCE30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87C0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0">
    <w:name w:val="heading 1"/>
    <w:basedOn w:val="a"/>
    <w:next w:val="a"/>
    <w:link w:val="11"/>
    <w:uiPriority w:val="9"/>
    <w:rsid w:val="0018770C"/>
    <w:pPr>
      <w:keepNext/>
      <w:keepLines/>
      <w:spacing w:after="720"/>
      <w:contextualSpacing/>
      <w:jc w:val="center"/>
      <w:outlineLvl w:val="0"/>
    </w:pPr>
    <w:rPr>
      <w:rFonts w:eastAsiaTheme="majorEastAsia" w:cstheme="majorBidi"/>
      <w:b/>
      <w:bCs/>
      <w:caps/>
      <w:sz w:val="28"/>
      <w:szCs w:val="28"/>
    </w:rPr>
  </w:style>
  <w:style w:type="paragraph" w:styleId="20">
    <w:name w:val="heading 2"/>
    <w:basedOn w:val="a"/>
    <w:next w:val="a"/>
    <w:link w:val="21"/>
    <w:uiPriority w:val="9"/>
    <w:unhideWhenUsed/>
    <w:qFormat/>
    <w:rsid w:val="001B31D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B31DF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CF6D7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F6D7E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F6D7E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0">
    <w:name w:val="heading 7"/>
    <w:basedOn w:val="a"/>
    <w:next w:val="a"/>
    <w:link w:val="71"/>
    <w:uiPriority w:val="9"/>
    <w:semiHidden/>
    <w:unhideWhenUsed/>
    <w:qFormat/>
    <w:rsid w:val="00CF6D7E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0">
    <w:name w:val="heading 8"/>
    <w:basedOn w:val="a"/>
    <w:next w:val="a"/>
    <w:link w:val="81"/>
    <w:uiPriority w:val="9"/>
    <w:semiHidden/>
    <w:unhideWhenUsed/>
    <w:qFormat/>
    <w:rsid w:val="00CF6D7E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F6D7E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70C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E070CB"/>
  </w:style>
  <w:style w:type="paragraph" w:styleId="a5">
    <w:name w:val="footer"/>
    <w:basedOn w:val="a"/>
    <w:link w:val="a6"/>
    <w:uiPriority w:val="99"/>
    <w:unhideWhenUsed/>
    <w:rsid w:val="00E070CB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E070CB"/>
  </w:style>
  <w:style w:type="table" w:styleId="a7">
    <w:name w:val="Table Grid"/>
    <w:basedOn w:val="a1"/>
    <w:uiPriority w:val="39"/>
    <w:rsid w:val="001A09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2">
    <w:name w:val="2. Основной текст"/>
    <w:basedOn w:val="a"/>
    <w:link w:val="23"/>
    <w:rsid w:val="009772C1"/>
    <w:pPr>
      <w:suppressAutoHyphens/>
      <w:spacing w:line="360" w:lineRule="auto"/>
      <w:ind w:firstLine="709"/>
      <w:jc w:val="both"/>
    </w:pPr>
    <w:rPr>
      <w:sz w:val="28"/>
      <w:szCs w:val="20"/>
    </w:rPr>
  </w:style>
  <w:style w:type="paragraph" w:styleId="15">
    <w:name w:val="toc 1"/>
    <w:basedOn w:val="a"/>
    <w:next w:val="a"/>
    <w:link w:val="16"/>
    <w:autoRedefine/>
    <w:uiPriority w:val="39"/>
    <w:unhideWhenUsed/>
    <w:qFormat/>
    <w:rsid w:val="0057510B"/>
    <w:pPr>
      <w:tabs>
        <w:tab w:val="right" w:leader="dot" w:pos="9344"/>
      </w:tabs>
      <w:spacing w:line="360" w:lineRule="auto"/>
      <w:jc w:val="both"/>
    </w:pPr>
    <w:rPr>
      <w:rFonts w:cstheme="minorHAnsi"/>
      <w:bCs/>
      <w:sz w:val="28"/>
      <w:szCs w:val="20"/>
    </w:rPr>
  </w:style>
  <w:style w:type="paragraph" w:styleId="24">
    <w:name w:val="toc 2"/>
    <w:basedOn w:val="13"/>
    <w:next w:val="a"/>
    <w:autoRedefine/>
    <w:uiPriority w:val="39"/>
    <w:unhideWhenUsed/>
    <w:qFormat/>
    <w:rsid w:val="002D3717"/>
    <w:pPr>
      <w:widowControl/>
      <w:numPr>
        <w:ilvl w:val="0"/>
        <w:numId w:val="0"/>
      </w:numPr>
      <w:suppressAutoHyphens w:val="0"/>
      <w:ind w:left="284"/>
    </w:pPr>
    <w:rPr>
      <w:rFonts w:cstheme="minorHAnsi"/>
      <w:b w:val="0"/>
      <w:szCs w:val="20"/>
    </w:rPr>
  </w:style>
  <w:style w:type="character" w:styleId="a8">
    <w:name w:val="annotation reference"/>
    <w:basedOn w:val="a0"/>
    <w:uiPriority w:val="99"/>
    <w:semiHidden/>
    <w:unhideWhenUsed/>
    <w:rsid w:val="00672EE4"/>
    <w:rPr>
      <w:sz w:val="16"/>
      <w:szCs w:val="16"/>
    </w:rPr>
  </w:style>
  <w:style w:type="paragraph" w:styleId="a9">
    <w:name w:val="annotation text"/>
    <w:basedOn w:val="a"/>
    <w:link w:val="aa"/>
    <w:uiPriority w:val="99"/>
    <w:semiHidden/>
    <w:unhideWhenUsed/>
    <w:rsid w:val="00672EE4"/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semiHidden/>
    <w:rsid w:val="00672EE4"/>
    <w:rPr>
      <w:sz w:val="20"/>
      <w:szCs w:val="20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672EE4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672EE4"/>
    <w:rPr>
      <w:b/>
      <w:bCs/>
      <w:sz w:val="20"/>
      <w:szCs w:val="20"/>
    </w:rPr>
  </w:style>
  <w:style w:type="paragraph" w:styleId="ad">
    <w:name w:val="Balloon Text"/>
    <w:basedOn w:val="a"/>
    <w:link w:val="ae"/>
    <w:uiPriority w:val="99"/>
    <w:semiHidden/>
    <w:unhideWhenUsed/>
    <w:rsid w:val="00672EE4"/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672EE4"/>
    <w:rPr>
      <w:rFonts w:ascii="Tahoma" w:hAnsi="Tahoma" w:cs="Tahoma"/>
      <w:sz w:val="16"/>
      <w:szCs w:val="16"/>
    </w:rPr>
  </w:style>
  <w:style w:type="character" w:customStyle="1" w:styleId="11">
    <w:name w:val="Заголовок 1 Знак"/>
    <w:basedOn w:val="a0"/>
    <w:link w:val="10"/>
    <w:uiPriority w:val="9"/>
    <w:rsid w:val="003D504D"/>
    <w:rPr>
      <w:rFonts w:ascii="Times New Roman" w:eastAsiaTheme="majorEastAsia" w:hAnsi="Times New Roman" w:cstheme="majorBidi"/>
      <w:bCs/>
      <w:caps/>
      <w:sz w:val="28"/>
      <w:szCs w:val="28"/>
      <w:lang w:eastAsia="ru-RU"/>
    </w:rPr>
  </w:style>
  <w:style w:type="paragraph" w:customStyle="1" w:styleId="12">
    <w:name w:val="1.2. Заголовок раздела"/>
    <w:basedOn w:val="a"/>
    <w:next w:val="22"/>
    <w:link w:val="120"/>
    <w:qFormat/>
    <w:rsid w:val="005F0904"/>
    <w:pPr>
      <w:pageBreakBefore/>
      <w:widowControl w:val="0"/>
      <w:numPr>
        <w:numId w:val="6"/>
      </w:numPr>
      <w:suppressAutoHyphens/>
      <w:spacing w:line="360" w:lineRule="auto"/>
      <w:jc w:val="both"/>
    </w:pPr>
    <w:rPr>
      <w:b/>
      <w:sz w:val="28"/>
    </w:rPr>
  </w:style>
  <w:style w:type="character" w:customStyle="1" w:styleId="120">
    <w:name w:val="1.2. Заголовок раздела Знак"/>
    <w:basedOn w:val="11"/>
    <w:link w:val="12"/>
    <w:rsid w:val="005F0904"/>
    <w:rPr>
      <w:rFonts w:ascii="Times New Roman" w:eastAsiaTheme="majorEastAsia" w:hAnsi="Times New Roman" w:cstheme="majorBidi"/>
      <w:b/>
      <w:bCs w:val="0"/>
      <w:caps w:val="0"/>
      <w:sz w:val="28"/>
      <w:szCs w:val="28"/>
      <w:lang w:eastAsia="ru-RU"/>
    </w:rPr>
  </w:style>
  <w:style w:type="paragraph" w:customStyle="1" w:styleId="13">
    <w:name w:val="1.3. Заголовок подраздела"/>
    <w:basedOn w:val="12"/>
    <w:next w:val="22"/>
    <w:link w:val="130"/>
    <w:qFormat/>
    <w:rsid w:val="00951847"/>
    <w:pPr>
      <w:pageBreakBefore w:val="0"/>
      <w:numPr>
        <w:ilvl w:val="1"/>
      </w:numPr>
    </w:pPr>
  </w:style>
  <w:style w:type="paragraph" w:customStyle="1" w:styleId="42">
    <w:name w:val="4.2. Подрисуночная подпись нумерация по разделам"/>
    <w:basedOn w:val="41"/>
    <w:next w:val="22"/>
    <w:rsid w:val="00D91BAA"/>
    <w:pPr>
      <w:numPr>
        <w:ilvl w:val="5"/>
      </w:numPr>
    </w:pPr>
  </w:style>
  <w:style w:type="character" w:customStyle="1" w:styleId="130">
    <w:name w:val="1.3. Заголовок подраздела Знак"/>
    <w:basedOn w:val="a0"/>
    <w:link w:val="13"/>
    <w:rsid w:val="00951847"/>
    <w:rPr>
      <w:rFonts w:ascii="Times New Roman" w:hAnsi="Times New Roman" w:cs="Times New Roman"/>
      <w:b/>
      <w:sz w:val="28"/>
    </w:rPr>
  </w:style>
  <w:style w:type="paragraph" w:customStyle="1" w:styleId="311">
    <w:name w:val="3.1.1. Название продолжения таблицы нумерация сквозная"/>
    <w:basedOn w:val="31"/>
    <w:next w:val="22"/>
    <w:rsid w:val="000E736B"/>
    <w:pPr>
      <w:pageBreakBefore/>
      <w:numPr>
        <w:ilvl w:val="7"/>
      </w:numPr>
    </w:pPr>
  </w:style>
  <w:style w:type="paragraph" w:customStyle="1" w:styleId="321">
    <w:name w:val="3.2.1. Название продолжения таблицы нумерация по разделам"/>
    <w:basedOn w:val="32"/>
    <w:next w:val="22"/>
    <w:rsid w:val="000E736B"/>
    <w:pPr>
      <w:pageBreakBefore/>
      <w:widowControl w:val="0"/>
      <w:numPr>
        <w:ilvl w:val="8"/>
      </w:numPr>
    </w:pPr>
  </w:style>
  <w:style w:type="paragraph" w:customStyle="1" w:styleId="7">
    <w:name w:val="7. Нумерация списка использованных источников"/>
    <w:basedOn w:val="af"/>
    <w:link w:val="72"/>
    <w:qFormat/>
    <w:rsid w:val="00986A3A"/>
    <w:pPr>
      <w:widowControl w:val="0"/>
      <w:numPr>
        <w:numId w:val="2"/>
      </w:numPr>
      <w:autoSpaceDE w:val="0"/>
      <w:autoSpaceDN w:val="0"/>
      <w:adjustRightInd w:val="0"/>
      <w:spacing w:after="0" w:line="360" w:lineRule="auto"/>
      <w:ind w:left="0" w:firstLine="709"/>
      <w:jc w:val="both"/>
    </w:pPr>
    <w:rPr>
      <w:sz w:val="28"/>
      <w:szCs w:val="28"/>
    </w:rPr>
  </w:style>
  <w:style w:type="paragraph" w:customStyle="1" w:styleId="6214">
    <w:name w:val="6.2. Текст Листинга кода 14 пт"/>
    <w:basedOn w:val="6112"/>
    <w:rsid w:val="002E5600"/>
    <w:rPr>
      <w:sz w:val="28"/>
    </w:rPr>
  </w:style>
  <w:style w:type="paragraph" w:customStyle="1" w:styleId="110">
    <w:name w:val="1.1. Заголовок структурного элемента"/>
    <w:basedOn w:val="22"/>
    <w:next w:val="22"/>
    <w:link w:val="111"/>
    <w:qFormat/>
    <w:rsid w:val="002D3717"/>
    <w:pPr>
      <w:pageBreakBefore/>
      <w:widowControl w:val="0"/>
      <w:ind w:firstLine="0"/>
      <w:jc w:val="center"/>
    </w:pPr>
    <w:rPr>
      <w:b/>
      <w:caps/>
    </w:rPr>
  </w:style>
  <w:style w:type="character" w:customStyle="1" w:styleId="72">
    <w:name w:val="7. Нумерация списка использованных источников Знак"/>
    <w:basedOn w:val="a0"/>
    <w:link w:val="7"/>
    <w:rsid w:val="00986A3A"/>
    <w:rPr>
      <w:rFonts w:ascii="Times New Roman" w:hAnsi="Times New Roman" w:cs="Times New Roman"/>
      <w:sz w:val="28"/>
      <w:szCs w:val="28"/>
    </w:rPr>
  </w:style>
  <w:style w:type="paragraph" w:customStyle="1" w:styleId="14">
    <w:name w:val="1.4. Заголовок пункта"/>
    <w:basedOn w:val="13"/>
    <w:next w:val="22"/>
    <w:link w:val="140"/>
    <w:qFormat/>
    <w:rsid w:val="005F0904"/>
    <w:pPr>
      <w:numPr>
        <w:ilvl w:val="2"/>
      </w:numPr>
    </w:pPr>
  </w:style>
  <w:style w:type="character" w:customStyle="1" w:styleId="111">
    <w:name w:val="1.1. Заголовок структурного элемента Знак"/>
    <w:basedOn w:val="120"/>
    <w:link w:val="110"/>
    <w:rsid w:val="002D3717"/>
    <w:rPr>
      <w:rFonts w:ascii="Times New Roman" w:eastAsia="Times New Roman" w:hAnsi="Times New Roman" w:cs="Times New Roman"/>
      <w:b/>
      <w:bCs w:val="0"/>
      <w:caps/>
      <w:sz w:val="28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1B31DF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140">
    <w:name w:val="1.4. Заголовок пункта Знак"/>
    <w:basedOn w:val="a0"/>
    <w:link w:val="14"/>
    <w:rsid w:val="005F0904"/>
    <w:rPr>
      <w:rFonts w:ascii="Times New Roman" w:hAnsi="Times New Roman" w:cs="Times New Roman"/>
      <w:b/>
      <w:sz w:val="28"/>
    </w:rPr>
  </w:style>
  <w:style w:type="character" w:customStyle="1" w:styleId="21">
    <w:name w:val="Заголовок 2 Знак"/>
    <w:basedOn w:val="a0"/>
    <w:link w:val="20"/>
    <w:uiPriority w:val="9"/>
    <w:rsid w:val="001B31DF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styleId="af0">
    <w:name w:val="Placeholder Text"/>
    <w:basedOn w:val="a0"/>
    <w:uiPriority w:val="99"/>
    <w:semiHidden/>
    <w:rsid w:val="00083A0A"/>
    <w:rPr>
      <w:color w:val="808080"/>
    </w:rPr>
  </w:style>
  <w:style w:type="paragraph" w:customStyle="1" w:styleId="43">
    <w:name w:val="4. Рисунок"/>
    <w:basedOn w:val="a"/>
    <w:next w:val="41"/>
    <w:rsid w:val="002B43EC"/>
    <w:pPr>
      <w:keepNext/>
      <w:widowControl w:val="0"/>
      <w:spacing w:line="360" w:lineRule="auto"/>
      <w:jc w:val="center"/>
    </w:pPr>
    <w:rPr>
      <w:sz w:val="28"/>
    </w:rPr>
  </w:style>
  <w:style w:type="paragraph" w:styleId="af">
    <w:name w:val="Body Text"/>
    <w:basedOn w:val="a"/>
    <w:link w:val="af1"/>
    <w:semiHidden/>
    <w:unhideWhenUsed/>
    <w:qFormat/>
    <w:rsid w:val="00881391"/>
    <w:pPr>
      <w:spacing w:after="120"/>
    </w:pPr>
  </w:style>
  <w:style w:type="character" w:customStyle="1" w:styleId="23">
    <w:name w:val="2. Основной текст Знак"/>
    <w:basedOn w:val="a0"/>
    <w:link w:val="22"/>
    <w:rsid w:val="009772C1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32">
    <w:name w:val="3.2. Название таблицы нумерация по разделам"/>
    <w:basedOn w:val="31"/>
    <w:rsid w:val="000E736B"/>
    <w:pPr>
      <w:numPr>
        <w:ilvl w:val="4"/>
      </w:numPr>
      <w:suppressAutoHyphens/>
    </w:pPr>
  </w:style>
  <w:style w:type="character" w:customStyle="1" w:styleId="17">
    <w:name w:val="Неразрешенное упоминание1"/>
    <w:basedOn w:val="a0"/>
    <w:uiPriority w:val="99"/>
    <w:semiHidden/>
    <w:unhideWhenUsed/>
    <w:rsid w:val="00FA24B8"/>
    <w:rPr>
      <w:color w:val="605E5C"/>
      <w:shd w:val="clear" w:color="auto" w:fill="E1DFDD"/>
    </w:rPr>
  </w:style>
  <w:style w:type="paragraph" w:customStyle="1" w:styleId="53">
    <w:name w:val="5.3. Списки штриховой"/>
    <w:basedOn w:val="22"/>
    <w:rsid w:val="00901ABC"/>
    <w:pPr>
      <w:numPr>
        <w:numId w:val="3"/>
      </w:numPr>
      <w:ind w:left="0" w:firstLine="709"/>
    </w:pPr>
  </w:style>
  <w:style w:type="paragraph" w:customStyle="1" w:styleId="51">
    <w:name w:val="5.1. Списки буквенный"/>
    <w:basedOn w:val="53"/>
    <w:rsid w:val="00C31547"/>
    <w:pPr>
      <w:numPr>
        <w:numId w:val="4"/>
      </w:numPr>
      <w:ind w:left="0" w:firstLine="709"/>
    </w:pPr>
  </w:style>
  <w:style w:type="paragraph" w:customStyle="1" w:styleId="52">
    <w:name w:val="5.2. Списки цифровой"/>
    <w:basedOn w:val="53"/>
    <w:rsid w:val="0047523D"/>
    <w:pPr>
      <w:numPr>
        <w:numId w:val="5"/>
      </w:numPr>
      <w:ind w:left="0" w:firstLine="709"/>
    </w:pPr>
  </w:style>
  <w:style w:type="character" w:customStyle="1" w:styleId="af1">
    <w:name w:val="Основной текст Знак"/>
    <w:basedOn w:val="a0"/>
    <w:link w:val="af"/>
    <w:semiHidden/>
    <w:rsid w:val="00881391"/>
  </w:style>
  <w:style w:type="paragraph" w:customStyle="1" w:styleId="41">
    <w:name w:val="4.1. Подрисуночная подпись нумерация сквозная"/>
    <w:basedOn w:val="22"/>
    <w:next w:val="22"/>
    <w:rsid w:val="00DF3DB6"/>
    <w:pPr>
      <w:numPr>
        <w:ilvl w:val="6"/>
        <w:numId w:val="6"/>
      </w:numPr>
      <w:ind w:firstLine="0"/>
      <w:jc w:val="center"/>
    </w:pPr>
  </w:style>
  <w:style w:type="character" w:customStyle="1" w:styleId="81">
    <w:name w:val="Заголовок 8 Знак"/>
    <w:basedOn w:val="a0"/>
    <w:link w:val="80"/>
    <w:uiPriority w:val="9"/>
    <w:semiHidden/>
    <w:rsid w:val="00CF6D7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71">
    <w:name w:val="Заголовок 7 Знак"/>
    <w:basedOn w:val="a0"/>
    <w:link w:val="70"/>
    <w:uiPriority w:val="9"/>
    <w:semiHidden/>
    <w:rsid w:val="00CF6D7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90">
    <w:name w:val="Заголовок 9 Знак"/>
    <w:basedOn w:val="a0"/>
    <w:link w:val="9"/>
    <w:uiPriority w:val="9"/>
    <w:semiHidden/>
    <w:rsid w:val="00CF6D7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60">
    <w:name w:val="Заголовок 6 Знак"/>
    <w:basedOn w:val="a0"/>
    <w:link w:val="6"/>
    <w:uiPriority w:val="9"/>
    <w:semiHidden/>
    <w:rsid w:val="00CF6D7E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50">
    <w:name w:val="Заголовок 5 Знак"/>
    <w:basedOn w:val="a0"/>
    <w:link w:val="5"/>
    <w:uiPriority w:val="9"/>
    <w:semiHidden/>
    <w:rsid w:val="00CF6D7E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40">
    <w:name w:val="Заголовок 4 Знак"/>
    <w:basedOn w:val="a0"/>
    <w:link w:val="4"/>
    <w:uiPriority w:val="9"/>
    <w:rsid w:val="00CF6D7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f2">
    <w:name w:val="Normal (Web)"/>
    <w:basedOn w:val="a"/>
    <w:uiPriority w:val="99"/>
    <w:unhideWhenUsed/>
    <w:rsid w:val="008D6B27"/>
    <w:pPr>
      <w:spacing w:before="100" w:beforeAutospacing="1" w:after="100" w:afterAutospacing="1"/>
    </w:pPr>
  </w:style>
  <w:style w:type="paragraph" w:customStyle="1" w:styleId="6112">
    <w:name w:val="6.1. Текст Листинга кода 12 пт"/>
    <w:basedOn w:val="a"/>
    <w:link w:val="61120"/>
    <w:qFormat/>
    <w:rsid w:val="00D15F5F"/>
    <w:pPr>
      <w:spacing w:line="360" w:lineRule="auto"/>
      <w:jc w:val="both"/>
    </w:pPr>
    <w:rPr>
      <w:rFonts w:ascii="Courier New" w:hAnsi="Courier New"/>
    </w:rPr>
  </w:style>
  <w:style w:type="character" w:customStyle="1" w:styleId="61120">
    <w:name w:val="6.1. Текст Листинга кода 12 пт Знак"/>
    <w:basedOn w:val="a0"/>
    <w:link w:val="6112"/>
    <w:rsid w:val="00D15F5F"/>
    <w:rPr>
      <w:rFonts w:ascii="Courier New" w:hAnsi="Courier New"/>
      <w:sz w:val="24"/>
    </w:rPr>
  </w:style>
  <w:style w:type="paragraph" w:customStyle="1" w:styleId="31">
    <w:name w:val="3.1. Название таблицы нумерация сквозная"/>
    <w:basedOn w:val="a"/>
    <w:rsid w:val="00986A3A"/>
    <w:pPr>
      <w:keepNext/>
      <w:numPr>
        <w:ilvl w:val="3"/>
        <w:numId w:val="6"/>
      </w:numPr>
      <w:spacing w:line="360" w:lineRule="auto"/>
      <w:jc w:val="both"/>
    </w:pPr>
    <w:rPr>
      <w:sz w:val="28"/>
    </w:rPr>
  </w:style>
  <w:style w:type="paragraph" w:styleId="af3">
    <w:name w:val="TOC Heading"/>
    <w:basedOn w:val="22"/>
    <w:next w:val="a"/>
    <w:uiPriority w:val="39"/>
    <w:unhideWhenUsed/>
    <w:qFormat/>
    <w:rsid w:val="00DD232A"/>
    <w:pPr>
      <w:ind w:firstLine="0"/>
      <w:jc w:val="center"/>
    </w:pPr>
    <w:rPr>
      <w:b/>
      <w:bCs/>
      <w:caps/>
      <w:szCs w:val="32"/>
    </w:rPr>
  </w:style>
  <w:style w:type="paragraph" w:styleId="33">
    <w:name w:val="toc 3"/>
    <w:basedOn w:val="a"/>
    <w:next w:val="a"/>
    <w:autoRedefine/>
    <w:uiPriority w:val="39"/>
    <w:unhideWhenUsed/>
    <w:qFormat/>
    <w:rsid w:val="002D3717"/>
    <w:pPr>
      <w:widowControl w:val="0"/>
      <w:tabs>
        <w:tab w:val="right" w:leader="dot" w:pos="9344"/>
      </w:tabs>
      <w:spacing w:line="360" w:lineRule="auto"/>
      <w:ind w:left="567"/>
      <w:jc w:val="both"/>
    </w:pPr>
    <w:rPr>
      <w:rFonts w:cstheme="minorHAnsi"/>
      <w:iCs/>
      <w:sz w:val="28"/>
      <w:szCs w:val="20"/>
    </w:rPr>
  </w:style>
  <w:style w:type="character" w:customStyle="1" w:styleId="16">
    <w:name w:val="Оглавление 1 Знак"/>
    <w:basedOn w:val="a0"/>
    <w:link w:val="15"/>
    <w:uiPriority w:val="39"/>
    <w:rsid w:val="0057510B"/>
    <w:rPr>
      <w:rFonts w:ascii="Times New Roman" w:eastAsia="Times New Roman" w:hAnsi="Times New Roman" w:cstheme="minorHAnsi"/>
      <w:bCs/>
      <w:sz w:val="28"/>
      <w:szCs w:val="20"/>
      <w:lang w:eastAsia="ru-RU"/>
    </w:rPr>
  </w:style>
  <w:style w:type="paragraph" w:customStyle="1" w:styleId="33112">
    <w:name w:val="3.3.1. Текст шапки таблицы 12 пт"/>
    <w:basedOn w:val="22"/>
    <w:rsid w:val="003E6AEF"/>
    <w:pPr>
      <w:spacing w:line="240" w:lineRule="auto"/>
      <w:ind w:firstLine="0"/>
      <w:jc w:val="center"/>
    </w:pPr>
    <w:rPr>
      <w:sz w:val="24"/>
    </w:rPr>
  </w:style>
  <w:style w:type="paragraph" w:customStyle="1" w:styleId="33214">
    <w:name w:val="3.3.2. Текст шапки таблицы 14 пт"/>
    <w:basedOn w:val="33112"/>
    <w:rsid w:val="003E6AEF"/>
    <w:rPr>
      <w:sz w:val="28"/>
    </w:rPr>
  </w:style>
  <w:style w:type="paragraph" w:customStyle="1" w:styleId="341112">
    <w:name w:val="3.4.1. Боковик таблицы (без 1 ячейки) 12 пт"/>
    <w:basedOn w:val="33112"/>
    <w:rsid w:val="003E6AEF"/>
    <w:pPr>
      <w:jc w:val="left"/>
    </w:pPr>
  </w:style>
  <w:style w:type="paragraph" w:customStyle="1" w:styleId="342114">
    <w:name w:val="3.4.2. Боковик таблицы (без 1 ячейки) 14 пт"/>
    <w:basedOn w:val="341112"/>
    <w:rsid w:val="003E6AEF"/>
    <w:rPr>
      <w:sz w:val="28"/>
    </w:rPr>
  </w:style>
  <w:style w:type="paragraph" w:customStyle="1" w:styleId="35112">
    <w:name w:val="3.5.1. Текст таблицы 12 пт"/>
    <w:basedOn w:val="22"/>
    <w:rsid w:val="003E6AEF"/>
    <w:pPr>
      <w:spacing w:line="240" w:lineRule="auto"/>
      <w:ind w:firstLine="0"/>
      <w:jc w:val="center"/>
    </w:pPr>
    <w:rPr>
      <w:sz w:val="24"/>
    </w:rPr>
  </w:style>
  <w:style w:type="paragraph" w:customStyle="1" w:styleId="35214">
    <w:name w:val="3.5.2. Текст таблицы 14 пт"/>
    <w:basedOn w:val="35112"/>
    <w:rsid w:val="003E6AEF"/>
    <w:rPr>
      <w:sz w:val="28"/>
    </w:rPr>
  </w:style>
  <w:style w:type="character" w:styleId="af4">
    <w:name w:val="Hyperlink"/>
    <w:basedOn w:val="a0"/>
    <w:uiPriority w:val="99"/>
    <w:unhideWhenUsed/>
    <w:rsid w:val="00986A3A"/>
    <w:rPr>
      <w:color w:val="0563C1" w:themeColor="hyperlink"/>
      <w:u w:val="single"/>
    </w:rPr>
  </w:style>
  <w:style w:type="paragraph" w:customStyle="1" w:styleId="8">
    <w:name w:val="8. Название приложения"/>
    <w:basedOn w:val="110"/>
    <w:autoRedefine/>
    <w:rsid w:val="00986E24"/>
    <w:pPr>
      <w:pageBreakBefore w:val="0"/>
      <w:numPr>
        <w:numId w:val="11"/>
      </w:numPr>
    </w:pPr>
    <w:rPr>
      <w:caps w:val="0"/>
      <w:lang w:val="en-US"/>
    </w:rPr>
  </w:style>
  <w:style w:type="paragraph" w:styleId="44">
    <w:name w:val="toc 4"/>
    <w:basedOn w:val="a"/>
    <w:next w:val="a"/>
    <w:autoRedefine/>
    <w:uiPriority w:val="39"/>
    <w:semiHidden/>
    <w:unhideWhenUsed/>
    <w:rsid w:val="000D2767"/>
    <w:pPr>
      <w:spacing w:after="100"/>
      <w:ind w:left="660"/>
    </w:pPr>
  </w:style>
  <w:style w:type="paragraph" w:styleId="2">
    <w:name w:val="Quote"/>
    <w:basedOn w:val="a"/>
    <w:next w:val="a"/>
    <w:link w:val="25"/>
    <w:uiPriority w:val="29"/>
    <w:rsid w:val="000D2767"/>
    <w:pPr>
      <w:numPr>
        <w:numId w:val="9"/>
      </w:numPr>
      <w:spacing w:before="200" w:after="160"/>
      <w:ind w:right="864"/>
      <w:jc w:val="center"/>
    </w:pPr>
    <w:rPr>
      <w:i/>
      <w:iCs/>
      <w:color w:val="404040" w:themeColor="text1" w:themeTint="BF"/>
    </w:rPr>
  </w:style>
  <w:style w:type="character" w:customStyle="1" w:styleId="25">
    <w:name w:val="Цитата 2 Знак"/>
    <w:basedOn w:val="a0"/>
    <w:link w:val="2"/>
    <w:uiPriority w:val="29"/>
    <w:rsid w:val="000D2767"/>
    <w:rPr>
      <w:i/>
      <w:iCs/>
      <w:color w:val="404040" w:themeColor="text1" w:themeTint="BF"/>
    </w:rPr>
  </w:style>
  <w:style w:type="character" w:styleId="af5">
    <w:name w:val="Strong"/>
    <w:basedOn w:val="a0"/>
    <w:uiPriority w:val="22"/>
    <w:qFormat/>
    <w:rsid w:val="007D4E11"/>
    <w:rPr>
      <w:b/>
      <w:bCs/>
    </w:rPr>
  </w:style>
  <w:style w:type="paragraph" w:styleId="af6">
    <w:name w:val="List Paragraph"/>
    <w:basedOn w:val="a"/>
    <w:uiPriority w:val="34"/>
    <w:rsid w:val="00264DD1"/>
    <w:pPr>
      <w:ind w:left="720"/>
      <w:contextualSpacing/>
    </w:pPr>
  </w:style>
  <w:style w:type="numbering" w:customStyle="1" w:styleId="1">
    <w:name w:val="Текущий список1"/>
    <w:uiPriority w:val="99"/>
    <w:rsid w:val="00264DD1"/>
    <w:pPr>
      <w:numPr>
        <w:numId w:val="3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223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8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1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9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1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3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0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4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0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4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5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3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1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57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8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0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4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3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3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8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1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7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63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1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6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8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9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4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9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2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5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habr.com/ru/companies/ods/articles/692246/" TargetMode="External"/><Relationship Id="rId13" Type="http://schemas.openxmlformats.org/officeDocument/2006/relationships/hyperlink" Target="https://youtu.be/k6nIxWGdrS4?si=K6OENi4BRt4Q02De" TargetMode="External"/><Relationship Id="rId18" Type="http://schemas.openxmlformats.org/officeDocument/2006/relationships/image" Target="media/image2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github.com/baileyarzate/RealTimeWhisper" TargetMode="External"/><Relationship Id="rId17" Type="http://schemas.openxmlformats.org/officeDocument/2006/relationships/image" Target="media/image1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github.com/cgroll/conversation-transcriptor" TargetMode="External"/><Relationship Id="rId20" Type="http://schemas.openxmlformats.org/officeDocument/2006/relationships/image" Target="media/image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davabase/whisper_real_time" TargetMode="External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openai/whisper/discussions/264" TargetMode="External"/><Relationship Id="rId23" Type="http://schemas.openxmlformats.org/officeDocument/2006/relationships/header" Target="header1.xml"/><Relationship Id="rId10" Type="http://schemas.openxmlformats.org/officeDocument/2006/relationships/hyperlink" Target="https://cookbook.openai.com/examples/whisper_prompting_guide" TargetMode="External"/><Relationship Id="rId19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hyperlink" Target="https://habr.com/ru/articles/884992/" TargetMode="External"/><Relationship Id="rId14" Type="http://schemas.openxmlformats.org/officeDocument/2006/relationships/hyperlink" Target="https://lablab.ai/t/whisper-transcription-and-speaker-identification" TargetMode="External"/><Relationship Id="rId22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nikitaegorov/Desktop/&#1064;&#1072;&#1073;&#1083;&#1086;&#1085;%20&#1086;&#1090;&#1095;&#1077;&#1090;&#1072;%20&#1086;&#1090;%20&#1082;&#1086;&#1084;&#1072;&#1085;&#1076;&#1099;%20&#1055;&#1088;&#1086;&#1077;&#1082;&#1090;&#1085;&#1086;&#1075;&#1086;%20&#1087;&#1088;&#1072;&#1082;&#1090;&#1080;&#1082;&#1091;&#1084;&#1072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4217F6-7A13-4E63-891C-78AC0B52F5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 отчета от команды Проектного практикума.dotx</Template>
  <TotalTime>152</TotalTime>
  <Pages>33</Pages>
  <Words>4983</Words>
  <Characters>33337</Characters>
  <Application>Microsoft Office Word</Application>
  <DocSecurity>0</DocSecurity>
  <Lines>854</Lines>
  <Paragraphs>412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Егоров</dc:creator>
  <cp:keywords/>
  <dc:description/>
  <cp:lastModifiedBy>Егоров Никита Романович</cp:lastModifiedBy>
  <cp:revision>12</cp:revision>
  <dcterms:created xsi:type="dcterms:W3CDTF">2025-05-27T14:26:00Z</dcterms:created>
  <dcterms:modified xsi:type="dcterms:W3CDTF">2025-05-27T18:19:00Z</dcterms:modified>
</cp:coreProperties>
</file>