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FB1DE" w14:textId="77777777" w:rsidR="009F5902" w:rsidRPr="00534870" w:rsidRDefault="009F5902" w:rsidP="002B43EC">
      <w:pPr>
        <w:pStyle w:val="43"/>
      </w:pPr>
      <w:r w:rsidRPr="00534870">
        <w:t xml:space="preserve">Министерство науки и </w:t>
      </w:r>
      <w:r>
        <w:t xml:space="preserve">высшего </w:t>
      </w:r>
      <w:r w:rsidRPr="00534870">
        <w:t>образования Российской Федерации</w:t>
      </w:r>
    </w:p>
    <w:p w14:paraId="59479020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автономное образовательное учреждение </w:t>
      </w:r>
    </w:p>
    <w:p w14:paraId="29710CD8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14:paraId="71067F8D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«Уральский федеральный университет </w:t>
      </w:r>
    </w:p>
    <w:p w14:paraId="21583032" w14:textId="77777777" w:rsidR="009F5902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3487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имени первого Президента России Б.Н. Ельцина»</w:t>
      </w:r>
    </w:p>
    <w:p w14:paraId="4F3DBE43" w14:textId="77777777" w:rsidR="009F5902" w:rsidRPr="00534870" w:rsidRDefault="009F5902" w:rsidP="009F5902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EB8F0DA" w14:textId="77777777" w:rsidR="009F5902" w:rsidRDefault="009F5902" w:rsidP="00126EE2">
      <w:pPr>
        <w:pStyle w:val="22"/>
        <w:ind w:firstLine="0"/>
        <w:jc w:val="center"/>
      </w:pPr>
      <w:r>
        <w:t>Институт радиоэлектроники и информационных технологий – РТФ</w:t>
      </w:r>
    </w:p>
    <w:p w14:paraId="67FC8CDF" w14:textId="77777777" w:rsidR="009F5902" w:rsidRDefault="009F5902" w:rsidP="00126EE2">
      <w:pPr>
        <w:pStyle w:val="22"/>
        <w:ind w:firstLine="0"/>
        <w:jc w:val="center"/>
      </w:pPr>
      <w:r>
        <w:t>Школа бакалавриата</w:t>
      </w:r>
    </w:p>
    <w:p w14:paraId="5EB53142" w14:textId="77777777" w:rsidR="009F5902" w:rsidRPr="00306C45" w:rsidRDefault="009F5902" w:rsidP="009F5902">
      <w:pPr>
        <w:spacing w:line="276" w:lineRule="auto"/>
        <w:jc w:val="center"/>
      </w:pPr>
    </w:p>
    <w:p w14:paraId="682FA08B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2EE019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F57CC43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644147B" w14:textId="77777777" w:rsidR="009F5902" w:rsidRPr="00DB132F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CD2B356" w14:textId="77777777" w:rsidR="009F5902" w:rsidRDefault="009F5902" w:rsidP="009F590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6BF70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115AF352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355D24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проекту</w:t>
      </w:r>
    </w:p>
    <w:p w14:paraId="3F430B70" w14:textId="543C0968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53045" w:rsidRPr="00753045">
        <w:rPr>
          <w:rFonts w:ascii="Times New Roman" w:hAnsi="Times New Roman" w:cs="Times New Roman"/>
          <w:sz w:val="28"/>
          <w:szCs w:val="28"/>
        </w:rPr>
        <w:t>Разработка системы сбора данных о работе школьных спортивных клубов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A1AADF8" w14:textId="77777777" w:rsidR="009F5902" w:rsidRPr="00DB132F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90B43F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«Проектный практикум»</w:t>
      </w:r>
    </w:p>
    <w:p w14:paraId="165FB4B9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A4DCE5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FBB262A" w14:textId="77777777" w:rsidR="009F5902" w:rsidRPr="00753045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9B40587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A44F804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2EB817A" w14:textId="77777777" w:rsidR="009F5902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356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80"/>
        <w:gridCol w:w="2876"/>
      </w:tblGrid>
      <w:tr w:rsidR="009F5902" w:rsidRPr="00534870" w14:paraId="6C5D8180" w14:textId="77777777">
        <w:trPr>
          <w:trHeight w:val="195"/>
        </w:trPr>
        <w:tc>
          <w:tcPr>
            <w:tcW w:w="6480" w:type="dxa"/>
          </w:tcPr>
          <w:p w14:paraId="7FD2FEDB" w14:textId="12AA014B" w:rsidR="009F5902" w:rsidRPr="00753045" w:rsidRDefault="009F590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Заказчик: </w:t>
            </w:r>
            <w:r w:rsidR="00753045"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Терентьев А</w:t>
            </w:r>
            <w:r w:rsidR="00753045"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en-US" w:eastAsia="ru-RU"/>
              </w:rPr>
              <w:t>.</w:t>
            </w:r>
            <w:r w:rsid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</w:t>
            </w:r>
            <w:r w:rsidR="00753045"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Е</w:t>
            </w:r>
            <w:r w:rsidR="00753045"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en-US" w:eastAsia="ru-RU"/>
              </w:rPr>
              <w:t>.</w:t>
            </w:r>
          </w:p>
        </w:tc>
        <w:tc>
          <w:tcPr>
            <w:tcW w:w="2876" w:type="dxa"/>
            <w:tcBorders>
              <w:bottom w:val="single" w:sz="4" w:space="0" w:color="auto"/>
            </w:tcBorders>
            <w:vAlign w:val="center"/>
          </w:tcPr>
          <w:p w14:paraId="5C881A15" w14:textId="77777777" w:rsidR="009F5902" w:rsidRPr="00753045" w:rsidRDefault="009F5902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9F5902" w:rsidRPr="00534870" w14:paraId="66B942A1" w14:textId="77777777">
        <w:trPr>
          <w:trHeight w:val="195"/>
        </w:trPr>
        <w:tc>
          <w:tcPr>
            <w:tcW w:w="6480" w:type="dxa"/>
          </w:tcPr>
          <w:p w14:paraId="5A3DFE97" w14:textId="1F0063AE" w:rsidR="009F5902" w:rsidRPr="00881391" w:rsidRDefault="009F590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813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Куратор: </w:t>
            </w:r>
            <w:r w:rsidR="00753045"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Кошелев А</w:t>
            </w:r>
            <w:r w:rsidR="00753045" w:rsidRPr="00574A5F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</w:t>
            </w:r>
            <w:r w:rsidR="00753045"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А.</w:t>
            </w:r>
          </w:p>
          <w:p w14:paraId="175CC0B3" w14:textId="199D103B" w:rsidR="009F5902" w:rsidRPr="00753045" w:rsidRDefault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доцент, кандидат физико-математических наук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593E56" w14:textId="77777777" w:rsidR="009F5902" w:rsidRPr="00A00864" w:rsidRDefault="009F5902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53045" w:rsidRPr="00753045" w14:paraId="211FA1D4" w14:textId="77777777" w:rsidTr="00753045">
        <w:trPr>
          <w:trHeight w:val="195"/>
        </w:trPr>
        <w:tc>
          <w:tcPr>
            <w:tcW w:w="6480" w:type="dxa"/>
          </w:tcPr>
          <w:p w14:paraId="2CB82BF0" w14:textId="50BC66B7" w:rsidR="00753045" w:rsidRPr="00753045" w:rsidRDefault="00753045" w:rsidP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Студенты команды </w:t>
            </w: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ReStart</w:t>
            </w:r>
          </w:p>
          <w:p w14:paraId="307A544E" w14:textId="1DDDDC92" w:rsidR="00753045" w:rsidRPr="00753045" w:rsidRDefault="00753045" w:rsidP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Тимлид: </w:t>
            </w: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Федосцев С. А., РИ-230934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00FE10" w14:textId="77777777" w:rsidR="00753045" w:rsidRPr="00753045" w:rsidRDefault="00753045" w:rsidP="00753045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53045" w:rsidRPr="00753045" w14:paraId="70F01C19" w14:textId="77777777" w:rsidTr="00753045">
        <w:trPr>
          <w:trHeight w:val="195"/>
        </w:trPr>
        <w:tc>
          <w:tcPr>
            <w:tcW w:w="6480" w:type="dxa"/>
          </w:tcPr>
          <w:p w14:paraId="558FF8B6" w14:textId="108FB0DA" w:rsidR="00753045" w:rsidRPr="00753045" w:rsidRDefault="00753045" w:rsidP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Аналитик: </w:t>
            </w: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Самойлова М. В., РИ-230913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454EE3" w14:textId="77777777" w:rsidR="00753045" w:rsidRPr="00753045" w:rsidRDefault="00753045" w:rsidP="00753045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53045" w:rsidRPr="00753045" w14:paraId="4EBEDF80" w14:textId="77777777" w:rsidTr="00753045">
        <w:trPr>
          <w:trHeight w:val="195"/>
        </w:trPr>
        <w:tc>
          <w:tcPr>
            <w:tcW w:w="6480" w:type="dxa"/>
          </w:tcPr>
          <w:p w14:paraId="4672EFC8" w14:textId="7D73C088" w:rsidR="00753045" w:rsidRPr="00753045" w:rsidRDefault="00753045" w:rsidP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Дизайнер: </w:t>
            </w: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Тюленева Ю. А., РИ-230911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659982" w14:textId="77777777" w:rsidR="00753045" w:rsidRPr="00753045" w:rsidRDefault="00753045" w:rsidP="00753045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53045" w:rsidRPr="00753045" w14:paraId="6DBFE957" w14:textId="77777777" w:rsidTr="00753045">
        <w:trPr>
          <w:trHeight w:val="195"/>
        </w:trPr>
        <w:tc>
          <w:tcPr>
            <w:tcW w:w="6480" w:type="dxa"/>
          </w:tcPr>
          <w:p w14:paraId="0B911216" w14:textId="1C57FCF3" w:rsidR="00753045" w:rsidRPr="00753045" w:rsidRDefault="00753045" w:rsidP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Фронтенд: </w:t>
            </w: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Козырчиков Н. А., РИ-230911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6F8EA3" w14:textId="77777777" w:rsidR="00753045" w:rsidRPr="00753045" w:rsidRDefault="00753045" w:rsidP="00753045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53045" w:rsidRPr="00753045" w14:paraId="570CDE33" w14:textId="77777777" w:rsidTr="00753045">
        <w:trPr>
          <w:trHeight w:val="195"/>
        </w:trPr>
        <w:tc>
          <w:tcPr>
            <w:tcW w:w="6480" w:type="dxa"/>
          </w:tcPr>
          <w:p w14:paraId="76679E8C" w14:textId="2C0FD6FC" w:rsidR="00753045" w:rsidRPr="00753045" w:rsidRDefault="00753045" w:rsidP="00753045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Бэкенд: </w:t>
            </w:r>
            <w:r w:rsidRPr="0075304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Арасланов А. А., РИ-230932</w:t>
            </w:r>
          </w:p>
        </w:tc>
        <w:tc>
          <w:tcPr>
            <w:tcW w:w="2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3A48F0" w14:textId="77777777" w:rsidR="00753045" w:rsidRPr="00753045" w:rsidRDefault="00753045" w:rsidP="00753045">
            <w:pPr>
              <w:spacing w:line="312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F2C9C92" w14:textId="77777777" w:rsidR="00753045" w:rsidRDefault="00753045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428C48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0C7090" w14:textId="77777777" w:rsidR="009F5902" w:rsidRDefault="009F5902" w:rsidP="009F590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BC199C" w14:textId="77777777" w:rsidR="009F5902" w:rsidRPr="00574A5F" w:rsidRDefault="009F5902" w:rsidP="009F59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C2F69CF" w14:textId="77777777" w:rsidR="00534F7B" w:rsidRDefault="009F5902" w:rsidP="009F5902">
      <w:pPr>
        <w:spacing w:line="240" w:lineRule="auto"/>
        <w:jc w:val="center"/>
        <w:rPr>
          <w:rFonts w:ascii="Times New Roman" w:hAnsi="Times New Roman" w:cs="Times New Roman"/>
        </w:rPr>
      </w:pPr>
      <w:r w:rsidRPr="00DB132F">
        <w:rPr>
          <w:rFonts w:ascii="Times New Roman" w:hAnsi="Times New Roman" w:cs="Times New Roman"/>
          <w:sz w:val="28"/>
          <w:szCs w:val="28"/>
        </w:rPr>
        <w:t>Екатеринбург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B132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2</w:t>
      </w:r>
      <w:r w:rsidR="00126EE2">
        <w:rPr>
          <w:rFonts w:ascii="Times New Roman" w:hAnsi="Times New Roman" w:cs="Times New Roman"/>
          <w:sz w:val="28"/>
          <w:szCs w:val="28"/>
        </w:rPr>
        <w:t>5</w:t>
      </w:r>
      <w:r w:rsidR="00534F7B">
        <w:rPr>
          <w:rFonts w:ascii="Times New Roman" w:hAnsi="Times New Roman" w:cs="Times New Roman"/>
        </w:rPr>
        <w:br w:type="page"/>
      </w:r>
    </w:p>
    <w:p w14:paraId="41FB18DE" w14:textId="77777777" w:rsidR="00C70832" w:rsidRDefault="00C70832" w:rsidP="00DD232A">
      <w:pPr>
        <w:pStyle w:val="af3"/>
      </w:pPr>
      <w:r>
        <w:lastRenderedPageBreak/>
        <w:t>СОДЕРЖАНИЕ</w:t>
      </w:r>
    </w:p>
    <w:p w14:paraId="58F5E16D" w14:textId="77777777" w:rsidR="00C70832" w:rsidRPr="00C70832" w:rsidRDefault="00C70832" w:rsidP="00C70832">
      <w:pPr>
        <w:pStyle w:val="22"/>
        <w:ind w:firstLine="0"/>
        <w:jc w:val="center"/>
      </w:pPr>
    </w:p>
    <w:p w14:paraId="71FB3092" w14:textId="05C219DA" w:rsidR="00F80A71" w:rsidRDefault="000D2767">
      <w:pPr>
        <w:pStyle w:val="1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TOC \f \t "1.2. Заголовок раздела;1;1.3. Заголовок подраздела;2;1.1. Заголовок структурного элемента;1;1.4. Заголовок пункта;3;8. Название приложения;1" </w:instrText>
      </w:r>
      <w:r>
        <w:rPr>
          <w:b/>
          <w:bCs w:val="0"/>
        </w:rPr>
        <w:fldChar w:fldCharType="separate"/>
      </w:r>
      <w:r w:rsidR="00F80A71">
        <w:rPr>
          <w:noProof/>
        </w:rPr>
        <w:t>ВВЕДЕНИЕ</w:t>
      </w:r>
      <w:r w:rsidR="00F80A71">
        <w:rPr>
          <w:noProof/>
        </w:rPr>
        <w:tab/>
      </w:r>
      <w:r w:rsidR="00F80A71">
        <w:rPr>
          <w:noProof/>
        </w:rPr>
        <w:fldChar w:fldCharType="begin"/>
      </w:r>
      <w:r w:rsidR="00F80A71">
        <w:rPr>
          <w:noProof/>
        </w:rPr>
        <w:instrText xml:space="preserve"> PAGEREF _Toc199113186 \h </w:instrText>
      </w:r>
      <w:r w:rsidR="00F80A71">
        <w:rPr>
          <w:noProof/>
        </w:rPr>
      </w:r>
      <w:r w:rsidR="00F80A71">
        <w:rPr>
          <w:noProof/>
        </w:rPr>
        <w:fldChar w:fldCharType="separate"/>
      </w:r>
      <w:r w:rsidR="00F80A71">
        <w:rPr>
          <w:noProof/>
        </w:rPr>
        <w:t>3</w:t>
      </w:r>
      <w:r w:rsidR="00F80A71">
        <w:rPr>
          <w:noProof/>
        </w:rPr>
        <w:fldChar w:fldCharType="end"/>
      </w:r>
    </w:p>
    <w:p w14:paraId="4C833E0F" w14:textId="2D98F45E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1.1 Цели и задачи проекта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1F0AA60" w14:textId="366C93B6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1.2 Актуальность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8C5186A" w14:textId="7AFD7B03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1.2.1 Текущее состояние процесса сбора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C4677CB" w14:textId="68E41D5A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1.2.2 Проблемы существующей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66E860E" w14:textId="46DD1B34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1.2.3 Значимость решения проблемы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19A2B9" w14:textId="09BA2564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 Описание области применения программного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78472AB" w14:textId="3BE8ADCB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1.3.1 Административная сфера: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F2FCD56" w14:textId="48F863E2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1.3.2 Статистическая и аналитическая сферы: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E50D19" w14:textId="71BE18C0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1.3.3 Организационная сфера: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343C0A" w14:textId="360B7FA3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1.3.4 Информационная сфера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F0422B" w14:textId="2A722957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1.4 Ожидаемые результаты и достижения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327531A" w14:textId="7C91E0EE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1.4.1 Общие результаты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6ABBA00" w14:textId="54E4F9EB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1.4.2 Планируемые достижения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50B7C9F" w14:textId="1B739759" w:rsidR="00F80A71" w:rsidRDefault="00F80A71">
      <w:pPr>
        <w:pStyle w:val="1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 Основная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4B8CBD0" w14:textId="60D44C9B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2.1 Разбор требований заказчика и пользователей к продукту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06F9B31" w14:textId="4DD6BB17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2.2 Разработка плана задач на семестр для достижения цели.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4A17C39" w14:textId="06CFF4C1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2.3 Архитектура программного продукта и выбранный стек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2274CE2" w14:textId="1107E365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2.3.2 Описание архитектуры продукта со стороны бэкенд-части: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8BD3A18" w14:textId="2773DCFF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2.4 Этап разработки и реализации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E6A62D7" w14:textId="38642683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2.4.1 Описание работы на данном разработки: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25EADD2" w14:textId="5583392C" w:rsidR="00F80A71" w:rsidRDefault="00F80A71">
      <w:pPr>
        <w:pStyle w:val="33"/>
        <w:rPr>
          <w:rFonts w:asciiTheme="minorHAnsi" w:eastAsiaTheme="minorEastAsia" w:hAnsiTheme="minorHAnsi" w:cstheme="minorBidi"/>
          <w:i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2.4.2 Описание работы на этапе тестирования: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53F115A" w14:textId="601F3E53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2.5 Анализ и сопоставление аналогов разрабатываемого продукта.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F898F27" w14:textId="7F74D5B8" w:rsidR="00F80A71" w:rsidRDefault="00F80A71">
      <w:pPr>
        <w:pStyle w:val="2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2.6 Распределение ролей в команде и вклад каждого участникаю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B457C66" w14:textId="3B7DDA6C" w:rsidR="00F80A71" w:rsidRDefault="00F80A71">
      <w:pPr>
        <w:pStyle w:val="1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3C2157F" w14:textId="060DE39C" w:rsidR="00F80A71" w:rsidRDefault="00F80A71">
      <w:pPr>
        <w:pStyle w:val="1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7BF64B4" w14:textId="30116913" w:rsidR="00F80A71" w:rsidRDefault="00F80A71">
      <w:pPr>
        <w:pStyle w:val="1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eastAsia="ru-RU"/>
          <w14:ligatures w14:val="standardContextual"/>
        </w:rPr>
      </w:pPr>
      <w:r w:rsidRPr="000F5FEF">
        <w:rPr>
          <w:caps/>
          <w:noProof/>
        </w:rPr>
        <w:t>Приложение A</w:t>
      </w:r>
      <w:r>
        <w:rPr>
          <w:noProof/>
        </w:rPr>
        <w:t xml:space="preserve"> (обязательное)  </w:t>
      </w:r>
      <w:r w:rsidRPr="000F5FEF">
        <w:rPr>
          <w:noProof/>
        </w:rPr>
        <w:t>Архитектура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_Toc199113212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A0927F" w14:textId="348736BE" w:rsidR="003E0010" w:rsidRPr="00F80A71" w:rsidRDefault="000D2767" w:rsidP="00F731A3">
      <w:pPr>
        <w:pStyle w:val="14"/>
        <w:numPr>
          <w:ilvl w:val="0"/>
          <w:numId w:val="0"/>
        </w:numPr>
      </w:pPr>
      <w:r>
        <w:rPr>
          <w:rFonts w:cstheme="minorHAnsi"/>
          <w:b w:val="0"/>
          <w:bCs/>
          <w:szCs w:val="20"/>
        </w:rPr>
        <w:fldChar w:fldCharType="end"/>
      </w:r>
    </w:p>
    <w:p w14:paraId="0320E503" w14:textId="77777777" w:rsidR="0090634C" w:rsidRDefault="002040D4" w:rsidP="00881391">
      <w:pPr>
        <w:pStyle w:val="110"/>
      </w:pPr>
      <w:bookmarkStart w:id="0" w:name="_Toc477525054"/>
      <w:bookmarkStart w:id="1" w:name="_Toc477526584"/>
      <w:bookmarkStart w:id="2" w:name="_Toc477526799"/>
      <w:bookmarkStart w:id="3" w:name="_Toc477529024"/>
      <w:bookmarkStart w:id="4" w:name="_Toc477530295"/>
      <w:bookmarkStart w:id="5" w:name="_Toc477532636"/>
      <w:bookmarkStart w:id="6" w:name="_Toc8214329"/>
      <w:bookmarkStart w:id="7" w:name="_Toc164096957"/>
      <w:bookmarkStart w:id="8" w:name="_Toc196860985"/>
      <w:bookmarkStart w:id="9" w:name="_Toc196862091"/>
      <w:bookmarkStart w:id="10" w:name="_Toc196862360"/>
      <w:bookmarkStart w:id="11" w:name="_Toc196862598"/>
      <w:bookmarkStart w:id="12" w:name="_Toc196862842"/>
      <w:bookmarkStart w:id="13" w:name="_Toc196863067"/>
      <w:bookmarkStart w:id="14" w:name="_Toc199113186"/>
      <w:r w:rsidRPr="003D504D">
        <w:lastRenderedPageBreak/>
        <w:t>В</w:t>
      </w:r>
      <w:r w:rsidR="00B26509">
        <w:t>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1FFE5386" w14:textId="77777777" w:rsidR="00B07C0B" w:rsidRPr="00B07C0B" w:rsidRDefault="00B07C0B" w:rsidP="00B07C0B">
      <w:pPr>
        <w:pStyle w:val="22"/>
      </w:pPr>
    </w:p>
    <w:p w14:paraId="79A62358" w14:textId="226363F0" w:rsidR="002E5600" w:rsidRDefault="00574A5F" w:rsidP="00574A5F">
      <w:pPr>
        <w:pStyle w:val="13"/>
      </w:pPr>
      <w:bookmarkStart w:id="15" w:name="_Toc199113187"/>
      <w:r>
        <w:t>Цели и задачи проекта</w:t>
      </w:r>
      <w:bookmarkEnd w:id="15"/>
    </w:p>
    <w:p w14:paraId="1969C870" w14:textId="74AB8032" w:rsidR="00574A5F" w:rsidRDefault="00574A5F" w:rsidP="00610FE7">
      <w:pPr>
        <w:pStyle w:val="22"/>
      </w:pPr>
      <w:r w:rsidRPr="00574A5F">
        <w:t>Целью данного проекта является разработка веб-сервиса для сбора данных о работе школьных спортивных клубов (ШСК). Разрабатываемый веб-ресурс предназначен для решения задачи оптимизации процесса формирования отчетности руководителями ШСК и последующего анализа полученных данных заказчиком.</w:t>
      </w:r>
      <w:r w:rsidR="00610FE7">
        <w:t xml:space="preserve"> </w:t>
      </w:r>
      <w:r>
        <w:t>Для достижения этой цели необходимо решить следующие задачи:</w:t>
      </w:r>
    </w:p>
    <w:p w14:paraId="0A3B37CC" w14:textId="69F7CA5D" w:rsidR="00574A5F" w:rsidRDefault="00574A5F" w:rsidP="00E60A40">
      <w:pPr>
        <w:pStyle w:val="52"/>
      </w:pPr>
      <w:r>
        <w:t>Изучить существующие онлайн-сервисы для решения данной проблемы;</w:t>
      </w:r>
    </w:p>
    <w:p w14:paraId="1CD84F0C" w14:textId="6B7461CF" w:rsidR="00574A5F" w:rsidRDefault="00574A5F" w:rsidP="00E60A40">
      <w:pPr>
        <w:pStyle w:val="52"/>
      </w:pPr>
      <w:r>
        <w:t>Определить потребности и требования как заказчика, так и руководителей ШСК;</w:t>
      </w:r>
    </w:p>
    <w:p w14:paraId="33AC2731" w14:textId="64D62E4F" w:rsidR="00A67C66" w:rsidRDefault="00A67C66" w:rsidP="00E60A40">
      <w:pPr>
        <w:pStyle w:val="52"/>
      </w:pPr>
      <w:r>
        <w:t>Выделить основной функционал продукта</w:t>
      </w:r>
      <w:r>
        <w:rPr>
          <w:lang w:val="en-US"/>
        </w:rPr>
        <w:t>;</w:t>
      </w:r>
    </w:p>
    <w:p w14:paraId="315D5335" w14:textId="21B8F9EE" w:rsidR="00574A5F" w:rsidRDefault="00574A5F" w:rsidP="00E60A40">
      <w:pPr>
        <w:pStyle w:val="52"/>
      </w:pPr>
      <w:r>
        <w:t>Разработать документ бизнес-требований;</w:t>
      </w:r>
    </w:p>
    <w:p w14:paraId="644DD58B" w14:textId="7B181554" w:rsidR="00574A5F" w:rsidRDefault="00574A5F" w:rsidP="00E60A40">
      <w:pPr>
        <w:pStyle w:val="52"/>
      </w:pPr>
      <w:r>
        <w:t>Разработать минимально жизнеспособный продукт (MVP);</w:t>
      </w:r>
    </w:p>
    <w:p w14:paraId="62FF8894" w14:textId="1A743EE1" w:rsidR="00A67C66" w:rsidRDefault="00A67C66" w:rsidP="00E60A40">
      <w:pPr>
        <w:pStyle w:val="52"/>
      </w:pPr>
      <w:r>
        <w:t>Создать приятные и интуитивно-понятные дизайн-макеты</w:t>
      </w:r>
      <w:r w:rsidRPr="00A67C66">
        <w:t>;</w:t>
      </w:r>
    </w:p>
    <w:p w14:paraId="1A4700D0" w14:textId="77D63033" w:rsidR="00574A5F" w:rsidRDefault="00574A5F" w:rsidP="00E60A40">
      <w:pPr>
        <w:pStyle w:val="52"/>
      </w:pPr>
      <w:r>
        <w:t xml:space="preserve">Создать </w:t>
      </w:r>
      <w:r w:rsidR="00A67C66">
        <w:t xml:space="preserve">первую версию </w:t>
      </w:r>
      <w:r>
        <w:t>веб-сайт</w:t>
      </w:r>
      <w:r w:rsidR="00A67C66">
        <w:t>а</w:t>
      </w:r>
      <w:r>
        <w:t>,</w:t>
      </w:r>
      <w:r w:rsidR="00A67C66">
        <w:t xml:space="preserve"> соответствующую </w:t>
      </w:r>
      <w:r>
        <w:t>MVP</w:t>
      </w:r>
      <w:r w:rsidR="00A67C66" w:rsidRPr="00A67C66">
        <w:t>;</w:t>
      </w:r>
    </w:p>
    <w:p w14:paraId="6CB0BD4C" w14:textId="267B04A8" w:rsidR="00A67C66" w:rsidRPr="00A67C66" w:rsidRDefault="00A67C66" w:rsidP="00E60A40">
      <w:pPr>
        <w:pStyle w:val="52"/>
      </w:pPr>
      <w:r>
        <w:t>Провести глубокое тестирование функционала</w:t>
      </w:r>
      <w:r w:rsidR="00170E7F">
        <w:t xml:space="preserve"> проекта</w:t>
      </w:r>
      <w:r w:rsidRPr="00170E7F">
        <w:t>;</w:t>
      </w:r>
    </w:p>
    <w:p w14:paraId="1C08197A" w14:textId="6EF7724B" w:rsidR="00A67C66" w:rsidRPr="00A67C66" w:rsidRDefault="00A67C66" w:rsidP="00E60A40">
      <w:pPr>
        <w:pStyle w:val="52"/>
      </w:pPr>
      <w:r>
        <w:t xml:space="preserve">Устранить выявленные </w:t>
      </w:r>
      <w:r w:rsidR="00170E7F">
        <w:t xml:space="preserve">недостатки и </w:t>
      </w:r>
      <w:r>
        <w:t>ошибки</w:t>
      </w:r>
      <w:r w:rsidRPr="00170E7F">
        <w:t>;</w:t>
      </w:r>
    </w:p>
    <w:p w14:paraId="47E7ADFF" w14:textId="2BEDDE28" w:rsidR="00A67C66" w:rsidRDefault="00A67C66" w:rsidP="00E60A40">
      <w:pPr>
        <w:pStyle w:val="52"/>
      </w:pPr>
      <w:r>
        <w:t>Показать итоговый результат заказчику</w:t>
      </w:r>
      <w:r>
        <w:rPr>
          <w:lang w:val="en-US"/>
        </w:rPr>
        <w:t>;</w:t>
      </w:r>
    </w:p>
    <w:p w14:paraId="7197D5FD" w14:textId="7BEE7EC5" w:rsidR="00A67C66" w:rsidRPr="00A67C66" w:rsidRDefault="00A67C66" w:rsidP="00E60A40">
      <w:pPr>
        <w:pStyle w:val="52"/>
      </w:pPr>
      <w:r>
        <w:t xml:space="preserve">На основе обратной связи от заказчика составить новое </w:t>
      </w:r>
      <w:r w:rsidR="009409E1">
        <w:t xml:space="preserve">текстовое </w:t>
      </w:r>
      <w:r>
        <w:t>задание</w:t>
      </w:r>
      <w:r w:rsidR="009409E1">
        <w:t xml:space="preserve"> </w:t>
      </w:r>
      <w:r w:rsidR="009409E1" w:rsidRPr="009409E1">
        <w:t>(</w:t>
      </w:r>
      <w:r w:rsidR="009409E1">
        <w:t>ТЗ)</w:t>
      </w:r>
      <w:r w:rsidRPr="00A67C66">
        <w:t>;</w:t>
      </w:r>
    </w:p>
    <w:p w14:paraId="03EC0F7D" w14:textId="3711E99D" w:rsidR="00A67C66" w:rsidRDefault="009409E1" w:rsidP="00E60A40">
      <w:pPr>
        <w:pStyle w:val="52"/>
      </w:pPr>
      <w:r w:rsidRPr="009409E1">
        <w:t>Развить продукт до стадии минимально маркетингового продукта (MMP)</w:t>
      </w:r>
      <w:r w:rsidR="00170E7F">
        <w:t xml:space="preserve"> путем улучшения и завершения всех запланированных задач со стадии </w:t>
      </w:r>
      <w:r w:rsidR="00170E7F">
        <w:rPr>
          <w:lang w:val="en-US"/>
        </w:rPr>
        <w:t>MVP</w:t>
      </w:r>
      <w:r w:rsidRPr="009409E1">
        <w:t>;</w:t>
      </w:r>
    </w:p>
    <w:p w14:paraId="44DFA98C" w14:textId="38697760" w:rsidR="009409E1" w:rsidRDefault="009409E1" w:rsidP="00E60A40">
      <w:pPr>
        <w:pStyle w:val="52"/>
      </w:pPr>
      <w:r w:rsidRPr="009409E1">
        <w:t xml:space="preserve">Разместить </w:t>
      </w:r>
      <w:r>
        <w:t xml:space="preserve">итоговую версию веб-сайта </w:t>
      </w:r>
      <w:r w:rsidRPr="009409E1">
        <w:t>на хостинге</w:t>
      </w:r>
      <w:r w:rsidR="00170E7F" w:rsidRPr="00170E7F">
        <w:t>;</w:t>
      </w:r>
    </w:p>
    <w:p w14:paraId="69926581" w14:textId="3025528F" w:rsidR="009409E1" w:rsidRPr="00170E7F" w:rsidRDefault="00170E7F" w:rsidP="00E60A40">
      <w:pPr>
        <w:pStyle w:val="52"/>
      </w:pPr>
      <w:r>
        <w:t>Продемонстрировать продукт заказчику и экспертной комиссии</w:t>
      </w:r>
      <w:r w:rsidRPr="00170E7F">
        <w:t>;</w:t>
      </w:r>
    </w:p>
    <w:p w14:paraId="2E48233B" w14:textId="7C5A449F" w:rsidR="00170E7F" w:rsidRPr="00170E7F" w:rsidRDefault="00170E7F" w:rsidP="00E60A40">
      <w:pPr>
        <w:pStyle w:val="52"/>
      </w:pPr>
      <w:r>
        <w:t>Зафиксировать итоги проекта</w:t>
      </w:r>
      <w:r>
        <w:rPr>
          <w:lang w:val="en-US"/>
        </w:rPr>
        <w:t>;</w:t>
      </w:r>
    </w:p>
    <w:p w14:paraId="72315DE3" w14:textId="5792A4D9" w:rsidR="00170E7F" w:rsidRDefault="00170E7F" w:rsidP="00E60A40">
      <w:pPr>
        <w:pStyle w:val="52"/>
      </w:pPr>
      <w:r>
        <w:t xml:space="preserve">Провести рефлексию </w:t>
      </w:r>
      <w:r w:rsidR="008D5F97">
        <w:t>после полученных итогов</w:t>
      </w:r>
      <w:r w:rsidR="008D5F97" w:rsidRPr="008D5F97">
        <w:t>.</w:t>
      </w:r>
    </w:p>
    <w:p w14:paraId="25681512" w14:textId="77777777" w:rsidR="00170E7F" w:rsidRDefault="00170E7F" w:rsidP="008D5F97">
      <w:pPr>
        <w:pStyle w:val="13"/>
      </w:pPr>
      <w:bookmarkStart w:id="16" w:name="_Toc199113188"/>
      <w:r>
        <w:lastRenderedPageBreak/>
        <w:t>Актуальность</w:t>
      </w:r>
      <w:bookmarkEnd w:id="16"/>
    </w:p>
    <w:p w14:paraId="132DA17D" w14:textId="7C1746B9" w:rsidR="008D5F97" w:rsidRPr="008D5F97" w:rsidRDefault="008D5F97" w:rsidP="008D5F97">
      <w:pPr>
        <w:pStyle w:val="14"/>
      </w:pPr>
      <w:bookmarkStart w:id="17" w:name="_Toc199113189"/>
      <w:r w:rsidRPr="008D5F97">
        <w:t>Текущее состояние процесса сбора данных</w:t>
      </w:r>
      <w:bookmarkEnd w:id="17"/>
    </w:p>
    <w:p w14:paraId="24FD15C7" w14:textId="1FCD9409" w:rsidR="00170E7F" w:rsidRDefault="00170E7F" w:rsidP="008D5F97">
      <w:pPr>
        <w:pStyle w:val="22"/>
      </w:pPr>
      <w:r>
        <w:t xml:space="preserve">Сбор отчетов происходит ежеквартально, всего школьных спортивных клубов на территории Свердловской области (по данным 31.12.2023 года) – 1015. То есть не менее 1000 отчетов должно быть </w:t>
      </w:r>
      <w:r w:rsidR="008D5F97">
        <w:t xml:space="preserve">получено </w:t>
      </w:r>
      <w:r>
        <w:t>ежеквартально (4 раза в год). </w:t>
      </w:r>
    </w:p>
    <w:p w14:paraId="1C393CA6" w14:textId="77777777" w:rsidR="00170E7F" w:rsidRDefault="00170E7F" w:rsidP="008D5F97">
      <w:pPr>
        <w:pStyle w:val="22"/>
      </w:pPr>
      <w:r>
        <w:t>Сейчас они производят сбор данных следующим образом:</w:t>
      </w:r>
    </w:p>
    <w:p w14:paraId="1F870714" w14:textId="5604EAFE" w:rsidR="008D5F97" w:rsidRDefault="009F472D" w:rsidP="008D5F97">
      <w:pPr>
        <w:pStyle w:val="53"/>
      </w:pPr>
      <w:r>
        <w:t>Организация заказчика делает</w:t>
      </w:r>
      <w:r w:rsidR="008D5F97">
        <w:t xml:space="preserve"> запрос в министерство</w:t>
      </w:r>
      <w:r w:rsidR="008D5F97" w:rsidRPr="009F472D">
        <w:t>;</w:t>
      </w:r>
    </w:p>
    <w:p w14:paraId="1A274E3A" w14:textId="4B4EAD31" w:rsidR="008D5F97" w:rsidRDefault="008D5F97" w:rsidP="008D5F97">
      <w:pPr>
        <w:pStyle w:val="53"/>
      </w:pPr>
      <w:r>
        <w:t xml:space="preserve">Далее запрос идет </w:t>
      </w:r>
      <w:r w:rsidR="009F472D">
        <w:t xml:space="preserve">к </w:t>
      </w:r>
      <w:r>
        <w:t>главам муниципального образования</w:t>
      </w:r>
      <w:r w:rsidRPr="008D5F97">
        <w:t>;</w:t>
      </w:r>
    </w:p>
    <w:p w14:paraId="70F0D73E" w14:textId="77E7C000" w:rsidR="008D5F97" w:rsidRDefault="008D5F97" w:rsidP="008D5F97">
      <w:pPr>
        <w:pStyle w:val="53"/>
      </w:pPr>
      <w:r>
        <w:t>Затем запрос поступает в школьные учреждения</w:t>
      </w:r>
      <w:r w:rsidRPr="008D5F97">
        <w:t>;</w:t>
      </w:r>
    </w:p>
    <w:p w14:paraId="7F0DB0A1" w14:textId="1E676A64" w:rsidR="008D5F97" w:rsidRDefault="008D5F97" w:rsidP="007B301E">
      <w:pPr>
        <w:pStyle w:val="53"/>
      </w:pPr>
      <w:r>
        <w:t>Только теперь доходит до руководителей школьных спортивных клубов</w:t>
      </w:r>
      <w:r w:rsidR="00610FE7" w:rsidRPr="00610FE7">
        <w:t>.</w:t>
      </w:r>
    </w:p>
    <w:p w14:paraId="573362B6" w14:textId="00BAF74D" w:rsidR="008D5F97" w:rsidRDefault="008D5F97" w:rsidP="008D5F97">
      <w:pPr>
        <w:pStyle w:val="14"/>
      </w:pPr>
      <w:bookmarkStart w:id="18" w:name="_Toc199113190"/>
      <w:r w:rsidRPr="008D5F97">
        <w:t>Проблемы существующей системы</w:t>
      </w:r>
      <w:bookmarkEnd w:id="18"/>
    </w:p>
    <w:p w14:paraId="2DD76C36" w14:textId="085CF028" w:rsidR="008D5F97" w:rsidRDefault="008D5F97" w:rsidP="008D5F97">
      <w:pPr>
        <w:pStyle w:val="51"/>
      </w:pPr>
      <w:r>
        <w:t>Длительность процесса: уходит не меньше месяца на то, чтобы запрос дошел до руководителей ШСК (не учитывая время на заполнение и отправку самих отчетов)</w:t>
      </w:r>
      <w:r w:rsidRPr="008D5F97">
        <w:t>;</w:t>
      </w:r>
    </w:p>
    <w:p w14:paraId="3C5F14CE" w14:textId="55B7D46B" w:rsidR="008D5F97" w:rsidRDefault="008D5F97" w:rsidP="008D5F97">
      <w:pPr>
        <w:pStyle w:val="51"/>
      </w:pPr>
      <w:r>
        <w:t>Человеческий фактор: существует вероятность ошибки, которая влияет на потерю статистических данных</w:t>
      </w:r>
      <w:r w:rsidRPr="008D5F97">
        <w:t>;</w:t>
      </w:r>
    </w:p>
    <w:p w14:paraId="15E8742E" w14:textId="7075D57E" w:rsidR="008D5F97" w:rsidRDefault="008D5F97" w:rsidP="008D5F97">
      <w:pPr>
        <w:pStyle w:val="51"/>
      </w:pPr>
      <w:r>
        <w:t>Сложность исправления ошибок: если допускается ошибка в отчете, то руководитель (если заметил это) должен отправлять дополнительное письмо с правками, которое должно пройти по всей цепочке и быть внесено в отчетность</w:t>
      </w:r>
      <w:r w:rsidRPr="008D5F97">
        <w:t>.</w:t>
      </w:r>
    </w:p>
    <w:p w14:paraId="44DB7F7F" w14:textId="36DD8C4C" w:rsidR="007B301E" w:rsidRDefault="007B301E" w:rsidP="007B301E">
      <w:pPr>
        <w:pStyle w:val="14"/>
      </w:pPr>
      <w:bookmarkStart w:id="19" w:name="_Toc199113191"/>
      <w:r>
        <w:t>Значимость решения проблемы</w:t>
      </w:r>
      <w:bookmarkEnd w:id="19"/>
    </w:p>
    <w:p w14:paraId="60EEEE87" w14:textId="7B8160FE" w:rsidR="00170E7F" w:rsidRPr="007B301E" w:rsidRDefault="00170E7F" w:rsidP="007B301E">
      <w:pPr>
        <w:pStyle w:val="53"/>
      </w:pPr>
      <w:r w:rsidRPr="007B301E">
        <w:t xml:space="preserve">Автоматизация процесса заполнения данных </w:t>
      </w:r>
      <w:r w:rsidR="007B301E" w:rsidRPr="007B301E">
        <w:t xml:space="preserve">в формах отчета со встроенной валидацией данных </w:t>
      </w:r>
      <w:r w:rsidRPr="007B301E">
        <w:t>позволит сократить время на администрирование и снизит</w:t>
      </w:r>
      <w:r w:rsidR="007B301E" w:rsidRPr="007B301E">
        <w:t>ь</w:t>
      </w:r>
      <w:r w:rsidRPr="007B301E">
        <w:t xml:space="preserve"> вероятность ошибок при вводе информации.</w:t>
      </w:r>
    </w:p>
    <w:p w14:paraId="77B83560" w14:textId="77777777" w:rsidR="00170E7F" w:rsidRPr="007B301E" w:rsidRDefault="00170E7F" w:rsidP="007B301E">
      <w:pPr>
        <w:pStyle w:val="53"/>
      </w:pPr>
      <w:r w:rsidRPr="007B301E">
        <w:t>Эффективная фильтрация и хранение данных обеспечат возможность анализа участия обучающихся в спортивных мероприятиях, что может способствовать улучшению качества предлагаемых программ и выявлению наиболее популярных видов спорта.</w:t>
      </w:r>
    </w:p>
    <w:p w14:paraId="0D71D0B6" w14:textId="6D35869D" w:rsidR="00170E7F" w:rsidRPr="007B301E" w:rsidRDefault="00170E7F" w:rsidP="007B301E">
      <w:pPr>
        <w:pStyle w:val="53"/>
      </w:pPr>
      <w:r w:rsidRPr="007B301E">
        <w:lastRenderedPageBreak/>
        <w:t>Сбор данных о вовлеченности в спорт способствует разработке программ по повышению интереса к физической культуре среди школьников.</w:t>
      </w:r>
    </w:p>
    <w:p w14:paraId="17ADCF02" w14:textId="2D856F78" w:rsidR="007B301E" w:rsidRDefault="007B301E" w:rsidP="00AF2E0C">
      <w:pPr>
        <w:pStyle w:val="13"/>
      </w:pPr>
      <w:bookmarkStart w:id="20" w:name="_Toc199113192"/>
      <w:r w:rsidRPr="007B301E">
        <w:t>Описание области применения программного продукта</w:t>
      </w:r>
      <w:bookmarkEnd w:id="20"/>
    </w:p>
    <w:p w14:paraId="79645D82" w14:textId="7A19DFA9" w:rsidR="007B301E" w:rsidRPr="00610FE7" w:rsidRDefault="007B301E" w:rsidP="007B301E">
      <w:pPr>
        <w:pStyle w:val="22"/>
      </w:pPr>
      <w:r w:rsidRPr="007B301E">
        <w:t>Разрабатываемый веб-сервис для сбора данных о работе школьных спортивных клубов</w:t>
      </w:r>
      <w:r w:rsidR="00FF59D2">
        <w:t xml:space="preserve"> </w:t>
      </w:r>
      <w:r w:rsidRPr="007B301E">
        <w:t xml:space="preserve">имеет широкую область применения в сфере образования и спортивного менеджмента. </w:t>
      </w:r>
      <w:r w:rsidR="00610FE7">
        <w:t>Рассмотрим основные</w:t>
      </w:r>
      <w:r w:rsidRPr="007B301E">
        <w:t xml:space="preserve"> сферы применения продукта</w:t>
      </w:r>
      <w:r w:rsidR="00610FE7">
        <w:rPr>
          <w:lang w:val="en-US"/>
        </w:rPr>
        <w:t>.</w:t>
      </w:r>
    </w:p>
    <w:p w14:paraId="1A644FE5" w14:textId="7CF84838" w:rsidR="007B301E" w:rsidRPr="00AF2E0C" w:rsidRDefault="007B301E" w:rsidP="00AF2E0C">
      <w:pPr>
        <w:pStyle w:val="14"/>
      </w:pPr>
      <w:bookmarkStart w:id="21" w:name="_Toc199113193"/>
      <w:r w:rsidRPr="00AF2E0C">
        <w:t>Административная сфера</w:t>
      </w:r>
      <w:r w:rsidR="00FF59D2" w:rsidRPr="00AF2E0C">
        <w:t>:</w:t>
      </w:r>
      <w:bookmarkEnd w:id="21"/>
    </w:p>
    <w:p w14:paraId="1559CDD9" w14:textId="40EAA3D0" w:rsidR="007B301E" w:rsidRPr="007B301E" w:rsidRDefault="00AF2E0C" w:rsidP="00AF2E0C">
      <w:pPr>
        <w:pStyle w:val="53"/>
      </w:pPr>
      <w:r>
        <w:t xml:space="preserve">Продукт </w:t>
      </w:r>
      <w:r w:rsidR="007B301E" w:rsidRPr="007B301E">
        <w:t>предназначен для автоматизации сбора отчетности по деятельности ШСК на территории Свердловской области, что позволит оперативно получать актуальную информацию без длительных бюрократических процедур</w:t>
      </w:r>
      <w:r w:rsidRPr="00AF2E0C">
        <w:t>;</w:t>
      </w:r>
    </w:p>
    <w:p w14:paraId="313AC684" w14:textId="54DBB0E5" w:rsidR="007B301E" w:rsidRPr="007B301E" w:rsidRDefault="00AF2E0C" w:rsidP="00AF2E0C">
      <w:pPr>
        <w:pStyle w:val="53"/>
      </w:pPr>
      <w:r>
        <w:t>Система</w:t>
      </w:r>
      <w:r w:rsidR="007B301E" w:rsidRPr="007B301E">
        <w:t xml:space="preserve"> позволит осуществлять мониторинг спортивной активности в школах конкретного муниципалитета</w:t>
      </w:r>
      <w:r w:rsidRPr="00AF2E0C">
        <w:t>;</w:t>
      </w:r>
    </w:p>
    <w:p w14:paraId="36DE70C6" w14:textId="435CC1E5" w:rsidR="007B301E" w:rsidRPr="007B301E" w:rsidRDefault="00AF2E0C" w:rsidP="00AF2E0C">
      <w:pPr>
        <w:pStyle w:val="53"/>
      </w:pPr>
      <w:r>
        <w:t>В</w:t>
      </w:r>
      <w:r w:rsidR="007B301E" w:rsidRPr="007B301E">
        <w:t>озможность контролировать деятельность спортивных клубов на базе школ, своевременно корректировать спортивную политику учреждения</w:t>
      </w:r>
      <w:r w:rsidRPr="00AF2E0C">
        <w:t>;</w:t>
      </w:r>
    </w:p>
    <w:p w14:paraId="0E9925F6" w14:textId="0DA54878" w:rsidR="007B301E" w:rsidRPr="007B301E" w:rsidRDefault="007B301E" w:rsidP="00AF2E0C">
      <w:pPr>
        <w:pStyle w:val="14"/>
      </w:pPr>
      <w:bookmarkStart w:id="22" w:name="_Toc199113194"/>
      <w:r w:rsidRPr="007B301E">
        <w:t>Статистическая и аналитическая сфер</w:t>
      </w:r>
      <w:r w:rsidR="00AF2E0C">
        <w:t>ы:</w:t>
      </w:r>
      <w:bookmarkEnd w:id="22"/>
    </w:p>
    <w:p w14:paraId="24521387" w14:textId="2A05222E" w:rsidR="007B301E" w:rsidRPr="007B301E" w:rsidRDefault="00AF2E0C" w:rsidP="00AF2E0C">
      <w:pPr>
        <w:pStyle w:val="53"/>
      </w:pPr>
      <w:r>
        <w:t>Система</w:t>
      </w:r>
      <w:r w:rsidR="007B301E" w:rsidRPr="007B301E">
        <w:t xml:space="preserve"> позволит собирать и анализировать данные о популярности различных спортивных направлений среди школьников</w:t>
      </w:r>
      <w:r w:rsidRPr="00AF2E0C">
        <w:t>;</w:t>
      </w:r>
    </w:p>
    <w:p w14:paraId="7BC3EE9E" w14:textId="06D6FB5A" w:rsidR="007B301E" w:rsidRPr="007B301E" w:rsidRDefault="00AF2E0C" w:rsidP="00AF2E0C">
      <w:pPr>
        <w:pStyle w:val="53"/>
      </w:pPr>
      <w:r>
        <w:t xml:space="preserve">Продукт </w:t>
      </w:r>
      <w:r w:rsidR="007B301E" w:rsidRPr="007B301E">
        <w:t>даст возможность оценивать процент охвата школьников спортивными мероприятиями</w:t>
      </w:r>
      <w:r w:rsidRPr="00AF2E0C">
        <w:t>;</w:t>
      </w:r>
    </w:p>
    <w:p w14:paraId="26A615AA" w14:textId="4AA4DE1C" w:rsidR="007B301E" w:rsidRPr="007B301E" w:rsidRDefault="00AF2E0C" w:rsidP="00AF2E0C">
      <w:pPr>
        <w:pStyle w:val="53"/>
      </w:pPr>
      <w:r>
        <w:t xml:space="preserve">Анализ </w:t>
      </w:r>
      <w:r w:rsidR="007B301E" w:rsidRPr="007B301E">
        <w:t>данных поможет выявлять специфику развития школьного спорта в разных муниципалитетах области</w:t>
      </w:r>
      <w:r w:rsidRPr="00AF2E0C">
        <w:t>;</w:t>
      </w:r>
    </w:p>
    <w:p w14:paraId="4C99F4BF" w14:textId="38F96D10" w:rsidR="007B301E" w:rsidRPr="007B301E" w:rsidRDefault="007B301E" w:rsidP="00AF2E0C">
      <w:pPr>
        <w:pStyle w:val="14"/>
      </w:pPr>
      <w:bookmarkStart w:id="23" w:name="_Toc199113195"/>
      <w:r w:rsidRPr="007B301E">
        <w:t>Организационная сфера</w:t>
      </w:r>
      <w:r w:rsidR="00AF2E0C">
        <w:t>:</w:t>
      </w:r>
      <w:bookmarkEnd w:id="23"/>
    </w:p>
    <w:p w14:paraId="494F22FF" w14:textId="3ED4E304" w:rsidR="007B301E" w:rsidRPr="007B301E" w:rsidRDefault="00AF2E0C" w:rsidP="00AF2E0C">
      <w:pPr>
        <w:pStyle w:val="53"/>
      </w:pPr>
      <w:r>
        <w:t xml:space="preserve">На </w:t>
      </w:r>
      <w:r w:rsidR="007B301E" w:rsidRPr="007B301E">
        <w:t>основе собранных данных можно более эффективно планировать региональные и муниципальные спортивные события</w:t>
      </w:r>
      <w:r w:rsidRPr="00AF2E0C">
        <w:t>;</w:t>
      </w:r>
    </w:p>
    <w:p w14:paraId="7BFE61C8" w14:textId="71A9B03C" w:rsidR="007B301E" w:rsidRPr="007B301E" w:rsidRDefault="00AF2E0C" w:rsidP="00AF2E0C">
      <w:pPr>
        <w:pStyle w:val="53"/>
      </w:pPr>
      <w:r>
        <w:t xml:space="preserve">Информация </w:t>
      </w:r>
      <w:r w:rsidR="007B301E" w:rsidRPr="007B301E">
        <w:t>о деятельности ШСК позволит более обоснованно распределять финансирование и материально-техническую поддержку</w:t>
      </w:r>
      <w:r w:rsidRPr="00AF2E0C">
        <w:t>;</w:t>
      </w:r>
    </w:p>
    <w:p w14:paraId="68FA2AFE" w14:textId="25C6BA6E" w:rsidR="007B301E" w:rsidRPr="007B301E" w:rsidRDefault="00AF2E0C" w:rsidP="00AF2E0C">
      <w:pPr>
        <w:pStyle w:val="53"/>
      </w:pPr>
      <w:r>
        <w:lastRenderedPageBreak/>
        <w:t xml:space="preserve">Данные </w:t>
      </w:r>
      <w:r w:rsidR="007B301E" w:rsidRPr="007B301E">
        <w:t>о нагрузке и востребованности различных секций помогут в оптимизации их работы</w:t>
      </w:r>
      <w:r w:rsidRPr="00AF2E0C">
        <w:t>;</w:t>
      </w:r>
    </w:p>
    <w:p w14:paraId="60503D58" w14:textId="77777777" w:rsidR="007B301E" w:rsidRPr="00AF2E0C" w:rsidRDefault="007B301E" w:rsidP="00AF2E0C">
      <w:pPr>
        <w:pStyle w:val="14"/>
      </w:pPr>
      <w:bookmarkStart w:id="24" w:name="_Toc199113196"/>
      <w:r w:rsidRPr="00AF2E0C">
        <w:t>Информационная сфера</w:t>
      </w:r>
      <w:bookmarkEnd w:id="24"/>
    </w:p>
    <w:p w14:paraId="014E4877" w14:textId="5E69ADDE" w:rsidR="007B301E" w:rsidRPr="007B301E" w:rsidRDefault="00AF2E0C" w:rsidP="00AF2E0C">
      <w:pPr>
        <w:pStyle w:val="53"/>
      </w:pPr>
      <w:r>
        <w:t>Система</w:t>
      </w:r>
      <w:r w:rsidR="007B301E" w:rsidRPr="007B301E">
        <w:t xml:space="preserve"> позволит создать</w:t>
      </w:r>
      <w:r>
        <w:t xml:space="preserve"> </w:t>
      </w:r>
      <w:r w:rsidR="007B301E" w:rsidRPr="007B301E">
        <w:t>централизованный</w:t>
      </w:r>
      <w:r>
        <w:t xml:space="preserve"> базу школьных спортивных клубов с различных регионов</w:t>
      </w:r>
      <w:r w:rsidRPr="00AF2E0C">
        <w:t>;</w:t>
      </w:r>
    </w:p>
    <w:p w14:paraId="422987BF" w14:textId="64ED3663" w:rsidR="007B301E" w:rsidRPr="007B301E" w:rsidRDefault="00AF2E0C" w:rsidP="00E60A40">
      <w:pPr>
        <w:pStyle w:val="53"/>
      </w:pPr>
      <w:r>
        <w:t>П</w:t>
      </w:r>
      <w:r w:rsidR="007B301E" w:rsidRPr="007B301E">
        <w:t>редоставление актуальной информации для лиц, принимающих решения в сфере образования и спорта.</w:t>
      </w:r>
    </w:p>
    <w:p w14:paraId="2C3A15C4" w14:textId="1F9907CA" w:rsidR="00170E7F" w:rsidRDefault="00AF2E0C" w:rsidP="007B301E">
      <w:pPr>
        <w:pStyle w:val="22"/>
      </w:pPr>
      <w:r>
        <w:t>Данный</w:t>
      </w:r>
      <w:r w:rsidR="007B301E" w:rsidRPr="007B301E">
        <w:t xml:space="preserve"> продукт станет ценным инструментом для всех участников процесса развития школьного спорта: от руководителей ШСК до региональных органов управления образованием, обеспечивая эффективный сбор, обработку и анализ данных о спортивной активности школьников </w:t>
      </w:r>
      <w:r>
        <w:t>как Свердловской области, так и других регионов</w:t>
      </w:r>
      <w:r w:rsidR="007B301E" w:rsidRPr="007B301E">
        <w:t>.</w:t>
      </w:r>
    </w:p>
    <w:p w14:paraId="7F2A58F0" w14:textId="77777777" w:rsidR="00E60A40" w:rsidRPr="00E60A40" w:rsidRDefault="00E60A40" w:rsidP="007B301E">
      <w:pPr>
        <w:pStyle w:val="22"/>
      </w:pPr>
    </w:p>
    <w:p w14:paraId="6D0E7261" w14:textId="0ED0A442" w:rsidR="00AF2E0C" w:rsidRDefault="00AF2E0C" w:rsidP="00AF2E0C">
      <w:pPr>
        <w:pStyle w:val="13"/>
      </w:pPr>
      <w:bookmarkStart w:id="25" w:name="_Toc199113197"/>
      <w:r>
        <w:t>Ожидаемые результаты</w:t>
      </w:r>
      <w:r w:rsidR="00E60A40">
        <w:t xml:space="preserve"> и достижения</w:t>
      </w:r>
      <w:bookmarkEnd w:id="25"/>
    </w:p>
    <w:p w14:paraId="0E485A4B" w14:textId="5805B0FE" w:rsidR="00E60A40" w:rsidRDefault="00E60A40" w:rsidP="00E60A40">
      <w:pPr>
        <w:pStyle w:val="14"/>
      </w:pPr>
      <w:r>
        <w:t xml:space="preserve"> </w:t>
      </w:r>
      <w:bookmarkStart w:id="26" w:name="_Toc199113198"/>
      <w:r>
        <w:t>Общие результаты</w:t>
      </w:r>
      <w:bookmarkEnd w:id="26"/>
    </w:p>
    <w:p w14:paraId="08BC9ADC" w14:textId="7EA03C6B" w:rsidR="00E60A40" w:rsidRDefault="00E60A40" w:rsidP="00E60A40">
      <w:pPr>
        <w:pStyle w:val="22"/>
        <w:rPr>
          <w:lang w:eastAsia="en-US"/>
        </w:rPr>
      </w:pPr>
      <w:r>
        <w:rPr>
          <w:lang w:eastAsia="en-US"/>
        </w:rPr>
        <w:t>В результате реализации проекта будет создана автоматизированная информационная система "Веб-платформа отчетности школьных спортивных клубов"</w:t>
      </w:r>
      <w:r w:rsidR="00B46335" w:rsidRPr="00B46335">
        <w:rPr>
          <w:lang w:eastAsia="en-US"/>
        </w:rPr>
        <w:t xml:space="preserve">. </w:t>
      </w:r>
      <w:r w:rsidR="00B46335">
        <w:rPr>
          <w:lang w:eastAsia="en-US"/>
        </w:rPr>
        <w:t>Со стороны руководителя будет возможность легко заполнять формы в отчете, просматривать их и вносить правки даже после отправки</w:t>
      </w:r>
      <w:r w:rsidR="00B46335" w:rsidRPr="00B46335">
        <w:rPr>
          <w:lang w:eastAsia="en-US"/>
        </w:rPr>
        <w:t xml:space="preserve">. </w:t>
      </w:r>
      <w:r w:rsidR="00B46335">
        <w:rPr>
          <w:lang w:eastAsia="en-US"/>
        </w:rPr>
        <w:t>Со стороны администратора системы будет реализована возможность создание своей базы руководителей</w:t>
      </w:r>
      <w:r w:rsidR="00B46335" w:rsidRPr="00B46335">
        <w:rPr>
          <w:lang w:eastAsia="en-US"/>
        </w:rPr>
        <w:t xml:space="preserve"> </w:t>
      </w:r>
      <w:r w:rsidR="00B46335">
        <w:rPr>
          <w:lang w:eastAsia="en-US"/>
        </w:rPr>
        <w:t xml:space="preserve">(путем создания аккаунтов для них с возможностью управления их доступом к базе отчетов), просмотр всех отправленных отчетов, а также экспорта всех отчетов в одной таблице </w:t>
      </w:r>
      <w:r w:rsidR="00B46335">
        <w:rPr>
          <w:lang w:val="en-US" w:eastAsia="en-US"/>
        </w:rPr>
        <w:t>excel</w:t>
      </w:r>
      <w:r w:rsidR="00B46335">
        <w:rPr>
          <w:lang w:eastAsia="en-US"/>
        </w:rPr>
        <w:t xml:space="preserve"> с возможностью удобной фильтрации</w:t>
      </w:r>
      <w:r w:rsidR="00B46335" w:rsidRPr="00B46335">
        <w:rPr>
          <w:lang w:eastAsia="en-US"/>
        </w:rPr>
        <w:t xml:space="preserve">. </w:t>
      </w:r>
      <w:r w:rsidR="00B46335">
        <w:rPr>
          <w:lang w:eastAsia="en-US"/>
        </w:rPr>
        <w:t>Это значительно упростит процесс отчетности и повысит прозрачность работы ШСК</w:t>
      </w:r>
      <w:r w:rsidR="00B46335" w:rsidRPr="00B46335">
        <w:rPr>
          <w:lang w:eastAsia="en-US"/>
        </w:rPr>
        <w:t>.</w:t>
      </w:r>
      <w:r w:rsidR="008E6C16">
        <w:rPr>
          <w:lang w:eastAsia="en-US"/>
        </w:rPr>
        <w:t xml:space="preserve"> Помимо всего этого, будет написана подробная документация по работе с продуктом для всех пользователей</w:t>
      </w:r>
      <w:r w:rsidR="008E6C16" w:rsidRPr="008E6C16">
        <w:rPr>
          <w:lang w:eastAsia="en-US"/>
        </w:rPr>
        <w:t>.</w:t>
      </w:r>
    </w:p>
    <w:p w14:paraId="3F57F3B9" w14:textId="77777777" w:rsidR="00610FE7" w:rsidRPr="008E6C16" w:rsidRDefault="00610FE7" w:rsidP="00E60A40">
      <w:pPr>
        <w:pStyle w:val="22"/>
        <w:rPr>
          <w:lang w:eastAsia="en-US"/>
        </w:rPr>
      </w:pPr>
    </w:p>
    <w:p w14:paraId="5BF9A228" w14:textId="312C346C" w:rsidR="007B301E" w:rsidRDefault="008E6C16" w:rsidP="008E6C16">
      <w:pPr>
        <w:pStyle w:val="14"/>
      </w:pPr>
      <w:bookmarkStart w:id="27" w:name="_Toc199113199"/>
      <w:r>
        <w:t>Планируемые достижения</w:t>
      </w:r>
      <w:bookmarkEnd w:id="27"/>
    </w:p>
    <w:p w14:paraId="4AC08977" w14:textId="52DA5E2A" w:rsidR="008E6C16" w:rsidRPr="008E6C16" w:rsidRDefault="008E6C16" w:rsidP="008E6C16">
      <w:pPr>
        <w:pStyle w:val="22"/>
        <w:rPr>
          <w:lang w:eastAsia="en-US"/>
        </w:rPr>
      </w:pPr>
      <w:r>
        <w:rPr>
          <w:lang w:eastAsia="en-US"/>
        </w:rPr>
        <w:t>По завершении проекта достижением будет считаться успешное внедрение продукта в</w:t>
      </w:r>
      <w:r w:rsidRPr="008E6C16">
        <w:rPr>
          <w:lang w:eastAsia="en-US"/>
        </w:rPr>
        <w:t xml:space="preserve"> </w:t>
      </w:r>
      <w:r>
        <w:rPr>
          <w:lang w:eastAsia="en-US"/>
        </w:rPr>
        <w:t xml:space="preserve">работу отдела статистики и сбора данных организации  </w:t>
      </w:r>
      <w:r>
        <w:rPr>
          <w:lang w:eastAsia="en-US"/>
        </w:rPr>
        <w:lastRenderedPageBreak/>
        <w:t xml:space="preserve">заказчика </w:t>
      </w:r>
      <w:r w:rsidRPr="009772C1">
        <w:t>«</w:t>
      </w:r>
      <w:r>
        <w:t>РЦФКС КАРАТЭ</w:t>
      </w:r>
      <w:r w:rsidRPr="009772C1">
        <w:t>»</w:t>
      </w:r>
      <w:r>
        <w:t>, а также будет получен положительный отзыв о</w:t>
      </w:r>
      <w:r w:rsidR="00DD03AF" w:rsidRPr="00DD03AF">
        <w:t xml:space="preserve"> </w:t>
      </w:r>
      <w:r>
        <w:t>продукте со стороны заказчика</w:t>
      </w:r>
      <w:r w:rsidRPr="008E6C16">
        <w:t>.</w:t>
      </w:r>
    </w:p>
    <w:p w14:paraId="75A6DDBA" w14:textId="77777777" w:rsidR="00887174" w:rsidRPr="00B02DDA" w:rsidRDefault="005F7E15" w:rsidP="00881391">
      <w:pPr>
        <w:pStyle w:val="12"/>
      </w:pPr>
      <w:bookmarkStart w:id="28" w:name="_Toc196862092"/>
      <w:bookmarkStart w:id="29" w:name="_Toc196862843"/>
      <w:bookmarkStart w:id="30" w:name="_Toc199113200"/>
      <w:r w:rsidRPr="00881391">
        <w:lastRenderedPageBreak/>
        <w:t>Основная</w:t>
      </w:r>
      <w:r w:rsidRPr="00B02DDA">
        <w:t xml:space="preserve"> часть</w:t>
      </w:r>
      <w:bookmarkEnd w:id="28"/>
      <w:bookmarkEnd w:id="29"/>
      <w:bookmarkEnd w:id="30"/>
    </w:p>
    <w:p w14:paraId="1D952507" w14:textId="25622694" w:rsidR="005F7E15" w:rsidRDefault="000A69D9" w:rsidP="000A69D9">
      <w:pPr>
        <w:pStyle w:val="13"/>
      </w:pPr>
      <w:bookmarkStart w:id="31" w:name="_Toc199113201"/>
      <w:r>
        <w:t>Разбор требований заказчика и пользователей к продукту</w:t>
      </w:r>
      <w:bookmarkEnd w:id="31"/>
    </w:p>
    <w:p w14:paraId="2848E1B6" w14:textId="7F9B3ACA" w:rsidR="000A69D9" w:rsidRDefault="0050529B" w:rsidP="000A69D9">
      <w:pPr>
        <w:pStyle w:val="22"/>
        <w:rPr>
          <w:lang w:eastAsia="en-US"/>
        </w:rPr>
      </w:pPr>
      <w:r w:rsidRPr="0050529B">
        <w:rPr>
          <w:lang w:eastAsia="en-US"/>
        </w:rPr>
        <w:t>В начале работы была проведена встреча с заказчиком, на которой были выявлены основные требования к разрабатываемому продукту. Подробное описание требований представлено в техническом задании.</w:t>
      </w:r>
    </w:p>
    <w:p w14:paraId="7130AF4B" w14:textId="6E4D02B2" w:rsidR="0050529B" w:rsidRDefault="0050529B" w:rsidP="000A69D9">
      <w:pPr>
        <w:pStyle w:val="22"/>
        <w:rPr>
          <w:lang w:eastAsia="en-US"/>
        </w:rPr>
      </w:pPr>
      <w:r w:rsidRPr="0050529B">
        <w:rPr>
          <w:lang w:eastAsia="en-US"/>
        </w:rPr>
        <w:t>Для наглядного представления требований заказчика</w:t>
      </w:r>
      <w:r>
        <w:rPr>
          <w:lang w:eastAsia="en-US"/>
        </w:rPr>
        <w:t xml:space="preserve"> приведен для примера</w:t>
      </w:r>
      <w:r w:rsidRPr="0050529B">
        <w:rPr>
          <w:lang w:eastAsia="en-US"/>
        </w:rPr>
        <w:t xml:space="preserve"> рисуно</w:t>
      </w:r>
      <w:r>
        <w:rPr>
          <w:lang w:eastAsia="en-US"/>
        </w:rPr>
        <w:t xml:space="preserve">к </w:t>
      </w:r>
      <w:r w:rsidRPr="0050529B">
        <w:rPr>
          <w:lang w:eastAsia="en-US"/>
        </w:rPr>
        <w:t>1</w:t>
      </w:r>
      <w:r>
        <w:rPr>
          <w:lang w:eastAsia="en-US"/>
        </w:rPr>
        <w:t xml:space="preserve"> с необходимыми правками</w:t>
      </w:r>
      <w:r w:rsidRPr="0050529B">
        <w:rPr>
          <w:lang w:eastAsia="en-US"/>
        </w:rPr>
        <w:t>.</w:t>
      </w:r>
    </w:p>
    <w:p w14:paraId="445DED5A" w14:textId="4C701293" w:rsidR="0050529B" w:rsidRDefault="0050529B" w:rsidP="0050529B">
      <w:pPr>
        <w:pStyle w:val="43"/>
      </w:pPr>
      <w:r w:rsidRPr="0050529B">
        <w:rPr>
          <w:noProof/>
          <w:lang w:val="en-US"/>
        </w:rPr>
        <w:drawing>
          <wp:inline distT="0" distB="0" distL="0" distR="0" wp14:anchorId="360253C4" wp14:editId="594879A8">
            <wp:extent cx="5939790" cy="4554855"/>
            <wp:effectExtent l="0" t="0" r="3810" b="4445"/>
            <wp:docPr id="721826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6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E57C" w14:textId="4B294337" w:rsidR="0050529B" w:rsidRDefault="0050529B" w:rsidP="0050529B">
      <w:pPr>
        <w:pStyle w:val="41"/>
        <w:rPr>
          <w:lang w:val="en-US"/>
        </w:rPr>
      </w:pPr>
      <w:r>
        <w:t>Пример правок от заказчика</w:t>
      </w:r>
      <w:r>
        <w:rPr>
          <w:lang w:val="en-US"/>
        </w:rPr>
        <w:t>.</w:t>
      </w:r>
    </w:p>
    <w:p w14:paraId="14E51A6C" w14:textId="514CFCA4" w:rsidR="0050529B" w:rsidRPr="00EF2EFF" w:rsidRDefault="0050529B" w:rsidP="00277DEC">
      <w:pPr>
        <w:pStyle w:val="43"/>
        <w:jc w:val="left"/>
      </w:pPr>
    </w:p>
    <w:p w14:paraId="4C928536" w14:textId="10F470BB" w:rsidR="000A69D9" w:rsidRPr="00695769" w:rsidRDefault="00EF2EFF" w:rsidP="000A69D9">
      <w:pPr>
        <w:pStyle w:val="22"/>
        <w:rPr>
          <w:lang w:eastAsia="en-US"/>
        </w:rPr>
      </w:pPr>
      <w:r w:rsidRPr="00EF2EFF">
        <w:rPr>
          <w:lang w:eastAsia="en-US"/>
        </w:rPr>
        <w:t xml:space="preserve">По итогам проекта </w:t>
      </w:r>
      <w:r>
        <w:rPr>
          <w:lang w:eastAsia="en-US"/>
        </w:rPr>
        <w:t xml:space="preserve">на прошлый семестр </w:t>
      </w:r>
      <w:r w:rsidRPr="00EF2EFF">
        <w:rPr>
          <w:lang w:eastAsia="en-US"/>
        </w:rPr>
        <w:t xml:space="preserve">было выяснено, что заказчику необходимо, чтобы был внедрен дизайн на всех экранах, </w:t>
      </w:r>
      <w:r w:rsidR="0033458D">
        <w:rPr>
          <w:lang w:eastAsia="en-US"/>
        </w:rPr>
        <w:t>согласно дизайн-макетам</w:t>
      </w:r>
      <w:r w:rsidRPr="00EF2EFF">
        <w:rPr>
          <w:lang w:eastAsia="en-US"/>
        </w:rPr>
        <w:t>, и работали основные функции</w:t>
      </w:r>
      <w:r w:rsidR="0033458D">
        <w:rPr>
          <w:lang w:eastAsia="en-US"/>
        </w:rPr>
        <w:t xml:space="preserve">: </w:t>
      </w:r>
    </w:p>
    <w:p w14:paraId="5A4A5AB4" w14:textId="3187A12C" w:rsidR="0033458D" w:rsidRDefault="000A3D92" w:rsidP="0033458D">
      <w:pPr>
        <w:pStyle w:val="53"/>
        <w:rPr>
          <w:lang w:val="en-US"/>
        </w:rPr>
      </w:pPr>
      <w:r>
        <w:t>Возможность удобной авторизации</w:t>
      </w:r>
      <w:r>
        <w:rPr>
          <w:lang w:val="en-US"/>
        </w:rPr>
        <w:t>;</w:t>
      </w:r>
    </w:p>
    <w:p w14:paraId="265CCDCF" w14:textId="67B6E1E5" w:rsidR="000A3D92" w:rsidRPr="000A3D92" w:rsidRDefault="000A3D92" w:rsidP="000A3D92">
      <w:pPr>
        <w:pStyle w:val="53"/>
      </w:pPr>
      <w:r>
        <w:t>Администратор в системе должен иметь возможность регистрировать новых руководителей, редактировать их профили и управлять доступом</w:t>
      </w:r>
      <w:r w:rsidRPr="000A3D92">
        <w:t>;</w:t>
      </w:r>
    </w:p>
    <w:p w14:paraId="5AE62B25" w14:textId="77777777" w:rsidR="000A3D92" w:rsidRPr="000A3D92" w:rsidRDefault="000A3D92" w:rsidP="000A3D92">
      <w:pPr>
        <w:pStyle w:val="53"/>
      </w:pPr>
      <w:r>
        <w:lastRenderedPageBreak/>
        <w:t xml:space="preserve">Администратор должен иметь возможность просматривать отправленные в базу данных отчеты как поштучно, так и в виде таблицы с возможность скачивания в формате </w:t>
      </w:r>
      <w:r>
        <w:rPr>
          <w:lang w:val="en-US"/>
        </w:rPr>
        <w:t>excel</w:t>
      </w:r>
      <w:r w:rsidRPr="000A3D92">
        <w:t>-</w:t>
      </w:r>
      <w:r>
        <w:t>документа</w:t>
      </w:r>
      <w:r w:rsidRPr="000A3D92">
        <w:t xml:space="preserve"> </w:t>
      </w:r>
      <w:r>
        <w:t>с удобной настройкой фильтров по различным критериям отчета</w:t>
      </w:r>
      <w:r w:rsidRPr="000A3D92">
        <w:t>;</w:t>
      </w:r>
    </w:p>
    <w:p w14:paraId="5D161AB6" w14:textId="77777777" w:rsidR="000A3D92" w:rsidRPr="000A3D92" w:rsidRDefault="000A3D92" w:rsidP="000A3D92">
      <w:pPr>
        <w:pStyle w:val="53"/>
      </w:pPr>
      <w:r>
        <w:t>Администратор должен иметь возможность динамически менять структуру отчетов экранов с мероприятиями</w:t>
      </w:r>
      <w:r w:rsidRPr="000A3D92">
        <w:t>;</w:t>
      </w:r>
    </w:p>
    <w:p w14:paraId="526AD159" w14:textId="0E418F19" w:rsidR="000A3D92" w:rsidRPr="000A3D92" w:rsidRDefault="000A3D92" w:rsidP="000A3D92">
      <w:pPr>
        <w:pStyle w:val="53"/>
      </w:pPr>
      <w:r w:rsidRPr="000A3D92">
        <w:t xml:space="preserve"> </w:t>
      </w:r>
      <w:r>
        <w:t>После регистрации руководителя со стороны администратора, руководителю на почту должно приходить письмо-уведомление о регистрации в системе, также ссылка на веб-сайт и данные для входа</w:t>
      </w:r>
      <w:r w:rsidRPr="000A3D92">
        <w:t>;</w:t>
      </w:r>
    </w:p>
    <w:p w14:paraId="4508A798" w14:textId="372884F7" w:rsidR="000A3D92" w:rsidRPr="000A3D92" w:rsidRDefault="000A3D92" w:rsidP="000A3D92">
      <w:pPr>
        <w:pStyle w:val="53"/>
      </w:pPr>
      <w:r>
        <w:t>Руководитель может авторизоваться и может заполнить отчет по шаблону с готовыми формами, просмотреть заполненные и отправленные отчеты, вносить гибко правки в уже отправленные отчеты</w:t>
      </w:r>
      <w:r w:rsidRPr="000A3D92">
        <w:t>;</w:t>
      </w:r>
    </w:p>
    <w:p w14:paraId="449B1FAB" w14:textId="05D917A7" w:rsidR="000A3D92" w:rsidRDefault="000A3D92" w:rsidP="000A3D92">
      <w:pPr>
        <w:pStyle w:val="53"/>
      </w:pPr>
      <w:r>
        <w:t>В систему должна быть встроена валидация данных при заполнении форм для снижения вероятности допустить ошибку из-за человеческого фактора</w:t>
      </w:r>
      <w:r w:rsidRPr="000A3D92">
        <w:t>;</w:t>
      </w:r>
    </w:p>
    <w:p w14:paraId="18CFD2D0" w14:textId="229AD23B" w:rsidR="000A3D92" w:rsidRPr="00695769" w:rsidRDefault="000A3D92" w:rsidP="000A3D92">
      <w:pPr>
        <w:pStyle w:val="13"/>
      </w:pPr>
      <w:bookmarkStart w:id="32" w:name="_Toc199113202"/>
      <w:r>
        <w:t>Разработка плана задач на семестр для достижения цели</w:t>
      </w:r>
      <w:r w:rsidRPr="000A3D92">
        <w:t>.</w:t>
      </w:r>
      <w:bookmarkEnd w:id="32"/>
    </w:p>
    <w:p w14:paraId="4DE93FDB" w14:textId="1F9373EC" w:rsidR="000A3D92" w:rsidRPr="000A3D92" w:rsidRDefault="000A3D92" w:rsidP="000A3D92">
      <w:pPr>
        <w:pStyle w:val="22"/>
        <w:rPr>
          <w:lang w:eastAsia="en-US"/>
        </w:rPr>
      </w:pPr>
      <w:r>
        <w:rPr>
          <w:lang w:eastAsia="en-US"/>
        </w:rPr>
        <w:t>Ниже приведен рисунок 2, в котором показаны итерации и сроки</w:t>
      </w:r>
      <w:r w:rsidRPr="000A3D92">
        <w:rPr>
          <w:lang w:eastAsia="en-US"/>
        </w:rPr>
        <w:t>.</w:t>
      </w:r>
    </w:p>
    <w:p w14:paraId="1599D88C" w14:textId="61B00105" w:rsidR="000A3D92" w:rsidRDefault="000A3D92" w:rsidP="000A3D92">
      <w:pPr>
        <w:pStyle w:val="43"/>
      </w:pPr>
      <w:r w:rsidRPr="000A3D92">
        <w:rPr>
          <w:noProof/>
        </w:rPr>
        <w:drawing>
          <wp:inline distT="0" distB="0" distL="0" distR="0" wp14:anchorId="382400C6" wp14:editId="3BEAD6DA">
            <wp:extent cx="5939790" cy="3613785"/>
            <wp:effectExtent l="0" t="0" r="3810" b="5715"/>
            <wp:docPr id="94974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45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3134" w14:textId="5A155BC1" w:rsidR="000A3D92" w:rsidRDefault="000A3D92" w:rsidP="000A3D92">
      <w:pPr>
        <w:pStyle w:val="41"/>
      </w:pPr>
      <w:r>
        <w:t>План задач на семестр</w:t>
      </w:r>
      <w:r w:rsidR="00695769">
        <w:rPr>
          <w:lang w:val="en-US"/>
        </w:rPr>
        <w:t>.</w:t>
      </w:r>
    </w:p>
    <w:p w14:paraId="3FB22E4B" w14:textId="77C977B0" w:rsidR="00695769" w:rsidRPr="00695769" w:rsidRDefault="00695769" w:rsidP="00695769">
      <w:pPr>
        <w:pStyle w:val="22"/>
      </w:pPr>
      <w:r>
        <w:lastRenderedPageBreak/>
        <w:t xml:space="preserve">На основе плана задач на семестре был выписан список всех задач в </w:t>
      </w:r>
      <w:proofErr w:type="gramStart"/>
      <w:r w:rsidR="000F77FB">
        <w:rPr>
          <w:lang w:val="en-US"/>
        </w:rPr>
        <w:t>backlog</w:t>
      </w:r>
      <w:r w:rsidR="001C1782" w:rsidRPr="001C1782">
        <w:t>[</w:t>
      </w:r>
      <w:proofErr w:type="gramEnd"/>
      <w:r w:rsidR="001C1782" w:rsidRPr="001C1782">
        <w:t>1]</w:t>
      </w:r>
      <w:r>
        <w:t>, изображенный на рисунках 3</w:t>
      </w:r>
      <w:r w:rsidRPr="00695769">
        <w:t xml:space="preserve">, 4, 5 </w:t>
      </w:r>
      <w:r>
        <w:t>и 6</w:t>
      </w:r>
      <w:r w:rsidRPr="00695769">
        <w:t>.</w:t>
      </w:r>
    </w:p>
    <w:p w14:paraId="00DA3CA8" w14:textId="6A0C5764" w:rsidR="00695769" w:rsidRDefault="00695769" w:rsidP="00695769">
      <w:pPr>
        <w:pStyle w:val="43"/>
        <w:rPr>
          <w:lang w:val="en-US"/>
        </w:rPr>
      </w:pPr>
      <w:r w:rsidRPr="00695769">
        <w:rPr>
          <w:lang w:val="en-US"/>
        </w:rPr>
        <w:drawing>
          <wp:inline distT="0" distB="0" distL="0" distR="0" wp14:anchorId="76817D27" wp14:editId="38711ED8">
            <wp:extent cx="5939790" cy="3312160"/>
            <wp:effectExtent l="0" t="0" r="3810" b="2540"/>
            <wp:docPr id="757741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1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CEA1" w14:textId="25903A90" w:rsidR="00695769" w:rsidRDefault="00695769" w:rsidP="00695769">
      <w:pPr>
        <w:pStyle w:val="41"/>
      </w:pPr>
      <w:proofErr w:type="spellStart"/>
      <w:r>
        <w:t>Бэклог</w:t>
      </w:r>
      <w:proofErr w:type="spellEnd"/>
      <w:r>
        <w:t xml:space="preserve"> 1</w:t>
      </w:r>
      <w:r>
        <w:rPr>
          <w:lang w:val="en-US"/>
        </w:rPr>
        <w:t>.</w:t>
      </w:r>
    </w:p>
    <w:p w14:paraId="4F65EE28" w14:textId="1D8A01D3" w:rsidR="00695769" w:rsidRDefault="00695769" w:rsidP="00695769">
      <w:pPr>
        <w:pStyle w:val="43"/>
        <w:rPr>
          <w:lang w:val="en-US"/>
        </w:rPr>
      </w:pPr>
      <w:r w:rsidRPr="00695769">
        <w:drawing>
          <wp:inline distT="0" distB="0" distL="0" distR="0" wp14:anchorId="5274ADDA" wp14:editId="7EA1E124">
            <wp:extent cx="5939790" cy="2773680"/>
            <wp:effectExtent l="0" t="0" r="3810" b="0"/>
            <wp:docPr id="1581288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8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1729" w14:textId="10B6E023" w:rsidR="00695769" w:rsidRDefault="00695769" w:rsidP="00695769">
      <w:pPr>
        <w:pStyle w:val="41"/>
      </w:pPr>
      <w:proofErr w:type="spellStart"/>
      <w:r>
        <w:t>Бэклог</w:t>
      </w:r>
      <w:proofErr w:type="spellEnd"/>
      <w:r>
        <w:t xml:space="preserve"> 2</w:t>
      </w:r>
      <w:r>
        <w:rPr>
          <w:lang w:val="en-US"/>
        </w:rPr>
        <w:t>.</w:t>
      </w:r>
    </w:p>
    <w:p w14:paraId="5C24E2DC" w14:textId="6A2C2433" w:rsidR="00695769" w:rsidRDefault="00695769" w:rsidP="00695769">
      <w:pPr>
        <w:pStyle w:val="43"/>
      </w:pPr>
      <w:r w:rsidRPr="00695769">
        <w:lastRenderedPageBreak/>
        <w:drawing>
          <wp:inline distT="0" distB="0" distL="0" distR="0" wp14:anchorId="3A75BAAE" wp14:editId="547E19B1">
            <wp:extent cx="5939790" cy="2782570"/>
            <wp:effectExtent l="0" t="0" r="3810" b="0"/>
            <wp:docPr id="1898156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566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278A" w14:textId="04D01D3D" w:rsidR="00695769" w:rsidRDefault="00695769" w:rsidP="00695769">
      <w:pPr>
        <w:pStyle w:val="41"/>
      </w:pPr>
      <w:proofErr w:type="spellStart"/>
      <w:r>
        <w:t>Бэклог</w:t>
      </w:r>
      <w:proofErr w:type="spellEnd"/>
      <w:r>
        <w:t xml:space="preserve"> 3</w:t>
      </w:r>
      <w:r>
        <w:rPr>
          <w:lang w:val="en-US"/>
        </w:rPr>
        <w:t>.</w:t>
      </w:r>
    </w:p>
    <w:p w14:paraId="544A1A2F" w14:textId="60A4406B" w:rsidR="00695769" w:rsidRDefault="00695769" w:rsidP="00695769">
      <w:pPr>
        <w:pStyle w:val="43"/>
      </w:pPr>
      <w:r w:rsidRPr="00695769">
        <w:drawing>
          <wp:inline distT="0" distB="0" distL="0" distR="0" wp14:anchorId="18482722" wp14:editId="4EE72AFA">
            <wp:extent cx="5939790" cy="3108325"/>
            <wp:effectExtent l="0" t="0" r="3810" b="3175"/>
            <wp:docPr id="184930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00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A2A5" w14:textId="0A9C3E1A" w:rsidR="00695769" w:rsidRDefault="00695769" w:rsidP="00695769">
      <w:pPr>
        <w:pStyle w:val="41"/>
        <w:rPr>
          <w:lang w:val="en-US"/>
        </w:rPr>
      </w:pPr>
      <w:proofErr w:type="spellStart"/>
      <w:r>
        <w:t>Бэклог</w:t>
      </w:r>
      <w:proofErr w:type="spellEnd"/>
      <w:r>
        <w:t xml:space="preserve"> </w:t>
      </w:r>
      <w:r>
        <w:rPr>
          <w:lang w:val="en-US"/>
        </w:rPr>
        <w:t>4.</w:t>
      </w:r>
    </w:p>
    <w:p w14:paraId="1FB6119A" w14:textId="77777777" w:rsidR="000F77FB" w:rsidRPr="000F77FB" w:rsidRDefault="000F77FB" w:rsidP="000F77FB">
      <w:pPr>
        <w:pStyle w:val="22"/>
        <w:rPr>
          <w:lang w:val="en-US"/>
        </w:rPr>
      </w:pPr>
    </w:p>
    <w:p w14:paraId="7B7218BC" w14:textId="031F51D8" w:rsidR="00695769" w:rsidRDefault="00E714CC" w:rsidP="00E714CC">
      <w:pPr>
        <w:pStyle w:val="13"/>
      </w:pPr>
      <w:bookmarkStart w:id="33" w:name="_Toc199113203"/>
      <w:r>
        <w:t>Архитектура программного продукта и выбранный стек</w:t>
      </w:r>
      <w:bookmarkEnd w:id="33"/>
    </w:p>
    <w:p w14:paraId="07CD3E59" w14:textId="7A1C54B7" w:rsidR="00ED585A" w:rsidRDefault="00ED585A" w:rsidP="00ED585A">
      <w:pPr>
        <w:pStyle w:val="22"/>
        <w:rPr>
          <w:lang w:eastAsia="en-US"/>
        </w:rPr>
      </w:pPr>
      <w:r w:rsidRPr="00ED585A">
        <w:rPr>
          <w:lang w:eastAsia="en-US"/>
        </w:rPr>
        <w:t>Полный список стека технологий: ORM «</w:t>
      </w:r>
      <w:proofErr w:type="spellStart"/>
      <w:proofErr w:type="gramStart"/>
      <w:r w:rsidRPr="00ED585A">
        <w:rPr>
          <w:lang w:eastAsia="en-US"/>
        </w:rPr>
        <w:t>SQLAIchemy</w:t>
      </w:r>
      <w:proofErr w:type="spellEnd"/>
      <w:r w:rsidRPr="00ED585A">
        <w:rPr>
          <w:lang w:eastAsia="en-US"/>
        </w:rPr>
        <w:t>»</w:t>
      </w:r>
      <w:r w:rsidR="00D25F86" w:rsidRPr="00D25F86">
        <w:rPr>
          <w:lang w:eastAsia="en-US"/>
        </w:rPr>
        <w:t>[</w:t>
      </w:r>
      <w:proofErr w:type="gramEnd"/>
      <w:r w:rsidR="00D25F86" w:rsidRPr="00D25F86">
        <w:rPr>
          <w:lang w:eastAsia="en-US"/>
        </w:rPr>
        <w:t>2]</w:t>
      </w:r>
      <w:r w:rsidRPr="00ED585A">
        <w:rPr>
          <w:lang w:eastAsia="en-US"/>
        </w:rPr>
        <w:t>, бэкенд на фреймворке «</w:t>
      </w:r>
      <w:proofErr w:type="spellStart"/>
      <w:proofErr w:type="gramStart"/>
      <w:r w:rsidRPr="00ED585A">
        <w:rPr>
          <w:lang w:eastAsia="en-US"/>
        </w:rPr>
        <w:t>Django</w:t>
      </w:r>
      <w:proofErr w:type="spellEnd"/>
      <w:r w:rsidRPr="00ED585A">
        <w:rPr>
          <w:lang w:eastAsia="en-US"/>
        </w:rPr>
        <w:t>»</w:t>
      </w:r>
      <w:r w:rsidR="00D25F86" w:rsidRPr="00B0368D">
        <w:rPr>
          <w:lang w:eastAsia="en-US"/>
        </w:rPr>
        <w:t>[</w:t>
      </w:r>
      <w:proofErr w:type="gramEnd"/>
      <w:r w:rsidR="00D25F86" w:rsidRPr="00B0368D">
        <w:rPr>
          <w:lang w:eastAsia="en-US"/>
        </w:rPr>
        <w:t>3]</w:t>
      </w:r>
      <w:r w:rsidRPr="00ED585A">
        <w:rPr>
          <w:lang w:eastAsia="en-US"/>
        </w:rPr>
        <w:t>, фронтенд на «</w:t>
      </w:r>
      <w:proofErr w:type="spellStart"/>
      <w:r w:rsidRPr="00ED585A">
        <w:rPr>
          <w:lang w:eastAsia="en-US"/>
        </w:rPr>
        <w:t>html</w:t>
      </w:r>
      <w:proofErr w:type="spellEnd"/>
      <w:r w:rsidRPr="00ED585A">
        <w:rPr>
          <w:lang w:eastAsia="en-US"/>
        </w:rPr>
        <w:t xml:space="preserve">, </w:t>
      </w:r>
      <w:proofErr w:type="spellStart"/>
      <w:r w:rsidRPr="00ED585A">
        <w:rPr>
          <w:lang w:eastAsia="en-US"/>
        </w:rPr>
        <w:t>css</w:t>
      </w:r>
      <w:proofErr w:type="spellEnd"/>
      <w:r w:rsidRPr="00ED585A">
        <w:rPr>
          <w:lang w:eastAsia="en-US"/>
        </w:rPr>
        <w:t xml:space="preserve">, </w:t>
      </w:r>
      <w:proofErr w:type="spellStart"/>
      <w:r w:rsidRPr="00ED585A">
        <w:rPr>
          <w:lang w:eastAsia="en-US"/>
        </w:rPr>
        <w:t>js</w:t>
      </w:r>
      <w:proofErr w:type="spellEnd"/>
      <w:r w:rsidRPr="00ED585A">
        <w:rPr>
          <w:lang w:eastAsia="en-US"/>
        </w:rPr>
        <w:t>»</w:t>
      </w:r>
      <w:r w:rsidRPr="00ED585A">
        <w:rPr>
          <w:lang w:eastAsia="en-US"/>
        </w:rPr>
        <w:t xml:space="preserve">. </w:t>
      </w:r>
      <w:r w:rsidRPr="00ED585A">
        <w:rPr>
          <w:lang w:eastAsia="en-US"/>
        </w:rPr>
        <w:t>Было принято решение для облегчения работы взять ORM «</w:t>
      </w:r>
      <w:proofErr w:type="spellStart"/>
      <w:r w:rsidRPr="00ED585A">
        <w:rPr>
          <w:lang w:eastAsia="en-US"/>
        </w:rPr>
        <w:t>SQLAIchemy</w:t>
      </w:r>
      <w:proofErr w:type="spellEnd"/>
      <w:r w:rsidRPr="00ED585A">
        <w:rPr>
          <w:lang w:eastAsia="en-US"/>
        </w:rPr>
        <w:t xml:space="preserve">». </w:t>
      </w:r>
      <w:proofErr w:type="spellStart"/>
      <w:r w:rsidRPr="00ED585A">
        <w:rPr>
          <w:lang w:eastAsia="en-US"/>
        </w:rPr>
        <w:t>SQLAIchemy</w:t>
      </w:r>
      <w:proofErr w:type="spellEnd"/>
      <w:r w:rsidRPr="00ED585A">
        <w:rPr>
          <w:lang w:eastAsia="en-US"/>
        </w:rPr>
        <w:t xml:space="preserve"> позволяет при работе с базами данных вместо SQL-запросов использовать объекты и их методы. С </w:t>
      </w:r>
      <w:proofErr w:type="spellStart"/>
      <w:r w:rsidRPr="00ED585A">
        <w:rPr>
          <w:lang w:eastAsia="en-US"/>
        </w:rPr>
        <w:t>SQLAlchemy</w:t>
      </w:r>
      <w:proofErr w:type="spellEnd"/>
      <w:r w:rsidRPr="00ED585A">
        <w:rPr>
          <w:lang w:eastAsia="en-US"/>
        </w:rPr>
        <w:t xml:space="preserve"> можно выполнять любые SQL-запросы. </w:t>
      </w:r>
      <w:r>
        <w:rPr>
          <w:lang w:eastAsia="en-US"/>
        </w:rPr>
        <w:t>Это позволит</w:t>
      </w:r>
      <w:r w:rsidRPr="00ED585A">
        <w:rPr>
          <w:lang w:eastAsia="en-US"/>
        </w:rPr>
        <w:t xml:space="preserve"> изменять, удалять, сортировать и фильтровать данные.</w:t>
      </w:r>
      <w:r>
        <w:rPr>
          <w:lang w:eastAsia="en-US"/>
        </w:rPr>
        <w:t xml:space="preserve"> </w:t>
      </w:r>
    </w:p>
    <w:p w14:paraId="4B0B6490" w14:textId="6E2D047D" w:rsidR="00ED585A" w:rsidRDefault="00ED585A" w:rsidP="00ED585A">
      <w:pPr>
        <w:pStyle w:val="22"/>
        <w:rPr>
          <w:lang w:eastAsia="en-US"/>
        </w:rPr>
      </w:pPr>
      <w:r w:rsidRPr="00ED585A">
        <w:rPr>
          <w:lang w:eastAsia="en-US"/>
        </w:rPr>
        <w:lastRenderedPageBreak/>
        <w:t>Для создания проекта будет выбран фреймворк «</w:t>
      </w:r>
      <w:proofErr w:type="spellStart"/>
      <w:proofErr w:type="gramStart"/>
      <w:r w:rsidRPr="00ED585A">
        <w:rPr>
          <w:lang w:eastAsia="en-US"/>
        </w:rPr>
        <w:t>Django</w:t>
      </w:r>
      <w:proofErr w:type="spellEnd"/>
      <w:r w:rsidRPr="00ED585A">
        <w:rPr>
          <w:lang w:eastAsia="en-US"/>
        </w:rPr>
        <w:t>»</w:t>
      </w:r>
      <w:r w:rsidR="00B0368D" w:rsidRPr="00B0368D">
        <w:rPr>
          <w:lang w:eastAsia="en-US"/>
        </w:rPr>
        <w:t>[</w:t>
      </w:r>
      <w:proofErr w:type="gramEnd"/>
      <w:r w:rsidRPr="00ED585A">
        <w:rPr>
          <w:lang w:eastAsia="en-US"/>
        </w:rPr>
        <w:t>. Это свободный фреймворк для разработки быстрых и безопасных веб-приложений и сайтов. Одни из плюсов: простой синтаксис и понятный интерфейс.</w:t>
      </w:r>
    </w:p>
    <w:p w14:paraId="53E0CAC6" w14:textId="77777777" w:rsidR="00ED585A" w:rsidRDefault="00ED585A" w:rsidP="00ED585A">
      <w:pPr>
        <w:pStyle w:val="22"/>
        <w:rPr>
          <w:lang w:eastAsia="en-US"/>
        </w:rPr>
      </w:pPr>
      <w:r>
        <w:rPr>
          <w:lang w:eastAsia="en-US"/>
        </w:rPr>
        <w:t>Для написания фронтенда выбран классический стек.</w:t>
      </w:r>
    </w:p>
    <w:p w14:paraId="71CFE5D1" w14:textId="77777777" w:rsidR="00ED585A" w:rsidRDefault="00ED585A" w:rsidP="00ED585A">
      <w:pPr>
        <w:pStyle w:val="22"/>
        <w:rPr>
          <w:lang w:eastAsia="en-US"/>
        </w:rPr>
      </w:pPr>
      <w:r>
        <w:rPr>
          <w:lang w:eastAsia="en-US"/>
        </w:rPr>
        <w:t>HTML: Основной язык для создания структуры веб-страницы.</w:t>
      </w:r>
    </w:p>
    <w:p w14:paraId="4FB0859A" w14:textId="581AE9EF" w:rsidR="00ED585A" w:rsidRDefault="00ED585A" w:rsidP="00ED585A">
      <w:pPr>
        <w:pStyle w:val="22"/>
        <w:rPr>
          <w:lang w:eastAsia="en-US"/>
        </w:rPr>
      </w:pPr>
      <w:r>
        <w:rPr>
          <w:lang w:eastAsia="en-US"/>
        </w:rPr>
        <w:t>CSS</w:t>
      </w:r>
      <w:r>
        <w:rPr>
          <w:lang w:eastAsia="en-US"/>
        </w:rPr>
        <w:t>: используется</w:t>
      </w:r>
      <w:r>
        <w:rPr>
          <w:lang w:eastAsia="en-US"/>
        </w:rPr>
        <w:t xml:space="preserve"> для стилизации и создания макета сайта.</w:t>
      </w:r>
    </w:p>
    <w:p w14:paraId="39B4CBF1" w14:textId="42023664" w:rsidR="00ED585A" w:rsidRDefault="00ED585A" w:rsidP="00ED585A">
      <w:pPr>
        <w:pStyle w:val="22"/>
        <w:rPr>
          <w:lang w:eastAsia="en-US"/>
        </w:rPr>
      </w:pPr>
      <w:r>
        <w:rPr>
          <w:lang w:eastAsia="en-US"/>
        </w:rPr>
        <w:t>JavaScript: Основной язык для работы с интерактивностью. Современные браузеры поддерживают ES6+ синтаксис, что значительно расширяет возможности JavaScript.</w:t>
      </w:r>
    </w:p>
    <w:p w14:paraId="1AAE3678" w14:textId="59EB88BA" w:rsidR="00ED585A" w:rsidRDefault="00ED585A" w:rsidP="00ED585A">
      <w:pPr>
        <w:pStyle w:val="22"/>
        <w:rPr>
          <w:lang w:eastAsia="en-US"/>
        </w:rPr>
      </w:pPr>
      <w:r>
        <w:rPr>
          <w:lang w:eastAsia="en-US"/>
        </w:rPr>
        <w:t xml:space="preserve">Ниже представим </w:t>
      </w:r>
      <w:r w:rsidR="007104E6">
        <w:rPr>
          <w:lang w:eastAsia="en-US"/>
        </w:rPr>
        <w:t>представлен рисунок</w:t>
      </w:r>
      <w:r>
        <w:rPr>
          <w:lang w:eastAsia="en-US"/>
        </w:rPr>
        <w:t xml:space="preserve"> 7</w:t>
      </w:r>
      <w:r w:rsidR="007104E6">
        <w:rPr>
          <w:lang w:eastAsia="en-US"/>
        </w:rPr>
        <w:t>, на котором изображен</w:t>
      </w:r>
      <w:r>
        <w:rPr>
          <w:lang w:eastAsia="en-US"/>
        </w:rPr>
        <w:t xml:space="preserve"> стек технологий в удобном виде</w:t>
      </w:r>
      <w:r w:rsidR="007104E6">
        <w:rPr>
          <w:lang w:eastAsia="en-US"/>
        </w:rPr>
        <w:t>:</w:t>
      </w:r>
    </w:p>
    <w:p w14:paraId="1D302526" w14:textId="082DF97F" w:rsidR="00ED585A" w:rsidRDefault="00ED585A" w:rsidP="00ED585A">
      <w:pPr>
        <w:pStyle w:val="43"/>
      </w:pPr>
      <w:r w:rsidRPr="00ED585A">
        <w:drawing>
          <wp:inline distT="0" distB="0" distL="0" distR="0" wp14:anchorId="66C9321C" wp14:editId="55047C7B">
            <wp:extent cx="5939790" cy="1504315"/>
            <wp:effectExtent l="0" t="0" r="3810" b="0"/>
            <wp:docPr id="415523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237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8FC" w14:textId="3BE93860" w:rsidR="00ED585A" w:rsidRPr="00ED585A" w:rsidRDefault="00ED585A" w:rsidP="00ED585A">
      <w:pPr>
        <w:pStyle w:val="41"/>
      </w:pPr>
      <w:r>
        <w:t>Стек технологий разработки</w:t>
      </w:r>
      <w:r w:rsidR="007104E6">
        <w:rPr>
          <w:lang w:val="en-US"/>
        </w:rPr>
        <w:t>.</w:t>
      </w:r>
    </w:p>
    <w:p w14:paraId="2D824FB1" w14:textId="33ABB5C2" w:rsidR="00E714CC" w:rsidRDefault="00E714CC" w:rsidP="00E714CC">
      <w:pPr>
        <w:pStyle w:val="43"/>
      </w:pPr>
    </w:p>
    <w:p w14:paraId="6A724582" w14:textId="2DB46F3B" w:rsidR="00C2524E" w:rsidRDefault="00C2524E" w:rsidP="00C2524E">
      <w:pPr>
        <w:pStyle w:val="14"/>
      </w:pPr>
      <w:bookmarkStart w:id="34" w:name="_Toc199113204"/>
      <w:r>
        <w:t>Описание архитектуры продукта со стороны бэкенд-части:</w:t>
      </w:r>
      <w:bookmarkEnd w:id="34"/>
    </w:p>
    <w:p w14:paraId="65D72F9C" w14:textId="7E1BFCB4" w:rsidR="00C2524E" w:rsidRDefault="00C2524E" w:rsidP="00C2524E">
      <w:pPr>
        <w:pStyle w:val="53"/>
      </w:pPr>
      <w:r>
        <w:t>Пользователь регистрируется, во время обработки запроса сервер сразу вносит частичные данные об организации и данные о пользователе в базу данных.</w:t>
      </w:r>
    </w:p>
    <w:p w14:paraId="3CD728E6" w14:textId="409D7A5F" w:rsidR="00C2524E" w:rsidRDefault="00C2524E" w:rsidP="00C2524E">
      <w:pPr>
        <w:pStyle w:val="53"/>
      </w:pPr>
      <w:r>
        <w:t>Пользователю предлагается заполнить форму, он переходит на соответствующую страницу и начинает заполнение данных. На этом этапе данные об организации заполняются полностью, и в базе данных создаются необходимые записи о видах спорта.</w:t>
      </w:r>
    </w:p>
    <w:p w14:paraId="2548E0E3" w14:textId="615C4260" w:rsidR="00C2524E" w:rsidRDefault="00C2524E" w:rsidP="00C2524E">
      <w:pPr>
        <w:pStyle w:val="53"/>
      </w:pPr>
      <w:r>
        <w:t xml:space="preserve">Контент страницы </w:t>
      </w:r>
      <w:r>
        <w:t>обновляется,</w:t>
      </w:r>
      <w:r>
        <w:t xml:space="preserve"> и пользователь переходит к заполнению данных из блока 2, а затем блока 3. Данные о спортивных мероприятиях из блока 2 и блока 3 хранятся в одной таблице, так как представляют однородные данные.</w:t>
      </w:r>
    </w:p>
    <w:p w14:paraId="1357F367" w14:textId="71F6D0DB" w:rsidR="00C2524E" w:rsidRDefault="00C2524E" w:rsidP="00C2524E">
      <w:pPr>
        <w:pStyle w:val="53"/>
      </w:pPr>
      <w:r>
        <w:lastRenderedPageBreak/>
        <w:t xml:space="preserve">При запросе данных заказчиком, сервер выполняет первичную </w:t>
      </w:r>
      <w:r>
        <w:t>фильтрацию (</w:t>
      </w:r>
      <w:r>
        <w:t xml:space="preserve">формированием запроса к БД) и выполняет их анализ. На </w:t>
      </w:r>
      <w:r>
        <w:t>фронтенде</w:t>
      </w:r>
      <w:r>
        <w:t xml:space="preserve"> полученные данные выводятся в необходимом </w:t>
      </w:r>
      <w:r>
        <w:t>формате (</w:t>
      </w:r>
      <w:r>
        <w:t>например, диаграммы)</w:t>
      </w:r>
      <w:r w:rsidRPr="00C2524E">
        <w:t>.</w:t>
      </w:r>
    </w:p>
    <w:p w14:paraId="73D23836" w14:textId="3AF7B7C9" w:rsidR="00E80A4B" w:rsidRDefault="00E80A4B" w:rsidP="00E80A4B">
      <w:pPr>
        <w:pStyle w:val="22"/>
      </w:pPr>
      <w:r>
        <w:t>Краткое описание продукта показано на рисунке 8:</w:t>
      </w:r>
    </w:p>
    <w:p w14:paraId="1344A450" w14:textId="091CABBC" w:rsidR="00E80A4B" w:rsidRDefault="00E80A4B" w:rsidP="00E80A4B">
      <w:pPr>
        <w:pStyle w:val="43"/>
      </w:pPr>
      <w:r w:rsidRPr="00E80A4B">
        <w:drawing>
          <wp:inline distT="0" distB="0" distL="0" distR="0" wp14:anchorId="2BF4F329" wp14:editId="14EEB7D0">
            <wp:extent cx="5939790" cy="4267200"/>
            <wp:effectExtent l="0" t="0" r="3810" b="0"/>
            <wp:docPr id="7506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8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3093" w14:textId="4DEBD8A4" w:rsidR="00E80A4B" w:rsidRPr="00E80A4B" w:rsidRDefault="00E80A4B" w:rsidP="00E80A4B">
      <w:pPr>
        <w:pStyle w:val="41"/>
      </w:pPr>
      <w:r>
        <w:t>Краткое описание продукта</w:t>
      </w:r>
      <w:r>
        <w:rPr>
          <w:lang w:val="en-US"/>
        </w:rPr>
        <w:t>.</w:t>
      </w:r>
    </w:p>
    <w:p w14:paraId="2748A8F4" w14:textId="063EC79A" w:rsidR="00C2524E" w:rsidRDefault="00C2524E" w:rsidP="00E80A4B">
      <w:pPr>
        <w:pStyle w:val="22"/>
        <w:rPr>
          <w:lang w:val="en-US"/>
        </w:rPr>
      </w:pPr>
      <w:r>
        <w:t xml:space="preserve">Полное описание архитектуры продукта находится в приложении </w:t>
      </w:r>
      <w:r>
        <w:rPr>
          <w:lang w:val="en-US"/>
        </w:rPr>
        <w:t>A</w:t>
      </w:r>
      <w:r w:rsidRPr="00C2524E">
        <w:t>.</w:t>
      </w:r>
    </w:p>
    <w:p w14:paraId="693AA600" w14:textId="77777777" w:rsidR="000F77FB" w:rsidRPr="000F77FB" w:rsidRDefault="000F77FB" w:rsidP="00E80A4B">
      <w:pPr>
        <w:pStyle w:val="22"/>
        <w:rPr>
          <w:lang w:val="en-US"/>
        </w:rPr>
      </w:pPr>
    </w:p>
    <w:p w14:paraId="1CCA560D" w14:textId="2852C2AF" w:rsidR="005312D9" w:rsidRDefault="000F77FB" w:rsidP="000F77FB">
      <w:pPr>
        <w:pStyle w:val="13"/>
      </w:pPr>
      <w:bookmarkStart w:id="35" w:name="_Toc199113205"/>
      <w:r>
        <w:t>Этап разработки и реализации продукта</w:t>
      </w:r>
      <w:bookmarkEnd w:id="35"/>
    </w:p>
    <w:p w14:paraId="73002F37" w14:textId="620934C9" w:rsidR="00FE013C" w:rsidRDefault="00FE013C" w:rsidP="00FE013C">
      <w:pPr>
        <w:pStyle w:val="14"/>
      </w:pPr>
      <w:bookmarkStart w:id="36" w:name="_Toc199113206"/>
      <w:r>
        <w:t>Описание работы на данном разработки:</w:t>
      </w:r>
      <w:bookmarkEnd w:id="36"/>
    </w:p>
    <w:p w14:paraId="2EF751F2" w14:textId="6A8DAF69" w:rsidR="000F77FB" w:rsidRDefault="000F77FB" w:rsidP="00FE013C">
      <w:pPr>
        <w:pStyle w:val="22"/>
      </w:pPr>
      <w:r>
        <w:t>При разработке</w:t>
      </w:r>
      <w:r>
        <w:t xml:space="preserve"> </w:t>
      </w:r>
      <w:r>
        <w:t>было принято решение придерживаться</w:t>
      </w:r>
      <w:r>
        <w:t xml:space="preserve"> популярной методологии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Flow</w:t>
      </w:r>
      <w:proofErr w:type="spellEnd"/>
      <w:r w:rsidR="00F80A71" w:rsidRPr="00F80A71">
        <w:t xml:space="preserve"> </w:t>
      </w:r>
      <w:r w:rsidR="000C3831" w:rsidRPr="000C3831">
        <w:t>[4]</w:t>
      </w:r>
      <w:r>
        <w:t xml:space="preserve"> для управления разработкой, что позволил</w:t>
      </w:r>
      <w:r>
        <w:t>о</w:t>
      </w:r>
      <w:r>
        <w:t>:</w:t>
      </w:r>
    </w:p>
    <w:p w14:paraId="610F6BBB" w14:textId="38BC1563" w:rsidR="000F77FB" w:rsidRDefault="000F77FB" w:rsidP="000F77FB">
      <w:pPr>
        <w:pStyle w:val="53"/>
      </w:pPr>
      <w:r>
        <w:t xml:space="preserve">Удерживать основную ветку стабильной: </w:t>
      </w:r>
      <w:r>
        <w:t>в</w:t>
      </w:r>
      <w:r>
        <w:t xml:space="preserve">етка </w:t>
      </w:r>
      <w:proofErr w:type="spellStart"/>
      <w:r>
        <w:t>main</w:t>
      </w:r>
      <w:proofErr w:type="spellEnd"/>
      <w:r>
        <w:t xml:space="preserve"> всегда оставалась Production-</w:t>
      </w:r>
      <w:proofErr w:type="spellStart"/>
      <w:r>
        <w:t>ready</w:t>
      </w:r>
      <w:proofErr w:type="spellEnd"/>
      <w:r>
        <w:t>, что давал</w:t>
      </w:r>
      <w:r>
        <w:t>о</w:t>
      </w:r>
      <w:r>
        <w:t xml:space="preserve"> возможность быстро реагировать на изменения и выпускать обновления</w:t>
      </w:r>
      <w:r w:rsidRPr="000F77FB">
        <w:t>;</w:t>
      </w:r>
    </w:p>
    <w:p w14:paraId="27A4D554" w14:textId="3D7592C6" w:rsidR="000F77FB" w:rsidRDefault="000F77FB" w:rsidP="000F77FB">
      <w:pPr>
        <w:pStyle w:val="53"/>
      </w:pPr>
      <w:r>
        <w:lastRenderedPageBreak/>
        <w:t>Планировать релизы: ветки</w:t>
      </w:r>
      <w:r>
        <w:t xml:space="preserve"> использовались</w:t>
      </w:r>
      <w:r>
        <w:t xml:space="preserve"> для подготовки релизов, тщательно тестируя их перед выпуском в продакшен</w:t>
      </w:r>
      <w:r w:rsidRPr="000F77FB">
        <w:t>;</w:t>
      </w:r>
    </w:p>
    <w:p w14:paraId="7998BCAC" w14:textId="65B85456" w:rsidR="000F77FB" w:rsidRDefault="000F77FB" w:rsidP="000F77FB">
      <w:pPr>
        <w:pStyle w:val="53"/>
        <w:rPr>
          <w:lang w:eastAsia="en-US"/>
        </w:rPr>
      </w:pPr>
      <w:r>
        <w:rPr>
          <w:lang w:eastAsia="en-US"/>
        </w:rPr>
        <w:t xml:space="preserve">Фиксировать ошибки оперативно: </w:t>
      </w:r>
      <w:r>
        <w:rPr>
          <w:lang w:eastAsia="en-US"/>
        </w:rPr>
        <w:t xml:space="preserve">ветки </w:t>
      </w:r>
      <w:r>
        <w:rPr>
          <w:lang w:val="en-US" w:eastAsia="en-US"/>
        </w:rPr>
        <w:t>hotfix</w:t>
      </w:r>
      <w:r>
        <w:rPr>
          <w:lang w:eastAsia="en-US"/>
        </w:rPr>
        <w:t xml:space="preserve"> разрабатывались в специальных ветках, что позволяло нам быстро исправлять критические ошибки без влияния на основную разработку</w:t>
      </w:r>
      <w:r w:rsidRPr="000F77FB">
        <w:rPr>
          <w:lang w:eastAsia="en-US"/>
        </w:rPr>
        <w:t>;</w:t>
      </w:r>
    </w:p>
    <w:p w14:paraId="444C7914" w14:textId="7828BA40" w:rsidR="000F77FB" w:rsidRPr="000F77FB" w:rsidRDefault="000F77FB" w:rsidP="000F77FB">
      <w:pPr>
        <w:pStyle w:val="53"/>
        <w:rPr>
          <w:lang w:eastAsia="en-US"/>
        </w:rPr>
      </w:pPr>
      <w:r>
        <w:rPr>
          <w:lang w:eastAsia="en-US"/>
        </w:rPr>
        <w:t xml:space="preserve">Разделять разработку: </w:t>
      </w:r>
      <w:r w:rsidR="00087A7F">
        <w:rPr>
          <w:lang w:eastAsia="en-US"/>
        </w:rPr>
        <w:t>Фронтенд</w:t>
      </w:r>
      <w:r>
        <w:rPr>
          <w:lang w:eastAsia="en-US"/>
        </w:rPr>
        <w:t xml:space="preserve"> и бэк</w:t>
      </w:r>
      <w:r w:rsidR="00087A7F">
        <w:rPr>
          <w:lang w:eastAsia="en-US"/>
        </w:rPr>
        <w:t>е</w:t>
      </w:r>
      <w:r>
        <w:rPr>
          <w:lang w:eastAsia="en-US"/>
        </w:rPr>
        <w:t>нд разрабатывались независимо в разных ветках.</w:t>
      </w:r>
    </w:p>
    <w:p w14:paraId="469363A6" w14:textId="1752210F" w:rsidR="000F77FB" w:rsidRDefault="00087A7F" w:rsidP="00087A7F">
      <w:pPr>
        <w:pStyle w:val="22"/>
      </w:pPr>
      <w:r>
        <w:t>В этом семестре был сделан упор на документацию продукта, в том числе и разрабатываемого кода, на рисунке 9 приведен пример того, как выглядит документация в репозитории проекта</w:t>
      </w:r>
      <w:r w:rsidRPr="00087A7F">
        <w:t>.</w:t>
      </w:r>
    </w:p>
    <w:p w14:paraId="4CD8DF79" w14:textId="2466BDF1" w:rsidR="00087A7F" w:rsidRDefault="00087A7F" w:rsidP="00087A7F">
      <w:pPr>
        <w:pStyle w:val="43"/>
      </w:pPr>
      <w:r w:rsidRPr="00087A7F">
        <w:drawing>
          <wp:inline distT="0" distB="0" distL="0" distR="0" wp14:anchorId="14917E60" wp14:editId="789ACF0B">
            <wp:extent cx="4226510" cy="5473521"/>
            <wp:effectExtent l="0" t="0" r="3175" b="635"/>
            <wp:docPr id="107940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05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977" cy="550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66B7" w14:textId="0EF0CD34" w:rsidR="00087A7F" w:rsidRPr="00087A7F" w:rsidRDefault="00FE013C" w:rsidP="00087A7F">
      <w:pPr>
        <w:pStyle w:val="41"/>
      </w:pPr>
      <w:r>
        <w:t xml:space="preserve">Изображение </w:t>
      </w:r>
      <w:r>
        <w:rPr>
          <w:lang w:val="en-US"/>
        </w:rPr>
        <w:t>README</w:t>
      </w:r>
      <w:r>
        <w:t xml:space="preserve"> файла в репозитории</w:t>
      </w:r>
      <w:r w:rsidRPr="00FE013C">
        <w:t>.</w:t>
      </w:r>
    </w:p>
    <w:p w14:paraId="7A40A793" w14:textId="77777777" w:rsidR="00277152" w:rsidRPr="000F77FB" w:rsidRDefault="00277152" w:rsidP="005312D9">
      <w:pPr>
        <w:pStyle w:val="22"/>
      </w:pPr>
    </w:p>
    <w:p w14:paraId="7B828FA4" w14:textId="6743AD60" w:rsidR="00277152" w:rsidRDefault="00FE013C" w:rsidP="00FE013C">
      <w:pPr>
        <w:pStyle w:val="14"/>
      </w:pPr>
      <w:bookmarkStart w:id="37" w:name="_Toc199113207"/>
      <w:r>
        <w:lastRenderedPageBreak/>
        <w:t>Описание работы на этапе тестирования:</w:t>
      </w:r>
      <w:bookmarkEnd w:id="37"/>
    </w:p>
    <w:p w14:paraId="20DBB099" w14:textId="3137ADAA" w:rsidR="00FE013C" w:rsidRDefault="00FE013C" w:rsidP="00FE013C">
      <w:pPr>
        <w:pStyle w:val="22"/>
        <w:rPr>
          <w:lang w:val="en-US" w:eastAsia="en-US"/>
        </w:rPr>
      </w:pPr>
      <w:r>
        <w:rPr>
          <w:lang w:eastAsia="en-US"/>
        </w:rPr>
        <w:t>На данный этап было заложено около 3 недель</w:t>
      </w:r>
      <w:r w:rsidRPr="00FE013C">
        <w:rPr>
          <w:lang w:eastAsia="en-US"/>
        </w:rPr>
        <w:t xml:space="preserve">. </w:t>
      </w:r>
      <w:r>
        <w:rPr>
          <w:lang w:eastAsia="en-US"/>
        </w:rPr>
        <w:t>Был создан журнал багов, который постоянно пополнялся багами, недочетами с их документацией и статусом на данный момент</w:t>
      </w:r>
      <w:r w:rsidRPr="00FE013C">
        <w:rPr>
          <w:lang w:eastAsia="en-US"/>
        </w:rPr>
        <w:t xml:space="preserve">. </w:t>
      </w:r>
      <w:r>
        <w:rPr>
          <w:lang w:eastAsia="en-US"/>
        </w:rPr>
        <w:t>На рисунке 10 видно, как выглядит данный журнал:</w:t>
      </w:r>
    </w:p>
    <w:p w14:paraId="50185602" w14:textId="4129B62A" w:rsidR="00FE013C" w:rsidRDefault="00FE013C" w:rsidP="00FE013C">
      <w:pPr>
        <w:pStyle w:val="43"/>
        <w:rPr>
          <w:lang w:val="en-US"/>
        </w:rPr>
      </w:pPr>
      <w:r w:rsidRPr="00FE013C">
        <w:rPr>
          <w:lang w:val="en-US"/>
        </w:rPr>
        <w:drawing>
          <wp:inline distT="0" distB="0" distL="0" distR="0" wp14:anchorId="783E4E2F" wp14:editId="094A549E">
            <wp:extent cx="4991100" cy="6807200"/>
            <wp:effectExtent l="0" t="0" r="0" b="0"/>
            <wp:docPr id="40302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21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7119" w14:textId="7BC8E7F9" w:rsidR="00FE013C" w:rsidRPr="00FE013C" w:rsidRDefault="00FE013C" w:rsidP="00FE013C">
      <w:pPr>
        <w:pStyle w:val="41"/>
        <w:rPr>
          <w:lang w:val="en-US"/>
        </w:rPr>
      </w:pPr>
      <w:r>
        <w:t>Журнал недочетов и багов</w:t>
      </w:r>
      <w:r>
        <w:rPr>
          <w:lang w:val="en-US"/>
        </w:rPr>
        <w:t>.</w:t>
      </w:r>
    </w:p>
    <w:p w14:paraId="1975025C" w14:textId="3EFA1886" w:rsidR="00FE013C" w:rsidRPr="00610FE7" w:rsidRDefault="00610FE7" w:rsidP="00610FE7">
      <w:pPr>
        <w:pStyle w:val="22"/>
      </w:pPr>
      <w:r>
        <w:t>Итог на 25</w:t>
      </w:r>
      <w:r w:rsidRPr="00610FE7">
        <w:t>.05.2025</w:t>
      </w:r>
      <w:r>
        <w:t>: исправлено 13 багов из 19, из них</w:t>
      </w:r>
      <w:r w:rsidRPr="00610FE7">
        <w:t xml:space="preserve"> </w:t>
      </w:r>
      <w:r>
        <w:t>7 критические</w:t>
      </w:r>
      <w:r w:rsidRPr="00610FE7">
        <w:t>.</w:t>
      </w:r>
    </w:p>
    <w:p w14:paraId="18232A91" w14:textId="68920D85" w:rsidR="00277152" w:rsidRDefault="00610FE7" w:rsidP="00610FE7">
      <w:pPr>
        <w:pStyle w:val="13"/>
      </w:pPr>
      <w:r w:rsidRPr="00610FE7">
        <w:lastRenderedPageBreak/>
        <w:t xml:space="preserve"> </w:t>
      </w:r>
      <w:bookmarkStart w:id="38" w:name="_Toc199113208"/>
      <w:r>
        <w:t>Анализ и сопоставление аналогов разрабатываемого продукта</w:t>
      </w:r>
      <w:r w:rsidRPr="00610FE7">
        <w:t>.</w:t>
      </w:r>
      <w:bookmarkEnd w:id="38"/>
    </w:p>
    <w:p w14:paraId="7A5A2EDD" w14:textId="09A88A22" w:rsidR="00610FE7" w:rsidRPr="006B09C4" w:rsidRDefault="006B09C4" w:rsidP="00610FE7">
      <w:pPr>
        <w:pStyle w:val="22"/>
        <w:rPr>
          <w:lang w:eastAsia="en-US"/>
        </w:rPr>
      </w:pPr>
      <w:r>
        <w:rPr>
          <w:lang w:eastAsia="en-US"/>
        </w:rPr>
        <w:t>Был проведен анализ аналогов в гугл-таблице, как показано на рисунке 11 и был сделан вывод</w:t>
      </w:r>
      <w:r w:rsidRPr="006B09C4">
        <w:rPr>
          <w:lang w:eastAsia="en-US"/>
        </w:rPr>
        <w:t>.</w:t>
      </w:r>
    </w:p>
    <w:p w14:paraId="0598EA4C" w14:textId="38CE5820" w:rsidR="006B09C4" w:rsidRDefault="006B09C4" w:rsidP="006B09C4">
      <w:pPr>
        <w:pStyle w:val="43"/>
      </w:pPr>
      <w:r w:rsidRPr="006B09C4">
        <w:drawing>
          <wp:inline distT="0" distB="0" distL="0" distR="0" wp14:anchorId="5F17A5A1" wp14:editId="4F489CF9">
            <wp:extent cx="5939790" cy="3592195"/>
            <wp:effectExtent l="0" t="0" r="3810" b="1905"/>
            <wp:docPr id="129431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11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0A2B" w14:textId="41D0E91E" w:rsidR="006B09C4" w:rsidRPr="006B09C4" w:rsidRDefault="006B09C4" w:rsidP="006B09C4">
      <w:pPr>
        <w:pStyle w:val="41"/>
      </w:pPr>
      <w:r>
        <w:t>Анализ аналогов</w:t>
      </w:r>
    </w:p>
    <w:p w14:paraId="534CF0EA" w14:textId="2074BB79" w:rsidR="00277152" w:rsidRDefault="006B09C4" w:rsidP="006B09C4">
      <w:pPr>
        <w:pStyle w:val="22"/>
      </w:pPr>
      <w:r>
        <w:t>Сопоставив наш продукт с аналогами, как показано на рисунке 12:</w:t>
      </w:r>
    </w:p>
    <w:p w14:paraId="3C33B37E" w14:textId="144861DC" w:rsidR="006B09C4" w:rsidRDefault="006B09C4" w:rsidP="006B09C4">
      <w:pPr>
        <w:pStyle w:val="43"/>
      </w:pPr>
      <w:r w:rsidRPr="006B09C4">
        <w:drawing>
          <wp:inline distT="0" distB="0" distL="0" distR="0" wp14:anchorId="37DEFB35" wp14:editId="2323841F">
            <wp:extent cx="5939790" cy="3435350"/>
            <wp:effectExtent l="0" t="0" r="3810" b="6350"/>
            <wp:docPr id="779386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D1CA" w14:textId="76450BF3" w:rsidR="006B09C4" w:rsidRDefault="006B09C4" w:rsidP="006B09C4">
      <w:pPr>
        <w:pStyle w:val="41"/>
      </w:pPr>
      <w:r>
        <w:t>Сравнение с аналогами</w:t>
      </w:r>
    </w:p>
    <w:p w14:paraId="6039C25A" w14:textId="458E7B81" w:rsidR="00277152" w:rsidRPr="00F80A71" w:rsidRDefault="00F80A71" w:rsidP="00161A87">
      <w:pPr>
        <w:pStyle w:val="13"/>
      </w:pPr>
      <w:bookmarkStart w:id="39" w:name="_Toc199113209"/>
      <w:r>
        <w:lastRenderedPageBreak/>
        <w:t xml:space="preserve">Распределение </w:t>
      </w:r>
      <w:r w:rsidR="00161A87">
        <w:t xml:space="preserve">ролей </w:t>
      </w:r>
      <w:r>
        <w:t xml:space="preserve">в команде </w:t>
      </w:r>
      <w:r w:rsidR="00161A87">
        <w:t xml:space="preserve">и вклад каждого </w:t>
      </w:r>
      <w:proofErr w:type="spellStart"/>
      <w:r w:rsidR="00161A87">
        <w:t>участника</w:t>
      </w:r>
      <w:r>
        <w:t>ю</w:t>
      </w:r>
      <w:bookmarkEnd w:id="39"/>
      <w:proofErr w:type="spellEnd"/>
    </w:p>
    <w:p w14:paraId="3E97F3C9" w14:textId="0624D0D2" w:rsidR="00EF2DF2" w:rsidRDefault="00EF2DF2" w:rsidP="00F70989">
      <w:pPr>
        <w:pStyle w:val="7"/>
        <w:numPr>
          <w:ilvl w:val="0"/>
          <w:numId w:val="0"/>
        </w:numPr>
        <w:ind w:left="709"/>
      </w:pPr>
      <w:r>
        <w:t>В команде 5 участников,</w:t>
      </w:r>
      <w:r w:rsidR="004377BD">
        <w:t xml:space="preserve"> работающая над проектом по методологии </w:t>
      </w:r>
      <w:r w:rsidR="004377BD">
        <w:rPr>
          <w:lang w:val="en-US"/>
        </w:rPr>
        <w:t>Agile</w:t>
      </w:r>
      <w:r w:rsidR="00F80A71">
        <w:t xml:space="preserve"> </w:t>
      </w:r>
      <w:r w:rsidR="000C3831" w:rsidRPr="006300E0">
        <w:t>[5]</w:t>
      </w:r>
      <w:r w:rsidR="004377BD" w:rsidRPr="004377BD">
        <w:t>.</w:t>
      </w:r>
      <w:r w:rsidR="00F70989" w:rsidRPr="00F70989">
        <w:t xml:space="preserve"> </w:t>
      </w:r>
      <w:r w:rsidR="00F70989">
        <w:t xml:space="preserve">Всего 5 ролей: </w:t>
      </w:r>
    </w:p>
    <w:p w14:paraId="6462CBC3" w14:textId="0DD48B3A" w:rsidR="00F70989" w:rsidRPr="00A22B13" w:rsidRDefault="00F70989" w:rsidP="00A22B13">
      <w:pPr>
        <w:pStyle w:val="53"/>
      </w:pPr>
      <w:r w:rsidRPr="00A22B13">
        <w:t xml:space="preserve"> Тимлид </w:t>
      </w:r>
      <w:r w:rsidR="007746DF" w:rsidRPr="00A22B13">
        <w:t>– Федосцев Степан Александрович</w:t>
      </w:r>
      <w:r w:rsidR="000906B2" w:rsidRPr="00A22B13">
        <w:t>:</w:t>
      </w:r>
    </w:p>
    <w:p w14:paraId="052E1535" w14:textId="62968E38" w:rsidR="000906B2" w:rsidRPr="00A22B13" w:rsidRDefault="000906B2" w:rsidP="00A22B13">
      <w:pPr>
        <w:pStyle w:val="53"/>
        <w:numPr>
          <w:ilvl w:val="0"/>
          <w:numId w:val="0"/>
        </w:numPr>
        <w:ind w:left="1071" w:firstLine="357"/>
      </w:pPr>
      <w:r w:rsidRPr="00A22B13">
        <w:t>Отвечал за коммуникацию участников команды, кураторами и заказчиком, координацию действий в команде, описание и декомпозицию задач, дедлайны, оформление и хранение артефактов. Проверял качество работы: документов, дизайна, кода. Ответственный за защиту команды</w:t>
      </w:r>
      <w:r w:rsidR="000D1CDB" w:rsidRPr="00A22B13">
        <w:t>;</w:t>
      </w:r>
    </w:p>
    <w:p w14:paraId="0752BDBA" w14:textId="20901031" w:rsidR="00A22B13" w:rsidRPr="00A22B13" w:rsidRDefault="000D071A" w:rsidP="00A22B13">
      <w:pPr>
        <w:pStyle w:val="53"/>
      </w:pPr>
      <w:r w:rsidRPr="00A22B13">
        <w:t>Аналитик</w:t>
      </w:r>
      <w:r w:rsidR="00ED11E8" w:rsidRPr="00A22B13">
        <w:t xml:space="preserve"> – Самойлова Мария Валерьевна</w:t>
      </w:r>
      <w:r w:rsidR="00A55AA5" w:rsidRPr="00A22B13">
        <w:t>:</w:t>
      </w:r>
    </w:p>
    <w:p w14:paraId="4563431D" w14:textId="6B418842" w:rsidR="00A55AA5" w:rsidRPr="00A22B13" w:rsidRDefault="00A55AA5" w:rsidP="00A22B13">
      <w:pPr>
        <w:pStyle w:val="53"/>
        <w:numPr>
          <w:ilvl w:val="0"/>
          <w:numId w:val="0"/>
        </w:numPr>
        <w:ind w:left="1071" w:firstLine="357"/>
      </w:pPr>
      <w:r w:rsidRPr="00A22B13">
        <w:t>Отвечала за</w:t>
      </w:r>
      <w:r w:rsidR="00242F40" w:rsidRPr="00A22B13">
        <w:t xml:space="preserve"> анализ технического задания от заказчика</w:t>
      </w:r>
      <w:r w:rsidR="00C52A6D" w:rsidRPr="00A22B13">
        <w:t xml:space="preserve">, </w:t>
      </w:r>
      <w:r w:rsidR="00B269A1" w:rsidRPr="00A22B13">
        <w:t xml:space="preserve">анализ итогов продукта с прошлого семестра, </w:t>
      </w:r>
      <w:r w:rsidR="00F32E2D" w:rsidRPr="00A22B13">
        <w:t>требования к реализации</w:t>
      </w:r>
      <w:r w:rsidR="001752DD" w:rsidRPr="00A22B13">
        <w:t xml:space="preserve"> </w:t>
      </w:r>
      <w:r w:rsidR="0051405D" w:rsidRPr="00A22B13">
        <w:t xml:space="preserve">продукта в этом семестре, </w:t>
      </w:r>
      <w:r w:rsidR="000D1CDB" w:rsidRPr="00A22B13">
        <w:t xml:space="preserve">обновление, улучшение и расширение анализа аналогов и сопоставление нашего продукта с аналогами, </w:t>
      </w:r>
      <w:r w:rsidR="0051405D" w:rsidRPr="00A22B13">
        <w:t xml:space="preserve">также </w:t>
      </w:r>
      <w:r w:rsidR="000D1CDB" w:rsidRPr="00A22B13">
        <w:t xml:space="preserve">за составление </w:t>
      </w:r>
      <w:r w:rsidR="0051405D" w:rsidRPr="00A22B13">
        <w:t>инструкции по работе с продуктом, гайд</w:t>
      </w:r>
      <w:r w:rsidR="000D1CDB" w:rsidRPr="00A22B13">
        <w:t xml:space="preserve">ов </w:t>
      </w:r>
      <w:r w:rsidR="0051405D" w:rsidRPr="00A22B13">
        <w:t>по использованию</w:t>
      </w:r>
      <w:r w:rsidR="000D1CDB" w:rsidRPr="00A22B13">
        <w:t>;</w:t>
      </w:r>
    </w:p>
    <w:p w14:paraId="1CFEAA60" w14:textId="77777777" w:rsidR="002757DF" w:rsidRPr="00A22B13" w:rsidRDefault="002757DF" w:rsidP="00A22B13">
      <w:pPr>
        <w:pStyle w:val="53"/>
      </w:pPr>
      <w:r w:rsidRPr="00A22B13">
        <w:t xml:space="preserve">Дизайнер - </w:t>
      </w:r>
      <w:r w:rsidR="009C2D52" w:rsidRPr="00A22B13">
        <w:t>Тюленева Юлиана</w:t>
      </w:r>
      <w:r w:rsidRPr="00A22B13">
        <w:t xml:space="preserve"> Андреевна:</w:t>
      </w:r>
    </w:p>
    <w:p w14:paraId="56C7D4F2" w14:textId="29272F99" w:rsidR="00E05D2F" w:rsidRPr="00A22B13" w:rsidRDefault="0077678C" w:rsidP="00A22B13">
      <w:pPr>
        <w:pStyle w:val="53"/>
        <w:numPr>
          <w:ilvl w:val="0"/>
          <w:numId w:val="0"/>
        </w:numPr>
        <w:ind w:left="1071" w:firstLine="357"/>
      </w:pPr>
      <w:r w:rsidRPr="00A22B13">
        <w:t>Отвечала за оперативное внесение правок от заказчика в дизайн макеты, обновление UI-кита,</w:t>
      </w:r>
      <w:r w:rsidR="00773CC3" w:rsidRPr="00A22B13">
        <w:t xml:space="preserve"> добавление в дизайн макеты анимации и переходы, внедрение валидации при заполнении отчетов на дизайн макеты</w:t>
      </w:r>
      <w:r w:rsidR="008A7468" w:rsidRPr="00A22B13">
        <w:t>;</w:t>
      </w:r>
    </w:p>
    <w:p w14:paraId="65BCAD9D" w14:textId="3F2989D5" w:rsidR="00330AC1" w:rsidRPr="00A22B13" w:rsidRDefault="00E05D2F" w:rsidP="00A22B13">
      <w:pPr>
        <w:pStyle w:val="53"/>
      </w:pPr>
      <w:r w:rsidRPr="00A22B13">
        <w:t>Фронтенд-разработчик – Козырчиков Никита Алексеевич</w:t>
      </w:r>
      <w:r w:rsidR="00F726B5" w:rsidRPr="00A22B13">
        <w:t>:</w:t>
      </w:r>
    </w:p>
    <w:p w14:paraId="17E55D31" w14:textId="098365C8" w:rsidR="00F726B5" w:rsidRPr="00A22B13" w:rsidRDefault="0073747A" w:rsidP="00A22B13">
      <w:pPr>
        <w:pStyle w:val="53"/>
        <w:numPr>
          <w:ilvl w:val="0"/>
          <w:numId w:val="0"/>
        </w:numPr>
        <w:ind w:left="1071" w:firstLine="357"/>
      </w:pPr>
      <w:r w:rsidRPr="00A22B13">
        <w:t>Отвечал за реализацию бизнес-логики, находящейся на дизайн макетах дизайнера в реальный продукт</w:t>
      </w:r>
      <w:r w:rsidR="009A0299" w:rsidRPr="00A22B13">
        <w:t xml:space="preserve">, внедрил дизайн на все экраны продукта, добавил ключевые функции для работы в продукте: </w:t>
      </w:r>
      <w:r w:rsidR="00FD7EA3" w:rsidRPr="00A22B13">
        <w:t>просмотр отправленных отчетов, внесение правок в уже отправленные отчеты, а также валидация данных при</w:t>
      </w:r>
      <w:r w:rsidR="008A7468" w:rsidRPr="00A22B13">
        <w:t xml:space="preserve"> заполнении форм и динамическое изменение структуры отчетов со стороны администратора системы</w:t>
      </w:r>
      <w:r w:rsidR="00A300D2" w:rsidRPr="00A22B13">
        <w:t>. Также документировал свой код</w:t>
      </w:r>
      <w:r w:rsidR="008A7468" w:rsidRPr="00A22B13">
        <w:t>;</w:t>
      </w:r>
    </w:p>
    <w:p w14:paraId="13B5E313" w14:textId="734844EB" w:rsidR="008A7468" w:rsidRPr="00A22B13" w:rsidRDefault="008A7468" w:rsidP="00A22B13">
      <w:pPr>
        <w:pStyle w:val="53"/>
      </w:pPr>
      <w:r w:rsidRPr="00A22B13">
        <w:t>Бэкенд-разработчик Арасланов Артем Артурович</w:t>
      </w:r>
      <w:r w:rsidR="00BB1F2F" w:rsidRPr="00A22B13">
        <w:t>:</w:t>
      </w:r>
    </w:p>
    <w:p w14:paraId="3DE79665" w14:textId="5E72902F" w:rsidR="00BB1F2F" w:rsidRPr="00A22B13" w:rsidRDefault="00446E1B" w:rsidP="00A22B13">
      <w:pPr>
        <w:pStyle w:val="53"/>
        <w:numPr>
          <w:ilvl w:val="0"/>
          <w:numId w:val="0"/>
        </w:numPr>
        <w:ind w:left="1071" w:firstLine="357"/>
      </w:pPr>
      <w:r w:rsidRPr="00A22B13">
        <w:lastRenderedPageBreak/>
        <w:t>Отвечал за серверную реализацию</w:t>
      </w:r>
      <w:r w:rsidR="009613CC" w:rsidRPr="00A22B13">
        <w:t xml:space="preserve"> бизнес-логики, работу с базами данных, визуализацию архитектуры</w:t>
      </w:r>
      <w:r w:rsidR="00CB7F77" w:rsidRPr="00A22B13">
        <w:t xml:space="preserve"> в понятных схемах. </w:t>
      </w:r>
      <w:r w:rsidR="00284A94" w:rsidRPr="00A22B13">
        <w:t>Отвечал за настройку хостинга и перенос проекта на него</w:t>
      </w:r>
      <w:r w:rsidR="009E4B03" w:rsidRPr="00A22B13">
        <w:t>. В команде из двух разработчиков был</w:t>
      </w:r>
      <w:r w:rsidR="00730C38" w:rsidRPr="00A22B13">
        <w:t xml:space="preserve"> наставником, помогал разрешать большинство конфликтов и багов, возникающих на этапе разработки, тестирования и внедрения.</w:t>
      </w:r>
      <w:r w:rsidR="00A300D2" w:rsidRPr="00A22B13">
        <w:t xml:space="preserve"> </w:t>
      </w:r>
      <w:r w:rsidR="00A300D2" w:rsidRPr="00A22B13">
        <w:t>Также документировал свой код</w:t>
      </w:r>
      <w:r w:rsidR="00A300D2" w:rsidRPr="00A22B13">
        <w:t xml:space="preserve"> с подробным описанием методов, запросов</w:t>
      </w:r>
      <w:r w:rsidR="00A22B13" w:rsidRPr="00A22B13">
        <w:t xml:space="preserve"> и файлов в репозитории.</w:t>
      </w:r>
    </w:p>
    <w:p w14:paraId="1B751074" w14:textId="77777777" w:rsidR="000D1CDB" w:rsidRPr="00A22B13" w:rsidRDefault="000D1CDB" w:rsidP="00A22B13">
      <w:pPr>
        <w:pStyle w:val="53"/>
        <w:numPr>
          <w:ilvl w:val="0"/>
          <w:numId w:val="0"/>
        </w:numPr>
        <w:ind w:left="709"/>
      </w:pPr>
    </w:p>
    <w:p w14:paraId="240159BE" w14:textId="77777777" w:rsidR="000906B2" w:rsidRPr="00F70989" w:rsidRDefault="000906B2" w:rsidP="000906B2">
      <w:pPr>
        <w:pStyle w:val="7"/>
        <w:numPr>
          <w:ilvl w:val="0"/>
          <w:numId w:val="0"/>
        </w:numPr>
        <w:ind w:left="709"/>
      </w:pPr>
    </w:p>
    <w:p w14:paraId="038A4C48" w14:textId="77777777" w:rsidR="00F70989" w:rsidRPr="00F70989" w:rsidRDefault="00F70989" w:rsidP="00EF2DF2">
      <w:pPr>
        <w:pStyle w:val="22"/>
        <w:rPr>
          <w:lang w:eastAsia="en-US"/>
        </w:rPr>
      </w:pPr>
    </w:p>
    <w:p w14:paraId="12BCAD71" w14:textId="77777777" w:rsidR="00161A87" w:rsidRPr="004377BD" w:rsidRDefault="00161A87" w:rsidP="00161A87">
      <w:pPr>
        <w:pStyle w:val="22"/>
        <w:rPr>
          <w:lang w:eastAsia="en-US"/>
        </w:rPr>
      </w:pPr>
    </w:p>
    <w:p w14:paraId="348C8738" w14:textId="77777777" w:rsidR="006559AE" w:rsidRDefault="006559AE" w:rsidP="00127886">
      <w:pPr>
        <w:pStyle w:val="110"/>
      </w:pPr>
      <w:bookmarkStart w:id="40" w:name="_Toc8214335"/>
      <w:bookmarkStart w:id="41" w:name="_Toc164096968"/>
      <w:bookmarkStart w:id="42" w:name="_Toc196860986"/>
      <w:bookmarkStart w:id="43" w:name="_Toc196862099"/>
      <w:bookmarkStart w:id="44" w:name="_Toc196862361"/>
      <w:bookmarkStart w:id="45" w:name="_Toc196862599"/>
      <w:bookmarkStart w:id="46" w:name="_Toc196862850"/>
      <w:bookmarkStart w:id="47" w:name="_Toc196863068"/>
      <w:bookmarkStart w:id="48" w:name="_Toc199113210"/>
      <w:r>
        <w:lastRenderedPageBreak/>
        <w:t>З</w:t>
      </w:r>
      <w:r w:rsidR="00B26509">
        <w:t>АКЛЮЧЕНИЕ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0E2C2D2A" w14:textId="77777777" w:rsidR="00706D90" w:rsidRPr="00706D90" w:rsidRDefault="00706D90" w:rsidP="00706D90">
      <w:pPr>
        <w:pStyle w:val="22"/>
      </w:pPr>
    </w:p>
    <w:p w14:paraId="5D8D9DBE" w14:textId="050BC0D8" w:rsidR="006B09C4" w:rsidRDefault="006B09C4" w:rsidP="006B09C4">
      <w:pPr>
        <w:pStyle w:val="22"/>
      </w:pPr>
      <w:r>
        <w:t>Был сделан вывод</w:t>
      </w:r>
      <w:r>
        <w:t>, основываясь на сопоставлении продукта с аналогами: продукт закрывает большинство минусов других аналогов и может вполне конкурировать с ними</w:t>
      </w:r>
      <w:r w:rsidR="002004D9">
        <w:t xml:space="preserve"> в своей сфере – сбора данных</w:t>
      </w:r>
      <w:r w:rsidRPr="006B09C4">
        <w:t xml:space="preserve">. </w:t>
      </w:r>
      <w:r>
        <w:t xml:space="preserve">На данный момент не </w:t>
      </w:r>
      <w:r w:rsidR="002004D9">
        <w:t>реализована</w:t>
      </w:r>
      <w:r>
        <w:t xml:space="preserve"> до конца </w:t>
      </w:r>
      <w:r w:rsidR="002004D9">
        <w:t xml:space="preserve">одна </w:t>
      </w:r>
      <w:r>
        <w:t>функция динамического изменения структуры отчета, что стало бы одной из важных функций проекта, необходимой заказчику</w:t>
      </w:r>
      <w:r w:rsidRPr="006B09C4">
        <w:t xml:space="preserve">. </w:t>
      </w:r>
      <w:r>
        <w:t>Однако даже в таком виде вполне можно пользоваться продуктом и эффективно собирать данные, что выполняет основную потребность нашего заказчика, поэтому можно сказать, что проектная деятельность в данном семестре была успешной</w:t>
      </w:r>
      <w:r w:rsidRPr="006B09C4">
        <w:t xml:space="preserve">. </w:t>
      </w:r>
      <w:r>
        <w:t>В будущем можно спроектировать и реализовать анализ данных, чтобы облегчить работу</w:t>
      </w:r>
      <w:r w:rsidR="002004D9">
        <w:t xml:space="preserve"> заказчика </w:t>
      </w:r>
      <w:r w:rsidR="002004D9">
        <w:t>ещё больше</w:t>
      </w:r>
      <w:r w:rsidR="002004D9" w:rsidRPr="002004D9">
        <w:t xml:space="preserve"> </w:t>
      </w:r>
      <w:r w:rsidR="002004D9">
        <w:t>в сфере сбора и анализа данных</w:t>
      </w:r>
      <w:r w:rsidR="002004D9" w:rsidRPr="002004D9">
        <w:t>.</w:t>
      </w:r>
    </w:p>
    <w:p w14:paraId="03689678" w14:textId="7D99A6DB" w:rsidR="002004D9" w:rsidRPr="002004D9" w:rsidRDefault="002004D9" w:rsidP="006B09C4">
      <w:pPr>
        <w:pStyle w:val="22"/>
      </w:pPr>
      <w:r>
        <w:t>Итоги продукта данного семестра можно лицезреть на данной схеме, изображенной на рисунке</w:t>
      </w:r>
      <w:r w:rsidRPr="002004D9">
        <w:t xml:space="preserve"> 13. </w:t>
      </w:r>
    </w:p>
    <w:p w14:paraId="6F66B206" w14:textId="2F9A08D2" w:rsidR="002004D9" w:rsidRDefault="002004D9" w:rsidP="002004D9">
      <w:pPr>
        <w:pStyle w:val="43"/>
      </w:pPr>
      <w:r>
        <w:fldChar w:fldCharType="begin"/>
      </w:r>
      <w:r>
        <w:instrText xml:space="preserve"> INCLUDEPICTURE "https://lh7-rt.googleusercontent.com/slidesz/AGV_vUcgT9OjMyVbvpeQvxGQoHAUytUltePdAQ4JT6RQ1Ku7Ud6li5cUVszX7t0a3nSMxIOzAKsZq5wB95FMPXV5cZke9h6ppMNIwgJGuAuGXM4aNh5MxvMj0pBf76fe1R_u1Gcsy6vnOQ1t8orVmsV3lBg=s2048?key=pOqc5-DXCScWyZxLzWfDLQ"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724FCC" wp14:editId="172D6C39">
            <wp:extent cx="5939790" cy="3536315"/>
            <wp:effectExtent l="0" t="0" r="3810" b="0"/>
            <wp:docPr id="9991061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6605E9" w14:textId="100C8E96" w:rsidR="002004D9" w:rsidRPr="002004D9" w:rsidRDefault="002004D9" w:rsidP="002004D9">
      <w:pPr>
        <w:pStyle w:val="41"/>
      </w:pPr>
      <w:r>
        <w:t>Схема продукта со степенью готовностью каждой из функций</w:t>
      </w:r>
      <w:r w:rsidRPr="002004D9">
        <w:t>.</w:t>
      </w:r>
    </w:p>
    <w:p w14:paraId="4A99DA5C" w14:textId="77777777" w:rsidR="004314D2" w:rsidRDefault="002004D9" w:rsidP="002004D9">
      <w:pPr>
        <w:pStyle w:val="22"/>
      </w:pPr>
      <w:r>
        <w:lastRenderedPageBreak/>
        <w:t xml:space="preserve">В данном семестре была запланирована стадия </w:t>
      </w:r>
      <w:r>
        <w:rPr>
          <w:lang w:val="en-US"/>
        </w:rPr>
        <w:t>MMP</w:t>
      </w:r>
      <w:r w:rsidRPr="002004D9">
        <w:t xml:space="preserve"> </w:t>
      </w:r>
      <w:r>
        <w:t>–</w:t>
      </w:r>
      <w:r w:rsidRPr="002004D9">
        <w:t xml:space="preserve"> </w:t>
      </w:r>
      <w:r>
        <w:t>по схеме видно, что она реализована в общей сложности на 85</w:t>
      </w:r>
      <w:r w:rsidRPr="002004D9">
        <w:t>%</w:t>
      </w:r>
      <w:r>
        <w:t>.</w:t>
      </w:r>
      <w:r w:rsidRPr="002004D9">
        <w:t xml:space="preserve"> </w:t>
      </w:r>
      <w:r w:rsidR="004314D2">
        <w:t>С учетом ещё одного месяца в запасе можно сделать вывод, что результат проектной деятельности успешен</w:t>
      </w:r>
      <w:r w:rsidR="004314D2" w:rsidRPr="004314D2">
        <w:t>.</w:t>
      </w:r>
      <w:r w:rsidR="004314D2">
        <w:t xml:space="preserve"> </w:t>
      </w:r>
    </w:p>
    <w:p w14:paraId="69A67A81" w14:textId="1339D0DE" w:rsidR="00FB2AE9" w:rsidRPr="00161A87" w:rsidRDefault="004314D2" w:rsidP="002004D9">
      <w:pPr>
        <w:pStyle w:val="22"/>
      </w:pPr>
      <w:r>
        <w:t xml:space="preserve">Стоит добавить, что результаты работы над проектом в этом семестре полностью удовлетворяют ожидания заказчика, так как была проделана работа по улучшению прошлой версии продукта и разработаны нужные и полезные </w:t>
      </w:r>
      <w:r w:rsidR="00161A87">
        <w:t>функциональные возможности, которые повышают удобство использования системы и расширяют возможности продукта</w:t>
      </w:r>
      <w:r w:rsidR="00161A87" w:rsidRPr="00161A87">
        <w:t>.</w:t>
      </w:r>
    </w:p>
    <w:p w14:paraId="32B6A412" w14:textId="77777777" w:rsidR="001A09FB" w:rsidRDefault="001A09FB" w:rsidP="00C13DB5">
      <w:pPr>
        <w:pStyle w:val="110"/>
      </w:pPr>
      <w:bookmarkStart w:id="49" w:name="_Toc477525073"/>
      <w:bookmarkStart w:id="50" w:name="_Toc477526600"/>
      <w:bookmarkStart w:id="51" w:name="_Toc477526815"/>
      <w:bookmarkStart w:id="52" w:name="_Toc477529038"/>
      <w:bookmarkStart w:id="53" w:name="_Toc477530301"/>
      <w:bookmarkStart w:id="54" w:name="_Toc477532641"/>
      <w:bookmarkStart w:id="55" w:name="_Toc8214336"/>
      <w:bookmarkStart w:id="56" w:name="_Toc164096969"/>
      <w:bookmarkStart w:id="57" w:name="_Toc196860987"/>
      <w:bookmarkStart w:id="58" w:name="_Toc196862100"/>
      <w:bookmarkStart w:id="59" w:name="_Toc196862362"/>
      <w:bookmarkStart w:id="60" w:name="_Toc196862600"/>
      <w:bookmarkStart w:id="61" w:name="_Toc196862851"/>
      <w:bookmarkStart w:id="62" w:name="_Toc196863069"/>
      <w:bookmarkStart w:id="63" w:name="_Toc199113211"/>
      <w:r w:rsidRPr="00FB2AE9">
        <w:lastRenderedPageBreak/>
        <w:t>С</w:t>
      </w:r>
      <w:r w:rsidR="00B26509">
        <w:t>ПИСОК ИСПОЛЬЗОВАННЫХ ИСТОЧНИКОВ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23C10E06" w14:textId="77777777" w:rsidR="00EE1991" w:rsidRPr="00EE1991" w:rsidRDefault="00EE1991" w:rsidP="000A08B5">
      <w:pPr>
        <w:pStyle w:val="7"/>
        <w:numPr>
          <w:ilvl w:val="0"/>
          <w:numId w:val="0"/>
        </w:numPr>
      </w:pPr>
    </w:p>
    <w:p w14:paraId="3D93DD03" w14:textId="3A78986C" w:rsidR="006300E0" w:rsidRDefault="006300E0" w:rsidP="006300E0">
      <w:pPr>
        <w:pStyle w:val="7"/>
      </w:pPr>
      <w:r>
        <w:t>Артемий Анцупов</w:t>
      </w:r>
      <w:r w:rsidRPr="006300E0">
        <w:t>.</w:t>
      </w:r>
      <w:r>
        <w:t xml:space="preserve"> Что такое </w:t>
      </w:r>
      <w:proofErr w:type="spellStart"/>
      <w:r>
        <w:t>бэклог</w:t>
      </w:r>
      <w:proofErr w:type="spellEnd"/>
      <w:r>
        <w:t xml:space="preserve"> простыми словами? [Электронный </w:t>
      </w:r>
      <w:r>
        <w:t>ресурс] /</w:t>
      </w:r>
      <w:r>
        <w:t xml:space="preserve"> Артемий Анцупов.  – URL: https://scrumtrek.ru/blog/agile-scrum/13280/chto-takoe-backlog-prostymi-slovami/ (дата обращения: 10.03.2025).</w:t>
      </w:r>
    </w:p>
    <w:p w14:paraId="4CF94F5E" w14:textId="17A159F8" w:rsidR="006300E0" w:rsidRDefault="006300E0" w:rsidP="006300E0">
      <w:pPr>
        <w:pStyle w:val="7"/>
      </w:pPr>
      <w:r>
        <w:t xml:space="preserve">Майк Байер. </w:t>
      </w:r>
      <w:proofErr w:type="spellStart"/>
      <w:r>
        <w:t>SQLAlchemy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 / Майк Байер. – URL: https://docs.sqlalchemy.org/en/20/ (дата обращения: 14.10.2024).</w:t>
      </w:r>
    </w:p>
    <w:p w14:paraId="6450CC87" w14:textId="532B860C" w:rsidR="006300E0" w:rsidRDefault="006300E0" w:rsidP="006300E0">
      <w:pPr>
        <w:pStyle w:val="7"/>
      </w:pPr>
      <w:r>
        <w:t xml:space="preserve">Адриан Головатый и Саймон </w:t>
      </w:r>
      <w:proofErr w:type="spellStart"/>
      <w:r>
        <w:t>Уиллисон</w:t>
      </w:r>
      <w:proofErr w:type="spellEnd"/>
      <w:r>
        <w:t xml:space="preserve">.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 / Адриан Головатый и Саймон </w:t>
      </w:r>
      <w:proofErr w:type="spellStart"/>
      <w:r>
        <w:t>Уиллисон</w:t>
      </w:r>
      <w:proofErr w:type="spellEnd"/>
      <w:r>
        <w:t>. – URL: https://www.djangoproject.com/ (дата обращения: 11.10.2024).</w:t>
      </w:r>
    </w:p>
    <w:p w14:paraId="7FE900BB" w14:textId="2A83D896" w:rsidR="006300E0" w:rsidRDefault="006300E0" w:rsidP="006300E0">
      <w:pPr>
        <w:pStyle w:val="7"/>
      </w:pPr>
      <w:proofErr w:type="spellStart"/>
      <w:r>
        <w:t>Skyeng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- что это такое [Электронный ресурс] / </w:t>
      </w:r>
      <w:proofErr w:type="spellStart"/>
      <w:r>
        <w:t>Skyeng</w:t>
      </w:r>
      <w:proofErr w:type="spellEnd"/>
      <w:r>
        <w:t>. – URL: https://skyeng.ru/magazine/wiki/it-industriya/git-flow-chto-takoe/ (дата обращения: 11.10.2024).</w:t>
      </w:r>
    </w:p>
    <w:p w14:paraId="67CC04E1" w14:textId="6392B28C" w:rsidR="00CF59AC" w:rsidRDefault="006300E0" w:rsidP="00D56FCE">
      <w:pPr>
        <w:pStyle w:val="7"/>
      </w:pPr>
      <w:r>
        <w:t xml:space="preserve">Павел Новиков, </w:t>
      </w:r>
      <w:proofErr w:type="spellStart"/>
      <w:r>
        <w:t>Agile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IT: 8 методов декомпозиции задач</w:t>
      </w:r>
      <w:r w:rsidR="00D56FCE" w:rsidRPr="00D56FCE">
        <w:t xml:space="preserve"> </w:t>
      </w:r>
      <w:r>
        <w:t>[</w:t>
      </w:r>
      <w:r>
        <w:t>Электронный ресурс]</w:t>
      </w:r>
      <w:r w:rsidR="00D56FCE" w:rsidRPr="00D56FCE">
        <w:t xml:space="preserve"> </w:t>
      </w:r>
      <w:r>
        <w:t>/</w:t>
      </w:r>
      <w:r w:rsidR="00D56FCE" w:rsidRPr="00D56FCE">
        <w:t xml:space="preserve"> </w:t>
      </w:r>
      <w:r>
        <w:t>Павел Новиков.</w:t>
      </w:r>
      <w:r w:rsidR="00D56FCE" w:rsidRPr="00D56FCE">
        <w:t xml:space="preserve"> </w:t>
      </w:r>
      <w:r>
        <w:t>–</w:t>
      </w:r>
      <w:r w:rsidR="00D56FCE" w:rsidRPr="00D56FCE">
        <w:t xml:space="preserve"> </w:t>
      </w:r>
      <w:r>
        <w:t>URL: https://doitsmartly.ru/all-articles/management/99-agile/117-decomposition-techniques.html (дата обращения: 04.10.2024).</w:t>
      </w:r>
    </w:p>
    <w:p w14:paraId="0DB8C6A0" w14:textId="744730BC" w:rsidR="00156717" w:rsidRPr="0050529B" w:rsidRDefault="00156717" w:rsidP="00E60A40">
      <w:pPr>
        <w:pStyle w:val="52"/>
        <w:numPr>
          <w:ilvl w:val="0"/>
          <w:numId w:val="15"/>
        </w:numPr>
      </w:pPr>
      <w:r w:rsidRPr="0050529B">
        <w:br w:type="page"/>
      </w:r>
    </w:p>
    <w:p w14:paraId="04A88E0B" w14:textId="05915663" w:rsidR="00EE1991" w:rsidRPr="00986E24" w:rsidRDefault="000D2767" w:rsidP="00986E24">
      <w:pPr>
        <w:pStyle w:val="8"/>
      </w:pPr>
      <w:bookmarkStart w:id="64" w:name="_Toc477530302"/>
      <w:bookmarkStart w:id="65" w:name="_Toc477532642"/>
      <w:bookmarkStart w:id="66" w:name="_Toc8214337"/>
      <w:r w:rsidRPr="0050529B">
        <w:rPr>
          <w:lang w:val="ru-RU"/>
        </w:rPr>
        <w:lastRenderedPageBreak/>
        <w:br/>
      </w:r>
      <w:bookmarkStart w:id="67" w:name="_Toc199113212"/>
      <w:r w:rsidR="00020789" w:rsidRPr="00986E24">
        <w:t>(</w:t>
      </w:r>
      <w:proofErr w:type="spellStart"/>
      <w:r w:rsidR="00020789" w:rsidRPr="00986E24">
        <w:t>обязательное</w:t>
      </w:r>
      <w:proofErr w:type="spellEnd"/>
      <w:r w:rsidR="00020789" w:rsidRPr="00986E24">
        <w:t>)</w:t>
      </w:r>
      <w:r w:rsidR="00020789" w:rsidRPr="00986E24">
        <w:br/>
      </w:r>
      <w:r w:rsidR="00020789" w:rsidRPr="00986E24">
        <w:br/>
      </w:r>
      <w:r w:rsidR="00C2524E">
        <w:rPr>
          <w:lang w:val="ru-RU"/>
        </w:rPr>
        <w:t>Архитектура продукта</w:t>
      </w:r>
      <w:bookmarkEnd w:id="67"/>
    </w:p>
    <w:p w14:paraId="515DEC06" w14:textId="09132436" w:rsidR="0089349C" w:rsidRPr="007104E6" w:rsidRDefault="00E80A4B" w:rsidP="00E80A4B">
      <w:pPr>
        <w:pStyle w:val="22"/>
        <w:ind w:firstLine="0"/>
      </w:pPr>
      <w:r>
        <w:t>Ниже на рисунках 10, 11, 12, 13 показано полн</w:t>
      </w:r>
      <w:r w:rsidR="007104E6">
        <w:t>ая архитектура продукта</w:t>
      </w:r>
      <w:r w:rsidR="007104E6" w:rsidRPr="007104E6">
        <w:t>.</w:t>
      </w:r>
    </w:p>
    <w:bookmarkEnd w:id="64"/>
    <w:bookmarkEnd w:id="65"/>
    <w:bookmarkEnd w:id="66"/>
    <w:p w14:paraId="25B8E584" w14:textId="6ED5B020" w:rsidR="00E80A4B" w:rsidRDefault="00E80A4B" w:rsidP="00E80A4B">
      <w:pPr>
        <w:pStyle w:val="43"/>
      </w:pPr>
      <w:r w:rsidRPr="00E80A4B">
        <w:drawing>
          <wp:inline distT="0" distB="0" distL="0" distR="0" wp14:anchorId="16D2A31B" wp14:editId="51864D84">
            <wp:extent cx="4740127" cy="7236372"/>
            <wp:effectExtent l="0" t="0" r="0" b="3175"/>
            <wp:docPr id="301839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394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0475" cy="73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BDCA" w14:textId="4FB48F78" w:rsidR="00E80A4B" w:rsidRDefault="00E80A4B" w:rsidP="00E80A4B">
      <w:pPr>
        <w:pStyle w:val="41"/>
        <w:rPr>
          <w:lang w:val="en-US"/>
        </w:rPr>
      </w:pPr>
      <w:r>
        <w:t>Процесс регистрации</w:t>
      </w:r>
      <w:r w:rsidR="005312D9">
        <w:rPr>
          <w:lang w:val="en-US"/>
        </w:rPr>
        <w:t>.</w:t>
      </w:r>
    </w:p>
    <w:p w14:paraId="6B6221F7" w14:textId="4A11268E" w:rsidR="007104E6" w:rsidRDefault="007104E6" w:rsidP="007104E6">
      <w:pPr>
        <w:pStyle w:val="43"/>
        <w:rPr>
          <w:lang w:val="en-US"/>
        </w:rPr>
      </w:pPr>
      <w:r w:rsidRPr="007104E6">
        <w:rPr>
          <w:lang w:val="en-US"/>
        </w:rPr>
        <w:lastRenderedPageBreak/>
        <w:drawing>
          <wp:inline distT="0" distB="0" distL="0" distR="0" wp14:anchorId="0F00F652" wp14:editId="5EE3B461">
            <wp:extent cx="5939790" cy="5466715"/>
            <wp:effectExtent l="0" t="0" r="3810" b="0"/>
            <wp:docPr id="12514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8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13DA" w14:textId="4C32B0C7" w:rsidR="007104E6" w:rsidRDefault="007104E6" w:rsidP="007104E6">
      <w:pPr>
        <w:pStyle w:val="41"/>
      </w:pPr>
      <w:r>
        <w:t>Процесс взаимодействия с отчетами</w:t>
      </w:r>
      <w:r w:rsidR="005312D9">
        <w:rPr>
          <w:lang w:val="en-US"/>
        </w:rPr>
        <w:t>.</w:t>
      </w:r>
    </w:p>
    <w:p w14:paraId="1F4CCAEA" w14:textId="77DAD7BB" w:rsidR="005312D9" w:rsidRDefault="005312D9" w:rsidP="005312D9">
      <w:pPr>
        <w:pStyle w:val="43"/>
      </w:pPr>
      <w:r w:rsidRPr="005312D9">
        <w:lastRenderedPageBreak/>
        <w:drawing>
          <wp:inline distT="0" distB="0" distL="0" distR="0" wp14:anchorId="219329E8" wp14:editId="30FBCBE0">
            <wp:extent cx="5702873" cy="8706118"/>
            <wp:effectExtent l="0" t="0" r="0" b="0"/>
            <wp:docPr id="1103719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195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0109" cy="87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A489" w14:textId="2EDF6BAE" w:rsidR="005312D9" w:rsidRPr="005312D9" w:rsidRDefault="005312D9" w:rsidP="005312D9">
      <w:pPr>
        <w:pStyle w:val="41"/>
      </w:pPr>
      <w:r>
        <w:t>Процесс взаимодействия администратора с системой</w:t>
      </w:r>
      <w:r w:rsidRPr="005312D9">
        <w:t>.</w:t>
      </w:r>
    </w:p>
    <w:sectPr w:rsidR="005312D9" w:rsidRPr="005312D9" w:rsidSect="00B41F0C">
      <w:headerReference w:type="default" r:id="rId24"/>
      <w:footerReference w:type="default" r:id="rId25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644F5D" w14:textId="77777777" w:rsidR="003E4DC3" w:rsidRDefault="003E4DC3" w:rsidP="00E070CB">
      <w:pPr>
        <w:spacing w:line="240" w:lineRule="auto"/>
      </w:pPr>
      <w:r>
        <w:separator/>
      </w:r>
    </w:p>
    <w:p w14:paraId="0A4554C4" w14:textId="77777777" w:rsidR="003E4DC3" w:rsidRDefault="003E4DC3"/>
    <w:p w14:paraId="20D19C9A" w14:textId="77777777" w:rsidR="003E4DC3" w:rsidRDefault="003E4DC3"/>
  </w:endnote>
  <w:endnote w:type="continuationSeparator" w:id="0">
    <w:p w14:paraId="302EFEDB" w14:textId="77777777" w:rsidR="003E4DC3" w:rsidRDefault="003E4DC3" w:rsidP="00E070CB">
      <w:pPr>
        <w:spacing w:line="240" w:lineRule="auto"/>
      </w:pPr>
      <w:r>
        <w:continuationSeparator/>
      </w:r>
    </w:p>
    <w:p w14:paraId="15F3DD05" w14:textId="77777777" w:rsidR="003E4DC3" w:rsidRDefault="003E4DC3"/>
    <w:p w14:paraId="4772CAE7" w14:textId="77777777" w:rsidR="003E4DC3" w:rsidRDefault="003E4DC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12657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171C0511" w14:textId="77777777" w:rsidR="003117EB" w:rsidRPr="00BE15C1" w:rsidRDefault="003117EB" w:rsidP="00BE15C1">
        <w:pPr>
          <w:pStyle w:val="a5"/>
          <w:jc w:val="center"/>
          <w:rPr>
            <w:sz w:val="28"/>
          </w:rPr>
        </w:pPr>
        <w:r w:rsidRPr="00061632">
          <w:rPr>
            <w:rFonts w:ascii="Times New Roman" w:hAnsi="Times New Roman" w:cs="Times New Roman"/>
            <w:sz w:val="28"/>
          </w:rPr>
          <w:fldChar w:fldCharType="begin"/>
        </w:r>
        <w:r w:rsidRPr="00061632">
          <w:rPr>
            <w:rFonts w:ascii="Times New Roman" w:hAnsi="Times New Roman" w:cs="Times New Roman"/>
            <w:sz w:val="28"/>
          </w:rPr>
          <w:instrText>PAGE   \* MERGEFORMAT</w:instrText>
        </w:r>
        <w:r w:rsidRPr="00061632">
          <w:rPr>
            <w:rFonts w:ascii="Times New Roman" w:hAnsi="Times New Roman" w:cs="Times New Roman"/>
            <w:sz w:val="28"/>
          </w:rPr>
          <w:fldChar w:fldCharType="separate"/>
        </w:r>
        <w:r w:rsidR="00E1170C">
          <w:rPr>
            <w:rFonts w:ascii="Times New Roman" w:hAnsi="Times New Roman" w:cs="Times New Roman"/>
            <w:noProof/>
            <w:sz w:val="28"/>
          </w:rPr>
          <w:t>21</w:t>
        </w:r>
        <w:r w:rsidRPr="00061632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60BE37" w14:textId="77777777" w:rsidR="003E4DC3" w:rsidRDefault="003E4DC3" w:rsidP="00E070CB">
      <w:pPr>
        <w:spacing w:line="240" w:lineRule="auto"/>
      </w:pPr>
      <w:r>
        <w:separator/>
      </w:r>
    </w:p>
    <w:p w14:paraId="626E3A37" w14:textId="77777777" w:rsidR="003E4DC3" w:rsidRDefault="003E4DC3"/>
    <w:p w14:paraId="39BC41F2" w14:textId="77777777" w:rsidR="003E4DC3" w:rsidRDefault="003E4DC3"/>
  </w:footnote>
  <w:footnote w:type="continuationSeparator" w:id="0">
    <w:p w14:paraId="17B09D8E" w14:textId="77777777" w:rsidR="003E4DC3" w:rsidRDefault="003E4DC3" w:rsidP="00E070CB">
      <w:pPr>
        <w:spacing w:line="240" w:lineRule="auto"/>
      </w:pPr>
      <w:r>
        <w:continuationSeparator/>
      </w:r>
    </w:p>
    <w:p w14:paraId="6D98FDFD" w14:textId="77777777" w:rsidR="003E4DC3" w:rsidRDefault="003E4DC3"/>
    <w:p w14:paraId="2154D5F6" w14:textId="77777777" w:rsidR="003E4DC3" w:rsidRDefault="003E4DC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1D67C2" w14:textId="77777777" w:rsidR="00986A3A" w:rsidRDefault="00986A3A" w:rsidP="00986A3A">
    <w:pPr>
      <w:pStyle w:val="22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80849"/>
    <w:multiLevelType w:val="hybridMultilevel"/>
    <w:tmpl w:val="924E6452"/>
    <w:lvl w:ilvl="0" w:tplc="418AD11C">
      <w:start w:val="1"/>
      <w:numFmt w:val="russianLower"/>
      <w:lvlText w:val="%1)"/>
      <w:lvlJc w:val="left"/>
      <w:pPr>
        <w:ind w:left="1069" w:hanging="360"/>
      </w:pPr>
      <w:rPr>
        <w:rFonts w:ascii="Times New Roman" w:hAnsi="Times New Roman" w:hint="default"/>
        <w:b w:val="0"/>
        <w:i w:val="0"/>
        <w:sz w:val="28"/>
      </w:rPr>
    </w:lvl>
    <w:lvl w:ilvl="1" w:tplc="AD0416CA">
      <w:start w:val="1"/>
      <w:numFmt w:val="decimal"/>
      <w:lvlText w:val="%2)"/>
      <w:lvlJc w:val="left"/>
      <w:pPr>
        <w:ind w:left="1985" w:hanging="567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4574"/>
    <w:multiLevelType w:val="multilevel"/>
    <w:tmpl w:val="50E27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B49F8"/>
    <w:multiLevelType w:val="multilevel"/>
    <w:tmpl w:val="AFA4C5FA"/>
    <w:lvl w:ilvl="0">
      <w:start w:val="1"/>
      <w:numFmt w:val="upperLetter"/>
      <w:suff w:val="space"/>
      <w:lvlText w:val="ПРИЛОЖЕНИЕ %1"/>
      <w:lvlJc w:val="center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3" w15:restartNumberingAfterBreak="0">
    <w:nsid w:val="0C000EE8"/>
    <w:multiLevelType w:val="multilevel"/>
    <w:tmpl w:val="704A3F1C"/>
    <w:lvl w:ilvl="0">
      <w:start w:val="1"/>
      <w:numFmt w:val="upperLetter"/>
      <w:suff w:val="nothing"/>
      <w:lvlText w:val="ПРИЛОЖЕНИЕ %1"/>
      <w:lvlJc w:val="center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4" w15:restartNumberingAfterBreak="0">
    <w:nsid w:val="11080D6D"/>
    <w:multiLevelType w:val="multilevel"/>
    <w:tmpl w:val="D25CBCD0"/>
    <w:lvl w:ilvl="0">
      <w:start w:val="1"/>
      <w:numFmt w:val="upperLetter"/>
      <w:pStyle w:val="2"/>
      <w:lvlText w:val="Приложние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28E936BF"/>
    <w:multiLevelType w:val="hybridMultilevel"/>
    <w:tmpl w:val="06903EB0"/>
    <w:lvl w:ilvl="0" w:tplc="4574FDE0">
      <w:start w:val="1"/>
      <w:numFmt w:val="decimal"/>
      <w:pStyle w:val="7"/>
      <w:suff w:val="space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59107C"/>
    <w:multiLevelType w:val="hybridMultilevel"/>
    <w:tmpl w:val="26607C56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5140A01"/>
    <w:multiLevelType w:val="multilevel"/>
    <w:tmpl w:val="D64EF5B2"/>
    <w:lvl w:ilvl="0">
      <w:start w:val="1"/>
      <w:numFmt w:val="decimal"/>
      <w:pStyle w:val="12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13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1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Restart w:val="0"/>
      <w:pStyle w:val="31"/>
      <w:suff w:val="space"/>
      <w:lvlText w:val="Таблица %4 –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32"/>
      <w:suff w:val="space"/>
      <w:lvlText w:val="Таблица %1.%5 –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42"/>
      <w:suff w:val="space"/>
      <w:lvlText w:val="Рисунок %1.%6 –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0"/>
      <w:pStyle w:val="41"/>
      <w:suff w:val="space"/>
      <w:lvlText w:val="Рисунок %7 –"/>
      <w:lvlJc w:val="left"/>
      <w:pPr>
        <w:ind w:left="0" w:firstLine="288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7">
      <w:start w:val="1"/>
      <w:numFmt w:val="none"/>
      <w:lvlRestart w:val="0"/>
      <w:pStyle w:val="311"/>
      <w:suff w:val="nothing"/>
      <w:lvlText w:val="Продолжение таблицы %4"/>
      <w:lvlJc w:val="left"/>
      <w:pPr>
        <w:ind w:left="0" w:firstLine="0"/>
      </w:pPr>
      <w:rPr>
        <w:rFonts w:hint="default"/>
      </w:rPr>
    </w:lvl>
    <w:lvl w:ilvl="8">
      <w:start w:val="1"/>
      <w:numFmt w:val="none"/>
      <w:lvlRestart w:val="0"/>
      <w:pStyle w:val="321"/>
      <w:suff w:val="nothing"/>
      <w:lvlText w:val="Продолжение таблицы %1.%5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5788426A"/>
    <w:multiLevelType w:val="multilevel"/>
    <w:tmpl w:val="382E9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B45E20"/>
    <w:multiLevelType w:val="multilevel"/>
    <w:tmpl w:val="7C6CB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2D419F"/>
    <w:multiLevelType w:val="hybridMultilevel"/>
    <w:tmpl w:val="1C4028D6"/>
    <w:lvl w:ilvl="0" w:tplc="105AB782">
      <w:start w:val="1"/>
      <w:numFmt w:val="russianLower"/>
      <w:pStyle w:val="51"/>
      <w:suff w:val="space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EF35115"/>
    <w:multiLevelType w:val="hybridMultilevel"/>
    <w:tmpl w:val="738AE088"/>
    <w:lvl w:ilvl="0" w:tplc="742EAD86">
      <w:start w:val="1"/>
      <w:numFmt w:val="bullet"/>
      <w:pStyle w:val="53"/>
      <w:suff w:val="space"/>
      <w:lvlText w:val=""/>
      <w:lvlJc w:val="left"/>
      <w:pPr>
        <w:ind w:left="29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A7C62A0"/>
    <w:multiLevelType w:val="hybridMultilevel"/>
    <w:tmpl w:val="4EFED086"/>
    <w:lvl w:ilvl="0" w:tplc="656EB774">
      <w:start w:val="1"/>
      <w:numFmt w:val="decimal"/>
      <w:pStyle w:val="52"/>
      <w:suff w:val="space"/>
      <w:lvlText w:val="%1)"/>
      <w:lvlJc w:val="left"/>
      <w:pPr>
        <w:ind w:left="2857" w:hanging="360"/>
      </w:pPr>
    </w:lvl>
    <w:lvl w:ilvl="1" w:tplc="04190019" w:tentative="1">
      <w:start w:val="1"/>
      <w:numFmt w:val="lowerLetter"/>
      <w:lvlText w:val="%2."/>
      <w:lvlJc w:val="left"/>
      <w:pPr>
        <w:ind w:left="3577" w:hanging="360"/>
      </w:pPr>
    </w:lvl>
    <w:lvl w:ilvl="2" w:tplc="0419001B" w:tentative="1">
      <w:start w:val="1"/>
      <w:numFmt w:val="lowerRoman"/>
      <w:lvlText w:val="%3."/>
      <w:lvlJc w:val="right"/>
      <w:pPr>
        <w:ind w:left="4297" w:hanging="180"/>
      </w:pPr>
    </w:lvl>
    <w:lvl w:ilvl="3" w:tplc="0419000F" w:tentative="1">
      <w:start w:val="1"/>
      <w:numFmt w:val="decimal"/>
      <w:lvlText w:val="%4."/>
      <w:lvlJc w:val="left"/>
      <w:pPr>
        <w:ind w:left="5017" w:hanging="360"/>
      </w:pPr>
    </w:lvl>
    <w:lvl w:ilvl="4" w:tplc="04190019" w:tentative="1">
      <w:start w:val="1"/>
      <w:numFmt w:val="lowerLetter"/>
      <w:lvlText w:val="%5."/>
      <w:lvlJc w:val="left"/>
      <w:pPr>
        <w:ind w:left="5737" w:hanging="360"/>
      </w:pPr>
    </w:lvl>
    <w:lvl w:ilvl="5" w:tplc="0419001B" w:tentative="1">
      <w:start w:val="1"/>
      <w:numFmt w:val="lowerRoman"/>
      <w:lvlText w:val="%6."/>
      <w:lvlJc w:val="right"/>
      <w:pPr>
        <w:ind w:left="6457" w:hanging="180"/>
      </w:pPr>
    </w:lvl>
    <w:lvl w:ilvl="6" w:tplc="0419000F" w:tentative="1">
      <w:start w:val="1"/>
      <w:numFmt w:val="decimal"/>
      <w:lvlText w:val="%7."/>
      <w:lvlJc w:val="left"/>
      <w:pPr>
        <w:ind w:left="7177" w:hanging="360"/>
      </w:pPr>
    </w:lvl>
    <w:lvl w:ilvl="7" w:tplc="04190019" w:tentative="1">
      <w:start w:val="1"/>
      <w:numFmt w:val="lowerLetter"/>
      <w:lvlText w:val="%8."/>
      <w:lvlJc w:val="left"/>
      <w:pPr>
        <w:ind w:left="7897" w:hanging="360"/>
      </w:pPr>
    </w:lvl>
    <w:lvl w:ilvl="8" w:tplc="0419001B" w:tentative="1">
      <w:start w:val="1"/>
      <w:numFmt w:val="lowerRoman"/>
      <w:lvlText w:val="%9."/>
      <w:lvlJc w:val="right"/>
      <w:pPr>
        <w:ind w:left="8617" w:hanging="180"/>
      </w:pPr>
    </w:lvl>
  </w:abstractNum>
  <w:abstractNum w:abstractNumId="13" w15:restartNumberingAfterBreak="0">
    <w:nsid w:val="7C616C29"/>
    <w:multiLevelType w:val="multilevel"/>
    <w:tmpl w:val="EA6015D4"/>
    <w:lvl w:ilvl="0">
      <w:start w:val="1"/>
      <w:numFmt w:val="upperLetter"/>
      <w:pStyle w:val="8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2013335777">
    <w:abstractNumId w:val="0"/>
  </w:num>
  <w:num w:numId="2" w16cid:durableId="1154759534">
    <w:abstractNumId w:val="5"/>
  </w:num>
  <w:num w:numId="3" w16cid:durableId="26377087">
    <w:abstractNumId w:val="11"/>
  </w:num>
  <w:num w:numId="4" w16cid:durableId="834691645">
    <w:abstractNumId w:val="10"/>
  </w:num>
  <w:num w:numId="5" w16cid:durableId="1811746154">
    <w:abstractNumId w:val="12"/>
  </w:num>
  <w:num w:numId="6" w16cid:durableId="965545786">
    <w:abstractNumId w:val="7"/>
  </w:num>
  <w:num w:numId="7" w16cid:durableId="187912087">
    <w:abstractNumId w:val="2"/>
  </w:num>
  <w:num w:numId="8" w16cid:durableId="1705708366">
    <w:abstractNumId w:val="3"/>
  </w:num>
  <w:num w:numId="9" w16cid:durableId="916594023">
    <w:abstractNumId w:val="4"/>
  </w:num>
  <w:num w:numId="10" w16cid:durableId="39835940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43176271">
    <w:abstractNumId w:val="13"/>
  </w:num>
  <w:num w:numId="12" w16cid:durableId="1381128707">
    <w:abstractNumId w:val="1"/>
  </w:num>
  <w:num w:numId="13" w16cid:durableId="75447026">
    <w:abstractNumId w:val="9"/>
  </w:num>
  <w:num w:numId="14" w16cid:durableId="1210074403">
    <w:abstractNumId w:val="8"/>
  </w:num>
  <w:num w:numId="15" w16cid:durableId="280067510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357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864"/>
    <w:rsid w:val="00000AB1"/>
    <w:rsid w:val="00002317"/>
    <w:rsid w:val="00004462"/>
    <w:rsid w:val="000045E4"/>
    <w:rsid w:val="00005B0D"/>
    <w:rsid w:val="00011182"/>
    <w:rsid w:val="00011D8B"/>
    <w:rsid w:val="000125EA"/>
    <w:rsid w:val="000129DF"/>
    <w:rsid w:val="00014342"/>
    <w:rsid w:val="00014CBD"/>
    <w:rsid w:val="00020789"/>
    <w:rsid w:val="000227F4"/>
    <w:rsid w:val="0003219A"/>
    <w:rsid w:val="000330D7"/>
    <w:rsid w:val="0003310F"/>
    <w:rsid w:val="00040E33"/>
    <w:rsid w:val="00051BDB"/>
    <w:rsid w:val="00053D82"/>
    <w:rsid w:val="00061632"/>
    <w:rsid w:val="00063046"/>
    <w:rsid w:val="00066678"/>
    <w:rsid w:val="0007229F"/>
    <w:rsid w:val="000770E9"/>
    <w:rsid w:val="00083A0A"/>
    <w:rsid w:val="000852F9"/>
    <w:rsid w:val="0008757C"/>
    <w:rsid w:val="00087A7F"/>
    <w:rsid w:val="000906B2"/>
    <w:rsid w:val="00093F32"/>
    <w:rsid w:val="00095F17"/>
    <w:rsid w:val="000969A9"/>
    <w:rsid w:val="000A08B5"/>
    <w:rsid w:val="000A3D92"/>
    <w:rsid w:val="000A65E5"/>
    <w:rsid w:val="000A69D9"/>
    <w:rsid w:val="000A69ED"/>
    <w:rsid w:val="000B1713"/>
    <w:rsid w:val="000B2057"/>
    <w:rsid w:val="000C3831"/>
    <w:rsid w:val="000C51AA"/>
    <w:rsid w:val="000D071A"/>
    <w:rsid w:val="000D1CDB"/>
    <w:rsid w:val="000D2767"/>
    <w:rsid w:val="000D30B2"/>
    <w:rsid w:val="000D3771"/>
    <w:rsid w:val="000D37EF"/>
    <w:rsid w:val="000D5733"/>
    <w:rsid w:val="000E15FD"/>
    <w:rsid w:val="000E48EE"/>
    <w:rsid w:val="000E61FC"/>
    <w:rsid w:val="000E66BC"/>
    <w:rsid w:val="000E736B"/>
    <w:rsid w:val="000F34F8"/>
    <w:rsid w:val="000F73F0"/>
    <w:rsid w:val="000F77FB"/>
    <w:rsid w:val="001059FB"/>
    <w:rsid w:val="00111682"/>
    <w:rsid w:val="00113317"/>
    <w:rsid w:val="00126EE2"/>
    <w:rsid w:val="00127886"/>
    <w:rsid w:val="0013257D"/>
    <w:rsid w:val="00133E70"/>
    <w:rsid w:val="0013532C"/>
    <w:rsid w:val="001361E9"/>
    <w:rsid w:val="0013686B"/>
    <w:rsid w:val="00143E80"/>
    <w:rsid w:val="00153B8A"/>
    <w:rsid w:val="00156717"/>
    <w:rsid w:val="00157E07"/>
    <w:rsid w:val="00161A87"/>
    <w:rsid w:val="00170E7F"/>
    <w:rsid w:val="001742F4"/>
    <w:rsid w:val="001752DD"/>
    <w:rsid w:val="0018770C"/>
    <w:rsid w:val="0019483E"/>
    <w:rsid w:val="001A09FB"/>
    <w:rsid w:val="001A2235"/>
    <w:rsid w:val="001A5751"/>
    <w:rsid w:val="001B31DF"/>
    <w:rsid w:val="001B37D2"/>
    <w:rsid w:val="001B7CF9"/>
    <w:rsid w:val="001C0DA6"/>
    <w:rsid w:val="001C1782"/>
    <w:rsid w:val="001C4551"/>
    <w:rsid w:val="001E0E5D"/>
    <w:rsid w:val="001E3C14"/>
    <w:rsid w:val="001E59AE"/>
    <w:rsid w:val="001E7A34"/>
    <w:rsid w:val="002004D9"/>
    <w:rsid w:val="00203D70"/>
    <w:rsid w:val="002040D4"/>
    <w:rsid w:val="00204BCA"/>
    <w:rsid w:val="00205136"/>
    <w:rsid w:val="00207D1B"/>
    <w:rsid w:val="00211BEB"/>
    <w:rsid w:val="002131BD"/>
    <w:rsid w:val="0021566C"/>
    <w:rsid w:val="002231F3"/>
    <w:rsid w:val="0022472B"/>
    <w:rsid w:val="00227348"/>
    <w:rsid w:val="00242F40"/>
    <w:rsid w:val="002446BE"/>
    <w:rsid w:val="00245176"/>
    <w:rsid w:val="002452D7"/>
    <w:rsid w:val="00246556"/>
    <w:rsid w:val="00257461"/>
    <w:rsid w:val="00257A1F"/>
    <w:rsid w:val="002703DC"/>
    <w:rsid w:val="00271F6C"/>
    <w:rsid w:val="00272C5A"/>
    <w:rsid w:val="00274D64"/>
    <w:rsid w:val="002757DF"/>
    <w:rsid w:val="00277152"/>
    <w:rsid w:val="00277DEC"/>
    <w:rsid w:val="00284A94"/>
    <w:rsid w:val="00287335"/>
    <w:rsid w:val="0028770D"/>
    <w:rsid w:val="00297DFF"/>
    <w:rsid w:val="002A0669"/>
    <w:rsid w:val="002A22A3"/>
    <w:rsid w:val="002A33C9"/>
    <w:rsid w:val="002A5057"/>
    <w:rsid w:val="002B0CAD"/>
    <w:rsid w:val="002B43EC"/>
    <w:rsid w:val="002B50B1"/>
    <w:rsid w:val="002C4D9A"/>
    <w:rsid w:val="002C52B3"/>
    <w:rsid w:val="002C786C"/>
    <w:rsid w:val="002D3717"/>
    <w:rsid w:val="002D4C64"/>
    <w:rsid w:val="002D537A"/>
    <w:rsid w:val="002D5538"/>
    <w:rsid w:val="002D5AF1"/>
    <w:rsid w:val="002E1D10"/>
    <w:rsid w:val="002E300E"/>
    <w:rsid w:val="002E389B"/>
    <w:rsid w:val="002E5600"/>
    <w:rsid w:val="002E7F8E"/>
    <w:rsid w:val="0030015D"/>
    <w:rsid w:val="003012A9"/>
    <w:rsid w:val="003117EB"/>
    <w:rsid w:val="003122F5"/>
    <w:rsid w:val="00312890"/>
    <w:rsid w:val="003234BB"/>
    <w:rsid w:val="003241BD"/>
    <w:rsid w:val="00324BE1"/>
    <w:rsid w:val="00325B57"/>
    <w:rsid w:val="00330AC1"/>
    <w:rsid w:val="0033458D"/>
    <w:rsid w:val="00345AE9"/>
    <w:rsid w:val="0034765F"/>
    <w:rsid w:val="00347D9F"/>
    <w:rsid w:val="00350538"/>
    <w:rsid w:val="00355A1A"/>
    <w:rsid w:val="003740CF"/>
    <w:rsid w:val="0038045A"/>
    <w:rsid w:val="00381D61"/>
    <w:rsid w:val="003866C9"/>
    <w:rsid w:val="00390A9E"/>
    <w:rsid w:val="00390ACC"/>
    <w:rsid w:val="00397BC9"/>
    <w:rsid w:val="003A24B0"/>
    <w:rsid w:val="003A3365"/>
    <w:rsid w:val="003A5890"/>
    <w:rsid w:val="003A7C7A"/>
    <w:rsid w:val="003B2D16"/>
    <w:rsid w:val="003B5C40"/>
    <w:rsid w:val="003C07DC"/>
    <w:rsid w:val="003C577A"/>
    <w:rsid w:val="003D39FD"/>
    <w:rsid w:val="003D504D"/>
    <w:rsid w:val="003E0010"/>
    <w:rsid w:val="003E110F"/>
    <w:rsid w:val="003E30D0"/>
    <w:rsid w:val="003E4DC3"/>
    <w:rsid w:val="003E6AEF"/>
    <w:rsid w:val="003E6FD8"/>
    <w:rsid w:val="003F62D1"/>
    <w:rsid w:val="003F7678"/>
    <w:rsid w:val="00400224"/>
    <w:rsid w:val="0040407F"/>
    <w:rsid w:val="00405BBE"/>
    <w:rsid w:val="00412FE4"/>
    <w:rsid w:val="004165BB"/>
    <w:rsid w:val="004308CE"/>
    <w:rsid w:val="004314D2"/>
    <w:rsid w:val="004377BD"/>
    <w:rsid w:val="00445917"/>
    <w:rsid w:val="0044631C"/>
    <w:rsid w:val="00446E1B"/>
    <w:rsid w:val="00451042"/>
    <w:rsid w:val="004545EE"/>
    <w:rsid w:val="00455514"/>
    <w:rsid w:val="00456182"/>
    <w:rsid w:val="00456BAB"/>
    <w:rsid w:val="00457343"/>
    <w:rsid w:val="00463C28"/>
    <w:rsid w:val="00465201"/>
    <w:rsid w:val="00466301"/>
    <w:rsid w:val="0047523D"/>
    <w:rsid w:val="004856E9"/>
    <w:rsid w:val="004875D4"/>
    <w:rsid w:val="004915CF"/>
    <w:rsid w:val="00491E91"/>
    <w:rsid w:val="0049239F"/>
    <w:rsid w:val="00492AC9"/>
    <w:rsid w:val="00497BB3"/>
    <w:rsid w:val="004B7063"/>
    <w:rsid w:val="004C2C87"/>
    <w:rsid w:val="004C66A5"/>
    <w:rsid w:val="004D3184"/>
    <w:rsid w:val="004D518D"/>
    <w:rsid w:val="004D5E56"/>
    <w:rsid w:val="004D775A"/>
    <w:rsid w:val="004E04F5"/>
    <w:rsid w:val="004E1383"/>
    <w:rsid w:val="004E1F15"/>
    <w:rsid w:val="004E5AE3"/>
    <w:rsid w:val="004F02BD"/>
    <w:rsid w:val="004F1D9F"/>
    <w:rsid w:val="004F235C"/>
    <w:rsid w:val="004F3D2E"/>
    <w:rsid w:val="0050529B"/>
    <w:rsid w:val="005079F5"/>
    <w:rsid w:val="0051405D"/>
    <w:rsid w:val="005159D6"/>
    <w:rsid w:val="00527550"/>
    <w:rsid w:val="00530AAE"/>
    <w:rsid w:val="005312D9"/>
    <w:rsid w:val="0053169B"/>
    <w:rsid w:val="0053402C"/>
    <w:rsid w:val="00534870"/>
    <w:rsid w:val="00534F7B"/>
    <w:rsid w:val="00536721"/>
    <w:rsid w:val="00537C82"/>
    <w:rsid w:val="0054468F"/>
    <w:rsid w:val="00546823"/>
    <w:rsid w:val="005470E2"/>
    <w:rsid w:val="00554FB7"/>
    <w:rsid w:val="005615F5"/>
    <w:rsid w:val="005623A6"/>
    <w:rsid w:val="00562835"/>
    <w:rsid w:val="005746E0"/>
    <w:rsid w:val="00574A5F"/>
    <w:rsid w:val="00575E8D"/>
    <w:rsid w:val="00581856"/>
    <w:rsid w:val="00581E6B"/>
    <w:rsid w:val="00586363"/>
    <w:rsid w:val="00586720"/>
    <w:rsid w:val="00590750"/>
    <w:rsid w:val="00590D8B"/>
    <w:rsid w:val="005A74CB"/>
    <w:rsid w:val="005B36A1"/>
    <w:rsid w:val="005B50C4"/>
    <w:rsid w:val="005B635B"/>
    <w:rsid w:val="005B7728"/>
    <w:rsid w:val="005C07CF"/>
    <w:rsid w:val="005C3011"/>
    <w:rsid w:val="005C4CA5"/>
    <w:rsid w:val="005D2CC6"/>
    <w:rsid w:val="005E1BA8"/>
    <w:rsid w:val="005E43D1"/>
    <w:rsid w:val="005F0904"/>
    <w:rsid w:val="005F1ADD"/>
    <w:rsid w:val="005F575E"/>
    <w:rsid w:val="005F7E15"/>
    <w:rsid w:val="00605550"/>
    <w:rsid w:val="00610FE7"/>
    <w:rsid w:val="006223A0"/>
    <w:rsid w:val="006300E0"/>
    <w:rsid w:val="00632EAD"/>
    <w:rsid w:val="00635998"/>
    <w:rsid w:val="00647949"/>
    <w:rsid w:val="00650023"/>
    <w:rsid w:val="00650D49"/>
    <w:rsid w:val="00650D70"/>
    <w:rsid w:val="006559AE"/>
    <w:rsid w:val="00656406"/>
    <w:rsid w:val="0066484C"/>
    <w:rsid w:val="0067028A"/>
    <w:rsid w:val="00672EE4"/>
    <w:rsid w:val="00673005"/>
    <w:rsid w:val="00681E18"/>
    <w:rsid w:val="00695769"/>
    <w:rsid w:val="00697537"/>
    <w:rsid w:val="006A56ED"/>
    <w:rsid w:val="006A69C3"/>
    <w:rsid w:val="006B0561"/>
    <w:rsid w:val="006B09C4"/>
    <w:rsid w:val="006B15B3"/>
    <w:rsid w:val="006B2C03"/>
    <w:rsid w:val="006C183F"/>
    <w:rsid w:val="006C277E"/>
    <w:rsid w:val="006C3122"/>
    <w:rsid w:val="006C6A1D"/>
    <w:rsid w:val="006C6C72"/>
    <w:rsid w:val="006D623D"/>
    <w:rsid w:val="006E2B61"/>
    <w:rsid w:val="006F3B62"/>
    <w:rsid w:val="0070042B"/>
    <w:rsid w:val="00706D90"/>
    <w:rsid w:val="007104E6"/>
    <w:rsid w:val="007155A2"/>
    <w:rsid w:val="00716304"/>
    <w:rsid w:val="0072600D"/>
    <w:rsid w:val="00727F32"/>
    <w:rsid w:val="00730C38"/>
    <w:rsid w:val="00730C44"/>
    <w:rsid w:val="0073747A"/>
    <w:rsid w:val="0074513A"/>
    <w:rsid w:val="007453A4"/>
    <w:rsid w:val="00745448"/>
    <w:rsid w:val="00746C65"/>
    <w:rsid w:val="00746E3B"/>
    <w:rsid w:val="00746F39"/>
    <w:rsid w:val="00747AA1"/>
    <w:rsid w:val="0075254D"/>
    <w:rsid w:val="00753045"/>
    <w:rsid w:val="00755071"/>
    <w:rsid w:val="007560A8"/>
    <w:rsid w:val="00757EAC"/>
    <w:rsid w:val="007642EF"/>
    <w:rsid w:val="007647F2"/>
    <w:rsid w:val="00765232"/>
    <w:rsid w:val="00767F27"/>
    <w:rsid w:val="00773CC3"/>
    <w:rsid w:val="0077456F"/>
    <w:rsid w:val="007746DF"/>
    <w:rsid w:val="0077614C"/>
    <w:rsid w:val="0077678C"/>
    <w:rsid w:val="007825D2"/>
    <w:rsid w:val="00783084"/>
    <w:rsid w:val="00783437"/>
    <w:rsid w:val="007858E1"/>
    <w:rsid w:val="00785FC5"/>
    <w:rsid w:val="00786228"/>
    <w:rsid w:val="00792B63"/>
    <w:rsid w:val="0079647F"/>
    <w:rsid w:val="007A583E"/>
    <w:rsid w:val="007A693D"/>
    <w:rsid w:val="007B14A6"/>
    <w:rsid w:val="007B301E"/>
    <w:rsid w:val="007B4468"/>
    <w:rsid w:val="007C44B0"/>
    <w:rsid w:val="007D270C"/>
    <w:rsid w:val="007D452C"/>
    <w:rsid w:val="007D50DC"/>
    <w:rsid w:val="007E2531"/>
    <w:rsid w:val="007E5DC4"/>
    <w:rsid w:val="007F1DFC"/>
    <w:rsid w:val="00806FC5"/>
    <w:rsid w:val="00807AF1"/>
    <w:rsid w:val="008118D4"/>
    <w:rsid w:val="00812DE0"/>
    <w:rsid w:val="00830A7B"/>
    <w:rsid w:val="008451FA"/>
    <w:rsid w:val="00855A60"/>
    <w:rsid w:val="008575A6"/>
    <w:rsid w:val="00862884"/>
    <w:rsid w:val="0086505C"/>
    <w:rsid w:val="00881391"/>
    <w:rsid w:val="00884591"/>
    <w:rsid w:val="00885D84"/>
    <w:rsid w:val="00887174"/>
    <w:rsid w:val="008873D5"/>
    <w:rsid w:val="0089349C"/>
    <w:rsid w:val="008943DD"/>
    <w:rsid w:val="008A434B"/>
    <w:rsid w:val="008A7468"/>
    <w:rsid w:val="008B17AD"/>
    <w:rsid w:val="008B1814"/>
    <w:rsid w:val="008B2C77"/>
    <w:rsid w:val="008B5BB0"/>
    <w:rsid w:val="008B7951"/>
    <w:rsid w:val="008C2B26"/>
    <w:rsid w:val="008C2BD0"/>
    <w:rsid w:val="008C7B17"/>
    <w:rsid w:val="008D1BD4"/>
    <w:rsid w:val="008D4B88"/>
    <w:rsid w:val="008D5F97"/>
    <w:rsid w:val="008D6B27"/>
    <w:rsid w:val="008D6E42"/>
    <w:rsid w:val="008E1C2C"/>
    <w:rsid w:val="008E3820"/>
    <w:rsid w:val="008E6C16"/>
    <w:rsid w:val="008E7615"/>
    <w:rsid w:val="008F10E5"/>
    <w:rsid w:val="008F11D5"/>
    <w:rsid w:val="008F5FB1"/>
    <w:rsid w:val="00901ABC"/>
    <w:rsid w:val="0090634C"/>
    <w:rsid w:val="0090751E"/>
    <w:rsid w:val="0091075F"/>
    <w:rsid w:val="00912DB7"/>
    <w:rsid w:val="00916D75"/>
    <w:rsid w:val="00916EAB"/>
    <w:rsid w:val="00917920"/>
    <w:rsid w:val="00922ABD"/>
    <w:rsid w:val="00934A85"/>
    <w:rsid w:val="00937EB5"/>
    <w:rsid w:val="00940086"/>
    <w:rsid w:val="009409E1"/>
    <w:rsid w:val="0094525B"/>
    <w:rsid w:val="00951037"/>
    <w:rsid w:val="00951847"/>
    <w:rsid w:val="009565A7"/>
    <w:rsid w:val="00960C39"/>
    <w:rsid w:val="009613CC"/>
    <w:rsid w:val="009772C1"/>
    <w:rsid w:val="009818DD"/>
    <w:rsid w:val="00985936"/>
    <w:rsid w:val="00986A3A"/>
    <w:rsid w:val="00986E24"/>
    <w:rsid w:val="00997480"/>
    <w:rsid w:val="00997B3E"/>
    <w:rsid w:val="009A0299"/>
    <w:rsid w:val="009A1402"/>
    <w:rsid w:val="009A28A4"/>
    <w:rsid w:val="009A3A95"/>
    <w:rsid w:val="009B2533"/>
    <w:rsid w:val="009B6E56"/>
    <w:rsid w:val="009C2D52"/>
    <w:rsid w:val="009C66A2"/>
    <w:rsid w:val="009D6841"/>
    <w:rsid w:val="009E4B03"/>
    <w:rsid w:val="009E5964"/>
    <w:rsid w:val="009F472D"/>
    <w:rsid w:val="009F5902"/>
    <w:rsid w:val="00A00864"/>
    <w:rsid w:val="00A01F53"/>
    <w:rsid w:val="00A01F85"/>
    <w:rsid w:val="00A04132"/>
    <w:rsid w:val="00A068B9"/>
    <w:rsid w:val="00A173E6"/>
    <w:rsid w:val="00A17F93"/>
    <w:rsid w:val="00A22B13"/>
    <w:rsid w:val="00A300D2"/>
    <w:rsid w:val="00A31998"/>
    <w:rsid w:val="00A37BF3"/>
    <w:rsid w:val="00A42D65"/>
    <w:rsid w:val="00A45D4F"/>
    <w:rsid w:val="00A4610A"/>
    <w:rsid w:val="00A4709C"/>
    <w:rsid w:val="00A470DF"/>
    <w:rsid w:val="00A5096E"/>
    <w:rsid w:val="00A52E34"/>
    <w:rsid w:val="00A54C1C"/>
    <w:rsid w:val="00A55A8F"/>
    <w:rsid w:val="00A55AA5"/>
    <w:rsid w:val="00A6539B"/>
    <w:rsid w:val="00A67C66"/>
    <w:rsid w:val="00A7702E"/>
    <w:rsid w:val="00A77E83"/>
    <w:rsid w:val="00A84DC0"/>
    <w:rsid w:val="00A85217"/>
    <w:rsid w:val="00A8680F"/>
    <w:rsid w:val="00A86AB8"/>
    <w:rsid w:val="00A905C8"/>
    <w:rsid w:val="00A97AE3"/>
    <w:rsid w:val="00AA34B9"/>
    <w:rsid w:val="00AA5334"/>
    <w:rsid w:val="00AA7FEE"/>
    <w:rsid w:val="00AB262F"/>
    <w:rsid w:val="00AB5107"/>
    <w:rsid w:val="00AC12CF"/>
    <w:rsid w:val="00AC5AC7"/>
    <w:rsid w:val="00AD20A8"/>
    <w:rsid w:val="00AE4298"/>
    <w:rsid w:val="00AE6308"/>
    <w:rsid w:val="00AF2E0C"/>
    <w:rsid w:val="00AF3201"/>
    <w:rsid w:val="00AF36D2"/>
    <w:rsid w:val="00AF64E7"/>
    <w:rsid w:val="00AF76BF"/>
    <w:rsid w:val="00B02DDA"/>
    <w:rsid w:val="00B0368D"/>
    <w:rsid w:val="00B0523A"/>
    <w:rsid w:val="00B057C2"/>
    <w:rsid w:val="00B07A93"/>
    <w:rsid w:val="00B07C0B"/>
    <w:rsid w:val="00B1055B"/>
    <w:rsid w:val="00B13711"/>
    <w:rsid w:val="00B13AB2"/>
    <w:rsid w:val="00B20A3C"/>
    <w:rsid w:val="00B26509"/>
    <w:rsid w:val="00B269A1"/>
    <w:rsid w:val="00B40AC8"/>
    <w:rsid w:val="00B41A81"/>
    <w:rsid w:val="00B41F0C"/>
    <w:rsid w:val="00B4352C"/>
    <w:rsid w:val="00B46335"/>
    <w:rsid w:val="00B52102"/>
    <w:rsid w:val="00B53E4A"/>
    <w:rsid w:val="00B5497C"/>
    <w:rsid w:val="00B56F98"/>
    <w:rsid w:val="00B7218F"/>
    <w:rsid w:val="00B74D57"/>
    <w:rsid w:val="00B82998"/>
    <w:rsid w:val="00B82AB1"/>
    <w:rsid w:val="00B86E41"/>
    <w:rsid w:val="00B97531"/>
    <w:rsid w:val="00BA0061"/>
    <w:rsid w:val="00BA3AEC"/>
    <w:rsid w:val="00BA659D"/>
    <w:rsid w:val="00BB1F2F"/>
    <w:rsid w:val="00BC05BF"/>
    <w:rsid w:val="00BC3AA4"/>
    <w:rsid w:val="00BC65ED"/>
    <w:rsid w:val="00BD45AC"/>
    <w:rsid w:val="00BD75DE"/>
    <w:rsid w:val="00BE118D"/>
    <w:rsid w:val="00BE15C1"/>
    <w:rsid w:val="00BE2084"/>
    <w:rsid w:val="00BE354E"/>
    <w:rsid w:val="00BE68CB"/>
    <w:rsid w:val="00BF09CD"/>
    <w:rsid w:val="00BF0A16"/>
    <w:rsid w:val="00BF5272"/>
    <w:rsid w:val="00BF72DC"/>
    <w:rsid w:val="00C05700"/>
    <w:rsid w:val="00C07A05"/>
    <w:rsid w:val="00C112A2"/>
    <w:rsid w:val="00C12677"/>
    <w:rsid w:val="00C13DB5"/>
    <w:rsid w:val="00C162D4"/>
    <w:rsid w:val="00C21358"/>
    <w:rsid w:val="00C232D8"/>
    <w:rsid w:val="00C24A8E"/>
    <w:rsid w:val="00C2524E"/>
    <w:rsid w:val="00C30B2A"/>
    <w:rsid w:val="00C31547"/>
    <w:rsid w:val="00C42945"/>
    <w:rsid w:val="00C52A6D"/>
    <w:rsid w:val="00C54129"/>
    <w:rsid w:val="00C56445"/>
    <w:rsid w:val="00C70832"/>
    <w:rsid w:val="00C75646"/>
    <w:rsid w:val="00C956BD"/>
    <w:rsid w:val="00CA6BA9"/>
    <w:rsid w:val="00CB22D4"/>
    <w:rsid w:val="00CB450C"/>
    <w:rsid w:val="00CB45D7"/>
    <w:rsid w:val="00CB64CD"/>
    <w:rsid w:val="00CB7F77"/>
    <w:rsid w:val="00CC180E"/>
    <w:rsid w:val="00CC2391"/>
    <w:rsid w:val="00CC2578"/>
    <w:rsid w:val="00CC6951"/>
    <w:rsid w:val="00CD3A44"/>
    <w:rsid w:val="00CD7FAE"/>
    <w:rsid w:val="00CE38F5"/>
    <w:rsid w:val="00CE396D"/>
    <w:rsid w:val="00CE7995"/>
    <w:rsid w:val="00CF0236"/>
    <w:rsid w:val="00CF35B9"/>
    <w:rsid w:val="00CF4641"/>
    <w:rsid w:val="00CF59AC"/>
    <w:rsid w:val="00CF6D7E"/>
    <w:rsid w:val="00D00C05"/>
    <w:rsid w:val="00D05EDC"/>
    <w:rsid w:val="00D15F5F"/>
    <w:rsid w:val="00D16E0C"/>
    <w:rsid w:val="00D179ED"/>
    <w:rsid w:val="00D224CE"/>
    <w:rsid w:val="00D228DC"/>
    <w:rsid w:val="00D2333E"/>
    <w:rsid w:val="00D24927"/>
    <w:rsid w:val="00D25F86"/>
    <w:rsid w:val="00D260D8"/>
    <w:rsid w:val="00D30C62"/>
    <w:rsid w:val="00D32E47"/>
    <w:rsid w:val="00D35B7A"/>
    <w:rsid w:val="00D512D7"/>
    <w:rsid w:val="00D544F0"/>
    <w:rsid w:val="00D56FCE"/>
    <w:rsid w:val="00D5789B"/>
    <w:rsid w:val="00D61CCF"/>
    <w:rsid w:val="00D708EF"/>
    <w:rsid w:val="00D70C69"/>
    <w:rsid w:val="00D71B3A"/>
    <w:rsid w:val="00D91BAA"/>
    <w:rsid w:val="00DA229C"/>
    <w:rsid w:val="00DA5EAD"/>
    <w:rsid w:val="00DB115A"/>
    <w:rsid w:val="00DB5C61"/>
    <w:rsid w:val="00DC21BB"/>
    <w:rsid w:val="00DC6F69"/>
    <w:rsid w:val="00DD03AF"/>
    <w:rsid w:val="00DD1235"/>
    <w:rsid w:val="00DD232A"/>
    <w:rsid w:val="00DD3EBC"/>
    <w:rsid w:val="00DD44F4"/>
    <w:rsid w:val="00DD4C7F"/>
    <w:rsid w:val="00DF3217"/>
    <w:rsid w:val="00DF3DB6"/>
    <w:rsid w:val="00E05D2F"/>
    <w:rsid w:val="00E070CB"/>
    <w:rsid w:val="00E1170C"/>
    <w:rsid w:val="00E14EB1"/>
    <w:rsid w:val="00E17F1A"/>
    <w:rsid w:val="00E31FCE"/>
    <w:rsid w:val="00E33749"/>
    <w:rsid w:val="00E33C3F"/>
    <w:rsid w:val="00E34A88"/>
    <w:rsid w:val="00E363E4"/>
    <w:rsid w:val="00E36973"/>
    <w:rsid w:val="00E412CC"/>
    <w:rsid w:val="00E42474"/>
    <w:rsid w:val="00E4574E"/>
    <w:rsid w:val="00E47CC3"/>
    <w:rsid w:val="00E56F29"/>
    <w:rsid w:val="00E60A40"/>
    <w:rsid w:val="00E63AFF"/>
    <w:rsid w:val="00E653F8"/>
    <w:rsid w:val="00E66E52"/>
    <w:rsid w:val="00E714CC"/>
    <w:rsid w:val="00E80A4B"/>
    <w:rsid w:val="00E8347C"/>
    <w:rsid w:val="00E87D60"/>
    <w:rsid w:val="00E930A0"/>
    <w:rsid w:val="00E97C7D"/>
    <w:rsid w:val="00EA55B8"/>
    <w:rsid w:val="00EA6873"/>
    <w:rsid w:val="00EB1402"/>
    <w:rsid w:val="00EB5610"/>
    <w:rsid w:val="00EB5A18"/>
    <w:rsid w:val="00EB5C06"/>
    <w:rsid w:val="00EB6440"/>
    <w:rsid w:val="00EB7EE9"/>
    <w:rsid w:val="00ED0607"/>
    <w:rsid w:val="00ED11E8"/>
    <w:rsid w:val="00ED400B"/>
    <w:rsid w:val="00ED585A"/>
    <w:rsid w:val="00EE0D0F"/>
    <w:rsid w:val="00EE1991"/>
    <w:rsid w:val="00EE3EEC"/>
    <w:rsid w:val="00EE5B19"/>
    <w:rsid w:val="00EF1F08"/>
    <w:rsid w:val="00EF29DF"/>
    <w:rsid w:val="00EF2DF2"/>
    <w:rsid w:val="00EF2EFF"/>
    <w:rsid w:val="00EF5012"/>
    <w:rsid w:val="00F106A9"/>
    <w:rsid w:val="00F15DC5"/>
    <w:rsid w:val="00F168F3"/>
    <w:rsid w:val="00F21FEC"/>
    <w:rsid w:val="00F32BF2"/>
    <w:rsid w:val="00F32E2D"/>
    <w:rsid w:val="00F33EA2"/>
    <w:rsid w:val="00F3749C"/>
    <w:rsid w:val="00F418E9"/>
    <w:rsid w:val="00F53389"/>
    <w:rsid w:val="00F628DD"/>
    <w:rsid w:val="00F70989"/>
    <w:rsid w:val="00F70DE5"/>
    <w:rsid w:val="00F7265F"/>
    <w:rsid w:val="00F726B5"/>
    <w:rsid w:val="00F731A3"/>
    <w:rsid w:val="00F74E8E"/>
    <w:rsid w:val="00F74EB1"/>
    <w:rsid w:val="00F74F05"/>
    <w:rsid w:val="00F756C8"/>
    <w:rsid w:val="00F7636D"/>
    <w:rsid w:val="00F80A71"/>
    <w:rsid w:val="00F91E66"/>
    <w:rsid w:val="00F936D7"/>
    <w:rsid w:val="00F937FD"/>
    <w:rsid w:val="00FA1505"/>
    <w:rsid w:val="00FA24B8"/>
    <w:rsid w:val="00FA4C0A"/>
    <w:rsid w:val="00FB2AE9"/>
    <w:rsid w:val="00FB5755"/>
    <w:rsid w:val="00FB5E2B"/>
    <w:rsid w:val="00FC07EB"/>
    <w:rsid w:val="00FC1157"/>
    <w:rsid w:val="00FC1752"/>
    <w:rsid w:val="00FC189D"/>
    <w:rsid w:val="00FC57D8"/>
    <w:rsid w:val="00FC640D"/>
    <w:rsid w:val="00FD096E"/>
    <w:rsid w:val="00FD1A56"/>
    <w:rsid w:val="00FD49A1"/>
    <w:rsid w:val="00FD7EA3"/>
    <w:rsid w:val="00FE013C"/>
    <w:rsid w:val="00FF2830"/>
    <w:rsid w:val="00FF5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88AF70"/>
  <w15:docId w15:val="{41897C48-194B-B040-B0F9-E015056FB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F11D5"/>
    <w:pPr>
      <w:spacing w:after="0"/>
    </w:pPr>
  </w:style>
  <w:style w:type="paragraph" w:styleId="1">
    <w:name w:val="heading 1"/>
    <w:basedOn w:val="a"/>
    <w:next w:val="a"/>
    <w:link w:val="10"/>
    <w:uiPriority w:val="9"/>
    <w:rsid w:val="0018770C"/>
    <w:pPr>
      <w:keepNext/>
      <w:keepLines/>
      <w:spacing w:after="720" w:line="24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  <w:lang w:eastAsia="ru-RU"/>
    </w:rPr>
  </w:style>
  <w:style w:type="paragraph" w:styleId="20">
    <w:name w:val="heading 2"/>
    <w:basedOn w:val="a"/>
    <w:next w:val="a"/>
    <w:link w:val="21"/>
    <w:uiPriority w:val="9"/>
    <w:semiHidden/>
    <w:unhideWhenUsed/>
    <w:rsid w:val="001B31D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31D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6D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6D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6D7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0">
    <w:name w:val="heading 7"/>
    <w:basedOn w:val="a"/>
    <w:next w:val="a"/>
    <w:link w:val="71"/>
    <w:uiPriority w:val="9"/>
    <w:semiHidden/>
    <w:unhideWhenUsed/>
    <w:qFormat/>
    <w:rsid w:val="00CF6D7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0">
    <w:name w:val="heading 8"/>
    <w:basedOn w:val="a"/>
    <w:next w:val="a"/>
    <w:link w:val="81"/>
    <w:uiPriority w:val="9"/>
    <w:semiHidden/>
    <w:unhideWhenUsed/>
    <w:qFormat/>
    <w:rsid w:val="00CF6D7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6D7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70CB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070CB"/>
  </w:style>
  <w:style w:type="paragraph" w:styleId="a5">
    <w:name w:val="footer"/>
    <w:basedOn w:val="a"/>
    <w:link w:val="a6"/>
    <w:uiPriority w:val="99"/>
    <w:unhideWhenUsed/>
    <w:rsid w:val="00E070C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070CB"/>
  </w:style>
  <w:style w:type="table" w:styleId="a7">
    <w:name w:val="Table Grid"/>
    <w:basedOn w:val="a1"/>
    <w:uiPriority w:val="39"/>
    <w:rsid w:val="001A09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2. Основной текст"/>
    <w:basedOn w:val="a"/>
    <w:link w:val="23"/>
    <w:rsid w:val="009772C1"/>
    <w:pPr>
      <w:suppressAutoHyphens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link w:val="15"/>
    <w:autoRedefine/>
    <w:uiPriority w:val="39"/>
    <w:unhideWhenUsed/>
    <w:qFormat/>
    <w:rsid w:val="00986A3A"/>
    <w:pPr>
      <w:tabs>
        <w:tab w:val="right" w:leader="dot" w:pos="9344"/>
      </w:tabs>
      <w:spacing w:line="360" w:lineRule="auto"/>
      <w:jc w:val="both"/>
    </w:pPr>
    <w:rPr>
      <w:rFonts w:ascii="Times New Roman" w:hAnsi="Times New Roman" w:cstheme="minorHAnsi"/>
      <w:bCs/>
      <w:sz w:val="28"/>
      <w:szCs w:val="20"/>
    </w:rPr>
  </w:style>
  <w:style w:type="paragraph" w:styleId="24">
    <w:name w:val="toc 2"/>
    <w:basedOn w:val="13"/>
    <w:next w:val="a"/>
    <w:autoRedefine/>
    <w:uiPriority w:val="39"/>
    <w:unhideWhenUsed/>
    <w:qFormat/>
    <w:rsid w:val="002D3717"/>
    <w:pPr>
      <w:widowControl/>
      <w:numPr>
        <w:ilvl w:val="0"/>
        <w:numId w:val="0"/>
      </w:numPr>
      <w:suppressAutoHyphens w:val="0"/>
      <w:ind w:left="284"/>
    </w:pPr>
    <w:rPr>
      <w:rFonts w:cstheme="minorHAnsi"/>
      <w:b w:val="0"/>
      <w:szCs w:val="20"/>
    </w:rPr>
  </w:style>
  <w:style w:type="character" w:styleId="a8">
    <w:name w:val="annotation reference"/>
    <w:basedOn w:val="a0"/>
    <w:uiPriority w:val="99"/>
    <w:semiHidden/>
    <w:unhideWhenUsed/>
    <w:rsid w:val="00672EE4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672EE4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72EE4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72EE4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72EE4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672E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72EE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3D504D"/>
    <w:rPr>
      <w:rFonts w:ascii="Times New Roman" w:eastAsiaTheme="majorEastAsia" w:hAnsi="Times New Roman" w:cstheme="majorBidi"/>
      <w:bCs/>
      <w:caps/>
      <w:sz w:val="28"/>
      <w:szCs w:val="28"/>
      <w:lang w:eastAsia="ru-RU"/>
    </w:rPr>
  </w:style>
  <w:style w:type="paragraph" w:customStyle="1" w:styleId="12">
    <w:name w:val="1.2. Заголовок раздела"/>
    <w:basedOn w:val="a"/>
    <w:next w:val="22"/>
    <w:link w:val="120"/>
    <w:qFormat/>
    <w:rsid w:val="005F0904"/>
    <w:pPr>
      <w:pageBreakBefore/>
      <w:widowControl w:val="0"/>
      <w:numPr>
        <w:numId w:val="6"/>
      </w:numPr>
      <w:suppressAutoHyphens/>
      <w:spacing w:line="360" w:lineRule="auto"/>
      <w:jc w:val="both"/>
    </w:pPr>
    <w:rPr>
      <w:rFonts w:ascii="Times New Roman" w:hAnsi="Times New Roman"/>
      <w:b/>
      <w:sz w:val="28"/>
    </w:rPr>
  </w:style>
  <w:style w:type="character" w:customStyle="1" w:styleId="120">
    <w:name w:val="1.2. Заголовок раздела Знак"/>
    <w:basedOn w:val="10"/>
    <w:link w:val="12"/>
    <w:rsid w:val="005F0904"/>
    <w:rPr>
      <w:rFonts w:ascii="Times New Roman" w:eastAsiaTheme="majorEastAsia" w:hAnsi="Times New Roman" w:cstheme="majorBidi"/>
      <w:b/>
      <w:bCs w:val="0"/>
      <w:caps w:val="0"/>
      <w:sz w:val="28"/>
      <w:szCs w:val="28"/>
      <w:lang w:eastAsia="ru-RU"/>
    </w:rPr>
  </w:style>
  <w:style w:type="paragraph" w:customStyle="1" w:styleId="13">
    <w:name w:val="1.3. Заголовок подраздела"/>
    <w:basedOn w:val="12"/>
    <w:next w:val="22"/>
    <w:link w:val="130"/>
    <w:qFormat/>
    <w:rsid w:val="00951847"/>
    <w:pPr>
      <w:pageBreakBefore w:val="0"/>
      <w:numPr>
        <w:ilvl w:val="1"/>
      </w:numPr>
    </w:pPr>
    <w:rPr>
      <w:rFonts w:cs="Times New Roman"/>
    </w:rPr>
  </w:style>
  <w:style w:type="paragraph" w:customStyle="1" w:styleId="42">
    <w:name w:val="4.2. Подрисуночная подпись нумерация по разделам"/>
    <w:basedOn w:val="41"/>
    <w:next w:val="22"/>
    <w:rsid w:val="00D91BAA"/>
    <w:pPr>
      <w:numPr>
        <w:ilvl w:val="5"/>
      </w:numPr>
    </w:pPr>
  </w:style>
  <w:style w:type="character" w:customStyle="1" w:styleId="130">
    <w:name w:val="1.3. Заголовок подраздела Знак"/>
    <w:basedOn w:val="a0"/>
    <w:link w:val="13"/>
    <w:rsid w:val="00951847"/>
    <w:rPr>
      <w:rFonts w:ascii="Times New Roman" w:hAnsi="Times New Roman" w:cs="Times New Roman"/>
      <w:b/>
      <w:sz w:val="28"/>
    </w:rPr>
  </w:style>
  <w:style w:type="paragraph" w:customStyle="1" w:styleId="311">
    <w:name w:val="3.1.1. Название продолжения таблицы нумерация сквозная"/>
    <w:basedOn w:val="31"/>
    <w:next w:val="22"/>
    <w:rsid w:val="000E736B"/>
    <w:pPr>
      <w:pageBreakBefore/>
      <w:numPr>
        <w:ilvl w:val="7"/>
      </w:numPr>
    </w:pPr>
  </w:style>
  <w:style w:type="paragraph" w:customStyle="1" w:styleId="321">
    <w:name w:val="3.2.1. Название продолжения таблицы нумерация по разделам"/>
    <w:basedOn w:val="32"/>
    <w:next w:val="22"/>
    <w:rsid w:val="000E736B"/>
    <w:pPr>
      <w:pageBreakBefore/>
      <w:widowControl w:val="0"/>
      <w:numPr>
        <w:ilvl w:val="8"/>
      </w:numPr>
    </w:pPr>
  </w:style>
  <w:style w:type="paragraph" w:customStyle="1" w:styleId="7">
    <w:name w:val="7. Нумерация списка использованных источников"/>
    <w:basedOn w:val="af"/>
    <w:link w:val="72"/>
    <w:qFormat/>
    <w:rsid w:val="00986A3A"/>
    <w:pPr>
      <w:widowControl w:val="0"/>
      <w:numPr>
        <w:numId w:val="2"/>
      </w:numPr>
      <w:autoSpaceDE w:val="0"/>
      <w:autoSpaceDN w:val="0"/>
      <w:adjustRightInd w:val="0"/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6214">
    <w:name w:val="6.2. Текст Листинга кода 14 пт"/>
    <w:basedOn w:val="6112"/>
    <w:rsid w:val="002E5600"/>
    <w:rPr>
      <w:sz w:val="28"/>
    </w:rPr>
  </w:style>
  <w:style w:type="paragraph" w:customStyle="1" w:styleId="110">
    <w:name w:val="1.1. Заголовок структурного элемента"/>
    <w:basedOn w:val="22"/>
    <w:next w:val="22"/>
    <w:link w:val="111"/>
    <w:qFormat/>
    <w:rsid w:val="002D3717"/>
    <w:pPr>
      <w:pageBreakBefore/>
      <w:widowControl w:val="0"/>
      <w:ind w:firstLine="0"/>
      <w:jc w:val="center"/>
    </w:pPr>
    <w:rPr>
      <w:b/>
      <w:caps/>
    </w:rPr>
  </w:style>
  <w:style w:type="character" w:customStyle="1" w:styleId="72">
    <w:name w:val="7. Нумерация списка использованных источников Знак"/>
    <w:basedOn w:val="a0"/>
    <w:link w:val="7"/>
    <w:rsid w:val="00986A3A"/>
    <w:rPr>
      <w:rFonts w:ascii="Times New Roman" w:hAnsi="Times New Roman" w:cs="Times New Roman"/>
      <w:sz w:val="28"/>
      <w:szCs w:val="28"/>
    </w:rPr>
  </w:style>
  <w:style w:type="paragraph" w:customStyle="1" w:styleId="14">
    <w:name w:val="1.4. Заголовок пункта"/>
    <w:basedOn w:val="13"/>
    <w:next w:val="22"/>
    <w:link w:val="140"/>
    <w:qFormat/>
    <w:rsid w:val="005F0904"/>
    <w:pPr>
      <w:numPr>
        <w:ilvl w:val="2"/>
      </w:numPr>
    </w:pPr>
  </w:style>
  <w:style w:type="character" w:customStyle="1" w:styleId="111">
    <w:name w:val="1.1. Заголовок структурного элемента Знак"/>
    <w:basedOn w:val="120"/>
    <w:link w:val="110"/>
    <w:rsid w:val="002D3717"/>
    <w:rPr>
      <w:rFonts w:ascii="Times New Roman" w:eastAsia="Times New Roman" w:hAnsi="Times New Roman" w:cs="Times New Roman"/>
      <w:b/>
      <w:bCs w:val="0"/>
      <w:caps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B31DF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140">
    <w:name w:val="1.4. Заголовок пункта Знак"/>
    <w:basedOn w:val="a0"/>
    <w:link w:val="14"/>
    <w:rsid w:val="005F0904"/>
    <w:rPr>
      <w:rFonts w:ascii="Times New Roman" w:hAnsi="Times New Roman" w:cs="Times New Roman"/>
      <w:b/>
      <w:sz w:val="28"/>
    </w:rPr>
  </w:style>
  <w:style w:type="character" w:customStyle="1" w:styleId="21">
    <w:name w:val="Заголовок 2 Знак"/>
    <w:basedOn w:val="a0"/>
    <w:link w:val="20"/>
    <w:uiPriority w:val="9"/>
    <w:semiHidden/>
    <w:rsid w:val="001B31DF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styleId="af0">
    <w:name w:val="Placeholder Text"/>
    <w:basedOn w:val="a0"/>
    <w:uiPriority w:val="99"/>
    <w:semiHidden/>
    <w:rsid w:val="00083A0A"/>
    <w:rPr>
      <w:color w:val="808080"/>
    </w:rPr>
  </w:style>
  <w:style w:type="paragraph" w:customStyle="1" w:styleId="43">
    <w:name w:val="4. Рисунок"/>
    <w:basedOn w:val="a"/>
    <w:next w:val="41"/>
    <w:rsid w:val="002B43EC"/>
    <w:pPr>
      <w:keepNext/>
      <w:widowControl w:val="0"/>
      <w:spacing w:line="36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">
    <w:name w:val="Body Text"/>
    <w:basedOn w:val="a"/>
    <w:link w:val="af1"/>
    <w:semiHidden/>
    <w:unhideWhenUsed/>
    <w:qFormat/>
    <w:rsid w:val="00881391"/>
    <w:pPr>
      <w:spacing w:after="120"/>
    </w:pPr>
  </w:style>
  <w:style w:type="character" w:customStyle="1" w:styleId="23">
    <w:name w:val="2. Основной текст Знак"/>
    <w:basedOn w:val="a0"/>
    <w:link w:val="22"/>
    <w:rsid w:val="009772C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32">
    <w:name w:val="3.2. Название таблицы нумерация по разделам"/>
    <w:basedOn w:val="31"/>
    <w:rsid w:val="000E736B"/>
    <w:pPr>
      <w:numPr>
        <w:ilvl w:val="4"/>
      </w:numPr>
      <w:suppressAutoHyphens/>
    </w:pPr>
  </w:style>
  <w:style w:type="character" w:customStyle="1" w:styleId="16">
    <w:name w:val="Неразрешенное упоминание1"/>
    <w:basedOn w:val="a0"/>
    <w:uiPriority w:val="99"/>
    <w:semiHidden/>
    <w:unhideWhenUsed/>
    <w:rsid w:val="00FA24B8"/>
    <w:rPr>
      <w:color w:val="605E5C"/>
      <w:shd w:val="clear" w:color="auto" w:fill="E1DFDD"/>
    </w:rPr>
  </w:style>
  <w:style w:type="paragraph" w:customStyle="1" w:styleId="53">
    <w:name w:val="5.3. Списки штриховой"/>
    <w:basedOn w:val="22"/>
    <w:rsid w:val="00901ABC"/>
    <w:pPr>
      <w:numPr>
        <w:numId w:val="3"/>
      </w:numPr>
      <w:ind w:left="0" w:firstLine="709"/>
    </w:pPr>
  </w:style>
  <w:style w:type="paragraph" w:customStyle="1" w:styleId="51">
    <w:name w:val="5.1. Списки буквенный"/>
    <w:basedOn w:val="53"/>
    <w:rsid w:val="00C31547"/>
    <w:pPr>
      <w:numPr>
        <w:numId w:val="4"/>
      </w:numPr>
      <w:ind w:left="0" w:firstLine="709"/>
    </w:pPr>
  </w:style>
  <w:style w:type="paragraph" w:customStyle="1" w:styleId="52">
    <w:name w:val="5.2. Списки цифровой"/>
    <w:basedOn w:val="53"/>
    <w:rsid w:val="00E60A40"/>
    <w:pPr>
      <w:numPr>
        <w:numId w:val="5"/>
      </w:numPr>
      <w:ind w:left="0" w:firstLine="709"/>
    </w:pPr>
  </w:style>
  <w:style w:type="character" w:customStyle="1" w:styleId="af1">
    <w:name w:val="Основной текст Знак"/>
    <w:basedOn w:val="a0"/>
    <w:link w:val="af"/>
    <w:semiHidden/>
    <w:rsid w:val="00881391"/>
  </w:style>
  <w:style w:type="paragraph" w:customStyle="1" w:styleId="41">
    <w:name w:val="4.1. Подрисуночная подпись нумерация сквозная"/>
    <w:basedOn w:val="22"/>
    <w:next w:val="22"/>
    <w:rsid w:val="00DF3DB6"/>
    <w:pPr>
      <w:numPr>
        <w:ilvl w:val="6"/>
        <w:numId w:val="6"/>
      </w:numPr>
      <w:jc w:val="center"/>
    </w:pPr>
  </w:style>
  <w:style w:type="character" w:customStyle="1" w:styleId="81">
    <w:name w:val="Заголовок 8 Знак"/>
    <w:basedOn w:val="a0"/>
    <w:link w:val="80"/>
    <w:uiPriority w:val="9"/>
    <w:semiHidden/>
    <w:rsid w:val="00CF6D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71">
    <w:name w:val="Заголовок 7 Знак"/>
    <w:basedOn w:val="a0"/>
    <w:link w:val="70"/>
    <w:uiPriority w:val="9"/>
    <w:semiHidden/>
    <w:rsid w:val="00CF6D7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90">
    <w:name w:val="Заголовок 9 Знак"/>
    <w:basedOn w:val="a0"/>
    <w:link w:val="9"/>
    <w:uiPriority w:val="9"/>
    <w:semiHidden/>
    <w:rsid w:val="00CF6D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60">
    <w:name w:val="Заголовок 6 Знак"/>
    <w:basedOn w:val="a0"/>
    <w:link w:val="6"/>
    <w:uiPriority w:val="9"/>
    <w:semiHidden/>
    <w:rsid w:val="00CF6D7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50">
    <w:name w:val="Заголовок 5 Знак"/>
    <w:basedOn w:val="a0"/>
    <w:link w:val="5"/>
    <w:uiPriority w:val="9"/>
    <w:semiHidden/>
    <w:rsid w:val="00CF6D7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CF6D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2">
    <w:name w:val="Normal (Web)"/>
    <w:basedOn w:val="a"/>
    <w:uiPriority w:val="99"/>
    <w:semiHidden/>
    <w:unhideWhenUsed/>
    <w:rsid w:val="008D6B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6112">
    <w:name w:val="6.1. Текст Листинга кода 12 пт"/>
    <w:basedOn w:val="a"/>
    <w:link w:val="61120"/>
    <w:qFormat/>
    <w:rsid w:val="00D15F5F"/>
    <w:pPr>
      <w:spacing w:line="360" w:lineRule="auto"/>
      <w:jc w:val="both"/>
    </w:pPr>
    <w:rPr>
      <w:rFonts w:ascii="Courier New" w:hAnsi="Courier New"/>
      <w:sz w:val="24"/>
    </w:rPr>
  </w:style>
  <w:style w:type="character" w:customStyle="1" w:styleId="61120">
    <w:name w:val="6.1. Текст Листинга кода 12 пт Знак"/>
    <w:basedOn w:val="a0"/>
    <w:link w:val="6112"/>
    <w:rsid w:val="00D15F5F"/>
    <w:rPr>
      <w:rFonts w:ascii="Courier New" w:hAnsi="Courier New"/>
      <w:sz w:val="24"/>
    </w:rPr>
  </w:style>
  <w:style w:type="paragraph" w:customStyle="1" w:styleId="31">
    <w:name w:val="3.1. Название таблицы нумерация сквозная"/>
    <w:basedOn w:val="a"/>
    <w:rsid w:val="00986A3A"/>
    <w:pPr>
      <w:keepNext/>
      <w:numPr>
        <w:ilvl w:val="3"/>
        <w:numId w:val="6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af3">
    <w:name w:val="TOC Heading"/>
    <w:basedOn w:val="22"/>
    <w:next w:val="a"/>
    <w:uiPriority w:val="39"/>
    <w:unhideWhenUsed/>
    <w:qFormat/>
    <w:rsid w:val="00DD232A"/>
    <w:pPr>
      <w:ind w:firstLine="0"/>
      <w:jc w:val="center"/>
    </w:pPr>
    <w:rPr>
      <w:b/>
      <w:bCs/>
      <w:caps/>
      <w:szCs w:val="32"/>
    </w:rPr>
  </w:style>
  <w:style w:type="paragraph" w:styleId="33">
    <w:name w:val="toc 3"/>
    <w:basedOn w:val="a"/>
    <w:next w:val="a"/>
    <w:autoRedefine/>
    <w:uiPriority w:val="39"/>
    <w:unhideWhenUsed/>
    <w:qFormat/>
    <w:rsid w:val="002D3717"/>
    <w:pPr>
      <w:widowControl w:val="0"/>
      <w:tabs>
        <w:tab w:val="right" w:leader="dot" w:pos="9344"/>
      </w:tabs>
      <w:spacing w:line="360" w:lineRule="auto"/>
      <w:ind w:left="567"/>
      <w:jc w:val="both"/>
    </w:pPr>
    <w:rPr>
      <w:rFonts w:ascii="Times New Roman" w:hAnsi="Times New Roman" w:cstheme="minorHAnsi"/>
      <w:iCs/>
      <w:sz w:val="28"/>
      <w:szCs w:val="20"/>
    </w:rPr>
  </w:style>
  <w:style w:type="character" w:customStyle="1" w:styleId="15">
    <w:name w:val="Оглавление 1 Знак"/>
    <w:basedOn w:val="a0"/>
    <w:link w:val="11"/>
    <w:uiPriority w:val="39"/>
    <w:rsid w:val="00986A3A"/>
    <w:rPr>
      <w:rFonts w:ascii="Times New Roman" w:hAnsi="Times New Roman" w:cstheme="minorHAnsi"/>
      <w:bCs/>
      <w:sz w:val="28"/>
      <w:szCs w:val="20"/>
    </w:rPr>
  </w:style>
  <w:style w:type="paragraph" w:customStyle="1" w:styleId="33112">
    <w:name w:val="3.3.1. Текст шапки таблицы 12 пт"/>
    <w:basedOn w:val="22"/>
    <w:rsid w:val="003E6AEF"/>
    <w:pPr>
      <w:spacing w:line="240" w:lineRule="auto"/>
      <w:ind w:firstLine="0"/>
      <w:jc w:val="center"/>
    </w:pPr>
    <w:rPr>
      <w:sz w:val="24"/>
    </w:rPr>
  </w:style>
  <w:style w:type="paragraph" w:customStyle="1" w:styleId="33214">
    <w:name w:val="3.3.2. Текст шапки таблицы 14 пт"/>
    <w:basedOn w:val="33112"/>
    <w:rsid w:val="003E6AEF"/>
    <w:rPr>
      <w:sz w:val="28"/>
    </w:rPr>
  </w:style>
  <w:style w:type="paragraph" w:customStyle="1" w:styleId="341112">
    <w:name w:val="3.4.1. Боковик таблицы (без 1 ячейки) 12 пт"/>
    <w:basedOn w:val="33112"/>
    <w:rsid w:val="003E6AEF"/>
    <w:pPr>
      <w:jc w:val="left"/>
    </w:pPr>
  </w:style>
  <w:style w:type="paragraph" w:customStyle="1" w:styleId="342114">
    <w:name w:val="3.4.2. Боковик таблицы (без 1 ячейки) 14 пт"/>
    <w:basedOn w:val="341112"/>
    <w:rsid w:val="003E6AEF"/>
    <w:rPr>
      <w:sz w:val="28"/>
    </w:rPr>
  </w:style>
  <w:style w:type="paragraph" w:customStyle="1" w:styleId="35112">
    <w:name w:val="3.5.1. Текст таблицы 12 пт"/>
    <w:basedOn w:val="22"/>
    <w:rsid w:val="003E6AEF"/>
    <w:pPr>
      <w:spacing w:line="240" w:lineRule="auto"/>
      <w:ind w:firstLine="0"/>
      <w:jc w:val="center"/>
    </w:pPr>
    <w:rPr>
      <w:sz w:val="24"/>
    </w:rPr>
  </w:style>
  <w:style w:type="paragraph" w:customStyle="1" w:styleId="35214">
    <w:name w:val="3.5.2. Текст таблицы 14 пт"/>
    <w:basedOn w:val="35112"/>
    <w:rsid w:val="003E6AEF"/>
    <w:rPr>
      <w:sz w:val="28"/>
    </w:rPr>
  </w:style>
  <w:style w:type="character" w:styleId="af4">
    <w:name w:val="Hyperlink"/>
    <w:basedOn w:val="a0"/>
    <w:uiPriority w:val="99"/>
    <w:unhideWhenUsed/>
    <w:rsid w:val="00986A3A"/>
    <w:rPr>
      <w:color w:val="0563C1" w:themeColor="hyperlink"/>
      <w:u w:val="single"/>
    </w:rPr>
  </w:style>
  <w:style w:type="paragraph" w:customStyle="1" w:styleId="8">
    <w:name w:val="8. Название приложения"/>
    <w:basedOn w:val="110"/>
    <w:autoRedefine/>
    <w:rsid w:val="00986E24"/>
    <w:pPr>
      <w:pageBreakBefore w:val="0"/>
      <w:numPr>
        <w:numId w:val="11"/>
      </w:numPr>
    </w:pPr>
    <w:rPr>
      <w:caps w:val="0"/>
      <w:lang w:val="en-US"/>
    </w:rPr>
  </w:style>
  <w:style w:type="paragraph" w:styleId="44">
    <w:name w:val="toc 4"/>
    <w:basedOn w:val="a"/>
    <w:next w:val="a"/>
    <w:autoRedefine/>
    <w:uiPriority w:val="39"/>
    <w:semiHidden/>
    <w:unhideWhenUsed/>
    <w:rsid w:val="000D2767"/>
    <w:pPr>
      <w:spacing w:after="100"/>
      <w:ind w:left="660"/>
    </w:pPr>
  </w:style>
  <w:style w:type="paragraph" w:styleId="2">
    <w:name w:val="Quote"/>
    <w:basedOn w:val="a"/>
    <w:next w:val="a"/>
    <w:link w:val="25"/>
    <w:uiPriority w:val="29"/>
    <w:rsid w:val="000D2767"/>
    <w:pPr>
      <w:numPr>
        <w:numId w:val="9"/>
      </w:numPr>
      <w:spacing w:before="200" w:after="160"/>
      <w:ind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"/>
    <w:uiPriority w:val="29"/>
    <w:rsid w:val="000D2767"/>
    <w:rPr>
      <w:i/>
      <w:iCs/>
      <w:color w:val="404040" w:themeColor="text1" w:themeTint="BF"/>
    </w:rPr>
  </w:style>
  <w:style w:type="character" w:styleId="af5">
    <w:name w:val="Unresolved Mention"/>
    <w:basedOn w:val="a0"/>
    <w:uiPriority w:val="99"/>
    <w:semiHidden/>
    <w:unhideWhenUsed/>
    <w:rsid w:val="00CF59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8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2131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4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5653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2135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edostsevstepan/Downloads/&#1064;&#1072;&#1073;&#1083;&#1086;&#1085;%20&#1086;&#1090;&#1095;&#1077;&#1090;&#1072;%20&#1086;&#1090;%20&#1082;&#1086;&#1084;&#1072;&#1085;&#1076;&#1099;%20&#1055;&#1088;&#1086;&#1077;&#1082;&#1090;&#1085;&#1086;&#1075;&#1086;%20&#1087;&#1088;&#1072;&#1082;&#1090;&#1080;&#1082;&#1091;&#1084;&#1072;%202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217F6-7A13-4E63-891C-78AC0B52F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от команды Проектного практикума 2.dotx</Template>
  <TotalTime>3</TotalTime>
  <Pages>24</Pages>
  <Words>2870</Words>
  <Characters>16361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Федосцев Степан Александрович</dc:creator>
  <cp:keywords/>
  <dc:description/>
  <cp:lastModifiedBy>Федосцев Степан Александрович</cp:lastModifiedBy>
  <cp:revision>3</cp:revision>
  <dcterms:created xsi:type="dcterms:W3CDTF">2025-05-25T19:49:00Z</dcterms:created>
  <dcterms:modified xsi:type="dcterms:W3CDTF">2025-05-25T19:53:00Z</dcterms:modified>
</cp:coreProperties>
</file>