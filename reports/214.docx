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7D4946" w14:textId="77777777" w:rsidR="009F5902" w:rsidRPr="00534870" w:rsidRDefault="009F5902" w:rsidP="002C45D2">
      <w:pPr>
        <w:pStyle w:val="43"/>
        <w:jc w:val="left"/>
      </w:pPr>
      <w:r w:rsidRPr="00534870">
        <w:t xml:space="preserve">Министерство науки и </w:t>
      </w:r>
      <w:r>
        <w:t xml:space="preserve">высшего </w:t>
      </w:r>
      <w:r w:rsidRPr="00534870">
        <w:t>образования Российской Федерации</w:t>
      </w:r>
    </w:p>
    <w:p w14:paraId="2070EAF5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автономное образовательное учреждение </w:t>
      </w:r>
    </w:p>
    <w:p w14:paraId="26F27B64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14:paraId="3F74829F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«Уральский федеральный университет </w:t>
      </w:r>
    </w:p>
    <w:p w14:paraId="73C3D8B0" w14:textId="77777777" w:rsidR="009F5902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имени первого Президента России Б.Н. Ельцина»</w:t>
      </w:r>
    </w:p>
    <w:p w14:paraId="3B5CCA5B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1CBC69E" w14:textId="77777777" w:rsidR="009F5902" w:rsidRDefault="009F5902" w:rsidP="00126EE2">
      <w:pPr>
        <w:pStyle w:val="22"/>
        <w:ind w:firstLine="0"/>
        <w:jc w:val="center"/>
      </w:pPr>
      <w:r>
        <w:t>Институт радиоэлектроники и информационных технологий – РТФ</w:t>
      </w:r>
    </w:p>
    <w:p w14:paraId="318F9921" w14:textId="77777777" w:rsidR="009F5902" w:rsidRDefault="009F5902" w:rsidP="00126EE2">
      <w:pPr>
        <w:pStyle w:val="22"/>
        <w:ind w:firstLine="0"/>
        <w:jc w:val="center"/>
      </w:pPr>
      <w:r>
        <w:t>Школа бакалавриата</w:t>
      </w:r>
    </w:p>
    <w:p w14:paraId="6CF25908" w14:textId="77777777" w:rsidR="009F5902" w:rsidRPr="00306C45" w:rsidRDefault="009F5902" w:rsidP="009F5902">
      <w:pPr>
        <w:spacing w:line="276" w:lineRule="auto"/>
        <w:jc w:val="center"/>
      </w:pPr>
    </w:p>
    <w:p w14:paraId="284E8424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3012D9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A4FEA65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6DFFD2F" w14:textId="77777777" w:rsidR="009F5902" w:rsidRPr="00DB132F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A00BB67" w14:textId="77777777" w:rsidR="009F5902" w:rsidRDefault="009F5902" w:rsidP="009F590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225BA0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0621D0AF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4F8EF5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проекту</w:t>
      </w:r>
    </w:p>
    <w:p w14:paraId="392C2E7D" w14:textId="7934CD95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975F6" w:rsidRPr="00F975F6">
        <w:rPr>
          <w:rFonts w:ascii="Times New Roman" w:hAnsi="Times New Roman" w:cs="Times New Roman"/>
          <w:sz w:val="28"/>
          <w:szCs w:val="28"/>
        </w:rPr>
        <w:t>Разработка веб-сервиса для оценки ПВК стажеров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F0030F2" w14:textId="77777777" w:rsidR="009F5902" w:rsidRPr="00DB132F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62B550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«Проектный практикум»</w:t>
      </w:r>
    </w:p>
    <w:p w14:paraId="66D2B293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199CA0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D9A7D31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AC19D2F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0B812DB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0B81BEC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356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80"/>
        <w:gridCol w:w="2876"/>
      </w:tblGrid>
      <w:tr w:rsidR="009F5902" w:rsidRPr="00534870" w14:paraId="3D3571A7" w14:textId="77777777" w:rsidTr="00F73B2B">
        <w:trPr>
          <w:trHeight w:val="195"/>
        </w:trPr>
        <w:tc>
          <w:tcPr>
            <w:tcW w:w="6480" w:type="dxa"/>
          </w:tcPr>
          <w:p w14:paraId="421407B3" w14:textId="3E8C915E" w:rsidR="009F5902" w:rsidRPr="00881391" w:rsidRDefault="009F5902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Заказчик:</w:t>
            </w:r>
            <w:r w:rsidR="00F975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Смирнов Д.С.</w:t>
            </w:r>
          </w:p>
        </w:tc>
        <w:tc>
          <w:tcPr>
            <w:tcW w:w="2876" w:type="dxa"/>
            <w:tcBorders>
              <w:bottom w:val="single" w:sz="4" w:space="0" w:color="auto"/>
            </w:tcBorders>
            <w:vAlign w:val="center"/>
          </w:tcPr>
          <w:p w14:paraId="15782523" w14:textId="77777777" w:rsidR="009F5902" w:rsidRPr="00534870" w:rsidRDefault="009F5902" w:rsidP="00F73B2B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9F5902" w:rsidRPr="00534870" w14:paraId="29B55EEB" w14:textId="77777777" w:rsidTr="00F73B2B">
        <w:trPr>
          <w:trHeight w:val="195"/>
        </w:trPr>
        <w:tc>
          <w:tcPr>
            <w:tcW w:w="6480" w:type="dxa"/>
          </w:tcPr>
          <w:p w14:paraId="689F703E" w14:textId="613A1501" w:rsidR="009F5902" w:rsidRPr="00881391" w:rsidRDefault="009F5902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Куратор: </w:t>
            </w:r>
            <w:r w:rsidR="00F975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Смирнов Д.С.</w:t>
            </w: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A1EAB1" w14:textId="77777777" w:rsidR="009F5902" w:rsidRPr="00534870" w:rsidRDefault="009F5902" w:rsidP="00F73B2B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9F5902" w:rsidRPr="00534870" w14:paraId="4161BD39" w14:textId="77777777" w:rsidTr="00F73B2B">
        <w:trPr>
          <w:trHeight w:val="549"/>
        </w:trPr>
        <w:tc>
          <w:tcPr>
            <w:tcW w:w="6480" w:type="dxa"/>
          </w:tcPr>
          <w:p w14:paraId="2E073650" w14:textId="65A4B535" w:rsidR="009F5902" w:rsidRPr="00881391" w:rsidRDefault="009F5902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Студенты команды</w:t>
            </w:r>
            <w:r w:rsidR="00F975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:</w:t>
            </w: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F975F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Pixel</w:t>
            </w:r>
            <w:r w:rsidR="00F975F6" w:rsidRPr="007F663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F975F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Pioneers</w:t>
            </w:r>
          </w:p>
          <w:p w14:paraId="65BB65D7" w14:textId="4617E68A" w:rsidR="009F5902" w:rsidRPr="00881391" w:rsidRDefault="00F975F6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bookmarkStart w:id="0" w:name="_Hlk163812039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Мельников М.Е</w:t>
            </w:r>
            <w:r w:rsidR="009F5902"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bookmarkEnd w:id="0"/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3ECD95" w14:textId="77777777" w:rsidR="009F5902" w:rsidRPr="00534870" w:rsidRDefault="009F5902" w:rsidP="00F73B2B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9F5902" w:rsidRPr="00534870" w14:paraId="79784AAA" w14:textId="77777777" w:rsidTr="00F73B2B">
        <w:trPr>
          <w:trHeight w:val="311"/>
        </w:trPr>
        <w:tc>
          <w:tcPr>
            <w:tcW w:w="6480" w:type="dxa"/>
          </w:tcPr>
          <w:p w14:paraId="5DA5035B" w14:textId="1ABA29C7" w:rsidR="009F5902" w:rsidRPr="00881391" w:rsidRDefault="00F975F6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Килязова Ю.С</w:t>
            </w:r>
            <w:r w:rsidR="009F5902"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7E971F" w14:textId="77777777" w:rsidR="009F5902" w:rsidRPr="00534870" w:rsidRDefault="009F5902" w:rsidP="00F73B2B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9F5902" w:rsidRPr="00534870" w14:paraId="0FF0C457" w14:textId="77777777" w:rsidTr="00F73B2B">
        <w:trPr>
          <w:trHeight w:val="445"/>
        </w:trPr>
        <w:tc>
          <w:tcPr>
            <w:tcW w:w="6480" w:type="dxa"/>
          </w:tcPr>
          <w:p w14:paraId="16D543C3" w14:textId="488AC676" w:rsidR="009F5902" w:rsidRPr="00881391" w:rsidRDefault="00F975F6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F663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Гавриляк М.В</w:t>
            </w:r>
            <w:r w:rsidR="009F5902"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9547D1" w14:textId="77777777" w:rsidR="009F5902" w:rsidRPr="00534870" w:rsidRDefault="009F5902" w:rsidP="00F73B2B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F975F6" w:rsidRPr="00534870" w14:paraId="0CD6C709" w14:textId="77777777" w:rsidTr="00F73B2B">
        <w:trPr>
          <w:trHeight w:val="445"/>
        </w:trPr>
        <w:tc>
          <w:tcPr>
            <w:tcW w:w="6480" w:type="dxa"/>
          </w:tcPr>
          <w:p w14:paraId="230E8E43" w14:textId="2B88EDA0" w:rsidR="00F975F6" w:rsidRPr="007F6637" w:rsidRDefault="00F975F6" w:rsidP="00F73B2B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F663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Полякова Ю.А.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74686D" w14:textId="77777777" w:rsidR="00F975F6" w:rsidRPr="00534870" w:rsidRDefault="00F975F6" w:rsidP="00F73B2B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22A905EA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954A059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E9854F7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213970" w14:textId="77777777" w:rsidR="009F5902" w:rsidRDefault="009F5902" w:rsidP="00F975F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6A54E3B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EB737C0" w14:textId="77777777" w:rsidR="00534F7B" w:rsidRDefault="009F5902" w:rsidP="009F5902">
      <w:pPr>
        <w:spacing w:line="240" w:lineRule="auto"/>
        <w:jc w:val="center"/>
        <w:rPr>
          <w:rFonts w:ascii="Times New Roman" w:hAnsi="Times New Roman" w:cs="Times New Roman"/>
        </w:rPr>
      </w:pPr>
      <w:r w:rsidRPr="00DB132F">
        <w:rPr>
          <w:rFonts w:ascii="Times New Roman" w:hAnsi="Times New Roman" w:cs="Times New Roman"/>
          <w:sz w:val="28"/>
          <w:szCs w:val="28"/>
        </w:rPr>
        <w:t>Екатеринбург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B132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2</w:t>
      </w:r>
      <w:r w:rsidR="00126EE2">
        <w:rPr>
          <w:rFonts w:ascii="Times New Roman" w:hAnsi="Times New Roman" w:cs="Times New Roman"/>
          <w:sz w:val="28"/>
          <w:szCs w:val="28"/>
        </w:rPr>
        <w:t>5</w:t>
      </w:r>
      <w:r w:rsidR="00534F7B">
        <w:rPr>
          <w:rFonts w:ascii="Times New Roman" w:hAnsi="Times New Roman" w:cs="Times New Roman"/>
        </w:rPr>
        <w:br w:type="page"/>
      </w:r>
    </w:p>
    <w:p w14:paraId="15E2A695" w14:textId="77777777" w:rsidR="00C70832" w:rsidRDefault="00C70832" w:rsidP="00DD232A">
      <w:pPr>
        <w:pStyle w:val="af3"/>
      </w:pPr>
      <w:bookmarkStart w:id="1" w:name="_GoBack"/>
      <w:bookmarkEnd w:id="1"/>
      <w:r>
        <w:lastRenderedPageBreak/>
        <w:t>СОДЕРЖАНИЕ</w:t>
      </w:r>
    </w:p>
    <w:p w14:paraId="331D4FD6" w14:textId="77777777" w:rsidR="00C70832" w:rsidRPr="00C70832" w:rsidRDefault="00C70832" w:rsidP="00C70832">
      <w:pPr>
        <w:pStyle w:val="22"/>
        <w:ind w:firstLine="0"/>
        <w:jc w:val="center"/>
      </w:pPr>
    </w:p>
    <w:p w14:paraId="77901CAF" w14:textId="5ED47A45" w:rsidR="00C101B9" w:rsidRDefault="000D2767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TOC \f \t "1.2. Заголовок раздела;1;1.3. Заголовок подраздела;2;1.1. Заголовок структурного элемента;1;1.4. Заголовок пункта;3;8. Название приложения;1" </w:instrText>
      </w:r>
      <w:r>
        <w:rPr>
          <w:b/>
          <w:bCs w:val="0"/>
        </w:rPr>
        <w:fldChar w:fldCharType="separate"/>
      </w:r>
      <w:r w:rsidR="00C101B9">
        <w:rPr>
          <w:noProof/>
        </w:rPr>
        <w:t>ВВЕДЕНИЕ</w:t>
      </w:r>
      <w:r w:rsidR="00C101B9">
        <w:rPr>
          <w:noProof/>
        </w:rPr>
        <w:tab/>
      </w:r>
      <w:r w:rsidR="00C101B9">
        <w:rPr>
          <w:noProof/>
        </w:rPr>
        <w:fldChar w:fldCharType="begin"/>
      </w:r>
      <w:r w:rsidR="00C101B9">
        <w:rPr>
          <w:noProof/>
        </w:rPr>
        <w:instrText xml:space="preserve"> PAGEREF _Toc199232156 \h </w:instrText>
      </w:r>
      <w:r w:rsidR="00C101B9">
        <w:rPr>
          <w:noProof/>
        </w:rPr>
      </w:r>
      <w:r w:rsidR="00C101B9">
        <w:rPr>
          <w:noProof/>
        </w:rPr>
        <w:fldChar w:fldCharType="separate"/>
      </w:r>
      <w:r w:rsidR="00C101B9">
        <w:rPr>
          <w:noProof/>
        </w:rPr>
        <w:t>3</w:t>
      </w:r>
      <w:r w:rsidR="00C101B9">
        <w:rPr>
          <w:noProof/>
        </w:rPr>
        <w:fldChar w:fldCharType="end"/>
      </w:r>
    </w:p>
    <w:p w14:paraId="6EA96D7E" w14:textId="579622CD" w:rsidR="00C101B9" w:rsidRDefault="00C101B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r>
        <w:rPr>
          <w:noProof/>
        </w:rPr>
        <w:t>1 Основная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4DA67CB" w14:textId="3934DF7A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1.1 Разбор целевой аудитории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9CCBBAC" w14:textId="5F2452D1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1.2 Обзор аналогов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E48A919" w14:textId="0A39BD7D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1.3 Методология разработки и планирование деятельности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48C086A" w14:textId="69904490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1.4 Архитектура программного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B2B864E" w14:textId="534740CF" w:rsidR="00C101B9" w:rsidRDefault="00C101B9">
      <w:pPr>
        <w:pStyle w:val="3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u-RU"/>
        </w:rPr>
      </w:pPr>
      <w:r>
        <w:rPr>
          <w:noProof/>
        </w:rPr>
        <w:t>1.4.1</w:t>
      </w:r>
      <w:r w:rsidRPr="00C101B9">
        <w:rPr>
          <w:noProof/>
        </w:rPr>
        <w:t xml:space="preserve"> </w:t>
      </w:r>
      <w:r w:rsidRPr="00EF482C">
        <w:rPr>
          <w:noProof/>
          <w:lang w:val="en-US"/>
        </w:rPr>
        <w:t>Backend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FCC0FDE" w14:textId="411B8A53" w:rsidR="00C101B9" w:rsidRDefault="00C101B9">
      <w:pPr>
        <w:pStyle w:val="3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u-RU"/>
        </w:rPr>
      </w:pPr>
      <w:r>
        <w:rPr>
          <w:noProof/>
        </w:rPr>
        <w:t>1.4.2</w:t>
      </w:r>
      <w:r w:rsidRPr="00C101B9">
        <w:rPr>
          <w:noProof/>
        </w:rPr>
        <w:t xml:space="preserve"> </w:t>
      </w:r>
      <w:r w:rsidRPr="00EF482C">
        <w:rPr>
          <w:noProof/>
          <w:lang w:val="en-US"/>
        </w:rPr>
        <w:t>Frontend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2896D98" w14:textId="70C88617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1.5 Аналитик – Килязова Юния Сергеевна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D3E5808" w14:textId="72B54EF1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1.6 Дизайнер – Мельников Михаил Евгеньевич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BC3EF76" w14:textId="6F599DB8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1.7 Бэкенд разработчик – Гавриляк Михаил Витальевич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6C689CA" w14:textId="5D8C404E" w:rsidR="00C101B9" w:rsidRDefault="00C101B9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1.8 Фронтенд разработчик – Полякова Юлия Андреевна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9A0D10B" w14:textId="3A6FC8F7" w:rsidR="00C101B9" w:rsidRDefault="00C101B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980517D" w14:textId="06B3E64A" w:rsidR="00C101B9" w:rsidRDefault="00C101B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AC2EE9E" w14:textId="3793A268" w:rsidR="00C101B9" w:rsidRDefault="00C101B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r w:rsidRPr="00EF482C">
        <w:rPr>
          <w:caps/>
          <w:noProof/>
        </w:rPr>
        <w:t>Приложение A</w:t>
      </w:r>
      <w:r w:rsidRPr="00EF482C">
        <w:rPr>
          <w:noProof/>
        </w:rPr>
        <w:t xml:space="preserve"> (справочное)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_Toc199232170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9F749B1" w14:textId="534904CE" w:rsidR="003E0010" w:rsidRPr="003E0010" w:rsidRDefault="000D2767" w:rsidP="00F731A3">
      <w:pPr>
        <w:pStyle w:val="14"/>
        <w:numPr>
          <w:ilvl w:val="0"/>
          <w:numId w:val="0"/>
        </w:numPr>
      </w:pPr>
      <w:r>
        <w:rPr>
          <w:rFonts w:cstheme="minorHAnsi"/>
          <w:b w:val="0"/>
          <w:bCs/>
          <w:szCs w:val="20"/>
        </w:rPr>
        <w:fldChar w:fldCharType="end"/>
      </w:r>
    </w:p>
    <w:p w14:paraId="1ED313D3" w14:textId="77777777" w:rsidR="0090634C" w:rsidRDefault="002040D4" w:rsidP="00881391">
      <w:pPr>
        <w:pStyle w:val="110"/>
      </w:pPr>
      <w:bookmarkStart w:id="2" w:name="_Toc477525054"/>
      <w:bookmarkStart w:id="3" w:name="_Toc477526584"/>
      <w:bookmarkStart w:id="4" w:name="_Toc477526799"/>
      <w:bookmarkStart w:id="5" w:name="_Toc477529024"/>
      <w:bookmarkStart w:id="6" w:name="_Toc477530295"/>
      <w:bookmarkStart w:id="7" w:name="_Toc477532636"/>
      <w:bookmarkStart w:id="8" w:name="_Toc8214329"/>
      <w:bookmarkStart w:id="9" w:name="_Toc164096957"/>
      <w:bookmarkStart w:id="10" w:name="_Toc196860985"/>
      <w:bookmarkStart w:id="11" w:name="_Toc196862091"/>
      <w:bookmarkStart w:id="12" w:name="_Toc196862360"/>
      <w:bookmarkStart w:id="13" w:name="_Toc196862598"/>
      <w:bookmarkStart w:id="14" w:name="_Toc196862842"/>
      <w:bookmarkStart w:id="15" w:name="_Toc196863067"/>
      <w:bookmarkStart w:id="16" w:name="_Toc199232156"/>
      <w:r w:rsidRPr="003D504D">
        <w:lastRenderedPageBreak/>
        <w:t>В</w:t>
      </w:r>
      <w:r w:rsidR="00B26509">
        <w:t>ВЕДЕНИЕ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01597A71" w14:textId="77777777" w:rsidR="00CF7E9F" w:rsidRPr="00CF7E9F" w:rsidRDefault="00CF7E9F" w:rsidP="00CF7E9F">
      <w:pPr>
        <w:pStyle w:val="22"/>
      </w:pPr>
    </w:p>
    <w:p w14:paraId="1CC19D03" w14:textId="2D213650" w:rsidR="00F975F6" w:rsidRDefault="00F975F6" w:rsidP="00F975F6">
      <w:pPr>
        <w:pStyle w:val="22"/>
      </w:pPr>
      <w:r>
        <w:t xml:space="preserve">Цель проекта: разработка веб-сервиса для взаимного оценивания студентов по методике «360» и другими видами оценивания с участием кураторов и экспертов. </w:t>
      </w:r>
    </w:p>
    <w:p w14:paraId="4AB13509" w14:textId="77777777" w:rsidR="00F975F6" w:rsidRDefault="00F975F6" w:rsidP="00F975F6">
      <w:pPr>
        <w:pStyle w:val="22"/>
      </w:pPr>
      <w:r>
        <w:t>Задачи:</w:t>
      </w:r>
    </w:p>
    <w:p w14:paraId="0B4C75E9" w14:textId="108C68C1" w:rsidR="00F975F6" w:rsidRDefault="00F975F6" w:rsidP="000B103F">
      <w:pPr>
        <w:pStyle w:val="52"/>
      </w:pPr>
      <w:r>
        <w:t>Автоматизация процесса оценки профессионально-важных качеств</w:t>
      </w:r>
      <w:r w:rsidR="00A13854">
        <w:t>,</w:t>
      </w:r>
    </w:p>
    <w:p w14:paraId="0F5424BE" w14:textId="66D072CB" w:rsidR="00F975F6" w:rsidRDefault="00F975F6" w:rsidP="000B103F">
      <w:pPr>
        <w:pStyle w:val="52"/>
      </w:pPr>
      <w:r>
        <w:t>Обеспечение прозрачности и удобства системы оценивания</w:t>
      </w:r>
      <w:r w:rsidR="00A13854">
        <w:t>,</w:t>
      </w:r>
    </w:p>
    <w:p w14:paraId="22AC3755" w14:textId="31139D47" w:rsidR="00B07C0B" w:rsidRDefault="00F975F6" w:rsidP="000B103F">
      <w:pPr>
        <w:pStyle w:val="52"/>
      </w:pPr>
      <w:r>
        <w:t>Интеграция с сервисом "Личный кабинет стажёра".</w:t>
      </w:r>
    </w:p>
    <w:p w14:paraId="340AD88D" w14:textId="517CA597" w:rsidR="00F975F6" w:rsidRDefault="00F975F6" w:rsidP="00F975F6">
      <w:pPr>
        <w:pStyle w:val="22"/>
      </w:pPr>
      <w:r>
        <w:t xml:space="preserve">Актуальность проекта обусловлена недостатками существующего решения – веб-сервиса «Личный кабинет стажера», который использовался в течение 2022-2023 учебного года. Среди недостатков для кураторов — запутанное администрирование и отсутствие гибкости в добавлении этапов оценивания. Студенты же сталкиваются с отсутствием обратной связи и непонятной системой оценивания. Разработка нового сервиса позволит улучшить взаимодействие между кураторами и студентами, сделав процесс оценивания удобным и прозрачным, а также визуализировать результаты. </w:t>
      </w:r>
    </w:p>
    <w:p w14:paraId="1F227217" w14:textId="35E96002" w:rsidR="00F975F6" w:rsidRDefault="00F975F6" w:rsidP="00F975F6">
      <w:pPr>
        <w:pStyle w:val="22"/>
      </w:pPr>
      <w:r>
        <w:t>Область применения сервиса: образовательные учреждения, корпоративная среда, HR-среда и научные исследования.</w:t>
      </w:r>
    </w:p>
    <w:p w14:paraId="5F721978" w14:textId="633ADC1E" w:rsidR="009D1283" w:rsidRDefault="00F975F6" w:rsidP="00D5650D">
      <w:pPr>
        <w:pStyle w:val="22"/>
        <w:ind w:firstLine="0"/>
      </w:pPr>
      <w:r>
        <w:t>Ожидаемыми результатами проекта является готовый веб-сервис с функционалом для кураторов, студентов и экспертов, а также документация по проекту.</w:t>
      </w:r>
    </w:p>
    <w:p w14:paraId="10BD52CE" w14:textId="77777777" w:rsidR="009D1283" w:rsidRPr="00207D1B" w:rsidRDefault="009D1283" w:rsidP="00D5650D">
      <w:pPr>
        <w:pStyle w:val="22"/>
        <w:ind w:firstLine="0"/>
      </w:pPr>
    </w:p>
    <w:p w14:paraId="27B9D5F6" w14:textId="77777777" w:rsidR="00887174" w:rsidRDefault="005F7E15" w:rsidP="00881391">
      <w:pPr>
        <w:pStyle w:val="12"/>
      </w:pPr>
      <w:bookmarkStart w:id="17" w:name="_Toc196862092"/>
      <w:bookmarkStart w:id="18" w:name="_Toc196862843"/>
      <w:bookmarkStart w:id="19" w:name="_Toc199232157"/>
      <w:r w:rsidRPr="00881391">
        <w:lastRenderedPageBreak/>
        <w:t>Основная</w:t>
      </w:r>
      <w:r w:rsidRPr="00B02DDA">
        <w:t xml:space="preserve"> часть</w:t>
      </w:r>
      <w:bookmarkEnd w:id="17"/>
      <w:bookmarkEnd w:id="18"/>
      <w:bookmarkEnd w:id="19"/>
    </w:p>
    <w:p w14:paraId="7CB16E54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44195A63" w14:textId="3F27FCE6" w:rsidR="0083397E" w:rsidRDefault="0083397E" w:rsidP="0083397E">
      <w:pPr>
        <w:pStyle w:val="13"/>
      </w:pPr>
      <w:bookmarkStart w:id="20" w:name="_Toc199232158"/>
      <w:r>
        <w:t>Разбор целевой аудитории</w:t>
      </w:r>
      <w:bookmarkEnd w:id="20"/>
    </w:p>
    <w:p w14:paraId="36968818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54FA78D9" w14:textId="2784FBF5" w:rsidR="0083397E" w:rsidRDefault="0083397E" w:rsidP="0083397E">
      <w:pPr>
        <w:pStyle w:val="22"/>
        <w:rPr>
          <w:lang w:eastAsia="en-US"/>
        </w:rPr>
      </w:pPr>
      <w:r>
        <w:rPr>
          <w:lang w:eastAsia="en-US"/>
        </w:rPr>
        <w:t xml:space="preserve">Целевая аудитория проекта: </w:t>
      </w:r>
      <w:proofErr w:type="gramStart"/>
      <w:r>
        <w:rPr>
          <w:lang w:eastAsia="en-US"/>
        </w:rPr>
        <w:t>ЛРП(</w:t>
      </w:r>
      <w:proofErr w:type="gramEnd"/>
      <w:r>
        <w:rPr>
          <w:lang w:eastAsia="en-US"/>
        </w:rPr>
        <w:t>заказчик), кураторы</w:t>
      </w:r>
      <w:r w:rsidR="00D073C6">
        <w:rPr>
          <w:lang w:eastAsia="en-US"/>
        </w:rPr>
        <w:t xml:space="preserve">, </w:t>
      </w:r>
      <w:r>
        <w:rPr>
          <w:lang w:eastAsia="en-US"/>
        </w:rPr>
        <w:t>эксперты и студенты.</w:t>
      </w:r>
    </w:p>
    <w:p w14:paraId="6479F9EC" w14:textId="22CE0CF7" w:rsidR="0083397E" w:rsidRDefault="0083397E" w:rsidP="0083397E">
      <w:pPr>
        <w:pStyle w:val="22"/>
        <w:rPr>
          <w:lang w:eastAsia="en-US"/>
        </w:rPr>
      </w:pPr>
      <w:r>
        <w:rPr>
          <w:lang w:eastAsia="en-US"/>
        </w:rPr>
        <w:t>Ключевые проблемы, с которыми сталкивается заказчик, включают сложности с подбором стажёров</w:t>
      </w:r>
      <w:r w:rsidR="002C45D2">
        <w:rPr>
          <w:lang w:eastAsia="en-US"/>
        </w:rPr>
        <w:t xml:space="preserve"> и</w:t>
      </w:r>
      <w:r>
        <w:rPr>
          <w:lang w:eastAsia="en-US"/>
        </w:rPr>
        <w:t xml:space="preserve"> недостаток информации о soft skills. Ключевые проблемы студентов в свою очередь включают: отсутствие удобного сервиса, понятной системы оценивания и обратной связи. Проблемы кураторов и экспертов стоят где-то между заказчиком и студентами. Все эти проблемы препятствуют эффективному взаимодействию кураторов и студентов.</w:t>
      </w:r>
    </w:p>
    <w:p w14:paraId="6BD46B64" w14:textId="35329141" w:rsidR="008B505B" w:rsidRDefault="008B505B" w:rsidP="0083397E">
      <w:pPr>
        <w:pStyle w:val="22"/>
      </w:pPr>
      <w:r w:rsidRPr="00495D75">
        <w:t xml:space="preserve">Для решения этих проблем предлагается веб-сервис, который обеспечит </w:t>
      </w:r>
      <w:r w:rsidRPr="00E85AFB">
        <w:rPr>
          <w:szCs w:val="28"/>
        </w:rPr>
        <w:t xml:space="preserve">удобный и </w:t>
      </w:r>
      <w:r>
        <w:rPr>
          <w:szCs w:val="28"/>
        </w:rPr>
        <w:t>понятный процесс взаимного оценивания студентов друг другом, а также кураторами и приглашенными экспертами, с последующим отображением результатов</w:t>
      </w:r>
      <w:r w:rsidRPr="00495D75">
        <w:t>.</w:t>
      </w:r>
    </w:p>
    <w:p w14:paraId="542DF953" w14:textId="77777777" w:rsidR="00CF7E9F" w:rsidRDefault="00CF7E9F" w:rsidP="00CF7E9F">
      <w:pPr>
        <w:pStyle w:val="22"/>
        <w:spacing w:line="240" w:lineRule="auto"/>
      </w:pPr>
    </w:p>
    <w:p w14:paraId="29BA062C" w14:textId="523CF15B" w:rsidR="008B505B" w:rsidRDefault="003E0E69" w:rsidP="003E0E69">
      <w:pPr>
        <w:pStyle w:val="13"/>
      </w:pPr>
      <w:bookmarkStart w:id="21" w:name="_Toc199232159"/>
      <w:r>
        <w:t>Обзор аналогов</w:t>
      </w:r>
      <w:bookmarkEnd w:id="21"/>
    </w:p>
    <w:p w14:paraId="03F50A26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1D251DFF" w14:textId="0896C0B7" w:rsidR="003E0E69" w:rsidRDefault="00CE3020" w:rsidP="00CE3020">
      <w:pPr>
        <w:pStyle w:val="22"/>
        <w:ind w:left="352" w:firstLine="357"/>
        <w:rPr>
          <w:lang w:eastAsia="en-US"/>
        </w:rPr>
      </w:pPr>
      <w:r>
        <w:rPr>
          <w:lang w:eastAsia="en-US"/>
        </w:rPr>
        <w:t>Сравнение аналогов приведено в таблице 1.</w:t>
      </w:r>
    </w:p>
    <w:p w14:paraId="376D2C53" w14:textId="4C85D522" w:rsidR="00CE3020" w:rsidRDefault="00CE3020" w:rsidP="000B103F">
      <w:pPr>
        <w:pStyle w:val="31"/>
      </w:pPr>
      <w:r>
        <w:t xml:space="preserve"> Сравнение аналогов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2100"/>
        <w:gridCol w:w="1971"/>
        <w:gridCol w:w="1726"/>
        <w:gridCol w:w="1709"/>
      </w:tblGrid>
      <w:tr w:rsidR="00CE3020" w:rsidRPr="00CE3020" w14:paraId="4809FA57" w14:textId="7B76283E" w:rsidTr="00CE3020">
        <w:tc>
          <w:tcPr>
            <w:tcW w:w="1838" w:type="dxa"/>
            <w:vAlign w:val="center"/>
          </w:tcPr>
          <w:p w14:paraId="770E17E5" w14:textId="1C6D70B5" w:rsidR="00923103" w:rsidRPr="00CE3020" w:rsidRDefault="00923103" w:rsidP="000B103F">
            <w:pPr>
              <w:pStyle w:val="33112"/>
              <w:rPr>
                <w:lang w:eastAsia="en-US"/>
              </w:rPr>
            </w:pPr>
            <w:r w:rsidRPr="00CE3020">
              <w:t>Критерий</w:t>
            </w:r>
          </w:p>
        </w:tc>
        <w:tc>
          <w:tcPr>
            <w:tcW w:w="2100" w:type="dxa"/>
            <w:vAlign w:val="center"/>
          </w:tcPr>
          <w:p w14:paraId="72B7B1F0" w14:textId="41386D4D" w:rsidR="00923103" w:rsidRPr="005646A7" w:rsidRDefault="00923103" w:rsidP="000B103F">
            <w:pPr>
              <w:pStyle w:val="33112"/>
              <w:rPr>
                <w:lang w:eastAsia="en-US"/>
              </w:rPr>
            </w:pPr>
            <w:proofErr w:type="gramStart"/>
            <w:r w:rsidRPr="005646A7">
              <w:rPr>
                <w:rStyle w:val="af5"/>
                <w:b w:val="0"/>
                <w:bCs w:val="0"/>
                <w:szCs w:val="24"/>
              </w:rPr>
              <w:t>Edwica</w:t>
            </w:r>
            <w:r w:rsidR="005646A7" w:rsidRPr="005646A7">
              <w:t>[</w:t>
            </w:r>
            <w:proofErr w:type="gramEnd"/>
            <w:r w:rsidR="005646A7">
              <w:t>1</w:t>
            </w:r>
            <w:r w:rsidR="005646A7" w:rsidRPr="005646A7">
              <w:t>]</w:t>
            </w:r>
          </w:p>
        </w:tc>
        <w:tc>
          <w:tcPr>
            <w:tcW w:w="1971" w:type="dxa"/>
            <w:vAlign w:val="center"/>
          </w:tcPr>
          <w:p w14:paraId="0C3226DF" w14:textId="60B7D3BF" w:rsidR="00923103" w:rsidRPr="005646A7" w:rsidRDefault="00923103" w:rsidP="000B103F">
            <w:pPr>
              <w:pStyle w:val="33112"/>
              <w:rPr>
                <w:lang w:eastAsia="en-US"/>
              </w:rPr>
            </w:pPr>
            <w:r w:rsidRPr="005646A7">
              <w:rPr>
                <w:rStyle w:val="af5"/>
                <w:b w:val="0"/>
                <w:bCs w:val="0"/>
                <w:szCs w:val="24"/>
              </w:rPr>
              <w:t>IT-</w:t>
            </w:r>
            <w:proofErr w:type="gramStart"/>
            <w:r w:rsidRPr="005646A7">
              <w:rPr>
                <w:rStyle w:val="af5"/>
                <w:b w:val="0"/>
                <w:bCs w:val="0"/>
                <w:szCs w:val="24"/>
              </w:rPr>
              <w:t>Professions</w:t>
            </w:r>
            <w:r w:rsidR="005646A7" w:rsidRPr="005646A7">
              <w:t>[</w:t>
            </w:r>
            <w:proofErr w:type="gramEnd"/>
            <w:r w:rsidR="005646A7" w:rsidRPr="005646A7">
              <w:t>2]</w:t>
            </w:r>
          </w:p>
        </w:tc>
        <w:tc>
          <w:tcPr>
            <w:tcW w:w="1726" w:type="dxa"/>
            <w:vAlign w:val="center"/>
          </w:tcPr>
          <w:p w14:paraId="7B09F507" w14:textId="4424365A" w:rsidR="00923103" w:rsidRPr="005646A7" w:rsidRDefault="00923103" w:rsidP="000B103F">
            <w:pPr>
              <w:pStyle w:val="33112"/>
              <w:rPr>
                <w:lang w:eastAsia="en-US"/>
              </w:rPr>
            </w:pPr>
            <w:proofErr w:type="gramStart"/>
            <w:r w:rsidRPr="005646A7">
              <w:rPr>
                <w:rStyle w:val="af5"/>
                <w:b w:val="0"/>
                <w:bCs w:val="0"/>
                <w:szCs w:val="24"/>
              </w:rPr>
              <w:t>Potok</w:t>
            </w:r>
            <w:r w:rsidR="005646A7" w:rsidRPr="005646A7">
              <w:t>[</w:t>
            </w:r>
            <w:proofErr w:type="gramEnd"/>
            <w:r w:rsidR="005646A7">
              <w:t>3</w:t>
            </w:r>
            <w:r w:rsidR="005646A7" w:rsidRPr="005646A7">
              <w:t>]</w:t>
            </w:r>
          </w:p>
        </w:tc>
        <w:tc>
          <w:tcPr>
            <w:tcW w:w="1709" w:type="dxa"/>
            <w:vAlign w:val="center"/>
          </w:tcPr>
          <w:p w14:paraId="7EF2CE60" w14:textId="3A42ACA7" w:rsidR="00923103" w:rsidRPr="00CE3020" w:rsidRDefault="00923103" w:rsidP="000B103F">
            <w:pPr>
              <w:pStyle w:val="33112"/>
              <w:rPr>
                <w:lang w:eastAsia="en-US"/>
              </w:rPr>
            </w:pPr>
            <w:r w:rsidRPr="00CE3020">
              <w:rPr>
                <w:rStyle w:val="af5"/>
                <w:b w:val="0"/>
                <w:bCs w:val="0"/>
                <w:szCs w:val="24"/>
              </w:rPr>
              <w:t>Наш сервис</w:t>
            </w:r>
          </w:p>
        </w:tc>
      </w:tr>
      <w:tr w:rsidR="00CE3020" w:rsidRPr="00CE3020" w14:paraId="7D442EA8" w14:textId="1BD9C73D" w:rsidTr="00CE3020">
        <w:tc>
          <w:tcPr>
            <w:tcW w:w="1838" w:type="dxa"/>
            <w:vAlign w:val="center"/>
          </w:tcPr>
          <w:p w14:paraId="5EE41B88" w14:textId="77777777" w:rsidR="00CE3020" w:rsidRPr="00D073C6" w:rsidRDefault="00923103" w:rsidP="00D073C6">
            <w:pPr>
              <w:pStyle w:val="341112"/>
              <w:rPr>
                <w:rStyle w:val="af5"/>
                <w:b w:val="0"/>
                <w:bCs w:val="0"/>
              </w:rPr>
            </w:pPr>
            <w:r w:rsidRPr="00D073C6">
              <w:rPr>
                <w:rStyle w:val="af5"/>
                <w:b w:val="0"/>
                <w:bCs w:val="0"/>
              </w:rPr>
              <w:t>Оценка</w:t>
            </w:r>
            <w:r w:rsidR="00CE3020" w:rsidRPr="00D073C6">
              <w:rPr>
                <w:rStyle w:val="af5"/>
                <w:b w:val="0"/>
                <w:bCs w:val="0"/>
              </w:rPr>
              <w:t xml:space="preserve"> </w:t>
            </w:r>
          </w:p>
          <w:p w14:paraId="323627E5" w14:textId="4EEC6B7B" w:rsidR="00923103" w:rsidRPr="00D073C6" w:rsidRDefault="00923103" w:rsidP="00D073C6">
            <w:pPr>
              <w:pStyle w:val="341112"/>
            </w:pPr>
            <w:proofErr w:type="spellStart"/>
            <w:r w:rsidRPr="00D073C6">
              <w:rPr>
                <w:rStyle w:val="af5"/>
                <w:b w:val="0"/>
                <w:bCs w:val="0"/>
              </w:rPr>
              <w:t>hard</w:t>
            </w:r>
            <w:proofErr w:type="spellEnd"/>
            <w:r w:rsidRPr="00D073C6">
              <w:rPr>
                <w:rStyle w:val="af5"/>
                <w:b w:val="0"/>
                <w:bCs w:val="0"/>
              </w:rPr>
              <w:t xml:space="preserve"> </w:t>
            </w:r>
            <w:proofErr w:type="spellStart"/>
            <w:r w:rsidRPr="00D073C6">
              <w:rPr>
                <w:rStyle w:val="af5"/>
                <w:b w:val="0"/>
                <w:bCs w:val="0"/>
              </w:rPr>
              <w:t>skills</w:t>
            </w:r>
            <w:proofErr w:type="spellEnd"/>
          </w:p>
        </w:tc>
        <w:tc>
          <w:tcPr>
            <w:tcW w:w="2100" w:type="dxa"/>
            <w:vAlign w:val="center"/>
          </w:tcPr>
          <w:p w14:paraId="62A54BFD" w14:textId="3D4A9D94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  <w:tc>
          <w:tcPr>
            <w:tcW w:w="1971" w:type="dxa"/>
            <w:vAlign w:val="center"/>
          </w:tcPr>
          <w:p w14:paraId="7A6113E8" w14:textId="61C07C49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  <w:tc>
          <w:tcPr>
            <w:tcW w:w="1726" w:type="dxa"/>
            <w:vAlign w:val="center"/>
          </w:tcPr>
          <w:p w14:paraId="794593CE" w14:textId="030584AE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709" w:type="dxa"/>
            <w:vAlign w:val="center"/>
          </w:tcPr>
          <w:p w14:paraId="0CBD1D3F" w14:textId="59F5D248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Опционально</w:t>
            </w:r>
          </w:p>
        </w:tc>
      </w:tr>
      <w:tr w:rsidR="00CE3020" w:rsidRPr="00CE3020" w14:paraId="6B17C106" w14:textId="4E17A233" w:rsidTr="00CE3020">
        <w:tc>
          <w:tcPr>
            <w:tcW w:w="1838" w:type="dxa"/>
            <w:vAlign w:val="center"/>
          </w:tcPr>
          <w:p w14:paraId="771D5493" w14:textId="77777777" w:rsidR="00CE3020" w:rsidRPr="00D073C6" w:rsidRDefault="00923103" w:rsidP="00D073C6">
            <w:pPr>
              <w:pStyle w:val="341112"/>
              <w:rPr>
                <w:rStyle w:val="af5"/>
                <w:b w:val="0"/>
                <w:bCs w:val="0"/>
              </w:rPr>
            </w:pPr>
            <w:r w:rsidRPr="00D073C6">
              <w:rPr>
                <w:rStyle w:val="af5"/>
                <w:b w:val="0"/>
                <w:bCs w:val="0"/>
              </w:rPr>
              <w:t xml:space="preserve">Оценка </w:t>
            </w:r>
          </w:p>
          <w:p w14:paraId="3BBEE7BB" w14:textId="7001260B" w:rsidR="00923103" w:rsidRPr="00D073C6" w:rsidRDefault="00923103" w:rsidP="00D073C6">
            <w:pPr>
              <w:pStyle w:val="341112"/>
            </w:pPr>
            <w:proofErr w:type="spellStart"/>
            <w:r w:rsidRPr="00D073C6">
              <w:rPr>
                <w:rStyle w:val="af5"/>
                <w:b w:val="0"/>
                <w:bCs w:val="0"/>
              </w:rPr>
              <w:t>soft</w:t>
            </w:r>
            <w:proofErr w:type="spellEnd"/>
            <w:r w:rsidRPr="00D073C6">
              <w:rPr>
                <w:rStyle w:val="af5"/>
                <w:b w:val="0"/>
                <w:bCs w:val="0"/>
              </w:rPr>
              <w:t xml:space="preserve"> </w:t>
            </w:r>
            <w:proofErr w:type="spellStart"/>
            <w:r w:rsidRPr="00D073C6">
              <w:rPr>
                <w:rStyle w:val="af5"/>
                <w:b w:val="0"/>
                <w:bCs w:val="0"/>
              </w:rPr>
              <w:t>skills</w:t>
            </w:r>
            <w:proofErr w:type="spellEnd"/>
          </w:p>
        </w:tc>
        <w:tc>
          <w:tcPr>
            <w:tcW w:w="2100" w:type="dxa"/>
            <w:vAlign w:val="center"/>
          </w:tcPr>
          <w:p w14:paraId="25CCBEC9" w14:textId="71BC6536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  <w:tc>
          <w:tcPr>
            <w:tcW w:w="1971" w:type="dxa"/>
            <w:vAlign w:val="center"/>
          </w:tcPr>
          <w:p w14:paraId="3ABFF44B" w14:textId="07F795FD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726" w:type="dxa"/>
            <w:vAlign w:val="center"/>
          </w:tcPr>
          <w:p w14:paraId="710BC1D3" w14:textId="3CC52400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  <w:tc>
          <w:tcPr>
            <w:tcW w:w="1709" w:type="dxa"/>
            <w:vAlign w:val="center"/>
          </w:tcPr>
          <w:p w14:paraId="7BB64DB9" w14:textId="2444206F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</w:tr>
      <w:tr w:rsidR="00CE3020" w:rsidRPr="00CE3020" w14:paraId="41000B93" w14:textId="1BD0B230" w:rsidTr="00CE3020">
        <w:tc>
          <w:tcPr>
            <w:tcW w:w="1838" w:type="dxa"/>
            <w:vAlign w:val="center"/>
          </w:tcPr>
          <w:p w14:paraId="0954E950" w14:textId="3C0D9CBB" w:rsidR="00923103" w:rsidRPr="00D073C6" w:rsidRDefault="00923103" w:rsidP="00D073C6">
            <w:pPr>
              <w:pStyle w:val="341112"/>
            </w:pPr>
            <w:r w:rsidRPr="00D073C6">
              <w:rPr>
                <w:rStyle w:val="af5"/>
                <w:b w:val="0"/>
                <w:bCs w:val="0"/>
              </w:rPr>
              <w:t>Метод оценки</w:t>
            </w:r>
          </w:p>
        </w:tc>
        <w:tc>
          <w:tcPr>
            <w:tcW w:w="2100" w:type="dxa"/>
            <w:vAlign w:val="center"/>
          </w:tcPr>
          <w:p w14:paraId="1987455B" w14:textId="71427CEF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Автоматические тесты</w:t>
            </w:r>
          </w:p>
        </w:tc>
        <w:tc>
          <w:tcPr>
            <w:tcW w:w="1971" w:type="dxa"/>
            <w:vAlign w:val="center"/>
          </w:tcPr>
          <w:p w14:paraId="757C7CBC" w14:textId="1EBFD636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Практические задания</w:t>
            </w:r>
          </w:p>
        </w:tc>
        <w:tc>
          <w:tcPr>
            <w:tcW w:w="1726" w:type="dxa"/>
            <w:vAlign w:val="center"/>
          </w:tcPr>
          <w:p w14:paraId="43CA3FD8" w14:textId="408992FC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Взаимное оценивание в команде</w:t>
            </w:r>
          </w:p>
        </w:tc>
        <w:tc>
          <w:tcPr>
            <w:tcW w:w="1709" w:type="dxa"/>
            <w:vAlign w:val="center"/>
          </w:tcPr>
          <w:p w14:paraId="30509835" w14:textId="78D89E51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«360°» + экспертные оценки</w:t>
            </w:r>
          </w:p>
        </w:tc>
      </w:tr>
      <w:tr w:rsidR="00CE3020" w:rsidRPr="00CE3020" w14:paraId="59525ECA" w14:textId="1EEBE8A5" w:rsidTr="00CE3020">
        <w:tc>
          <w:tcPr>
            <w:tcW w:w="1838" w:type="dxa"/>
            <w:vAlign w:val="center"/>
          </w:tcPr>
          <w:p w14:paraId="39C8D288" w14:textId="293E8249" w:rsidR="00923103" w:rsidRPr="00D073C6" w:rsidRDefault="00923103" w:rsidP="00D073C6">
            <w:pPr>
              <w:pStyle w:val="341112"/>
            </w:pPr>
            <w:proofErr w:type="spellStart"/>
            <w:r w:rsidRPr="00D073C6">
              <w:rPr>
                <w:rStyle w:val="af5"/>
                <w:b w:val="0"/>
                <w:bCs w:val="0"/>
              </w:rPr>
              <w:t>Дашборды</w:t>
            </w:r>
            <w:proofErr w:type="spellEnd"/>
            <w:r w:rsidRPr="00D073C6">
              <w:rPr>
                <w:rStyle w:val="af5"/>
                <w:b w:val="0"/>
                <w:bCs w:val="0"/>
              </w:rPr>
              <w:t xml:space="preserve"> и аналитика</w:t>
            </w:r>
          </w:p>
        </w:tc>
        <w:tc>
          <w:tcPr>
            <w:tcW w:w="2100" w:type="dxa"/>
            <w:vAlign w:val="center"/>
          </w:tcPr>
          <w:p w14:paraId="684173DC" w14:textId="4151DDF2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  <w:tc>
          <w:tcPr>
            <w:tcW w:w="1971" w:type="dxa"/>
            <w:vAlign w:val="center"/>
          </w:tcPr>
          <w:p w14:paraId="3206B190" w14:textId="6E1A93F3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726" w:type="dxa"/>
            <w:vAlign w:val="center"/>
          </w:tcPr>
          <w:p w14:paraId="45D6B7B4" w14:textId="2B49BA3F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709" w:type="dxa"/>
            <w:vAlign w:val="center"/>
          </w:tcPr>
          <w:p w14:paraId="5B48CF0B" w14:textId="6CE10ADA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</w:tr>
      <w:tr w:rsidR="00CE3020" w:rsidRPr="00CE3020" w14:paraId="5F83BE96" w14:textId="77777777" w:rsidTr="00CE3020">
        <w:tc>
          <w:tcPr>
            <w:tcW w:w="1838" w:type="dxa"/>
            <w:vAlign w:val="center"/>
          </w:tcPr>
          <w:p w14:paraId="7DC48AEF" w14:textId="2374161C" w:rsidR="00923103" w:rsidRPr="00D073C6" w:rsidRDefault="00923103" w:rsidP="00D073C6">
            <w:pPr>
              <w:pStyle w:val="341112"/>
            </w:pPr>
            <w:r w:rsidRPr="00D073C6">
              <w:rPr>
                <w:rStyle w:val="af5"/>
                <w:b w:val="0"/>
                <w:bCs w:val="0"/>
              </w:rPr>
              <w:t>Гибкость критериев</w:t>
            </w:r>
          </w:p>
        </w:tc>
        <w:tc>
          <w:tcPr>
            <w:tcW w:w="2100" w:type="dxa"/>
            <w:vAlign w:val="center"/>
          </w:tcPr>
          <w:p w14:paraId="7812E35D" w14:textId="7DB68A98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971" w:type="dxa"/>
            <w:vAlign w:val="center"/>
          </w:tcPr>
          <w:p w14:paraId="07A96066" w14:textId="5C9F2D7D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726" w:type="dxa"/>
            <w:vAlign w:val="center"/>
          </w:tcPr>
          <w:p w14:paraId="07E3D50B" w14:textId="37BD5765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  <w:tc>
          <w:tcPr>
            <w:tcW w:w="1709" w:type="dxa"/>
            <w:vAlign w:val="center"/>
          </w:tcPr>
          <w:p w14:paraId="4A70AC03" w14:textId="0F36A980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</w:tr>
      <w:tr w:rsidR="00CE3020" w:rsidRPr="00CE3020" w14:paraId="4133BBDB" w14:textId="77777777" w:rsidTr="00CE3020">
        <w:tc>
          <w:tcPr>
            <w:tcW w:w="1838" w:type="dxa"/>
            <w:vAlign w:val="center"/>
          </w:tcPr>
          <w:p w14:paraId="4569722C" w14:textId="3CCA181C" w:rsidR="00923103" w:rsidRPr="00D073C6" w:rsidRDefault="00923103" w:rsidP="00D073C6">
            <w:pPr>
              <w:pStyle w:val="341112"/>
            </w:pPr>
            <w:r w:rsidRPr="00D073C6">
              <w:rPr>
                <w:rStyle w:val="af5"/>
                <w:b w:val="0"/>
                <w:bCs w:val="0"/>
              </w:rPr>
              <w:t>Обратная связь</w:t>
            </w:r>
          </w:p>
        </w:tc>
        <w:tc>
          <w:tcPr>
            <w:tcW w:w="2100" w:type="dxa"/>
            <w:vAlign w:val="center"/>
          </w:tcPr>
          <w:p w14:paraId="794DE38A" w14:textId="71AC9318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971" w:type="dxa"/>
            <w:vAlign w:val="center"/>
          </w:tcPr>
          <w:p w14:paraId="3C1F1201" w14:textId="14AE9E22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Нет</w:t>
            </w:r>
          </w:p>
        </w:tc>
        <w:tc>
          <w:tcPr>
            <w:tcW w:w="1726" w:type="dxa"/>
            <w:vAlign w:val="center"/>
          </w:tcPr>
          <w:p w14:paraId="0F02875C" w14:textId="74B39A1E" w:rsidR="00923103" w:rsidRPr="00CE3020" w:rsidRDefault="00CE3020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Базовая</w:t>
            </w:r>
          </w:p>
        </w:tc>
        <w:tc>
          <w:tcPr>
            <w:tcW w:w="1709" w:type="dxa"/>
            <w:vAlign w:val="center"/>
          </w:tcPr>
          <w:p w14:paraId="6F0F8379" w14:textId="0324AC8F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Да</w:t>
            </w:r>
          </w:p>
        </w:tc>
      </w:tr>
      <w:tr w:rsidR="00CE3020" w:rsidRPr="00CE3020" w14:paraId="78E1259B" w14:textId="77777777" w:rsidTr="00CE3020">
        <w:tc>
          <w:tcPr>
            <w:tcW w:w="1838" w:type="dxa"/>
            <w:vAlign w:val="center"/>
          </w:tcPr>
          <w:p w14:paraId="0C8E15DE" w14:textId="2265BF3E" w:rsidR="00923103" w:rsidRPr="00D073C6" w:rsidRDefault="00923103" w:rsidP="00D073C6">
            <w:pPr>
              <w:pStyle w:val="341112"/>
            </w:pPr>
            <w:r w:rsidRPr="00D073C6">
              <w:rPr>
                <w:rStyle w:val="af5"/>
                <w:b w:val="0"/>
                <w:bCs w:val="0"/>
              </w:rPr>
              <w:t>Пример использования</w:t>
            </w:r>
          </w:p>
        </w:tc>
        <w:tc>
          <w:tcPr>
            <w:tcW w:w="2100" w:type="dxa"/>
            <w:vAlign w:val="center"/>
          </w:tcPr>
          <w:p w14:paraId="41E998AD" w14:textId="3466656C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Подбор персонала</w:t>
            </w:r>
          </w:p>
        </w:tc>
        <w:tc>
          <w:tcPr>
            <w:tcW w:w="1971" w:type="dxa"/>
            <w:vAlign w:val="center"/>
          </w:tcPr>
          <w:p w14:paraId="3992F313" w14:textId="574DA70A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Оценка IT-скиллов</w:t>
            </w:r>
          </w:p>
        </w:tc>
        <w:tc>
          <w:tcPr>
            <w:tcW w:w="1726" w:type="dxa"/>
            <w:vAlign w:val="center"/>
          </w:tcPr>
          <w:p w14:paraId="5583EBA7" w14:textId="590E1D6C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Внутренние рейтинги в стартапах</w:t>
            </w:r>
          </w:p>
        </w:tc>
        <w:tc>
          <w:tcPr>
            <w:tcW w:w="1709" w:type="dxa"/>
            <w:vAlign w:val="center"/>
          </w:tcPr>
          <w:p w14:paraId="40F45802" w14:textId="0D8B9C91" w:rsidR="00923103" w:rsidRPr="00CE3020" w:rsidRDefault="00923103" w:rsidP="00CE3020">
            <w:pPr>
              <w:pStyle w:val="22"/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E3020">
              <w:rPr>
                <w:sz w:val="24"/>
                <w:szCs w:val="24"/>
              </w:rPr>
              <w:t>Проектные школы, отбор стажёров</w:t>
            </w:r>
          </w:p>
        </w:tc>
      </w:tr>
    </w:tbl>
    <w:p w14:paraId="399781BA" w14:textId="77777777" w:rsidR="00923103" w:rsidRDefault="00923103" w:rsidP="0083397E">
      <w:pPr>
        <w:pStyle w:val="22"/>
        <w:rPr>
          <w:lang w:eastAsia="en-US"/>
        </w:rPr>
      </w:pPr>
    </w:p>
    <w:p w14:paraId="5AF41F71" w14:textId="7B61202D" w:rsidR="00CE3020" w:rsidRDefault="00CE3020" w:rsidP="0083397E">
      <w:pPr>
        <w:pStyle w:val="22"/>
        <w:rPr>
          <w:lang w:eastAsia="en-US"/>
        </w:rPr>
      </w:pPr>
      <w:r w:rsidRPr="00CE3020">
        <w:rPr>
          <w:lang w:eastAsia="en-US"/>
        </w:rPr>
        <w:t>Проведённый анализ показал, что существующие решения охватывают лишь отдельные аспекты оценки профессиональных и личностных качеств стажёров, но не предлагают комплексного инструмента</w:t>
      </w:r>
      <w:r>
        <w:rPr>
          <w:lang w:eastAsia="en-US"/>
        </w:rPr>
        <w:t xml:space="preserve">. </w:t>
      </w:r>
      <w:r w:rsidRPr="00CE3020">
        <w:rPr>
          <w:lang w:eastAsia="en-US"/>
        </w:rPr>
        <w:t>Наш сервис закроет пробел в рынке, предложив универсальное решение для проектных школ с упором на объективность, удобство и аналитику.</w:t>
      </w:r>
    </w:p>
    <w:p w14:paraId="247A2A1C" w14:textId="77777777" w:rsidR="00CF7E9F" w:rsidRDefault="00CF7E9F" w:rsidP="00CF7E9F">
      <w:pPr>
        <w:pStyle w:val="22"/>
        <w:spacing w:line="240" w:lineRule="auto"/>
        <w:rPr>
          <w:lang w:eastAsia="en-US"/>
        </w:rPr>
      </w:pPr>
    </w:p>
    <w:p w14:paraId="54CE48AC" w14:textId="1D8E729F" w:rsidR="00CE3020" w:rsidRDefault="00CE3020" w:rsidP="00CE3020">
      <w:pPr>
        <w:pStyle w:val="13"/>
      </w:pPr>
      <w:bookmarkStart w:id="22" w:name="_Toc199232160"/>
      <w:r>
        <w:t>Методология разработки и планирование деятельности</w:t>
      </w:r>
      <w:bookmarkEnd w:id="22"/>
    </w:p>
    <w:p w14:paraId="2069F7FE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54491616" w14:textId="3ECDCDD1" w:rsidR="00CE3020" w:rsidRDefault="00CE3020" w:rsidP="00CE3020">
      <w:pPr>
        <w:pStyle w:val="22"/>
      </w:pPr>
      <w:r>
        <w:rPr>
          <w:lang w:eastAsia="en-US"/>
        </w:rPr>
        <w:t>Разработка была поделена на три основных этапа: анализ и проектирование, разработка и тестирование.</w:t>
      </w:r>
      <w:r w:rsidR="004604F1">
        <w:rPr>
          <w:lang w:eastAsia="en-US"/>
        </w:rPr>
        <w:t xml:space="preserve"> Был составлен бэклог задач, который был визуализирован с помощью диаграммы </w:t>
      </w:r>
      <w:proofErr w:type="spellStart"/>
      <w:r w:rsidR="004604F1">
        <w:rPr>
          <w:lang w:eastAsia="en-US"/>
        </w:rPr>
        <w:t>Ганта</w:t>
      </w:r>
      <w:proofErr w:type="spellEnd"/>
      <w:r w:rsidR="000B103F" w:rsidRPr="000B103F">
        <w:rPr>
          <w:lang w:eastAsia="en-US"/>
        </w:rPr>
        <w:t xml:space="preserve"> (</w:t>
      </w:r>
      <w:r w:rsidR="000B103F">
        <w:rPr>
          <w:lang w:eastAsia="en-US"/>
        </w:rPr>
        <w:t>Рисунок 1</w:t>
      </w:r>
      <w:r w:rsidR="000B103F" w:rsidRPr="000B103F">
        <w:rPr>
          <w:lang w:eastAsia="en-US"/>
        </w:rPr>
        <w:t>)</w:t>
      </w:r>
      <w:r w:rsidR="00D073C6">
        <w:rPr>
          <w:lang w:eastAsia="en-US"/>
        </w:rPr>
        <w:t xml:space="preserve"> </w:t>
      </w:r>
      <w:r w:rsidR="004604F1" w:rsidRPr="004604F1">
        <w:rPr>
          <w:lang w:eastAsia="en-US"/>
        </w:rPr>
        <w:t>[</w:t>
      </w:r>
      <w:r w:rsidR="004604F1">
        <w:rPr>
          <w:lang w:eastAsia="en-US"/>
        </w:rPr>
        <w:t>4</w:t>
      </w:r>
      <w:r w:rsidR="004604F1" w:rsidRPr="004604F1">
        <w:rPr>
          <w:lang w:eastAsia="en-US"/>
        </w:rPr>
        <w:t>]</w:t>
      </w:r>
      <w:r w:rsidR="00D073C6">
        <w:rPr>
          <w:lang w:eastAsia="en-US"/>
        </w:rPr>
        <w:t>.</w:t>
      </w:r>
      <w:r>
        <w:rPr>
          <w:lang w:eastAsia="en-US"/>
        </w:rPr>
        <w:t xml:space="preserve"> </w:t>
      </w:r>
      <w:r w:rsidR="005646A7">
        <w:rPr>
          <w:lang w:eastAsia="en-US"/>
        </w:rPr>
        <w:t xml:space="preserve">Разработка велась по методологии </w:t>
      </w:r>
      <w:proofErr w:type="spellStart"/>
      <w:r w:rsidR="005646A7" w:rsidRPr="005646A7">
        <w:rPr>
          <w:lang w:eastAsia="en-US"/>
        </w:rPr>
        <w:t>Agile</w:t>
      </w:r>
      <w:proofErr w:type="spellEnd"/>
      <w:r w:rsidR="005646A7">
        <w:rPr>
          <w:lang w:eastAsia="en-US"/>
        </w:rPr>
        <w:t xml:space="preserve">, </w:t>
      </w:r>
      <w:r w:rsidR="005646A7" w:rsidRPr="0013717C">
        <w:t>еженедельно проводились встречи с куратором, на которых демонстрирова</w:t>
      </w:r>
      <w:r w:rsidR="005646A7">
        <w:t>лась</w:t>
      </w:r>
      <w:r w:rsidR="005646A7" w:rsidRPr="0013717C">
        <w:t xml:space="preserve"> выполненн</w:t>
      </w:r>
      <w:r w:rsidR="005646A7">
        <w:t>ая</w:t>
      </w:r>
      <w:r w:rsidR="005646A7" w:rsidRPr="0013717C">
        <w:t xml:space="preserve"> работ</w:t>
      </w:r>
      <w:r w:rsidR="005646A7">
        <w:t>а</w:t>
      </w:r>
      <w:r w:rsidR="005646A7" w:rsidRPr="0013717C">
        <w:t xml:space="preserve"> за прошедшую неделю и </w:t>
      </w:r>
      <w:r w:rsidR="005646A7">
        <w:t>обговаривались</w:t>
      </w:r>
      <w:r w:rsidR="005646A7" w:rsidRPr="0013717C">
        <w:t xml:space="preserve"> планы на следующую.</w:t>
      </w:r>
      <w:r w:rsidR="005646A7">
        <w:t xml:space="preserve"> На всех созвонах велся протокол</w:t>
      </w:r>
      <w:r w:rsidR="005646A7" w:rsidRPr="005646A7">
        <w:t xml:space="preserve"> </w:t>
      </w:r>
      <w:r w:rsidR="005646A7" w:rsidRPr="006B0926">
        <w:t>[</w:t>
      </w:r>
      <w:r w:rsidR="004604F1">
        <w:t>5</w:t>
      </w:r>
      <w:r w:rsidR="005646A7" w:rsidRPr="006B0926">
        <w:t>]</w:t>
      </w:r>
      <w:r w:rsidR="00D073C6">
        <w:t>.</w:t>
      </w:r>
    </w:p>
    <w:p w14:paraId="3C077D82" w14:textId="299AB301" w:rsidR="00CF7E9F" w:rsidRDefault="000B103F" w:rsidP="000B103F">
      <w:pPr>
        <w:pStyle w:val="43"/>
      </w:pPr>
      <w:r>
        <w:rPr>
          <w:noProof/>
        </w:rPr>
        <w:drawing>
          <wp:inline distT="0" distB="0" distL="0" distR="0" wp14:anchorId="2ED1F54C" wp14:editId="7C76D3D5">
            <wp:extent cx="5939790" cy="41757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106C" w14:textId="75A98F35" w:rsidR="00CF7E9F" w:rsidRDefault="00CF7E9F" w:rsidP="000B103F">
      <w:pPr>
        <w:pStyle w:val="41"/>
      </w:pPr>
      <w:r>
        <w:t>Диаграмма Ганта</w:t>
      </w:r>
    </w:p>
    <w:p w14:paraId="7B4DFFD2" w14:textId="77777777" w:rsidR="00CF7E9F" w:rsidRPr="00CF7E9F" w:rsidRDefault="00CF7E9F" w:rsidP="00CF7E9F">
      <w:pPr>
        <w:rPr>
          <w:lang w:eastAsia="ru-RU"/>
        </w:rPr>
      </w:pPr>
    </w:p>
    <w:p w14:paraId="50A61FCB" w14:textId="3C9B1738" w:rsidR="00CE3020" w:rsidRDefault="005646A7" w:rsidP="0083397E">
      <w:pPr>
        <w:pStyle w:val="22"/>
        <w:rPr>
          <w:lang w:eastAsia="en-US"/>
        </w:rPr>
      </w:pPr>
      <w:r w:rsidRPr="005646A7">
        <w:rPr>
          <w:lang w:eastAsia="en-US"/>
        </w:rPr>
        <w:t>В середине семестра был проведен созвон с заказчиком. Мы представили текущие наработки, рассказали о наших планах и видении проекта. Заказчик предоставил обратную связь, которая позволила скорректировать дальнейшую работу в соответствии с его ожиданиями.</w:t>
      </w:r>
    </w:p>
    <w:p w14:paraId="39C0B852" w14:textId="610380E8" w:rsidR="005646A7" w:rsidRDefault="005646A7" w:rsidP="0083397E">
      <w:pPr>
        <w:pStyle w:val="22"/>
        <w:rPr>
          <w:lang w:eastAsia="en-US"/>
        </w:rPr>
      </w:pPr>
      <w:r w:rsidRPr="005646A7">
        <w:rPr>
          <w:lang w:eastAsia="en-US"/>
        </w:rPr>
        <w:t>Такая организация работы позволила нам двигаться поэтапно и эффективно справляться с задачами, обеспечивая качественное выполнение проекта на каждом этапе.</w:t>
      </w:r>
    </w:p>
    <w:p w14:paraId="5D7E7309" w14:textId="77777777" w:rsidR="00CF7E9F" w:rsidRDefault="00CF7E9F" w:rsidP="00CF7E9F">
      <w:pPr>
        <w:pStyle w:val="22"/>
        <w:spacing w:line="240" w:lineRule="auto"/>
        <w:rPr>
          <w:lang w:eastAsia="en-US"/>
        </w:rPr>
      </w:pPr>
    </w:p>
    <w:p w14:paraId="337EF7A0" w14:textId="283E0C39" w:rsidR="005646A7" w:rsidRDefault="005646A7" w:rsidP="002319AB">
      <w:pPr>
        <w:pStyle w:val="13"/>
      </w:pPr>
      <w:bookmarkStart w:id="23" w:name="_Toc199232161"/>
      <w:r>
        <w:t>Архитектура программного продукта</w:t>
      </w:r>
      <w:bookmarkEnd w:id="23"/>
    </w:p>
    <w:p w14:paraId="70C64EEF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53B8C019" w14:textId="16B5BCEE" w:rsidR="005646A7" w:rsidRDefault="00C101B9" w:rsidP="005646A7">
      <w:pPr>
        <w:pStyle w:val="14"/>
      </w:pPr>
      <w:bookmarkStart w:id="24" w:name="_Toc199232162"/>
      <w:r>
        <w:rPr>
          <w:lang w:val="en-US"/>
        </w:rPr>
        <w:t>Backend</w:t>
      </w:r>
      <w:bookmarkEnd w:id="24"/>
    </w:p>
    <w:p w14:paraId="770B28B8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79FC37A1" w14:textId="7A204356" w:rsidR="005646A7" w:rsidRPr="005646A7" w:rsidRDefault="005646A7" w:rsidP="005646A7">
      <w:pPr>
        <w:pStyle w:val="22"/>
      </w:pPr>
      <w:r w:rsidRPr="005646A7">
        <w:t xml:space="preserve">Разрабатываемый проект является частью более крупной экосистемы </w:t>
      </w:r>
      <w:r w:rsidR="00D073C6">
        <w:t>«</w:t>
      </w:r>
      <w:r w:rsidRPr="005646A7">
        <w:t>Точка сбора</w:t>
      </w:r>
      <w:r w:rsidR="00D073C6">
        <w:t>»</w:t>
      </w:r>
      <w:r w:rsidRPr="005646A7">
        <w:t>, предназначенной для организации и управления стажировками и практиками. В рамках этой системы существует множество сервисов, включая IdentityService, сервис управления задачами, планировщик и CRM-системы. Наш проект представляет собой сервис оценки стажеров, который в перспективе должен быть интегрирован в общую экосистему.</w:t>
      </w:r>
    </w:p>
    <w:p w14:paraId="7BF56A6D" w14:textId="43800570" w:rsidR="005646A7" w:rsidRPr="005646A7" w:rsidRDefault="005646A7" w:rsidP="00CF7E9F">
      <w:pPr>
        <w:pStyle w:val="22"/>
      </w:pPr>
      <w:r w:rsidRPr="005646A7">
        <w:t xml:space="preserve">В текущей реализации, учитывая ограничения доступа к существующим сервисам </w:t>
      </w:r>
      <w:r w:rsidR="00D073C6">
        <w:t>«</w:t>
      </w:r>
      <w:r w:rsidRPr="005646A7">
        <w:t>Точки сбора</w:t>
      </w:r>
      <w:r w:rsidR="00D073C6">
        <w:t>»</w:t>
      </w:r>
      <w:r w:rsidRPr="005646A7">
        <w:t>, была разработана автономная версия системы оценивания. Архитектура проекта построена с учетом будущей интеграции с основной системой, но на данном этапе включает собственные упрощенные реализации необходимых компонентов.</w:t>
      </w:r>
    </w:p>
    <w:p w14:paraId="66895AA2" w14:textId="5C85F9D4" w:rsidR="005646A7" w:rsidRPr="005646A7" w:rsidRDefault="005646A7" w:rsidP="005646A7">
      <w:pPr>
        <w:pStyle w:val="22"/>
      </w:pPr>
      <w:r w:rsidRPr="005646A7">
        <w:t>Архитектурно проект разделен на несколько ключевых компонентов:</w:t>
      </w:r>
    </w:p>
    <w:p w14:paraId="3E66D59D" w14:textId="77777777" w:rsidR="005646A7" w:rsidRPr="005646A7" w:rsidRDefault="005646A7" w:rsidP="005646A7">
      <w:pPr>
        <w:pStyle w:val="22"/>
      </w:pPr>
      <w:r w:rsidRPr="005646A7">
        <w:t>PIQ Service является основным сервисом системы, реализующим бизнес-логику оценивания. Он построен в соответствии с принципами Clean Architecture и DDD и включает следующие слои:</w:t>
      </w:r>
    </w:p>
    <w:p w14:paraId="0A1DBCEF" w14:textId="0175BB19" w:rsidR="005646A7" w:rsidRPr="005646A7" w:rsidRDefault="005646A7" w:rsidP="00D073C6">
      <w:pPr>
        <w:pStyle w:val="530"/>
      </w:pPr>
      <w:r w:rsidRPr="005646A7">
        <w:t>API-слой для обработки HTTP-запросов посредством контроллеров</w:t>
      </w:r>
      <w:r w:rsidR="00A13854">
        <w:t>,</w:t>
      </w:r>
    </w:p>
    <w:p w14:paraId="31E5C895" w14:textId="77EAEC95" w:rsidR="005646A7" w:rsidRPr="005646A7" w:rsidRDefault="005646A7" w:rsidP="00D073C6">
      <w:pPr>
        <w:pStyle w:val="530"/>
      </w:pPr>
      <w:proofErr w:type="spellStart"/>
      <w:r w:rsidRPr="005646A7">
        <w:t>Application</w:t>
      </w:r>
      <w:proofErr w:type="spellEnd"/>
      <w:r w:rsidRPr="005646A7">
        <w:t>-слой, содержащий основную бизнес-логику</w:t>
      </w:r>
      <w:r w:rsidR="00A13854">
        <w:t>,</w:t>
      </w:r>
    </w:p>
    <w:p w14:paraId="574CD8F7" w14:textId="60E6F0CC" w:rsidR="005646A7" w:rsidRPr="005646A7" w:rsidRDefault="005646A7" w:rsidP="00D073C6">
      <w:pPr>
        <w:pStyle w:val="530"/>
      </w:pPr>
      <w:r w:rsidRPr="005646A7">
        <w:t>Infrastructure-слой для работы с внешними зависимостями</w:t>
      </w:r>
      <w:r w:rsidR="00A13854">
        <w:t>,</w:t>
      </w:r>
    </w:p>
    <w:p w14:paraId="52293038" w14:textId="2AE90471" w:rsidR="005646A7" w:rsidRPr="005646A7" w:rsidRDefault="005646A7" w:rsidP="00D073C6">
      <w:pPr>
        <w:pStyle w:val="530"/>
      </w:pPr>
      <w:proofErr w:type="spellStart"/>
      <w:r w:rsidRPr="005646A7">
        <w:lastRenderedPageBreak/>
        <w:t>Models</w:t>
      </w:r>
      <w:proofErr w:type="spellEnd"/>
      <w:r w:rsidRPr="005646A7">
        <w:t>-слой с моделями сервиса</w:t>
      </w:r>
      <w:r w:rsidR="00D073C6">
        <w:t>.</w:t>
      </w:r>
    </w:p>
    <w:p w14:paraId="54476CED" w14:textId="76568EA4" w:rsidR="005646A7" w:rsidRPr="005646A7" w:rsidRDefault="005646A7" w:rsidP="005646A7">
      <w:pPr>
        <w:pStyle w:val="22"/>
      </w:pPr>
      <w:r w:rsidRPr="005646A7">
        <w:t>Account Service в текущей реализации представляет собой упрощенную версию сервиса аутентификации. Он отвечает за генерацию JWT-токенов, в то время как PIQ Service осуществляет их валидацию на основе общих секретов. Такое решение является временным и предполагает замену на полноценную интеграцию с IdentityService основной системы в будущем.</w:t>
      </w:r>
    </w:p>
    <w:p w14:paraId="254373A5" w14:textId="48132777" w:rsidR="005646A7" w:rsidRPr="005646A7" w:rsidRDefault="005646A7" w:rsidP="005646A7">
      <w:pPr>
        <w:pStyle w:val="22"/>
      </w:pPr>
      <w:r w:rsidRPr="005646A7">
        <w:t xml:space="preserve">Важной особенностью текущей реализации является то, что информация о мероприятиях, проектах, командах и участниках добавляется через механизм начального заполнения базы данных (seeding). Это решение принято исходя из понимания, что в полной версии системы такие данные будут поступать из соответствующих сервисов </w:t>
      </w:r>
      <w:r w:rsidR="00D073C6">
        <w:t>«</w:t>
      </w:r>
      <w:r w:rsidRPr="005646A7">
        <w:t>Точки сбора</w:t>
      </w:r>
      <w:r w:rsidR="00D073C6">
        <w:t>»</w:t>
      </w:r>
      <w:r w:rsidRPr="005646A7">
        <w:t>.</w:t>
      </w:r>
    </w:p>
    <w:p w14:paraId="63A27D4E" w14:textId="4D4F3C56" w:rsidR="005646A7" w:rsidRPr="005646A7" w:rsidRDefault="005646A7" w:rsidP="005646A7">
      <w:pPr>
        <w:pStyle w:val="22"/>
      </w:pPr>
      <w:r w:rsidRPr="005646A7">
        <w:t>Для обеспечения развертывания используется контейнеризация на основе Docker. Также в рамках другого предмета реализована terraform-спецификация деплоя всей инфраструктуры проекта, используя облачные сервисы Yandex Cloud.</w:t>
      </w:r>
    </w:p>
    <w:p w14:paraId="6BAE01C9" w14:textId="77777777" w:rsidR="005646A7" w:rsidRPr="005646A7" w:rsidRDefault="005646A7" w:rsidP="005646A7">
      <w:pPr>
        <w:pStyle w:val="22"/>
      </w:pPr>
      <w:r w:rsidRPr="005646A7">
        <w:t>Выбор микросервисной архитектуры и Clean Architecture обусловлен следующими факторами:</w:t>
      </w:r>
    </w:p>
    <w:p w14:paraId="0D875DCE" w14:textId="6B9616DD" w:rsidR="005646A7" w:rsidRPr="005646A7" w:rsidRDefault="00A13854" w:rsidP="00D073C6">
      <w:pPr>
        <w:pStyle w:val="530"/>
      </w:pPr>
      <w:r>
        <w:t>н</w:t>
      </w:r>
      <w:r w:rsidR="005646A7" w:rsidRPr="005646A7">
        <w:t xml:space="preserve">еобходимость будущей интеграции с существующей </w:t>
      </w:r>
      <w:proofErr w:type="spellStart"/>
      <w:r w:rsidR="005646A7" w:rsidRPr="005646A7">
        <w:t>микросервисной</w:t>
      </w:r>
      <w:proofErr w:type="spellEnd"/>
      <w:r w:rsidR="005646A7" w:rsidRPr="005646A7">
        <w:t xml:space="preserve"> системой</w:t>
      </w:r>
      <w:r>
        <w:t>,</w:t>
      </w:r>
    </w:p>
    <w:p w14:paraId="1D265CF6" w14:textId="259296E8" w:rsidR="005646A7" w:rsidRPr="005646A7" w:rsidRDefault="00A13854" w:rsidP="00D073C6">
      <w:pPr>
        <w:pStyle w:val="530"/>
      </w:pPr>
      <w:r>
        <w:t>о</w:t>
      </w:r>
      <w:r w:rsidR="005646A7" w:rsidRPr="005646A7">
        <w:t>беспечение независимости компонентов и их тестируемости</w:t>
      </w:r>
      <w:r>
        <w:t>,</w:t>
      </w:r>
    </w:p>
    <w:p w14:paraId="63C91AE3" w14:textId="2C4669DD" w:rsidR="005646A7" w:rsidRPr="005646A7" w:rsidRDefault="00A13854" w:rsidP="00D073C6">
      <w:pPr>
        <w:pStyle w:val="530"/>
      </w:pPr>
      <w:r>
        <w:t>в</w:t>
      </w:r>
      <w:r w:rsidR="005646A7" w:rsidRPr="005646A7">
        <w:t>озможность независимого масштабирования различных частей системы</w:t>
      </w:r>
      <w:r>
        <w:t>,</w:t>
      </w:r>
    </w:p>
    <w:p w14:paraId="2AC268A0" w14:textId="634FE242" w:rsidR="005646A7" w:rsidRPr="005646A7" w:rsidRDefault="00A13854" w:rsidP="00D073C6">
      <w:pPr>
        <w:pStyle w:val="530"/>
      </w:pPr>
      <w:r>
        <w:t>ч</w:t>
      </w:r>
      <w:r w:rsidR="005646A7" w:rsidRPr="005646A7">
        <w:t>еткое разделение ответственности между слоями приложения</w:t>
      </w:r>
      <w:r w:rsidR="00D073C6">
        <w:t>.</w:t>
      </w:r>
    </w:p>
    <w:p w14:paraId="7F348D20" w14:textId="77777777" w:rsidR="005646A7" w:rsidRPr="005646A7" w:rsidRDefault="005646A7" w:rsidP="005646A7">
      <w:pPr>
        <w:pStyle w:val="22"/>
      </w:pPr>
      <w:r w:rsidRPr="005646A7">
        <w:t>Текущая архитектура, несмотря на некоторые временные решения, обеспечивает:</w:t>
      </w:r>
    </w:p>
    <w:p w14:paraId="1E16FE03" w14:textId="6ACE287C" w:rsidR="005646A7" w:rsidRPr="005646A7" w:rsidRDefault="00A13854" w:rsidP="00D073C6">
      <w:pPr>
        <w:pStyle w:val="530"/>
      </w:pPr>
      <w:r>
        <w:t>д</w:t>
      </w:r>
      <w:r w:rsidR="005646A7" w:rsidRPr="005646A7">
        <w:t>емонстрацию основного функционала оценивания стажеров</w:t>
      </w:r>
      <w:r>
        <w:t>,</w:t>
      </w:r>
    </w:p>
    <w:p w14:paraId="731B7674" w14:textId="5C5F95C4" w:rsidR="005646A7" w:rsidRPr="005646A7" w:rsidRDefault="00A13854" w:rsidP="00D073C6">
      <w:pPr>
        <w:pStyle w:val="530"/>
      </w:pPr>
      <w:r>
        <w:t>в</w:t>
      </w:r>
      <w:r w:rsidR="005646A7" w:rsidRPr="005646A7">
        <w:t xml:space="preserve">озможность дальнейшей интеграции с экосистемой </w:t>
      </w:r>
      <w:r w:rsidR="00D073C6">
        <w:t>«</w:t>
      </w:r>
      <w:r w:rsidR="005646A7" w:rsidRPr="005646A7">
        <w:t>Точки сбора</w:t>
      </w:r>
      <w:r w:rsidR="00D073C6">
        <w:t>»</w:t>
      </w:r>
      <w:r>
        <w:t>,</w:t>
      </w:r>
    </w:p>
    <w:p w14:paraId="7F9C3746" w14:textId="14C9828F" w:rsidR="005646A7" w:rsidRPr="005646A7" w:rsidRDefault="00A13854" w:rsidP="00D073C6">
      <w:pPr>
        <w:pStyle w:val="530"/>
      </w:pPr>
      <w:r>
        <w:t>м</w:t>
      </w:r>
      <w:r w:rsidR="005646A7" w:rsidRPr="005646A7">
        <w:t xml:space="preserve">асштабируемость и </w:t>
      </w:r>
      <w:proofErr w:type="spellStart"/>
      <w:r w:rsidR="005646A7" w:rsidRPr="005646A7">
        <w:t>поддерживаемость</w:t>
      </w:r>
      <w:proofErr w:type="spellEnd"/>
      <w:r w:rsidR="005646A7" w:rsidRPr="005646A7">
        <w:t xml:space="preserve"> кода</w:t>
      </w:r>
      <w:r>
        <w:t>,</w:t>
      </w:r>
    </w:p>
    <w:p w14:paraId="7D69BD03" w14:textId="1F911421" w:rsidR="005646A7" w:rsidRPr="005646A7" w:rsidRDefault="00A13854" w:rsidP="00D073C6">
      <w:pPr>
        <w:pStyle w:val="530"/>
      </w:pPr>
      <w:r>
        <w:t>п</w:t>
      </w:r>
      <w:r w:rsidR="005646A7" w:rsidRPr="005646A7">
        <w:t>ростоту развертывания через контейнеризацию</w:t>
      </w:r>
      <w:r w:rsidR="00D073C6">
        <w:t>.</w:t>
      </w:r>
    </w:p>
    <w:p w14:paraId="5C85086F" w14:textId="0BFE73BC" w:rsidR="005646A7" w:rsidRDefault="005646A7" w:rsidP="005646A7">
      <w:pPr>
        <w:pStyle w:val="22"/>
      </w:pPr>
      <w:r w:rsidRPr="005646A7">
        <w:lastRenderedPageBreak/>
        <w:t xml:space="preserve">Основной фокус в разработке был сделан на реализации бизнес-логики оценивания, так как это являлось приоритетной задачей для заказчика в этом семестре. При этом архитектура спроектирована таким образом, чтобы в будущем можно было легко заменить временные решения на полноценную интеграцию с существующими сервисами </w:t>
      </w:r>
      <w:r w:rsidR="00D073C6">
        <w:t>«</w:t>
      </w:r>
      <w:r w:rsidRPr="005646A7">
        <w:t>Точки сбора</w:t>
      </w:r>
      <w:r w:rsidR="00D073C6">
        <w:t>»</w:t>
      </w:r>
      <w:r w:rsidRPr="005646A7">
        <w:t>.</w:t>
      </w:r>
    </w:p>
    <w:p w14:paraId="2D4D117D" w14:textId="77777777" w:rsidR="00CF7E9F" w:rsidRPr="005646A7" w:rsidRDefault="00CF7E9F" w:rsidP="00CF7E9F">
      <w:pPr>
        <w:pStyle w:val="22"/>
        <w:spacing w:line="240" w:lineRule="auto"/>
      </w:pPr>
    </w:p>
    <w:p w14:paraId="27E12A6C" w14:textId="3442D850" w:rsidR="002319AB" w:rsidRDefault="00C101B9" w:rsidP="002319AB">
      <w:pPr>
        <w:pStyle w:val="14"/>
      </w:pPr>
      <w:bookmarkStart w:id="25" w:name="_Toc199232163"/>
      <w:r>
        <w:rPr>
          <w:lang w:val="en-US"/>
        </w:rPr>
        <w:t>Frontend</w:t>
      </w:r>
      <w:bookmarkEnd w:id="25"/>
    </w:p>
    <w:p w14:paraId="682A5B8E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2FF4D75B" w14:textId="443C00A5" w:rsidR="005646A7" w:rsidRDefault="002319AB" w:rsidP="005646A7">
      <w:pPr>
        <w:pStyle w:val="22"/>
        <w:rPr>
          <w:lang w:eastAsia="en-US"/>
        </w:rPr>
      </w:pPr>
      <w:r w:rsidRPr="002319AB">
        <w:rPr>
          <w:lang w:eastAsia="en-US"/>
        </w:rPr>
        <w:t>Разработанный программный продукт представляет собой клиентскую часть веб-приложения, реализованную с использованием современного фреймворка Angular. Архитектура приложения построена на принципах компонентного подхода и разделения ответственности, что обеспечивает высокую поддерживаемость и масштабируемость системы.</w:t>
      </w:r>
    </w:p>
    <w:p w14:paraId="795E8F45" w14:textId="77777777" w:rsidR="002319AB" w:rsidRPr="002319AB" w:rsidRDefault="002319AB" w:rsidP="002319AB">
      <w:pPr>
        <w:pStyle w:val="22"/>
      </w:pPr>
      <w:r w:rsidRPr="002319AB">
        <w:t>Приложение организовано в соответствии с принципами модульной архитектуры Angular и включает следующие ключевые компоненты:</w:t>
      </w:r>
    </w:p>
    <w:p w14:paraId="3BAB31B1" w14:textId="24C83241" w:rsidR="002319AB" w:rsidRPr="002319AB" w:rsidRDefault="00A13854" w:rsidP="00D073C6">
      <w:pPr>
        <w:pStyle w:val="530"/>
      </w:pPr>
      <w:r>
        <w:t>к</w:t>
      </w:r>
      <w:r w:rsidR="002319AB" w:rsidRPr="002319AB">
        <w:t>орневой модуль приложения (</w:t>
      </w:r>
      <w:proofErr w:type="gramStart"/>
      <w:r w:rsidR="002319AB" w:rsidRPr="002319AB">
        <w:t>app.component</w:t>
      </w:r>
      <w:proofErr w:type="gramEnd"/>
      <w:r w:rsidR="002319AB" w:rsidRPr="002319AB">
        <w:t>.ts) - точка входа в приложение, обеспечивающая инициализацию и конфигурацию основных сервисов</w:t>
      </w:r>
      <w:r>
        <w:t>,</w:t>
      </w:r>
    </w:p>
    <w:p w14:paraId="319E353C" w14:textId="6EA26370" w:rsidR="002319AB" w:rsidRPr="002319AB" w:rsidRDefault="00A13854" w:rsidP="00D073C6">
      <w:pPr>
        <w:pStyle w:val="530"/>
      </w:pPr>
      <w:r>
        <w:t>м</w:t>
      </w:r>
      <w:r w:rsidR="002319AB" w:rsidRPr="002319AB">
        <w:t>аршрутизация (</w:t>
      </w:r>
      <w:proofErr w:type="gramStart"/>
      <w:r w:rsidR="002319AB" w:rsidRPr="002319AB">
        <w:t>app.routes</w:t>
      </w:r>
      <w:proofErr w:type="gramEnd"/>
      <w:r w:rsidR="002319AB" w:rsidRPr="002319AB">
        <w:t xml:space="preserve">.ts) - система навигации, реализующая паттерн </w:t>
      </w:r>
      <w:proofErr w:type="spellStart"/>
      <w:r w:rsidR="002319AB" w:rsidRPr="002319AB">
        <w:t>Single</w:t>
      </w:r>
      <w:proofErr w:type="spellEnd"/>
      <w:r w:rsidR="002319AB" w:rsidRPr="002319AB">
        <w:t xml:space="preserve"> </w:t>
      </w:r>
      <w:proofErr w:type="spellStart"/>
      <w:r w:rsidR="002319AB" w:rsidRPr="002319AB">
        <w:t>Page</w:t>
      </w:r>
      <w:proofErr w:type="spellEnd"/>
      <w:r w:rsidR="002319AB" w:rsidRPr="002319AB">
        <w:t xml:space="preserve"> </w:t>
      </w:r>
      <w:proofErr w:type="spellStart"/>
      <w:r w:rsidR="002319AB" w:rsidRPr="002319AB">
        <w:t>Application</w:t>
      </w:r>
      <w:proofErr w:type="spellEnd"/>
      <w:r>
        <w:t>,</w:t>
      </w:r>
    </w:p>
    <w:p w14:paraId="1D6D01C9" w14:textId="6E46C708" w:rsidR="002319AB" w:rsidRPr="002319AB" w:rsidRDefault="00A13854" w:rsidP="00D073C6">
      <w:pPr>
        <w:pStyle w:val="530"/>
      </w:pPr>
      <w:r>
        <w:t>к</w:t>
      </w:r>
      <w:r w:rsidR="002319AB" w:rsidRPr="002319AB">
        <w:t>онфигурация приложения (app.config.ts) - централизованное управление настройками и зависимостями</w:t>
      </w:r>
      <w:r>
        <w:t>,</w:t>
      </w:r>
    </w:p>
    <w:p w14:paraId="79EA3E54" w14:textId="425DD450" w:rsidR="002319AB" w:rsidRPr="002319AB" w:rsidRDefault="00A13854" w:rsidP="00D073C6">
      <w:pPr>
        <w:pStyle w:val="530"/>
      </w:pPr>
      <w:r>
        <w:t>к</w:t>
      </w:r>
      <w:r w:rsidR="002319AB" w:rsidRPr="002319AB">
        <w:t xml:space="preserve">омпоненты пользовательского интерфейса (директория </w:t>
      </w:r>
      <w:proofErr w:type="spellStart"/>
      <w:r w:rsidR="002319AB" w:rsidRPr="002319AB">
        <w:t>children</w:t>
      </w:r>
      <w:proofErr w:type="spellEnd"/>
      <w:r w:rsidR="002319AB" w:rsidRPr="002319AB">
        <w:t xml:space="preserve">/) - </w:t>
      </w:r>
      <w:proofErr w:type="spellStart"/>
      <w:r w:rsidR="002319AB" w:rsidRPr="002319AB">
        <w:t>переиспользуемые</w:t>
      </w:r>
      <w:proofErr w:type="spellEnd"/>
      <w:r w:rsidR="002319AB" w:rsidRPr="002319AB">
        <w:t xml:space="preserve"> UI-элементы</w:t>
      </w:r>
      <w:r>
        <w:t>,</w:t>
      </w:r>
    </w:p>
    <w:p w14:paraId="2A661334" w14:textId="4AF653F4" w:rsidR="002319AB" w:rsidRPr="002319AB" w:rsidRDefault="00A13854" w:rsidP="00D073C6">
      <w:pPr>
        <w:pStyle w:val="530"/>
      </w:pPr>
      <w:r>
        <w:t>с</w:t>
      </w:r>
      <w:r w:rsidR="002319AB" w:rsidRPr="002319AB">
        <w:t>ервисы данных (директория data/) - слой взаимодействия с бэкенд-сервисами</w:t>
      </w:r>
      <w:r>
        <w:t>,</w:t>
      </w:r>
    </w:p>
    <w:p w14:paraId="28FB80F1" w14:textId="252B1F0B" w:rsidR="002319AB" w:rsidRPr="002319AB" w:rsidRDefault="00A13854" w:rsidP="00D073C6">
      <w:pPr>
        <w:pStyle w:val="530"/>
      </w:pPr>
      <w:r>
        <w:t>п</w:t>
      </w:r>
      <w:r w:rsidR="002319AB" w:rsidRPr="002319AB">
        <w:t>ерехватчики (директория interceptors/) - обработка HTTP-запросов и ответов</w:t>
      </w:r>
      <w:r>
        <w:t>,</w:t>
      </w:r>
    </w:p>
    <w:p w14:paraId="538E693A" w14:textId="175676CB" w:rsidR="002319AB" w:rsidRPr="002319AB" w:rsidRDefault="00A13854" w:rsidP="00D073C6">
      <w:pPr>
        <w:pStyle w:val="530"/>
      </w:pPr>
      <w:r>
        <w:t>в</w:t>
      </w:r>
      <w:r w:rsidR="002319AB" w:rsidRPr="002319AB">
        <w:t xml:space="preserve">алидаторы (директория </w:t>
      </w:r>
      <w:proofErr w:type="spellStart"/>
      <w:r w:rsidR="002319AB" w:rsidRPr="002319AB">
        <w:t>validators</w:t>
      </w:r>
      <w:proofErr w:type="spellEnd"/>
      <w:r w:rsidR="002319AB" w:rsidRPr="002319AB">
        <w:t>/) - бизнес-логика валидации данных</w:t>
      </w:r>
      <w:r w:rsidR="00D073C6">
        <w:t>.</w:t>
      </w:r>
    </w:p>
    <w:p w14:paraId="1FB12799" w14:textId="77777777" w:rsidR="002319AB" w:rsidRPr="002319AB" w:rsidRDefault="002319AB" w:rsidP="002319AB">
      <w:pPr>
        <w:pStyle w:val="22"/>
      </w:pPr>
      <w:r w:rsidRPr="002319AB">
        <w:lastRenderedPageBreak/>
        <w:t>Архитектура построена на следующих ключевых технологиях:</w:t>
      </w:r>
    </w:p>
    <w:p w14:paraId="6A48DCC4" w14:textId="07F95970" w:rsidR="002319AB" w:rsidRPr="002319AB" w:rsidRDefault="002319AB" w:rsidP="00D073C6">
      <w:pPr>
        <w:pStyle w:val="530"/>
      </w:pPr>
      <w:proofErr w:type="spellStart"/>
      <w:r w:rsidRPr="002319AB">
        <w:t>Angular</w:t>
      </w:r>
      <w:proofErr w:type="spellEnd"/>
      <w:r w:rsidRPr="002319AB">
        <w:t xml:space="preserve"> - основной фреймворк для разработки клиентской части</w:t>
      </w:r>
      <w:r w:rsidR="00A13854">
        <w:t>,</w:t>
      </w:r>
    </w:p>
    <w:p w14:paraId="084A3049" w14:textId="54EF6512" w:rsidR="002319AB" w:rsidRPr="002319AB" w:rsidRDefault="002319AB" w:rsidP="00D073C6">
      <w:pPr>
        <w:pStyle w:val="530"/>
      </w:pPr>
      <w:r w:rsidRPr="002319AB">
        <w:t>TypeScript - язык программирования, обеспечивающий строгую типизацию</w:t>
      </w:r>
      <w:r w:rsidR="00A13854">
        <w:t>,</w:t>
      </w:r>
    </w:p>
    <w:p w14:paraId="212B1545" w14:textId="21D8B0A2" w:rsidR="002319AB" w:rsidRPr="002319AB" w:rsidRDefault="002319AB" w:rsidP="00D073C6">
      <w:pPr>
        <w:pStyle w:val="530"/>
      </w:pPr>
      <w:r w:rsidRPr="002319AB">
        <w:t>SCSS - препроцессор CSS для стилизации компонентов</w:t>
      </w:r>
      <w:r w:rsidR="00A13854">
        <w:t>,</w:t>
      </w:r>
    </w:p>
    <w:p w14:paraId="7989FDCB" w14:textId="4370D018" w:rsidR="00CF7E9F" w:rsidRPr="002319AB" w:rsidRDefault="002319AB" w:rsidP="00D073C6">
      <w:pPr>
        <w:pStyle w:val="530"/>
      </w:pPr>
      <w:r w:rsidRPr="002319AB">
        <w:t>Docker - контейнеризация приложения для обеспечения изолированного выполнения</w:t>
      </w:r>
      <w:r w:rsidR="00D073C6">
        <w:t>.</w:t>
      </w:r>
    </w:p>
    <w:p w14:paraId="6E2CD440" w14:textId="104B9BB9" w:rsidR="00CF7E9F" w:rsidRPr="002319AB" w:rsidRDefault="002319AB" w:rsidP="00CF7E9F">
      <w:pPr>
        <w:pStyle w:val="22"/>
      </w:pPr>
      <w:r w:rsidRPr="002319AB">
        <w:t>Архитектурные решения</w:t>
      </w:r>
      <w:r w:rsidR="00CF7E9F" w:rsidRPr="00CF7E9F">
        <w:t>:</w:t>
      </w:r>
    </w:p>
    <w:p w14:paraId="799EB635" w14:textId="174D4769" w:rsidR="002319AB" w:rsidRPr="002319AB" w:rsidRDefault="002319AB" w:rsidP="002319AB">
      <w:pPr>
        <w:pStyle w:val="22"/>
        <w:numPr>
          <w:ilvl w:val="0"/>
          <w:numId w:val="27"/>
        </w:numPr>
      </w:pPr>
      <w:r w:rsidRPr="002319AB">
        <w:t>Компонентная архитектура</w:t>
      </w:r>
    </w:p>
    <w:p w14:paraId="58C0FD2C" w14:textId="77777777" w:rsidR="002319AB" w:rsidRPr="002319AB" w:rsidRDefault="002319AB" w:rsidP="002319AB">
      <w:pPr>
        <w:pStyle w:val="22"/>
      </w:pPr>
      <w:r w:rsidRPr="002319AB">
        <w:t>Использование компонентной архитектуры обусловлено следующим:</w:t>
      </w:r>
    </w:p>
    <w:p w14:paraId="7EBD6CCD" w14:textId="5572C8F1" w:rsidR="002319AB" w:rsidRPr="002319AB" w:rsidRDefault="00A13854" w:rsidP="00D073C6">
      <w:pPr>
        <w:pStyle w:val="530"/>
      </w:pPr>
      <w:r>
        <w:t>к</w:t>
      </w:r>
      <w:r w:rsidR="002319AB" w:rsidRPr="002319AB">
        <w:t>аждый компонент является независимым с собственной логикой и представлением</w:t>
      </w:r>
      <w:r>
        <w:t>,</w:t>
      </w:r>
    </w:p>
    <w:p w14:paraId="44040349" w14:textId="129A12B3" w:rsidR="002319AB" w:rsidRPr="002319AB" w:rsidRDefault="00A13854" w:rsidP="00D073C6">
      <w:pPr>
        <w:pStyle w:val="530"/>
      </w:pPr>
      <w:proofErr w:type="spellStart"/>
      <w:r>
        <w:t>п</w:t>
      </w:r>
      <w:r w:rsidR="002319AB" w:rsidRPr="002319AB">
        <w:t>ереиспользование</w:t>
      </w:r>
      <w:proofErr w:type="spellEnd"/>
      <w:r w:rsidR="002319AB" w:rsidRPr="002319AB">
        <w:t xml:space="preserve"> компонентов в различным частях приложения</w:t>
      </w:r>
      <w:r>
        <w:t>,</w:t>
      </w:r>
    </w:p>
    <w:p w14:paraId="68FEE973" w14:textId="1FFBB5CA" w:rsidR="002319AB" w:rsidRPr="002319AB" w:rsidRDefault="00A13854" w:rsidP="00D073C6">
      <w:pPr>
        <w:pStyle w:val="530"/>
      </w:pPr>
      <w:r>
        <w:t>ч</w:t>
      </w:r>
      <w:r w:rsidR="002319AB" w:rsidRPr="002319AB">
        <w:t>еткое разделение ответственности между компонентами</w:t>
      </w:r>
      <w:r>
        <w:t>,</w:t>
      </w:r>
    </w:p>
    <w:p w14:paraId="67AD164C" w14:textId="5B82090D" w:rsidR="002319AB" w:rsidRPr="002319AB" w:rsidRDefault="00A13854" w:rsidP="00D073C6">
      <w:pPr>
        <w:pStyle w:val="530"/>
      </w:pPr>
      <w:r>
        <w:t>у</w:t>
      </w:r>
      <w:r w:rsidR="002319AB" w:rsidRPr="002319AB">
        <w:t>прощение тестирования за счет изоляции</w:t>
      </w:r>
      <w:r w:rsidR="00D073C6">
        <w:t>.</w:t>
      </w:r>
    </w:p>
    <w:p w14:paraId="763D584B" w14:textId="4749B69C" w:rsidR="002319AB" w:rsidRPr="002319AB" w:rsidRDefault="002319AB" w:rsidP="002319AB">
      <w:pPr>
        <w:pStyle w:val="22"/>
        <w:numPr>
          <w:ilvl w:val="0"/>
          <w:numId w:val="27"/>
        </w:numPr>
      </w:pPr>
      <w:r w:rsidRPr="002319AB">
        <w:t>Контейнеризация</w:t>
      </w:r>
    </w:p>
    <w:p w14:paraId="2A712AA9" w14:textId="77777777" w:rsidR="002319AB" w:rsidRPr="002319AB" w:rsidRDefault="002319AB" w:rsidP="002319AB">
      <w:pPr>
        <w:pStyle w:val="22"/>
      </w:pPr>
      <w:r w:rsidRPr="002319AB">
        <w:t>Использование Docker и Docker Compose обеспечивает:</w:t>
      </w:r>
    </w:p>
    <w:p w14:paraId="527E6125" w14:textId="2089F059" w:rsidR="002319AB" w:rsidRPr="002319AB" w:rsidRDefault="00A13854" w:rsidP="00A16387">
      <w:pPr>
        <w:pStyle w:val="530"/>
      </w:pPr>
      <w:r>
        <w:t>и</w:t>
      </w:r>
      <w:r w:rsidR="002319AB" w:rsidRPr="002319AB">
        <w:t>золяцию окружения</w:t>
      </w:r>
      <w:r>
        <w:t>,</w:t>
      </w:r>
    </w:p>
    <w:p w14:paraId="5561BAC8" w14:textId="41DC3780" w:rsidR="002319AB" w:rsidRPr="002319AB" w:rsidRDefault="00A13854" w:rsidP="00A16387">
      <w:pPr>
        <w:pStyle w:val="530"/>
      </w:pPr>
      <w:r>
        <w:t>у</w:t>
      </w:r>
      <w:r w:rsidR="002319AB" w:rsidRPr="002319AB">
        <w:t>прощение развертывания</w:t>
      </w:r>
      <w:r>
        <w:t>,</w:t>
      </w:r>
    </w:p>
    <w:p w14:paraId="0A3342CC" w14:textId="3BD7EE70" w:rsidR="0083397E" w:rsidRPr="00CF7E9F" w:rsidRDefault="00A13854" w:rsidP="00A16387">
      <w:pPr>
        <w:pStyle w:val="530"/>
      </w:pPr>
      <w:r>
        <w:t>с</w:t>
      </w:r>
      <w:r w:rsidR="002319AB" w:rsidRPr="002319AB">
        <w:t>тандартизацию среды выполнения</w:t>
      </w:r>
      <w:r w:rsidR="00A16387">
        <w:t>.</w:t>
      </w:r>
    </w:p>
    <w:p w14:paraId="6928B76C" w14:textId="77777777" w:rsidR="00CF7E9F" w:rsidRPr="0083397E" w:rsidRDefault="00CF7E9F" w:rsidP="00CF7E9F">
      <w:pPr>
        <w:pStyle w:val="22"/>
        <w:spacing w:line="240" w:lineRule="auto"/>
        <w:ind w:left="1066" w:firstLine="0"/>
      </w:pPr>
    </w:p>
    <w:p w14:paraId="1F51FF08" w14:textId="2F8740EE" w:rsidR="005F7E15" w:rsidRDefault="009D1283" w:rsidP="009D1283">
      <w:pPr>
        <w:pStyle w:val="13"/>
      </w:pPr>
      <w:bookmarkStart w:id="26" w:name="_Toc187523073"/>
      <w:bookmarkStart w:id="27" w:name="_Toc199232164"/>
      <w:r>
        <w:t>Аналитик – Килязова Юния Сергеевна</w:t>
      </w:r>
      <w:bookmarkEnd w:id="26"/>
      <w:bookmarkEnd w:id="27"/>
    </w:p>
    <w:p w14:paraId="23BCE51C" w14:textId="77777777" w:rsidR="00CF7E9F" w:rsidRPr="00CF7E9F" w:rsidRDefault="00CF7E9F" w:rsidP="00CF7E9F">
      <w:pPr>
        <w:pStyle w:val="22"/>
        <w:spacing w:line="240" w:lineRule="auto"/>
        <w:rPr>
          <w:lang w:eastAsia="en-US"/>
        </w:rPr>
      </w:pPr>
    </w:p>
    <w:p w14:paraId="25BDAD55" w14:textId="20AE24E3" w:rsidR="009D1283" w:rsidRDefault="00CF7E9F" w:rsidP="009D1283">
      <w:pPr>
        <w:pStyle w:val="22"/>
        <w:rPr>
          <w:lang w:eastAsia="en-US"/>
        </w:rPr>
      </w:pPr>
      <w:r>
        <w:rPr>
          <w:lang w:eastAsia="en-US"/>
        </w:rPr>
        <w:t>Ра</w:t>
      </w:r>
      <w:r w:rsidR="009D1283">
        <w:rPr>
          <w:lang w:eastAsia="en-US"/>
        </w:rPr>
        <w:t xml:space="preserve">бота над проектом началась с изучения предоставленных заказчиком материалов. </w:t>
      </w:r>
      <w:r>
        <w:rPr>
          <w:lang w:eastAsia="en-US"/>
        </w:rPr>
        <w:t>Был п</w:t>
      </w:r>
      <w:r w:rsidR="009D1283">
        <w:rPr>
          <w:lang w:eastAsia="en-US"/>
        </w:rPr>
        <w:t>рове</w:t>
      </w:r>
      <w:r>
        <w:rPr>
          <w:lang w:eastAsia="en-US"/>
        </w:rPr>
        <w:t>дён</w:t>
      </w:r>
      <w:r w:rsidR="009D1283">
        <w:rPr>
          <w:lang w:eastAsia="en-US"/>
        </w:rPr>
        <w:t xml:space="preserve"> анализ артефактов и существующего решения: веб-сервиса «Личный кабинет стажёра» (Рисунок 2) [</w:t>
      </w:r>
      <w:r>
        <w:rPr>
          <w:lang w:eastAsia="en-US"/>
        </w:rPr>
        <w:t>6</w:t>
      </w:r>
      <w:r w:rsidR="009D1283">
        <w:rPr>
          <w:lang w:eastAsia="en-US"/>
        </w:rPr>
        <w:t xml:space="preserve">]. Также были проанализированы проблемы целевой аудитории (Рисунок 3). На основе этого анализа были сформированы вопросы заказчику, а затем проведена работа по декомпозиции бизнес-процессов, описанию пользовательских интерфейсов и UserFlow на языке моделирования Архимейт, а затем переработаны из-за </w:t>
      </w:r>
      <w:r w:rsidR="009D1283">
        <w:rPr>
          <w:lang w:eastAsia="en-US"/>
        </w:rPr>
        <w:lastRenderedPageBreak/>
        <w:t>изменений в шаблоне от заказчика. (Рисунок 4) [</w:t>
      </w:r>
      <w:r>
        <w:rPr>
          <w:lang w:eastAsia="en-US"/>
        </w:rPr>
        <w:t>7</w:t>
      </w:r>
      <w:r w:rsidR="009D1283">
        <w:rPr>
          <w:lang w:eastAsia="en-US"/>
        </w:rPr>
        <w:t>]. Также для удобства UserFlow был перенесен и в Figma (Рисунок 5).</w:t>
      </w:r>
    </w:p>
    <w:p w14:paraId="12C3E399" w14:textId="77777777" w:rsidR="00E36C32" w:rsidRDefault="00E36C32" w:rsidP="009D1283">
      <w:pPr>
        <w:pStyle w:val="22"/>
        <w:rPr>
          <w:lang w:eastAsia="en-US"/>
        </w:rPr>
      </w:pPr>
    </w:p>
    <w:p w14:paraId="78AF5437" w14:textId="77777777" w:rsidR="009D1283" w:rsidRDefault="009D1283" w:rsidP="004460A9">
      <w:pPr>
        <w:pStyle w:val="22"/>
        <w:jc w:val="center"/>
        <w:rPr>
          <w:lang w:eastAsia="en-US"/>
        </w:rPr>
      </w:pPr>
    </w:p>
    <w:p w14:paraId="793EC6FA" w14:textId="176BA1F4" w:rsidR="009D1283" w:rsidRDefault="009D1283" w:rsidP="00A16387">
      <w:pPr>
        <w:pStyle w:val="43"/>
        <w:rPr>
          <w:lang w:eastAsia="en-US"/>
        </w:rPr>
      </w:pPr>
      <w:r w:rsidRPr="00F90562">
        <w:rPr>
          <w:noProof/>
          <w:lang w:val="en-US"/>
        </w:rPr>
        <w:drawing>
          <wp:inline distT="0" distB="0" distL="0" distR="0" wp14:anchorId="52013F4F" wp14:editId="14E69F4E">
            <wp:extent cx="5400000" cy="2339769"/>
            <wp:effectExtent l="0" t="0" r="0" b="3810"/>
            <wp:docPr id="181769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95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4E8B" w14:textId="76547C62" w:rsidR="009D1283" w:rsidRDefault="009D1283" w:rsidP="00A16387">
      <w:pPr>
        <w:pStyle w:val="41"/>
      </w:pPr>
      <w:r>
        <w:t>Артефакты</w:t>
      </w:r>
    </w:p>
    <w:p w14:paraId="3B260FBA" w14:textId="77777777" w:rsidR="009D1283" w:rsidRDefault="009D1283" w:rsidP="004460A9">
      <w:pPr>
        <w:pStyle w:val="22"/>
        <w:jc w:val="center"/>
        <w:rPr>
          <w:lang w:eastAsia="en-US"/>
        </w:rPr>
      </w:pPr>
    </w:p>
    <w:p w14:paraId="3E361555" w14:textId="1730BF9F" w:rsidR="009D1283" w:rsidRDefault="004460A9" w:rsidP="00A16387">
      <w:pPr>
        <w:pStyle w:val="43"/>
        <w:rPr>
          <w:lang w:eastAsia="en-US"/>
        </w:rPr>
      </w:pPr>
      <w:r w:rsidRPr="00A12E9C">
        <w:rPr>
          <w:noProof/>
        </w:rPr>
        <w:drawing>
          <wp:inline distT="0" distB="0" distL="0" distR="0" wp14:anchorId="3ADCCD55" wp14:editId="43BE19FC">
            <wp:extent cx="5400000" cy="2338037"/>
            <wp:effectExtent l="0" t="0" r="0" b="5715"/>
            <wp:docPr id="612161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14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3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31A6" w14:textId="2234C5B2" w:rsidR="009D1283" w:rsidRDefault="009D1283" w:rsidP="00A16387">
      <w:pPr>
        <w:pStyle w:val="41"/>
      </w:pPr>
      <w:r>
        <w:t>ЦА</w:t>
      </w:r>
    </w:p>
    <w:p w14:paraId="2FC689FE" w14:textId="77777777" w:rsidR="009D1283" w:rsidRDefault="009D1283" w:rsidP="004460A9">
      <w:pPr>
        <w:pStyle w:val="22"/>
        <w:jc w:val="center"/>
        <w:rPr>
          <w:lang w:eastAsia="en-US"/>
        </w:rPr>
      </w:pPr>
    </w:p>
    <w:p w14:paraId="6EA8A332" w14:textId="4433F028" w:rsidR="009D1283" w:rsidRDefault="004460A9" w:rsidP="00A16387">
      <w:pPr>
        <w:pStyle w:val="43"/>
        <w:rPr>
          <w:lang w:eastAsia="en-US"/>
        </w:rPr>
      </w:pPr>
      <w:r w:rsidRPr="00561A07">
        <w:rPr>
          <w:noProof/>
        </w:rPr>
        <w:lastRenderedPageBreak/>
        <w:drawing>
          <wp:inline distT="0" distB="0" distL="0" distR="0" wp14:anchorId="29E5B824" wp14:editId="6CD608FA">
            <wp:extent cx="5400000" cy="2776203"/>
            <wp:effectExtent l="0" t="0" r="0" b="5715"/>
            <wp:docPr id="782492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924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B1C5" w14:textId="456DC555" w:rsidR="009D1283" w:rsidRDefault="009D1283" w:rsidP="00A16387">
      <w:pPr>
        <w:pStyle w:val="41"/>
      </w:pPr>
      <w:r>
        <w:t xml:space="preserve"> Бизнес-процессы в Архимейт</w:t>
      </w:r>
    </w:p>
    <w:p w14:paraId="7B75AF19" w14:textId="77777777" w:rsidR="009D1283" w:rsidRDefault="009D1283" w:rsidP="004460A9">
      <w:pPr>
        <w:pStyle w:val="22"/>
        <w:jc w:val="center"/>
        <w:rPr>
          <w:lang w:eastAsia="en-US"/>
        </w:rPr>
      </w:pPr>
    </w:p>
    <w:p w14:paraId="6CCB5ECC" w14:textId="17910D9E" w:rsidR="009D1283" w:rsidRDefault="004460A9" w:rsidP="00A16387">
      <w:pPr>
        <w:pStyle w:val="43"/>
        <w:rPr>
          <w:lang w:eastAsia="en-US"/>
        </w:rPr>
      </w:pPr>
      <w:r w:rsidRPr="00561A07">
        <w:rPr>
          <w:noProof/>
        </w:rPr>
        <w:drawing>
          <wp:inline distT="0" distB="0" distL="0" distR="0" wp14:anchorId="29D50C30" wp14:editId="6D4146AE">
            <wp:extent cx="5400000" cy="2858756"/>
            <wp:effectExtent l="0" t="0" r="0" b="0"/>
            <wp:docPr id="840814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144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96BE" w14:textId="7DBAF393" w:rsidR="009D1283" w:rsidRDefault="004460A9" w:rsidP="00A16387">
      <w:pPr>
        <w:pStyle w:val="41"/>
      </w:pPr>
      <w:proofErr w:type="spellStart"/>
      <w:r>
        <w:rPr>
          <w:lang w:val="en-US"/>
        </w:rPr>
        <w:t>UserFlow</w:t>
      </w:r>
      <w:proofErr w:type="spellEnd"/>
      <w:r>
        <w:t xml:space="preserve"> </w:t>
      </w:r>
      <w:r w:rsidR="009D1283">
        <w:t xml:space="preserve">в </w:t>
      </w:r>
      <w:proofErr w:type="spellStart"/>
      <w:r w:rsidR="009D1283">
        <w:t>Figma</w:t>
      </w:r>
      <w:proofErr w:type="spellEnd"/>
    </w:p>
    <w:p w14:paraId="1EA3E0C0" w14:textId="77777777" w:rsidR="009D1283" w:rsidRDefault="009D1283" w:rsidP="009D1283">
      <w:pPr>
        <w:pStyle w:val="22"/>
        <w:rPr>
          <w:lang w:eastAsia="en-US"/>
        </w:rPr>
      </w:pPr>
    </w:p>
    <w:p w14:paraId="0FF1E48B" w14:textId="05FDB807" w:rsidR="009D1283" w:rsidRDefault="009D1283" w:rsidP="009D1283">
      <w:pPr>
        <w:pStyle w:val="22"/>
        <w:rPr>
          <w:lang w:eastAsia="en-US"/>
        </w:rPr>
      </w:pPr>
      <w:r>
        <w:rPr>
          <w:lang w:eastAsia="en-US"/>
        </w:rPr>
        <w:t>Были рассмотрены аналоги сервиса, основным вдохновителем для визу-ала стал сервис «Поток» (Рисунок 6). Была проведена аналитика по оцениванию ПВК: виды оценивания, критерии и шкала оценивания, вайрфреймы страниц (Рисунок 7) [</w:t>
      </w:r>
      <w:r w:rsidR="00CF7E9F">
        <w:rPr>
          <w:lang w:eastAsia="en-US"/>
        </w:rPr>
        <w:t>8</w:t>
      </w:r>
      <w:r>
        <w:rPr>
          <w:lang w:eastAsia="en-US"/>
        </w:rPr>
        <w:t>]. Затем был проведен обмен вопросами с заказчиком, который даже включал видео и файл [</w:t>
      </w:r>
      <w:r w:rsidR="00CF7E9F">
        <w:rPr>
          <w:lang w:eastAsia="en-US"/>
        </w:rPr>
        <w:t>9</w:t>
      </w:r>
      <w:r>
        <w:rPr>
          <w:lang w:eastAsia="en-US"/>
        </w:rPr>
        <w:t>] [</w:t>
      </w:r>
      <w:r w:rsidR="00CF7E9F">
        <w:rPr>
          <w:lang w:eastAsia="en-US"/>
        </w:rPr>
        <w:t>10</w:t>
      </w:r>
      <w:r>
        <w:rPr>
          <w:lang w:eastAsia="en-US"/>
        </w:rPr>
        <w:t xml:space="preserve">]. Все вопросы объединены в приложении А. </w:t>
      </w:r>
    </w:p>
    <w:p w14:paraId="4DD96437" w14:textId="77777777" w:rsidR="009D1283" w:rsidRDefault="009D1283" w:rsidP="004460A9">
      <w:pPr>
        <w:pStyle w:val="22"/>
        <w:jc w:val="center"/>
        <w:rPr>
          <w:lang w:eastAsia="en-US"/>
        </w:rPr>
      </w:pPr>
    </w:p>
    <w:p w14:paraId="27E662E8" w14:textId="32C42D22" w:rsidR="009D1283" w:rsidRDefault="004460A9" w:rsidP="00A16387">
      <w:pPr>
        <w:pStyle w:val="43"/>
        <w:rPr>
          <w:lang w:eastAsia="en-US"/>
        </w:rPr>
      </w:pPr>
      <w:r w:rsidRPr="00A12E9C">
        <w:rPr>
          <w:noProof/>
        </w:rPr>
        <w:lastRenderedPageBreak/>
        <w:drawing>
          <wp:inline distT="0" distB="0" distL="0" distR="0" wp14:anchorId="39E3C8F1" wp14:editId="72A0A801">
            <wp:extent cx="5400000" cy="2266453"/>
            <wp:effectExtent l="0" t="0" r="0" b="635"/>
            <wp:docPr id="250960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00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185A" w14:textId="081F4398" w:rsidR="009D1283" w:rsidRDefault="004460A9" w:rsidP="00A16387">
      <w:pPr>
        <w:pStyle w:val="41"/>
      </w:pPr>
      <w:r>
        <w:t>Разбор аналога «Поток»</w:t>
      </w:r>
    </w:p>
    <w:p w14:paraId="104C05C5" w14:textId="2B0436D0" w:rsidR="009D1283" w:rsidRDefault="004460A9" w:rsidP="00A16387">
      <w:pPr>
        <w:pStyle w:val="43"/>
        <w:rPr>
          <w:lang w:eastAsia="en-US"/>
        </w:rPr>
      </w:pPr>
      <w:r w:rsidRPr="00A12E9C">
        <w:rPr>
          <w:noProof/>
        </w:rPr>
        <w:drawing>
          <wp:inline distT="0" distB="0" distL="0" distR="0" wp14:anchorId="69FC0491" wp14:editId="0448188E">
            <wp:extent cx="5400000" cy="3087364"/>
            <wp:effectExtent l="0" t="0" r="0" b="0"/>
            <wp:docPr id="334878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8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1E92" w14:textId="3270D4FE" w:rsidR="009D1283" w:rsidRDefault="004460A9" w:rsidP="00A16387">
      <w:pPr>
        <w:pStyle w:val="41"/>
      </w:pPr>
      <w:r>
        <w:t>Аналитика оценивания</w:t>
      </w:r>
    </w:p>
    <w:p w14:paraId="674FB63B" w14:textId="77777777" w:rsidR="009D1283" w:rsidRDefault="009D1283" w:rsidP="009D1283">
      <w:pPr>
        <w:pStyle w:val="22"/>
        <w:rPr>
          <w:lang w:eastAsia="en-US"/>
        </w:rPr>
      </w:pPr>
    </w:p>
    <w:p w14:paraId="780EE48D" w14:textId="4CAADCB1" w:rsidR="009D1283" w:rsidRDefault="009D1283" w:rsidP="009D1283">
      <w:pPr>
        <w:pStyle w:val="22"/>
        <w:rPr>
          <w:lang w:eastAsia="en-US"/>
        </w:rPr>
      </w:pPr>
      <w:r>
        <w:rPr>
          <w:lang w:eastAsia="en-US"/>
        </w:rPr>
        <w:t>Также была проведена аналитика по визуальному отображению результатов. Были выделены основные элементы и сформированы вайрфреймы страницы результатов (Рисунок 8).</w:t>
      </w:r>
    </w:p>
    <w:p w14:paraId="6E62DD5F" w14:textId="77777777" w:rsidR="009D1283" w:rsidRDefault="009D1283" w:rsidP="009D1283">
      <w:pPr>
        <w:pStyle w:val="22"/>
        <w:rPr>
          <w:lang w:eastAsia="en-US"/>
        </w:rPr>
      </w:pPr>
    </w:p>
    <w:p w14:paraId="61D371EE" w14:textId="5BB78BA6" w:rsidR="009D1283" w:rsidRDefault="004460A9" w:rsidP="00A16387">
      <w:pPr>
        <w:pStyle w:val="43"/>
        <w:rPr>
          <w:lang w:eastAsia="en-US"/>
        </w:rPr>
      </w:pPr>
      <w:r w:rsidRPr="00A12E9C">
        <w:rPr>
          <w:noProof/>
        </w:rPr>
        <w:lastRenderedPageBreak/>
        <w:drawing>
          <wp:inline distT="0" distB="0" distL="0" distR="0" wp14:anchorId="25DCBCB7" wp14:editId="20409086">
            <wp:extent cx="4320000" cy="3756522"/>
            <wp:effectExtent l="0" t="0" r="4445" b="0"/>
            <wp:docPr id="9649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010" name=""/>
                    <pic:cNvPicPr/>
                  </pic:nvPicPr>
                  <pic:blipFill rotWithShape="1">
                    <a:blip r:embed="rId15"/>
                    <a:srcRect l="5998" t="2835" r="4733" b="1221"/>
                    <a:stretch/>
                  </pic:blipFill>
                  <pic:spPr bwMode="auto">
                    <a:xfrm>
                      <a:off x="0" y="0"/>
                      <a:ext cx="4320000" cy="375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B15F" w14:textId="5A815F94" w:rsidR="009D1283" w:rsidRDefault="009D1283" w:rsidP="00A16387">
      <w:pPr>
        <w:pStyle w:val="41"/>
      </w:pPr>
      <w:r>
        <w:t xml:space="preserve">Аналитика </w:t>
      </w:r>
      <w:r w:rsidR="004460A9">
        <w:t>результатов</w:t>
      </w:r>
    </w:p>
    <w:p w14:paraId="303C9399" w14:textId="77777777" w:rsidR="008E7E3B" w:rsidRPr="008E7E3B" w:rsidRDefault="008E7E3B" w:rsidP="008E7E3B">
      <w:pPr>
        <w:pStyle w:val="22"/>
      </w:pPr>
    </w:p>
    <w:p w14:paraId="6C8F514A" w14:textId="1D21CED3" w:rsidR="009D1283" w:rsidRDefault="009D1283" w:rsidP="009D1283">
      <w:pPr>
        <w:pStyle w:val="22"/>
        <w:rPr>
          <w:lang w:eastAsia="en-US"/>
        </w:rPr>
      </w:pPr>
      <w:r>
        <w:rPr>
          <w:lang w:eastAsia="en-US"/>
        </w:rPr>
        <w:t xml:space="preserve">Совместно с </w:t>
      </w:r>
      <w:proofErr w:type="spellStart"/>
      <w:r>
        <w:rPr>
          <w:lang w:eastAsia="en-US"/>
        </w:rPr>
        <w:t>бэкендером</w:t>
      </w:r>
      <w:proofErr w:type="spellEnd"/>
      <w:r>
        <w:rPr>
          <w:lang w:eastAsia="en-US"/>
        </w:rPr>
        <w:t xml:space="preserve"> были созданы </w:t>
      </w:r>
      <w:proofErr w:type="spellStart"/>
      <w:r>
        <w:rPr>
          <w:lang w:eastAsia="en-US"/>
        </w:rPr>
        <w:t>вайрфреймы</w:t>
      </w:r>
      <w:proofErr w:type="spellEnd"/>
      <w:r>
        <w:rPr>
          <w:lang w:eastAsia="en-US"/>
        </w:rPr>
        <w:t xml:space="preserve"> главной страницы, которые стали основой для будущего макета (Рисунок 9). Также постоянно велось обсуждение по поводу макета с командой.</w:t>
      </w:r>
    </w:p>
    <w:p w14:paraId="512E8489" w14:textId="77777777" w:rsidR="009D1283" w:rsidRDefault="009D1283" w:rsidP="009D1283">
      <w:pPr>
        <w:pStyle w:val="22"/>
        <w:rPr>
          <w:lang w:eastAsia="en-US"/>
        </w:rPr>
      </w:pPr>
    </w:p>
    <w:p w14:paraId="009F50F8" w14:textId="2B754116" w:rsidR="009D1283" w:rsidRDefault="004460A9" w:rsidP="00A16387">
      <w:pPr>
        <w:pStyle w:val="43"/>
        <w:rPr>
          <w:lang w:eastAsia="en-US"/>
        </w:rPr>
      </w:pPr>
      <w:r w:rsidRPr="00A16387">
        <w:rPr>
          <w:noProof/>
        </w:rPr>
        <w:drawing>
          <wp:inline distT="0" distB="0" distL="0" distR="0" wp14:anchorId="70C50D94" wp14:editId="52A6DC07">
            <wp:extent cx="5400000" cy="2395189"/>
            <wp:effectExtent l="0" t="0" r="0" b="5715"/>
            <wp:docPr id="1360656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56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B5C" w14:textId="35082D00" w:rsidR="009D1283" w:rsidRDefault="009D1283" w:rsidP="00A16387">
      <w:pPr>
        <w:pStyle w:val="41"/>
      </w:pPr>
      <w:proofErr w:type="spellStart"/>
      <w:r>
        <w:t>Вайрфреймы</w:t>
      </w:r>
      <w:proofErr w:type="spellEnd"/>
      <w:r>
        <w:t xml:space="preserve"> главной страницы</w:t>
      </w:r>
    </w:p>
    <w:p w14:paraId="2B794B24" w14:textId="77777777" w:rsidR="009D1283" w:rsidRDefault="009D1283" w:rsidP="009D1283">
      <w:pPr>
        <w:pStyle w:val="22"/>
        <w:rPr>
          <w:lang w:eastAsia="en-US"/>
        </w:rPr>
      </w:pPr>
    </w:p>
    <w:p w14:paraId="7CDBDE38" w14:textId="71BA1C35" w:rsidR="004460A9" w:rsidRDefault="009D1283" w:rsidP="00CF7E9F">
      <w:pPr>
        <w:pStyle w:val="22"/>
        <w:rPr>
          <w:lang w:eastAsia="en-US"/>
        </w:rPr>
      </w:pPr>
      <w:r>
        <w:rPr>
          <w:lang w:eastAsia="en-US"/>
        </w:rPr>
        <w:lastRenderedPageBreak/>
        <w:t>В завершение были расписаны конкретные вопросы для шаблона оценивания оценки 360 и поведения, включая описание и шкалу оценивания для каждого критерия [</w:t>
      </w:r>
      <w:r w:rsidR="00CF7E9F">
        <w:rPr>
          <w:lang w:eastAsia="en-US"/>
        </w:rPr>
        <w:t>11</w:t>
      </w:r>
      <w:r>
        <w:rPr>
          <w:lang w:eastAsia="en-US"/>
        </w:rPr>
        <w:t>] [</w:t>
      </w:r>
      <w:r w:rsidR="00CF7E9F">
        <w:rPr>
          <w:lang w:eastAsia="en-US"/>
        </w:rPr>
        <w:t>12</w:t>
      </w:r>
      <w:r>
        <w:rPr>
          <w:lang w:eastAsia="en-US"/>
        </w:rPr>
        <w:t>].</w:t>
      </w:r>
    </w:p>
    <w:p w14:paraId="7CC5D51B" w14:textId="77777777" w:rsidR="00CF7E9F" w:rsidRDefault="00CF7E9F" w:rsidP="00CF7E9F">
      <w:pPr>
        <w:pStyle w:val="22"/>
        <w:spacing w:line="240" w:lineRule="auto"/>
        <w:rPr>
          <w:lang w:eastAsia="en-US"/>
        </w:rPr>
      </w:pPr>
    </w:p>
    <w:p w14:paraId="1AD67F2A" w14:textId="781120B4" w:rsidR="004460A9" w:rsidRDefault="007B3D2A" w:rsidP="004460A9">
      <w:pPr>
        <w:pStyle w:val="13"/>
      </w:pPr>
      <w:bookmarkStart w:id="28" w:name="_Toc187523074"/>
      <w:bookmarkStart w:id="29" w:name="_Toc199232165"/>
      <w:r>
        <w:t>Д</w:t>
      </w:r>
      <w:r w:rsidR="004460A9">
        <w:t>изайнер – Мельников Михаил Евгеньевич</w:t>
      </w:r>
      <w:bookmarkEnd w:id="28"/>
      <w:bookmarkEnd w:id="29"/>
    </w:p>
    <w:p w14:paraId="773476D0" w14:textId="77777777" w:rsidR="004460A9" w:rsidRDefault="004460A9" w:rsidP="00CF7E9F">
      <w:pPr>
        <w:pStyle w:val="22"/>
        <w:spacing w:line="240" w:lineRule="auto"/>
        <w:rPr>
          <w:lang w:eastAsia="en-US"/>
        </w:rPr>
      </w:pPr>
    </w:p>
    <w:p w14:paraId="5D09B51E" w14:textId="68075F97" w:rsidR="004460A9" w:rsidRDefault="000B103F" w:rsidP="009D1283">
      <w:pPr>
        <w:pStyle w:val="22"/>
        <w:rPr>
          <w:lang w:eastAsia="en-US"/>
        </w:rPr>
      </w:pPr>
      <w:r>
        <w:rPr>
          <w:lang w:eastAsia="en-US"/>
        </w:rPr>
        <w:t>Работа над дизайном интерфейса сервиса</w:t>
      </w:r>
      <w:r w:rsidR="00F73B2B">
        <w:rPr>
          <w:lang w:eastAsia="en-US"/>
        </w:rPr>
        <w:t xml:space="preserve"> [13]</w:t>
      </w:r>
      <w:r>
        <w:rPr>
          <w:lang w:eastAsia="en-US"/>
        </w:rPr>
        <w:t xml:space="preserve"> началась с создания визуальной базы проекта. Был собран </w:t>
      </w:r>
      <w:r>
        <w:rPr>
          <w:lang w:val="en-US" w:eastAsia="en-US"/>
        </w:rPr>
        <w:t>UI</w:t>
      </w:r>
      <w:r w:rsidRPr="000B103F">
        <w:rPr>
          <w:lang w:eastAsia="en-US"/>
        </w:rPr>
        <w:t xml:space="preserve"> </w:t>
      </w:r>
      <w:r>
        <w:rPr>
          <w:lang w:val="en-US" w:eastAsia="en-US"/>
        </w:rPr>
        <w:t>kit</w:t>
      </w:r>
      <w:r>
        <w:rPr>
          <w:lang w:eastAsia="en-US"/>
        </w:rPr>
        <w:t xml:space="preserve"> с базовыми компонентами, построена типографика и определена цветовая палитра интерфейса</w:t>
      </w:r>
      <w:r w:rsidR="00A16387">
        <w:rPr>
          <w:lang w:eastAsia="en-US"/>
        </w:rPr>
        <w:t xml:space="preserve"> (Рисунок 10)</w:t>
      </w:r>
      <w:r>
        <w:rPr>
          <w:lang w:eastAsia="en-US"/>
        </w:rPr>
        <w:t>. Все это заложило основу для будущего дизайна.</w:t>
      </w:r>
    </w:p>
    <w:p w14:paraId="145C4EAE" w14:textId="7096977A" w:rsidR="00A16387" w:rsidRPr="000B103F" w:rsidRDefault="00A16387" w:rsidP="00A16387">
      <w:pPr>
        <w:pStyle w:val="43"/>
        <w:rPr>
          <w:lang w:eastAsia="en-US"/>
        </w:rPr>
      </w:pPr>
      <w:r>
        <w:rPr>
          <w:noProof/>
        </w:rPr>
        <w:drawing>
          <wp:inline distT="0" distB="0" distL="0" distR="0" wp14:anchorId="5C3E253F" wp14:editId="241DE728">
            <wp:extent cx="5939396" cy="5915608"/>
            <wp:effectExtent l="0" t="0" r="444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354" cy="59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AA5" w14:textId="53451B59" w:rsidR="00CF7E9F" w:rsidRDefault="00A16387" w:rsidP="00A16387">
      <w:pPr>
        <w:pStyle w:val="41"/>
        <w:rPr>
          <w:lang w:val="en-US"/>
        </w:rPr>
      </w:pPr>
      <w:r>
        <w:rPr>
          <w:lang w:val="en-US"/>
        </w:rPr>
        <w:t>UI kit</w:t>
      </w:r>
    </w:p>
    <w:p w14:paraId="1D36F788" w14:textId="4B28775B" w:rsidR="00A16387" w:rsidRDefault="008E7E3B" w:rsidP="00A16387">
      <w:pPr>
        <w:pStyle w:val="22"/>
      </w:pPr>
      <w:r>
        <w:lastRenderedPageBreak/>
        <w:t>Работа с отрисовкой интерфейса началась с</w:t>
      </w:r>
      <w:r w:rsidR="00A16387">
        <w:t xml:space="preserve"> макет</w:t>
      </w:r>
      <w:r>
        <w:t>а</w:t>
      </w:r>
      <w:r w:rsidR="00A16387">
        <w:t xml:space="preserve"> авторизации (Рисунок 11).</w:t>
      </w:r>
    </w:p>
    <w:p w14:paraId="45B23328" w14:textId="1AC0A7E7" w:rsidR="008E7E3B" w:rsidRDefault="008E7E3B" w:rsidP="008E7E3B">
      <w:pPr>
        <w:pStyle w:val="43"/>
      </w:pPr>
      <w:r w:rsidRPr="008E7E3B">
        <w:rPr>
          <w:noProof/>
        </w:rPr>
        <w:drawing>
          <wp:inline distT="0" distB="0" distL="0" distR="0" wp14:anchorId="12FB4307" wp14:editId="449ECA38">
            <wp:extent cx="5939790" cy="3341370"/>
            <wp:effectExtent l="19050" t="19050" r="2286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F60F6C" w14:textId="1EF71E77" w:rsidR="008E7E3B" w:rsidRDefault="008E7E3B" w:rsidP="008E7E3B">
      <w:pPr>
        <w:pStyle w:val="41"/>
      </w:pPr>
      <w:r>
        <w:t>Авторизация</w:t>
      </w:r>
    </w:p>
    <w:p w14:paraId="09587275" w14:textId="77777777" w:rsidR="008E7E3B" w:rsidRPr="008E7E3B" w:rsidRDefault="008E7E3B" w:rsidP="008E7E3B">
      <w:pPr>
        <w:pStyle w:val="22"/>
      </w:pPr>
    </w:p>
    <w:p w14:paraId="6503EC5B" w14:textId="3B4B31A0" w:rsidR="008E7E3B" w:rsidRDefault="008E7E3B" w:rsidP="008E7E3B">
      <w:pPr>
        <w:pStyle w:val="22"/>
      </w:pPr>
      <w:r>
        <w:t>Далее началась работа над аккаунтом куратора. Была отрисована главная страница со списком команд (Рисунок 12), которые ведет куратор. Также была проработана «шапка» сервиса, где находится основная навигация.</w:t>
      </w:r>
    </w:p>
    <w:p w14:paraId="2E6B7381" w14:textId="517A8965" w:rsidR="008E7E3B" w:rsidRDefault="008E7E3B" w:rsidP="008E7E3B">
      <w:pPr>
        <w:pStyle w:val="43"/>
      </w:pPr>
      <w:r w:rsidRPr="008E7E3B">
        <w:rPr>
          <w:noProof/>
        </w:rPr>
        <w:lastRenderedPageBreak/>
        <w:drawing>
          <wp:inline distT="0" distB="0" distL="0" distR="0" wp14:anchorId="2A565C94" wp14:editId="756FBBB7">
            <wp:extent cx="5939790" cy="3341370"/>
            <wp:effectExtent l="19050" t="19050" r="2286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F5CDD1" w14:textId="61F7A6B2" w:rsidR="008E7E3B" w:rsidRPr="008E7E3B" w:rsidRDefault="008E7E3B" w:rsidP="008E7E3B">
      <w:pPr>
        <w:pStyle w:val="41"/>
      </w:pPr>
      <w:r>
        <w:t>Список команд</w:t>
      </w:r>
    </w:p>
    <w:p w14:paraId="2E2C3193" w14:textId="1A0D10C4" w:rsidR="00A16387" w:rsidRDefault="00A16387" w:rsidP="00A16387">
      <w:pPr>
        <w:pStyle w:val="22"/>
      </w:pPr>
    </w:p>
    <w:p w14:paraId="0248FCE8" w14:textId="3C07E3CB" w:rsidR="008E7E3B" w:rsidRDefault="00350D9E" w:rsidP="00A16387">
      <w:pPr>
        <w:pStyle w:val="22"/>
      </w:pPr>
      <w:r>
        <w:t>Также</w:t>
      </w:r>
      <w:r w:rsidR="008E7E3B">
        <w:t xml:space="preserve"> был разработан функционал по созданию оценивания сразу нескольким командам. При нажатии на кнопку «Начать оценивание»</w:t>
      </w:r>
      <w:r w:rsidR="00FE687A">
        <w:t xml:space="preserve"> на главной, открывалось модальное окно (Рисунок 13) с настройкой создания оценивания.</w:t>
      </w:r>
    </w:p>
    <w:p w14:paraId="287C5773" w14:textId="4F7BACD0" w:rsidR="00FE687A" w:rsidRDefault="00FE687A" w:rsidP="00FE687A">
      <w:pPr>
        <w:pStyle w:val="43"/>
      </w:pPr>
      <w:r w:rsidRPr="00FE687A">
        <w:rPr>
          <w:noProof/>
        </w:rPr>
        <w:drawing>
          <wp:inline distT="0" distB="0" distL="0" distR="0" wp14:anchorId="4BE81049" wp14:editId="4F6ACE5D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7809" w14:textId="3C0AF350" w:rsidR="00FE687A" w:rsidRDefault="00FE687A" w:rsidP="00FE687A">
      <w:pPr>
        <w:pStyle w:val="41"/>
      </w:pPr>
      <w:r>
        <w:t>Модальное окно создания оценивания</w:t>
      </w:r>
    </w:p>
    <w:p w14:paraId="0B250913" w14:textId="593FE80D" w:rsidR="00FE687A" w:rsidRDefault="00350D9E" w:rsidP="00FE687A">
      <w:pPr>
        <w:pStyle w:val="22"/>
      </w:pPr>
      <w:r>
        <w:lastRenderedPageBreak/>
        <w:t xml:space="preserve">Далее была отрисована страница конкретной команды и ее список </w:t>
      </w:r>
      <w:proofErr w:type="spellStart"/>
      <w:r>
        <w:t>оцениваний</w:t>
      </w:r>
      <w:proofErr w:type="spellEnd"/>
      <w:r>
        <w:t xml:space="preserve"> (Рисунок 14). Здесь отображается активное оценивание, которое доступно прямо сейчас и в него можно перейти. Запланированное оценивание, если куратор заранее создал, но дата открытия оценивания еще не наступила. И пройденные оценивания, которые уже прошли. Также </w:t>
      </w:r>
      <w:r w:rsidR="006131E0">
        <w:t>можно</w:t>
      </w:r>
      <w:r>
        <w:t xml:space="preserve"> редактировать оценивания</w:t>
      </w:r>
      <w:r w:rsidR="006131E0">
        <w:t>:</w:t>
      </w:r>
      <w:r>
        <w:t xml:space="preserve"> изменять названия, </w:t>
      </w:r>
      <w:r w:rsidR="006131E0">
        <w:t>сроки или вовсе удалить.</w:t>
      </w:r>
    </w:p>
    <w:p w14:paraId="6897C0F9" w14:textId="09D765DA" w:rsidR="00350D9E" w:rsidRDefault="00350D9E" w:rsidP="00350D9E">
      <w:pPr>
        <w:pStyle w:val="43"/>
      </w:pPr>
      <w:r w:rsidRPr="00350D9E">
        <w:rPr>
          <w:noProof/>
        </w:rPr>
        <w:drawing>
          <wp:inline distT="0" distB="0" distL="0" distR="0" wp14:anchorId="49C91BD8" wp14:editId="5FC60582">
            <wp:extent cx="5939790" cy="3341370"/>
            <wp:effectExtent l="19050" t="19050" r="22860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6B1CC9" w14:textId="03B6171D" w:rsidR="00350D9E" w:rsidRDefault="00350D9E" w:rsidP="00350D9E">
      <w:pPr>
        <w:pStyle w:val="41"/>
      </w:pPr>
      <w:r>
        <w:t>Оценивания конкретной команды</w:t>
      </w:r>
    </w:p>
    <w:p w14:paraId="7BA16595" w14:textId="79C31237" w:rsidR="006131E0" w:rsidRDefault="006131E0" w:rsidP="006131E0">
      <w:pPr>
        <w:pStyle w:val="22"/>
      </w:pPr>
    </w:p>
    <w:p w14:paraId="4B9EC962" w14:textId="192B98A5" w:rsidR="006131E0" w:rsidRDefault="006131E0" w:rsidP="006131E0">
      <w:pPr>
        <w:pStyle w:val="22"/>
      </w:pPr>
      <w:r>
        <w:t xml:space="preserve">Если нажать на кнопку «Оценить» в активном оценивании, то мы попадаем на форму оценивания (Рисунок 15), которую проходят все студенты, которые участвую в данном оценивании и их куратор. В форме в зависимости от настроек при создании, может быть только один или сразу оба вида оценивания при прохождении. Оценка «360» представляет из себя 8 вопрос, по 2 вопроса на каждый критерий, который мы оцениваем. Варианты </w:t>
      </w:r>
      <w:r w:rsidR="00BA605B">
        <w:t>ответа в данном оценивании представляют из себя цифры, при наведении на которые появляется подсказка, что значит эта цифра.</w:t>
      </w:r>
      <w:r>
        <w:t xml:space="preserve"> Оценка «Поведения» это 6 вопрос, но также по 2 вопроса на каждый критерий. </w:t>
      </w:r>
      <w:r w:rsidR="00BA605B">
        <w:t>В ней ответы представлены в текстовом варианте.</w:t>
      </w:r>
    </w:p>
    <w:p w14:paraId="388BB381" w14:textId="055A106C" w:rsidR="00BA605B" w:rsidRDefault="00BA605B" w:rsidP="00BA605B">
      <w:pPr>
        <w:pStyle w:val="43"/>
      </w:pPr>
      <w:r w:rsidRPr="00BA605B">
        <w:rPr>
          <w:noProof/>
        </w:rPr>
        <w:lastRenderedPageBreak/>
        <w:drawing>
          <wp:inline distT="0" distB="0" distL="0" distR="0" wp14:anchorId="6B34AEE3" wp14:editId="42B37D30">
            <wp:extent cx="4241603" cy="8723734"/>
            <wp:effectExtent l="19050" t="19050" r="26035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3298" cy="8727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706B20" w14:textId="7AD6740C" w:rsidR="00BA605B" w:rsidRDefault="00BA605B" w:rsidP="00BA605B">
      <w:pPr>
        <w:pStyle w:val="41"/>
      </w:pPr>
      <w:r>
        <w:t>Форма оценивания</w:t>
      </w:r>
    </w:p>
    <w:p w14:paraId="102EF9DB" w14:textId="6927CA9B" w:rsidR="00BA605B" w:rsidRDefault="00BA605B" w:rsidP="00BA605B">
      <w:pPr>
        <w:pStyle w:val="22"/>
      </w:pPr>
      <w:r>
        <w:lastRenderedPageBreak/>
        <w:t>Следующим была отрисована страница результатов средней оценки по всем студентам</w:t>
      </w:r>
      <w:r w:rsidR="00F73B2B">
        <w:t xml:space="preserve"> (Рисунок 16)</w:t>
      </w:r>
      <w:r>
        <w:t>. Здесь куратор может просматривать средние оценки студентов по каждому критерию. Также у куратора имеется подсказка в виде модального окна (</w:t>
      </w:r>
      <w:r w:rsidR="008C4FF7">
        <w:t>Рисунок 17</w:t>
      </w:r>
      <w:r>
        <w:t>), в котором написано описание каждого критерия и описание, что значат баллы.</w:t>
      </w:r>
    </w:p>
    <w:p w14:paraId="6BA1EEF7" w14:textId="245F5461" w:rsidR="00BA605B" w:rsidRDefault="00BA605B" w:rsidP="00BA605B">
      <w:pPr>
        <w:pStyle w:val="43"/>
      </w:pPr>
      <w:r w:rsidRPr="00BA605B">
        <w:rPr>
          <w:noProof/>
        </w:rPr>
        <w:drawing>
          <wp:inline distT="0" distB="0" distL="0" distR="0" wp14:anchorId="5DC7DA64" wp14:editId="0345B5E2">
            <wp:extent cx="5939790" cy="3341370"/>
            <wp:effectExtent l="19050" t="19050" r="2286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34C655" w14:textId="78F50A43" w:rsidR="00BA605B" w:rsidRPr="00BA605B" w:rsidRDefault="00BA605B" w:rsidP="00BA605B">
      <w:pPr>
        <w:pStyle w:val="41"/>
      </w:pPr>
      <w:r>
        <w:t>Результаты студентов</w:t>
      </w:r>
    </w:p>
    <w:p w14:paraId="19C4EAE6" w14:textId="49773894" w:rsidR="006131E0" w:rsidRDefault="008C4FF7" w:rsidP="008C4FF7">
      <w:pPr>
        <w:pStyle w:val="43"/>
      </w:pPr>
      <w:r w:rsidRPr="008C4FF7">
        <w:rPr>
          <w:noProof/>
        </w:rPr>
        <w:drawing>
          <wp:inline distT="0" distB="0" distL="0" distR="0" wp14:anchorId="2D8864A5" wp14:editId="36B7EFCC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6CF0" w14:textId="1DF8EDD8" w:rsidR="008C4FF7" w:rsidRDefault="008C4FF7" w:rsidP="008C4FF7">
      <w:pPr>
        <w:pStyle w:val="41"/>
      </w:pPr>
      <w:r>
        <w:t>Подсказка с описанием критериев и шкалы</w:t>
      </w:r>
    </w:p>
    <w:p w14:paraId="71C9283F" w14:textId="6F4031E7" w:rsidR="008C4FF7" w:rsidRDefault="008C4FF7" w:rsidP="008C4FF7">
      <w:pPr>
        <w:pStyle w:val="22"/>
      </w:pPr>
      <w:r>
        <w:lastRenderedPageBreak/>
        <w:t>Помимо этого, была отрисована страница результатов по конкретному студенту (Рисунок 18). Куратор может перейти на конкретного студента и увидеть его средние оценки по каждому критерию или же посмотреть оценку за конкретное оценивание, которое когда-либо проходило.</w:t>
      </w:r>
    </w:p>
    <w:p w14:paraId="0CC75073" w14:textId="36404E57" w:rsidR="008C4FF7" w:rsidRDefault="008C4FF7" w:rsidP="008C4FF7">
      <w:pPr>
        <w:pStyle w:val="43"/>
      </w:pPr>
      <w:r w:rsidRPr="008C4FF7">
        <w:rPr>
          <w:noProof/>
        </w:rPr>
        <w:drawing>
          <wp:inline distT="0" distB="0" distL="0" distR="0" wp14:anchorId="2C2658FE" wp14:editId="53E29378">
            <wp:extent cx="5939790" cy="3341370"/>
            <wp:effectExtent l="19050" t="19050" r="22860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0A4116" w14:textId="51BA3C28" w:rsidR="008C4FF7" w:rsidRPr="008C4FF7" w:rsidRDefault="008C4FF7" w:rsidP="008C4FF7">
      <w:pPr>
        <w:pStyle w:val="41"/>
      </w:pPr>
      <w:r>
        <w:t>Результаты по конкретному студенту</w:t>
      </w:r>
    </w:p>
    <w:p w14:paraId="74230AF7" w14:textId="70A29B4D" w:rsidR="008C4FF7" w:rsidRDefault="008C4FF7" w:rsidP="008C4FF7">
      <w:pPr>
        <w:pStyle w:val="22"/>
      </w:pPr>
    </w:p>
    <w:p w14:paraId="292CD1D5" w14:textId="40180E91" w:rsidR="008C4FF7" w:rsidRDefault="008C4FF7" w:rsidP="008C4FF7">
      <w:pPr>
        <w:pStyle w:val="22"/>
      </w:pPr>
      <w:r>
        <w:t xml:space="preserve">В аккаунте ученика была отрисована главная страница, на которой отображается список </w:t>
      </w:r>
      <w:proofErr w:type="spellStart"/>
      <w:r>
        <w:t>оцениваний</w:t>
      </w:r>
      <w:proofErr w:type="spellEnd"/>
      <w:r>
        <w:t xml:space="preserve"> его команды (Рисунок 19). </w:t>
      </w:r>
    </w:p>
    <w:p w14:paraId="75F3B022" w14:textId="0BF2E009" w:rsidR="008C4FF7" w:rsidRDefault="008C4FF7" w:rsidP="008C4FF7">
      <w:pPr>
        <w:pStyle w:val="43"/>
      </w:pPr>
      <w:r w:rsidRPr="008C4FF7">
        <w:rPr>
          <w:noProof/>
        </w:rPr>
        <w:lastRenderedPageBreak/>
        <w:drawing>
          <wp:inline distT="0" distB="0" distL="0" distR="0" wp14:anchorId="3737803D" wp14:editId="7375DED7">
            <wp:extent cx="5939790" cy="3341370"/>
            <wp:effectExtent l="19050" t="19050" r="22860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896B8B" w14:textId="432A41DF" w:rsidR="008C4FF7" w:rsidRDefault="008C4FF7" w:rsidP="008C4FF7">
      <w:pPr>
        <w:pStyle w:val="41"/>
      </w:pPr>
      <w:r>
        <w:t xml:space="preserve">Список </w:t>
      </w:r>
      <w:proofErr w:type="spellStart"/>
      <w:r>
        <w:t>оцениваний</w:t>
      </w:r>
      <w:proofErr w:type="spellEnd"/>
    </w:p>
    <w:p w14:paraId="472DD4BD" w14:textId="44473080" w:rsidR="007B3D2A" w:rsidRDefault="007B3D2A" w:rsidP="007B3D2A">
      <w:pPr>
        <w:pStyle w:val="22"/>
      </w:pPr>
    </w:p>
    <w:p w14:paraId="7A1C702B" w14:textId="10428D65" w:rsidR="007B3D2A" w:rsidRDefault="007B3D2A" w:rsidP="007B3D2A">
      <w:pPr>
        <w:pStyle w:val="22"/>
      </w:pPr>
      <w:r>
        <w:t>По нажатию «оценить» студент попадает на форму с оцениванием, которую</w:t>
      </w:r>
      <w:r w:rsidR="00F73B2B">
        <w:t xml:space="preserve"> </w:t>
      </w:r>
      <w:r>
        <w:t>уже ранее рассмотрели у куратора. Также у студента есть возможность просматривать свои средние баллы за оценивания или баллы за конкретное оценивание (Рисунок 20).</w:t>
      </w:r>
    </w:p>
    <w:p w14:paraId="5AAEF1B3" w14:textId="0FF178EA" w:rsidR="007B3D2A" w:rsidRDefault="007B3D2A" w:rsidP="007B3D2A">
      <w:pPr>
        <w:pStyle w:val="43"/>
      </w:pPr>
      <w:r w:rsidRPr="007B3D2A">
        <w:rPr>
          <w:noProof/>
        </w:rPr>
        <w:drawing>
          <wp:inline distT="0" distB="0" distL="0" distR="0" wp14:anchorId="45D90174" wp14:editId="2424838F">
            <wp:extent cx="5939790" cy="3341370"/>
            <wp:effectExtent l="19050" t="19050" r="2286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3D4858" w14:textId="5408D54F" w:rsidR="008E7E3B" w:rsidRPr="00A16387" w:rsidRDefault="007B3D2A" w:rsidP="00F73B2B">
      <w:pPr>
        <w:pStyle w:val="41"/>
      </w:pPr>
      <w:r>
        <w:t>Результаты студента</w:t>
      </w:r>
    </w:p>
    <w:p w14:paraId="454A9EE5" w14:textId="7EFDF307" w:rsidR="004460A9" w:rsidRDefault="004460A9" w:rsidP="004460A9">
      <w:pPr>
        <w:pStyle w:val="13"/>
      </w:pPr>
      <w:bookmarkStart w:id="30" w:name="_Toc187523075"/>
      <w:bookmarkStart w:id="31" w:name="_Toc199232166"/>
      <w:r>
        <w:lastRenderedPageBreak/>
        <w:t xml:space="preserve">Бэкенд разработчик – </w:t>
      </w:r>
      <w:proofErr w:type="spellStart"/>
      <w:r>
        <w:t>Гавриляк</w:t>
      </w:r>
      <w:proofErr w:type="spellEnd"/>
      <w:r>
        <w:t xml:space="preserve"> Михаил Витальевич</w:t>
      </w:r>
      <w:bookmarkEnd w:id="30"/>
      <w:bookmarkEnd w:id="31"/>
    </w:p>
    <w:p w14:paraId="598CEB92" w14:textId="77777777" w:rsidR="004460A9" w:rsidRDefault="004460A9" w:rsidP="00CF7E9F">
      <w:pPr>
        <w:pStyle w:val="22"/>
        <w:spacing w:line="240" w:lineRule="auto"/>
        <w:rPr>
          <w:lang w:eastAsia="en-US"/>
        </w:rPr>
      </w:pPr>
    </w:p>
    <w:p w14:paraId="3AA5E5DE" w14:textId="08D9D415" w:rsidR="00CF7E9F" w:rsidRPr="00CF7E9F" w:rsidRDefault="00CF7E9F" w:rsidP="00CF7E9F">
      <w:pPr>
        <w:pStyle w:val="22"/>
      </w:pPr>
      <w:r w:rsidRPr="00CF7E9F">
        <w:t xml:space="preserve">В рамках разработки </w:t>
      </w:r>
      <w:proofErr w:type="spellStart"/>
      <w:r w:rsidRPr="00CF7E9F">
        <w:t>backend</w:t>
      </w:r>
      <w:proofErr w:type="spellEnd"/>
      <w:r w:rsidRPr="00CF7E9F">
        <w:t>-части проекта</w:t>
      </w:r>
      <w:r w:rsidR="00F73B2B">
        <w:t xml:space="preserve"> [14]</w:t>
      </w:r>
      <w:r w:rsidRPr="00CF7E9F">
        <w:t xml:space="preserve"> была реализована </w:t>
      </w:r>
      <w:proofErr w:type="spellStart"/>
      <w:r w:rsidRPr="00CF7E9F">
        <w:t>микросервисная</w:t>
      </w:r>
      <w:proofErr w:type="spellEnd"/>
      <w:r w:rsidRPr="00CF7E9F">
        <w:t xml:space="preserve"> архитектура на платформе .NET, обеспечивающая решение для проведения комплексной оценки участников команд.</w:t>
      </w:r>
    </w:p>
    <w:p w14:paraId="3455C3B4" w14:textId="3AC66C44" w:rsidR="00CF7E9F" w:rsidRPr="00CF7E9F" w:rsidRDefault="00CF7E9F" w:rsidP="00CF7E9F">
      <w:pPr>
        <w:pStyle w:val="22"/>
      </w:pPr>
      <w:r w:rsidRPr="00CF7E9F">
        <w:t xml:space="preserve">Ключевым компонентом системы является PIQ Service, реализующий основную бизнес-логику оценивания. Сервис поддерживает два основных типа оценивания: оценку 360 градусов и поведенческую оценку. Оценка </w:t>
      </w:r>
      <w:r w:rsidR="00F73B2B">
        <w:t>«</w:t>
      </w:r>
      <w:r w:rsidRPr="00CF7E9F">
        <w:t>360</w:t>
      </w:r>
      <w:r w:rsidR="00F73B2B">
        <w:t>»</w:t>
      </w:r>
      <w:r w:rsidRPr="00CF7E9F">
        <w:t xml:space="preserve"> позволяет участникам команды оценивать друг друга по различным профессионально-важным качествам, в то время как поведенческая оценка фокусируется на конкретных поведенческих индикаторах, определенных для каждой роли в команде.</w:t>
      </w:r>
    </w:p>
    <w:p w14:paraId="5941AA14" w14:textId="77777777" w:rsidR="00CF7E9F" w:rsidRPr="00CF7E9F" w:rsidRDefault="00CF7E9F" w:rsidP="00CF7E9F">
      <w:pPr>
        <w:pStyle w:val="22"/>
      </w:pPr>
      <w:r w:rsidRPr="00CF7E9F">
        <w:t>Система ролей реализована на уровне API с использованием JWT-токенов и включает три основные роли:</w:t>
      </w:r>
    </w:p>
    <w:p w14:paraId="4726AB5D" w14:textId="64B8A54C" w:rsidR="00CF7E9F" w:rsidRPr="00CF7E9F" w:rsidRDefault="00A13854" w:rsidP="00F73B2B">
      <w:pPr>
        <w:pStyle w:val="530"/>
      </w:pPr>
      <w:r>
        <w:t>а</w:t>
      </w:r>
      <w:r w:rsidR="00CF7E9F" w:rsidRPr="00CF7E9F">
        <w:t>дминистратор: полный доступ ко всем функциям системы, включая управление оцениваниями и просмотр результатов всех участников</w:t>
      </w:r>
      <w:r>
        <w:t>,</w:t>
      </w:r>
    </w:p>
    <w:p w14:paraId="3188F06B" w14:textId="2B092545" w:rsidR="00CF7E9F" w:rsidRPr="00CF7E9F" w:rsidRDefault="00A13854" w:rsidP="00F73B2B">
      <w:pPr>
        <w:pStyle w:val="530"/>
      </w:pPr>
      <w:r>
        <w:t>к</w:t>
      </w:r>
      <w:r w:rsidR="00CF7E9F" w:rsidRPr="00CF7E9F">
        <w:t>уратор: возможность создавать оценивания для подопечных команд, просмотр результатов своих команд</w:t>
      </w:r>
      <w:r>
        <w:t>,</w:t>
      </w:r>
    </w:p>
    <w:p w14:paraId="4A0C5721" w14:textId="0458AB37" w:rsidR="00CF7E9F" w:rsidRPr="00CF7E9F" w:rsidRDefault="00A13854" w:rsidP="00F73B2B">
      <w:pPr>
        <w:pStyle w:val="530"/>
      </w:pPr>
      <w:r>
        <w:t>у</w:t>
      </w:r>
      <w:r w:rsidR="00CF7E9F" w:rsidRPr="00CF7E9F">
        <w:t>частник команды: доступ к прохождению назначенных оцениваний и просмотру собственных результатов</w:t>
      </w:r>
      <w:r w:rsidR="00F73B2B">
        <w:t>.</w:t>
      </w:r>
    </w:p>
    <w:p w14:paraId="56775BE3" w14:textId="77777777" w:rsidR="00CF7E9F" w:rsidRPr="00CF7E9F" w:rsidRDefault="00CF7E9F" w:rsidP="00CF7E9F">
      <w:pPr>
        <w:pStyle w:val="22"/>
      </w:pPr>
      <w:r w:rsidRPr="00CF7E9F">
        <w:t>Бизнес-логика системы включает алгоритмы обработки результатов оценивания:</w:t>
      </w:r>
    </w:p>
    <w:p w14:paraId="3C0CF792" w14:textId="749F887C" w:rsidR="00CF7E9F" w:rsidRPr="00CF7E9F" w:rsidRDefault="00A13854" w:rsidP="00F73B2B">
      <w:pPr>
        <w:pStyle w:val="530"/>
      </w:pPr>
      <w:r>
        <w:t>р</w:t>
      </w:r>
      <w:r w:rsidR="00CF7E9F" w:rsidRPr="00CF7E9F">
        <w:t>асчет средних показателей по каждому критерию оценки</w:t>
      </w:r>
      <w:r>
        <w:t>,</w:t>
      </w:r>
    </w:p>
    <w:p w14:paraId="5882694A" w14:textId="62B80937" w:rsidR="00CF7E9F" w:rsidRPr="00CF7E9F" w:rsidRDefault="00A13854" w:rsidP="00F73B2B">
      <w:pPr>
        <w:pStyle w:val="530"/>
      </w:pPr>
      <w:r>
        <w:t>а</w:t>
      </w:r>
      <w:r w:rsidR="00CF7E9F" w:rsidRPr="00CF7E9F">
        <w:t>грегация результатов для формирования общего профиля компетенций</w:t>
      </w:r>
      <w:r>
        <w:t>,</w:t>
      </w:r>
    </w:p>
    <w:p w14:paraId="1E0E2024" w14:textId="358B5C97" w:rsidR="00CF7E9F" w:rsidRPr="00CF7E9F" w:rsidRDefault="00A13854" w:rsidP="00F73B2B">
      <w:pPr>
        <w:pStyle w:val="530"/>
      </w:pPr>
      <w:r>
        <w:t>в</w:t>
      </w:r>
      <w:r w:rsidR="00CF7E9F" w:rsidRPr="00CF7E9F">
        <w:t>алидация корректности введенных данных</w:t>
      </w:r>
      <w:r>
        <w:t>,</w:t>
      </w:r>
    </w:p>
    <w:p w14:paraId="072FAEEF" w14:textId="4839D47C" w:rsidR="00CF7E9F" w:rsidRPr="00CF7E9F" w:rsidRDefault="00A13854" w:rsidP="00F73B2B">
      <w:pPr>
        <w:pStyle w:val="530"/>
      </w:pPr>
      <w:r>
        <w:t>ф</w:t>
      </w:r>
      <w:r w:rsidR="00CF7E9F" w:rsidRPr="00CF7E9F">
        <w:t>ормирование итоговых отчетов по результатам оценивания</w:t>
      </w:r>
      <w:r w:rsidR="00F73B2B">
        <w:t>.</w:t>
      </w:r>
    </w:p>
    <w:p w14:paraId="4B56BC66" w14:textId="77777777" w:rsidR="00CF7E9F" w:rsidRPr="00CF7E9F" w:rsidRDefault="00CF7E9F" w:rsidP="00CF7E9F">
      <w:pPr>
        <w:pStyle w:val="22"/>
      </w:pPr>
      <w:r w:rsidRPr="00CF7E9F">
        <w:t>API сервиса построено с использованием REST-архитектуры и включает следующие основные эндпоинты:</w:t>
      </w:r>
    </w:p>
    <w:p w14:paraId="59866A06" w14:textId="5EC1157F" w:rsidR="00CF7E9F" w:rsidRPr="00CF7E9F" w:rsidRDefault="00A13854" w:rsidP="00F73B2B">
      <w:pPr>
        <w:pStyle w:val="530"/>
      </w:pPr>
      <w:r>
        <w:lastRenderedPageBreak/>
        <w:t>у</w:t>
      </w:r>
      <w:r w:rsidR="00CF7E9F" w:rsidRPr="00CF7E9F">
        <w:t>правление оцениваниями (создание, получение списка доступных оцениваний)</w:t>
      </w:r>
      <w:r>
        <w:t>,</w:t>
      </w:r>
    </w:p>
    <w:p w14:paraId="149E4146" w14:textId="62B66246" w:rsidR="00CF7E9F" w:rsidRPr="00CF7E9F" w:rsidRDefault="00A13854" w:rsidP="00F73B2B">
      <w:pPr>
        <w:pStyle w:val="530"/>
      </w:pPr>
      <w:r>
        <w:t>р</w:t>
      </w:r>
      <w:r w:rsidR="00CF7E9F" w:rsidRPr="00CF7E9F">
        <w:t>абота с формами оценивания (получение формы, сохранение результатов)</w:t>
      </w:r>
      <w:r>
        <w:t>,</w:t>
      </w:r>
    </w:p>
    <w:p w14:paraId="163ACCC9" w14:textId="4E08D90A" w:rsidR="00CF7E9F" w:rsidRPr="00CF7E9F" w:rsidRDefault="00A13854" w:rsidP="00F73B2B">
      <w:pPr>
        <w:pStyle w:val="530"/>
      </w:pPr>
      <w:r>
        <w:t>п</w:t>
      </w:r>
      <w:r w:rsidR="00CF7E9F" w:rsidRPr="00CF7E9F">
        <w:t>олучение результатов (индивидуальных и командных)</w:t>
      </w:r>
      <w:r>
        <w:t>,</w:t>
      </w:r>
    </w:p>
    <w:p w14:paraId="65FC4BAB" w14:textId="7B4A5792" w:rsidR="00CF7E9F" w:rsidRPr="00CF7E9F" w:rsidRDefault="00A13854" w:rsidP="00F73B2B">
      <w:pPr>
        <w:pStyle w:val="530"/>
      </w:pPr>
      <w:r>
        <w:t>п</w:t>
      </w:r>
      <w:r w:rsidR="00CF7E9F" w:rsidRPr="00CF7E9F">
        <w:t>олучение информации о командах и участниках</w:t>
      </w:r>
      <w:r>
        <w:t>.</w:t>
      </w:r>
    </w:p>
    <w:p w14:paraId="1AEFCE18" w14:textId="77777777" w:rsidR="00CF7E9F" w:rsidRPr="00CF7E9F" w:rsidRDefault="00CF7E9F" w:rsidP="00CF7E9F">
      <w:pPr>
        <w:pStyle w:val="22"/>
      </w:pPr>
      <w:r w:rsidRPr="00CF7E9F">
        <w:t>Система хранения данных включает следующие основные сущности:</w:t>
      </w:r>
    </w:p>
    <w:p w14:paraId="7CC22291" w14:textId="5E28CF75" w:rsidR="00CF7E9F" w:rsidRPr="00CF7E9F" w:rsidRDefault="00A13854" w:rsidP="00F73B2B">
      <w:pPr>
        <w:pStyle w:val="530"/>
      </w:pPr>
      <w:r>
        <w:t>и</w:t>
      </w:r>
      <w:r w:rsidR="00CF7E9F" w:rsidRPr="00CF7E9F">
        <w:t>нформация о командах и их участниках</w:t>
      </w:r>
      <w:r>
        <w:t>,</w:t>
      </w:r>
    </w:p>
    <w:p w14:paraId="3EB50931" w14:textId="674692F8" w:rsidR="00CF7E9F" w:rsidRPr="00CF7E9F" w:rsidRDefault="00A13854" w:rsidP="00F73B2B">
      <w:pPr>
        <w:pStyle w:val="530"/>
      </w:pPr>
      <w:r>
        <w:t>к</w:t>
      </w:r>
      <w:r w:rsidR="00CF7E9F" w:rsidRPr="00CF7E9F">
        <w:t>ритерии оценивания для различных типов оценок</w:t>
      </w:r>
      <w:r>
        <w:t>,</w:t>
      </w:r>
    </w:p>
    <w:p w14:paraId="422E61A9" w14:textId="30D33E2C" w:rsidR="00CF7E9F" w:rsidRPr="00CF7E9F" w:rsidRDefault="00A13854" w:rsidP="00F73B2B">
      <w:pPr>
        <w:pStyle w:val="530"/>
      </w:pPr>
      <w:r>
        <w:t>р</w:t>
      </w:r>
      <w:r w:rsidR="00CF7E9F" w:rsidRPr="00CF7E9F">
        <w:t xml:space="preserve">езультаты проведенных </w:t>
      </w:r>
      <w:proofErr w:type="spellStart"/>
      <w:r w:rsidR="00CF7E9F" w:rsidRPr="00CF7E9F">
        <w:t>оцениваний</w:t>
      </w:r>
      <w:proofErr w:type="spellEnd"/>
      <w:r>
        <w:t>,</w:t>
      </w:r>
    </w:p>
    <w:p w14:paraId="353EF641" w14:textId="6036F03D" w:rsidR="00CF7E9F" w:rsidRPr="00CF7E9F" w:rsidRDefault="00A13854" w:rsidP="00F73B2B">
      <w:pPr>
        <w:pStyle w:val="530"/>
      </w:pPr>
      <w:r>
        <w:t>с</w:t>
      </w:r>
      <w:r w:rsidR="00CF7E9F" w:rsidRPr="00CF7E9F">
        <w:t>вязи между оцениваемыми и оценивающими</w:t>
      </w:r>
      <w:r w:rsidR="00F73B2B">
        <w:t>.</w:t>
      </w:r>
    </w:p>
    <w:p w14:paraId="4B79F407" w14:textId="77777777" w:rsidR="00CF7E9F" w:rsidRPr="00CF7E9F" w:rsidRDefault="00CF7E9F" w:rsidP="00CF7E9F">
      <w:pPr>
        <w:pStyle w:val="22"/>
      </w:pPr>
      <w:r w:rsidRPr="00CF7E9F">
        <w:t>Для обеспечения безопасности реализованы:</w:t>
      </w:r>
    </w:p>
    <w:p w14:paraId="20939746" w14:textId="043068E7" w:rsidR="00CF7E9F" w:rsidRPr="00CF7E9F" w:rsidRDefault="00A13854" w:rsidP="00F73B2B">
      <w:pPr>
        <w:pStyle w:val="530"/>
      </w:pPr>
      <w:r>
        <w:t>а</w:t>
      </w:r>
      <w:r w:rsidR="00CF7E9F" w:rsidRPr="00CF7E9F">
        <w:t>утентификация на основе JWT-токенов</w:t>
      </w:r>
      <w:r>
        <w:t>,</w:t>
      </w:r>
    </w:p>
    <w:p w14:paraId="591F0D07" w14:textId="376144A3" w:rsidR="00CF7E9F" w:rsidRPr="00CF7E9F" w:rsidRDefault="00A13854" w:rsidP="00F73B2B">
      <w:pPr>
        <w:pStyle w:val="530"/>
      </w:pPr>
      <w:r>
        <w:t>б</w:t>
      </w:r>
      <w:r w:rsidR="00CF7E9F" w:rsidRPr="00CF7E9F">
        <w:t>азовое разграничение доступа на уровне ролей</w:t>
      </w:r>
      <w:r>
        <w:t>,</w:t>
      </w:r>
    </w:p>
    <w:p w14:paraId="1743B304" w14:textId="7C5B7523" w:rsidR="00CF7E9F" w:rsidRPr="00CF7E9F" w:rsidRDefault="00A13854" w:rsidP="00F73B2B">
      <w:pPr>
        <w:pStyle w:val="530"/>
      </w:pPr>
      <w:r>
        <w:t>л</w:t>
      </w:r>
      <w:r w:rsidR="00CF7E9F" w:rsidRPr="00CF7E9F">
        <w:t>огирование основных действий пользователей</w:t>
      </w:r>
      <w:r>
        <w:t>,</w:t>
      </w:r>
    </w:p>
    <w:p w14:paraId="36C66A2C" w14:textId="1968553A" w:rsidR="00CF7E9F" w:rsidRPr="00CF7E9F" w:rsidRDefault="00A13854" w:rsidP="00F73B2B">
      <w:pPr>
        <w:pStyle w:val="530"/>
      </w:pPr>
      <w:r>
        <w:t>в</w:t>
      </w:r>
      <w:r w:rsidR="00CF7E9F" w:rsidRPr="00CF7E9F">
        <w:t>алидация входных данных на уровне API</w:t>
      </w:r>
      <w:r w:rsidR="00F73B2B">
        <w:t>.</w:t>
      </w:r>
    </w:p>
    <w:p w14:paraId="74E3FDA3" w14:textId="77777777" w:rsidR="00CF7E9F" w:rsidRPr="00CF7E9F" w:rsidRDefault="00CF7E9F" w:rsidP="00CF7E9F">
      <w:pPr>
        <w:pStyle w:val="22"/>
      </w:pPr>
      <w:r w:rsidRPr="00CF7E9F">
        <w:t>Особенности реализации бизнес-логики:</w:t>
      </w:r>
    </w:p>
    <w:p w14:paraId="69864661" w14:textId="6AD0A734" w:rsidR="00CF7E9F" w:rsidRPr="00CF7E9F" w:rsidRDefault="00A13854" w:rsidP="00F73B2B">
      <w:pPr>
        <w:pStyle w:val="530"/>
      </w:pPr>
      <w:r>
        <w:t>п</w:t>
      </w:r>
      <w:r w:rsidR="00CF7E9F" w:rsidRPr="00CF7E9F">
        <w:t>оддержка различных типов вопросов в формах оценивания (числовые оценки, текстовые комментарии)</w:t>
      </w:r>
      <w:r>
        <w:t>,</w:t>
      </w:r>
    </w:p>
    <w:p w14:paraId="5F46F44B" w14:textId="26E4B073" w:rsidR="00CF7E9F" w:rsidRPr="00CF7E9F" w:rsidRDefault="00A13854" w:rsidP="00F73B2B">
      <w:pPr>
        <w:pStyle w:val="530"/>
      </w:pPr>
      <w:r>
        <w:t>г</w:t>
      </w:r>
      <w:r w:rsidR="00CF7E9F" w:rsidRPr="00CF7E9F">
        <w:t>ибкая система критериев оценивания, позволяющая настраивать различные наборы компетенций</w:t>
      </w:r>
      <w:r>
        <w:t>,</w:t>
      </w:r>
    </w:p>
    <w:p w14:paraId="4016C128" w14:textId="1CBAD3D6" w:rsidR="00CF7E9F" w:rsidRPr="00CF7E9F" w:rsidRDefault="00A13854" w:rsidP="00F73B2B">
      <w:pPr>
        <w:pStyle w:val="530"/>
      </w:pPr>
      <w:r>
        <w:t>в</w:t>
      </w:r>
      <w:r w:rsidR="00CF7E9F" w:rsidRPr="00CF7E9F">
        <w:t xml:space="preserve">озможность проведения как индивидуальных, так и командных </w:t>
      </w:r>
      <w:proofErr w:type="spellStart"/>
      <w:r w:rsidR="00CF7E9F" w:rsidRPr="00CF7E9F">
        <w:t>оцениваний</w:t>
      </w:r>
      <w:proofErr w:type="spellEnd"/>
      <w:r>
        <w:t>,</w:t>
      </w:r>
    </w:p>
    <w:p w14:paraId="577E304A" w14:textId="0B38390F" w:rsidR="00CF7E9F" w:rsidRPr="00CF7E9F" w:rsidRDefault="00A13854" w:rsidP="00F73B2B">
      <w:pPr>
        <w:pStyle w:val="530"/>
      </w:pPr>
      <w:r>
        <w:t>ф</w:t>
      </w:r>
      <w:r w:rsidR="00CF7E9F" w:rsidRPr="00CF7E9F">
        <w:t>ормирование сводных отчетов по результатам оценивания</w:t>
      </w:r>
      <w:r w:rsidR="00F73B2B">
        <w:t>.</w:t>
      </w:r>
    </w:p>
    <w:p w14:paraId="2ECD0A8C" w14:textId="4081C778" w:rsidR="00CF7E9F" w:rsidRPr="00CF7E9F" w:rsidRDefault="00CF7E9F" w:rsidP="00CF7E9F">
      <w:pPr>
        <w:pStyle w:val="22"/>
      </w:pPr>
      <w:r w:rsidRPr="00CF7E9F">
        <w:t xml:space="preserve">В текущей реализации система интегрируется с упрощенным сервисом аутентификации (Account Service), который отвечает за генерацию JWT-токенов. PIQ Service осуществляет валидацию этих токенов на основе общих секретов. Такое решение является временным и предполагает замену на </w:t>
      </w:r>
      <w:r w:rsidRPr="00CF7E9F">
        <w:lastRenderedPageBreak/>
        <w:t xml:space="preserve">полноценную интеграцию с IdentityService основной системы </w:t>
      </w:r>
      <w:r w:rsidR="00F73B2B">
        <w:t>«</w:t>
      </w:r>
      <w:r w:rsidRPr="00CF7E9F">
        <w:t>Точка сбора</w:t>
      </w:r>
      <w:r w:rsidR="00F73B2B">
        <w:t>»</w:t>
      </w:r>
      <w:r w:rsidRPr="00CF7E9F">
        <w:t xml:space="preserve"> в будущем.</w:t>
      </w:r>
    </w:p>
    <w:p w14:paraId="120BF9E8" w14:textId="171464B1" w:rsidR="00CF7E9F" w:rsidRPr="00CF7E9F" w:rsidRDefault="00CF7E9F" w:rsidP="00CF7E9F">
      <w:pPr>
        <w:pStyle w:val="22"/>
      </w:pPr>
      <w:r w:rsidRPr="00CF7E9F">
        <w:t>Данные о мероприятиях, проектах, командах и участниках в текущей версии добавляются через механизм начального заполнения базы данных, что также является временным решением до интеграции с соответствующими сервисами основной системы.</w:t>
      </w:r>
    </w:p>
    <w:p w14:paraId="707F06FB" w14:textId="1B6BE53A" w:rsidR="00CF7E9F" w:rsidRPr="00CF7E9F" w:rsidRDefault="00CF7E9F" w:rsidP="00CF7E9F">
      <w:pPr>
        <w:pStyle w:val="22"/>
      </w:pPr>
      <w:r w:rsidRPr="00CF7E9F">
        <w:t xml:space="preserve">В целом, backend-часть системы представляет собой функциональное решение, обеспечивающее основные возможности для проведения оценки участников команд. Архитектура системы спроектирована с учетом будущей интеграции в экосистему </w:t>
      </w:r>
      <w:r w:rsidR="00F73B2B">
        <w:t>«</w:t>
      </w:r>
      <w:r w:rsidRPr="00CF7E9F">
        <w:t>Точка сбора</w:t>
      </w:r>
      <w:r w:rsidR="00F73B2B">
        <w:t>»</w:t>
      </w:r>
      <w:r w:rsidRPr="00CF7E9F">
        <w:t xml:space="preserve"> и позволяет расширять функциональность по мере необходимости.</w:t>
      </w:r>
    </w:p>
    <w:p w14:paraId="7F47425F" w14:textId="77777777" w:rsidR="00CF7E9F" w:rsidRDefault="00CF7E9F" w:rsidP="009449C0">
      <w:pPr>
        <w:pStyle w:val="22"/>
        <w:spacing w:line="240" w:lineRule="auto"/>
        <w:ind w:firstLine="0"/>
        <w:rPr>
          <w:lang w:eastAsia="en-US"/>
        </w:rPr>
      </w:pPr>
    </w:p>
    <w:p w14:paraId="6864072C" w14:textId="4F14132C" w:rsidR="004460A9" w:rsidRDefault="004460A9" w:rsidP="004460A9">
      <w:pPr>
        <w:pStyle w:val="13"/>
      </w:pPr>
      <w:bookmarkStart w:id="32" w:name="_Toc187523076"/>
      <w:bookmarkStart w:id="33" w:name="_Toc199232167"/>
      <w:r>
        <w:t xml:space="preserve">Фронтенд разработчик – </w:t>
      </w:r>
      <w:r w:rsidRPr="002D3E94">
        <w:t>Полякова</w:t>
      </w:r>
      <w:r>
        <w:t xml:space="preserve"> Юлия Андреевна</w:t>
      </w:r>
      <w:bookmarkEnd w:id="32"/>
      <w:bookmarkEnd w:id="33"/>
    </w:p>
    <w:p w14:paraId="6556BC6A" w14:textId="77777777" w:rsidR="004460A9" w:rsidRDefault="004460A9" w:rsidP="009449C0">
      <w:pPr>
        <w:pStyle w:val="22"/>
        <w:spacing w:line="240" w:lineRule="auto"/>
        <w:rPr>
          <w:lang w:eastAsia="en-US"/>
        </w:rPr>
      </w:pPr>
    </w:p>
    <w:p w14:paraId="4944D222" w14:textId="00EDB9DE" w:rsidR="009449C0" w:rsidRPr="009449C0" w:rsidRDefault="009449C0" w:rsidP="009449C0">
      <w:pPr>
        <w:pStyle w:val="22"/>
      </w:pPr>
      <w:r w:rsidRPr="009449C0">
        <w:t xml:space="preserve">В рамках разработки </w:t>
      </w:r>
      <w:proofErr w:type="spellStart"/>
      <w:r w:rsidRPr="009449C0">
        <w:t>фронтенд</w:t>
      </w:r>
      <w:proofErr w:type="spellEnd"/>
      <w:r w:rsidRPr="009449C0">
        <w:t>-части</w:t>
      </w:r>
      <w:r w:rsidR="00F73B2B">
        <w:t xml:space="preserve"> </w:t>
      </w:r>
      <w:r w:rsidRPr="009449C0">
        <w:t>проекта</w:t>
      </w:r>
      <w:r w:rsidR="00A13854" w:rsidRPr="00A13854">
        <w:t xml:space="preserve"> </w:t>
      </w:r>
      <w:r w:rsidR="00A13854" w:rsidRPr="00F73B2B">
        <w:t>[15]</w:t>
      </w:r>
      <w:r w:rsidRPr="009449C0">
        <w:t xml:space="preserve"> было реализовано веб-приложение на базе Angular, обеспечивающее комплексное решение для проведения и анализа оценок командной работы. Основные функциональные возможности включают:</w:t>
      </w:r>
    </w:p>
    <w:p w14:paraId="206F6044" w14:textId="4EE99201" w:rsidR="009449C0" w:rsidRPr="009449C0" w:rsidRDefault="009449C0" w:rsidP="009449C0">
      <w:pPr>
        <w:pStyle w:val="22"/>
      </w:pPr>
      <w:r w:rsidRPr="009449C0">
        <w:t>Система авторизации и управления доступом реализована с использованием JWT-токенов, обеспечивая безопасный вход пользователей и хранение их сессий. Реализована система ролей с тремя уровнями доступа: администратор, куратор и участник команды. Для каждой роли созданы соответствующие guard-компоненты, контролирующие доступ к различным разделам приложения.</w:t>
      </w:r>
    </w:p>
    <w:p w14:paraId="2BB6D18E" w14:textId="5C1C90BD" w:rsidR="009449C0" w:rsidRPr="009449C0" w:rsidRDefault="009449C0" w:rsidP="009449C0">
      <w:pPr>
        <w:pStyle w:val="22"/>
      </w:pPr>
      <w:r w:rsidRPr="009449C0">
        <w:t>Маршрутизация приложения построена с учетом ролевой модели, где для каждой роли доступны соответствующие разделы. Для администраторов и кураторов реализован доступ к управлению оцениваниями, прохождению оцениваний и просмотру результатов, в то время как участники команд имеют доступ только к своей команде, прохождению оцениваний и собственным результатам.</w:t>
      </w:r>
    </w:p>
    <w:p w14:paraId="3D9CE72C" w14:textId="44413EB7" w:rsidR="009449C0" w:rsidRPr="009449C0" w:rsidRDefault="009449C0" w:rsidP="009449C0">
      <w:pPr>
        <w:pStyle w:val="22"/>
      </w:pPr>
      <w:r w:rsidRPr="009449C0">
        <w:lastRenderedPageBreak/>
        <w:t xml:space="preserve">В разделе команд реализован функционал просмотра списка команд с информацией об их составе и текущих оцениваниях. Для администраторов и кураторов доступно создание новых оцениваний как для отдельных команд, так и для нескольких команд одновременно. При создании оценивания можно выбрать типы оценок: оценка </w:t>
      </w:r>
      <w:r w:rsidR="00A13854">
        <w:t>«</w:t>
      </w:r>
      <w:r w:rsidRPr="009449C0">
        <w:t>3</w:t>
      </w:r>
      <w:r w:rsidR="00A13854">
        <w:t>6</w:t>
      </w:r>
      <w:r w:rsidRPr="009449C0">
        <w:t>0</w:t>
      </w:r>
      <w:r w:rsidR="00A13854">
        <w:t>»</w:t>
      </w:r>
      <w:r w:rsidRPr="009449C0">
        <w:t xml:space="preserve"> или оценка </w:t>
      </w:r>
      <w:r w:rsidR="00A13854">
        <w:t>«</w:t>
      </w:r>
      <w:r w:rsidRPr="009449C0">
        <w:t>поведения</w:t>
      </w:r>
      <w:r w:rsidR="00A13854">
        <w:t>»</w:t>
      </w:r>
      <w:r w:rsidRPr="009449C0">
        <w:t>.</w:t>
      </w:r>
    </w:p>
    <w:p w14:paraId="628E2A08" w14:textId="5604A444" w:rsidR="009449C0" w:rsidRPr="009449C0" w:rsidRDefault="009449C0" w:rsidP="009449C0">
      <w:pPr>
        <w:pStyle w:val="22"/>
      </w:pPr>
      <w:r w:rsidRPr="009449C0">
        <w:t xml:space="preserve">Система оценивания включает два основных типа форм: оценка </w:t>
      </w:r>
      <w:r w:rsidR="00A13854">
        <w:t>«</w:t>
      </w:r>
      <w:r w:rsidRPr="009449C0">
        <w:t>360</w:t>
      </w:r>
      <w:r w:rsidR="00A13854">
        <w:t>»</w:t>
      </w:r>
      <w:r w:rsidRPr="009449C0">
        <w:t xml:space="preserve"> и оценка </w:t>
      </w:r>
      <w:r w:rsidR="00A13854">
        <w:t>«</w:t>
      </w:r>
      <w:r w:rsidRPr="009449C0">
        <w:t>поведения</w:t>
      </w:r>
      <w:r w:rsidR="00A13854">
        <w:t>»</w:t>
      </w:r>
      <w:r w:rsidRPr="009449C0">
        <w:t>. Каждый тип оценки имеет свой набор критериев и шкалу оценивания. Реализован пошаговый процесс заполнения форм с возможностью сохранения промежуточных результатов и возврата к ним позже. Для каждого участника команды создается отдельная форма оценки, что обеспечивает независимость оценок.</w:t>
      </w:r>
    </w:p>
    <w:p w14:paraId="33D4AE3B" w14:textId="588FFD1B" w:rsidR="009449C0" w:rsidRPr="009449C0" w:rsidRDefault="009449C0" w:rsidP="009449C0">
      <w:pPr>
        <w:pStyle w:val="22"/>
      </w:pPr>
      <w:r w:rsidRPr="009449C0">
        <w:t>В разделе результатов реализована система анализа и визуализации полученных оценок. Для администраторов и кураторов доступен общий список результатов всех студентов с возможностью фильтрации по типу оценки. Реализована детальная страница результатов конкретного студента, где можно просмотреть его оценки по всем критериям как в общем виде, так и по отдельным оцениваниям.</w:t>
      </w:r>
    </w:p>
    <w:p w14:paraId="2F083B44" w14:textId="2B46DCC3" w:rsidR="009449C0" w:rsidRPr="009449C0" w:rsidRDefault="009449C0" w:rsidP="009449C0">
      <w:pPr>
        <w:pStyle w:val="22"/>
      </w:pPr>
      <w:r w:rsidRPr="009449C0">
        <w:t>Интерфейс приложения разработан с учетом современных требований к пользовательскому опыту, включая интуитивно понятную навигацию и информативные визуальные элементы. Реализована система индикации статуса оценок с использованием цветовой кодировки для быстрого восприятия результатов.</w:t>
      </w:r>
    </w:p>
    <w:p w14:paraId="62B155CC" w14:textId="47E15A02" w:rsidR="009449C0" w:rsidRPr="009449C0" w:rsidRDefault="009449C0" w:rsidP="009449C0">
      <w:pPr>
        <w:pStyle w:val="22"/>
      </w:pPr>
      <w:r w:rsidRPr="009449C0">
        <w:t>Техническая реализация включает использование современных практик разработки на Angular, включая реактивное программирование с использованием RxJS, компонентный подход, сервисную архитектуру и систему интерцепторов для обработки HTTP-запросов. Реализована система обработки ошибок и состояний загрузки для обеспечения стабильной работы приложения.</w:t>
      </w:r>
    </w:p>
    <w:p w14:paraId="483570FD" w14:textId="77777777" w:rsidR="009449C0" w:rsidRPr="009449C0" w:rsidRDefault="009449C0" w:rsidP="009449C0">
      <w:pPr>
        <w:pStyle w:val="22"/>
      </w:pPr>
      <w:r w:rsidRPr="009449C0">
        <w:t xml:space="preserve">В целом, фронтенд-часть системы представляет собой полноценное решение для проведения и анализа командных оценок, обеспечивающее </w:t>
      </w:r>
      <w:r w:rsidRPr="009449C0">
        <w:lastRenderedPageBreak/>
        <w:t>удобный интерфейс для всех участников процесса и надежную техническую реализацию.</w:t>
      </w:r>
    </w:p>
    <w:p w14:paraId="1A85FF20" w14:textId="77777777" w:rsidR="009449C0" w:rsidRPr="005F7E15" w:rsidRDefault="009449C0" w:rsidP="009D1283">
      <w:pPr>
        <w:pStyle w:val="22"/>
        <w:rPr>
          <w:lang w:eastAsia="en-US"/>
        </w:rPr>
      </w:pPr>
    </w:p>
    <w:p w14:paraId="261E3ED2" w14:textId="77777777" w:rsidR="009772C1" w:rsidRPr="009772C1" w:rsidRDefault="009772C1" w:rsidP="009772C1">
      <w:pPr>
        <w:pStyle w:val="22"/>
        <w:rPr>
          <w:lang w:eastAsia="en-US"/>
        </w:rPr>
      </w:pPr>
    </w:p>
    <w:p w14:paraId="14D8CB88" w14:textId="77777777" w:rsidR="009772C1" w:rsidRDefault="009772C1" w:rsidP="00CF7E9F">
      <w:pPr>
        <w:pStyle w:val="22"/>
        <w:ind w:firstLine="0"/>
      </w:pPr>
    </w:p>
    <w:p w14:paraId="5C04EF28" w14:textId="77777777" w:rsidR="009772C1" w:rsidRDefault="009772C1" w:rsidP="009772C1">
      <w:pPr>
        <w:pStyle w:val="22"/>
      </w:pPr>
    </w:p>
    <w:p w14:paraId="4457A7B3" w14:textId="77777777" w:rsidR="009772C1" w:rsidRDefault="009772C1" w:rsidP="009772C1">
      <w:pPr>
        <w:pStyle w:val="22"/>
      </w:pPr>
    </w:p>
    <w:p w14:paraId="71C95385" w14:textId="77777777" w:rsidR="009772C1" w:rsidRDefault="009772C1" w:rsidP="009772C1">
      <w:pPr>
        <w:pStyle w:val="22"/>
      </w:pPr>
    </w:p>
    <w:p w14:paraId="5395F8D2" w14:textId="77777777" w:rsidR="009772C1" w:rsidRDefault="009772C1" w:rsidP="009772C1">
      <w:pPr>
        <w:pStyle w:val="22"/>
      </w:pPr>
    </w:p>
    <w:p w14:paraId="3B777285" w14:textId="77777777" w:rsidR="009772C1" w:rsidRDefault="009772C1" w:rsidP="009772C1">
      <w:pPr>
        <w:pStyle w:val="22"/>
      </w:pPr>
    </w:p>
    <w:p w14:paraId="2C90F25D" w14:textId="18ED918B" w:rsidR="00D544F0" w:rsidRPr="00D544F0" w:rsidRDefault="00D544F0" w:rsidP="009449C0">
      <w:pPr>
        <w:pStyle w:val="22"/>
        <w:ind w:firstLine="0"/>
      </w:pPr>
    </w:p>
    <w:p w14:paraId="43B65A09" w14:textId="77777777" w:rsidR="006559AE" w:rsidRDefault="006559AE" w:rsidP="00127886">
      <w:pPr>
        <w:pStyle w:val="110"/>
      </w:pPr>
      <w:bookmarkStart w:id="34" w:name="_Toc8214335"/>
      <w:bookmarkStart w:id="35" w:name="_Toc164096968"/>
      <w:bookmarkStart w:id="36" w:name="_Toc196860986"/>
      <w:bookmarkStart w:id="37" w:name="_Toc196862099"/>
      <w:bookmarkStart w:id="38" w:name="_Toc196862361"/>
      <w:bookmarkStart w:id="39" w:name="_Toc196862599"/>
      <w:bookmarkStart w:id="40" w:name="_Toc196862850"/>
      <w:bookmarkStart w:id="41" w:name="_Toc196863068"/>
      <w:bookmarkStart w:id="42" w:name="_Toc199232168"/>
      <w:r>
        <w:lastRenderedPageBreak/>
        <w:t>З</w:t>
      </w:r>
      <w:r w:rsidR="00B26509">
        <w:t>АКЛЮЧЕНИЕ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45A8EEC6" w14:textId="77777777" w:rsidR="00706D90" w:rsidRDefault="00706D90" w:rsidP="002C45D2">
      <w:pPr>
        <w:pStyle w:val="22"/>
        <w:spacing w:line="240" w:lineRule="auto"/>
      </w:pPr>
    </w:p>
    <w:p w14:paraId="47FF5B3D" w14:textId="0B22A676" w:rsidR="002C45D2" w:rsidRDefault="00CF3E36" w:rsidP="00706D90">
      <w:pPr>
        <w:pStyle w:val="22"/>
      </w:pPr>
      <w:r w:rsidRPr="00CF3E36">
        <w:t>Разработанный веб-сервис для взаимного оценивания</w:t>
      </w:r>
      <w:r>
        <w:t xml:space="preserve"> ПВК</w:t>
      </w:r>
      <w:r w:rsidRPr="00CF3E36">
        <w:t xml:space="preserve"> студентов соответствует</w:t>
      </w:r>
      <w:r>
        <w:t xml:space="preserve"> базовым</w:t>
      </w:r>
      <w:r w:rsidRPr="00CF3E36">
        <w:t xml:space="preserve"> требованиям заказчика. Сервис предоставляет удобный интерфейс для кураторов, студентов и экспертов, а также визуализирует результаты, что решает ключевые проблемы целевой аудитории: отсутствие обратной связи, запутанность администрирования и непонятную систему оценивания.</w:t>
      </w:r>
      <w:r w:rsidR="002C45D2">
        <w:t xml:space="preserve"> </w:t>
      </w:r>
    </w:p>
    <w:p w14:paraId="7CDD0428" w14:textId="08970623" w:rsidR="00CF3E36" w:rsidRDefault="00CF3E36" w:rsidP="00CF3E36">
      <w:pPr>
        <w:pStyle w:val="22"/>
      </w:pPr>
      <w:r>
        <w:t xml:space="preserve">Качество продукта оценивается на уровне демонстрационной версии т.к. интеграция с экосистемой «Точка сбора» не была реализована. </w:t>
      </w:r>
    </w:p>
    <w:p w14:paraId="51C91202" w14:textId="47D971CC" w:rsidR="00CF3E36" w:rsidRDefault="00CF3E36" w:rsidP="00CF3E36">
      <w:pPr>
        <w:pStyle w:val="22"/>
      </w:pPr>
      <w:r>
        <w:t>Предложения по улучшению:</w:t>
      </w:r>
    </w:p>
    <w:p w14:paraId="370FE3DA" w14:textId="7EE42BBC" w:rsidR="00CF3E36" w:rsidRDefault="00A13854" w:rsidP="00A13854">
      <w:pPr>
        <w:pStyle w:val="530"/>
      </w:pPr>
      <w:r>
        <w:t>и</w:t>
      </w:r>
      <w:r w:rsidR="00CF3E36">
        <w:t>нтеграция с «Точкой сбора»</w:t>
      </w:r>
      <w:r>
        <w:t>,</w:t>
      </w:r>
    </w:p>
    <w:p w14:paraId="2F38FA58" w14:textId="3E458D79" w:rsidR="00CF3E36" w:rsidRDefault="00A13854" w:rsidP="00A13854">
      <w:pPr>
        <w:pStyle w:val="530"/>
      </w:pPr>
      <w:r>
        <w:t>р</w:t>
      </w:r>
      <w:r w:rsidR="00CF3E36">
        <w:t>еализация других видов оценивания и обратной связи</w:t>
      </w:r>
      <w:r>
        <w:t>,</w:t>
      </w:r>
    </w:p>
    <w:p w14:paraId="70BD929E" w14:textId="7F4F28AF" w:rsidR="00CF3E36" w:rsidRDefault="00A13854" w:rsidP="00A13854">
      <w:pPr>
        <w:pStyle w:val="530"/>
      </w:pPr>
      <w:r>
        <w:t>р</w:t>
      </w:r>
      <w:r w:rsidR="00CF3E36">
        <w:t>еализация личного кабинета стажёра</w:t>
      </w:r>
      <w:r>
        <w:t>,</w:t>
      </w:r>
    </w:p>
    <w:p w14:paraId="2DD6DE68" w14:textId="05C7B03E" w:rsidR="00CF3E36" w:rsidRDefault="00A13854" w:rsidP="00A13854">
      <w:pPr>
        <w:pStyle w:val="530"/>
      </w:pPr>
      <w:r>
        <w:t>с</w:t>
      </w:r>
      <w:r w:rsidR="00CF3E36">
        <w:t>оздание конструктора шаблонов оценивания.</w:t>
      </w:r>
    </w:p>
    <w:p w14:paraId="10152ACB" w14:textId="7C374D9C" w:rsidR="00FB2AE9" w:rsidRPr="001A2235" w:rsidRDefault="00CF3E36" w:rsidP="00772365">
      <w:pPr>
        <w:pStyle w:val="22"/>
      </w:pPr>
      <w:r w:rsidRPr="00CF3E36">
        <w:t>Проект успешно реализован на уровне прототипа</w:t>
      </w:r>
      <w:r>
        <w:t xml:space="preserve"> для данного на разработку времени</w:t>
      </w:r>
      <w:r w:rsidRPr="00CF3E36">
        <w:t>. Текущая версия сервиса демонстрирует концепцию</w:t>
      </w:r>
      <w:r>
        <w:t xml:space="preserve"> и будет удовлетворять базовые требования при </w:t>
      </w:r>
      <w:r w:rsidR="00772365">
        <w:t>использовании</w:t>
      </w:r>
      <w:r w:rsidRPr="00CF3E36">
        <w:t>, но не является завершенным продуктом. Дальнейшая доработка позволит превратить его в надежный инструмент для оценки компетенций.</w:t>
      </w:r>
      <w:r w:rsidR="00FB2AE9" w:rsidRPr="001A2235">
        <w:br w:type="page"/>
      </w:r>
    </w:p>
    <w:p w14:paraId="17175C0E" w14:textId="77777777" w:rsidR="001A09FB" w:rsidRDefault="001A09FB" w:rsidP="00C13DB5">
      <w:pPr>
        <w:pStyle w:val="110"/>
      </w:pPr>
      <w:bookmarkStart w:id="43" w:name="_Toc477525073"/>
      <w:bookmarkStart w:id="44" w:name="_Toc477526600"/>
      <w:bookmarkStart w:id="45" w:name="_Toc477526815"/>
      <w:bookmarkStart w:id="46" w:name="_Toc477529038"/>
      <w:bookmarkStart w:id="47" w:name="_Toc477530301"/>
      <w:bookmarkStart w:id="48" w:name="_Toc477532641"/>
      <w:bookmarkStart w:id="49" w:name="_Toc8214336"/>
      <w:bookmarkStart w:id="50" w:name="_Toc164096969"/>
      <w:bookmarkStart w:id="51" w:name="_Toc196860987"/>
      <w:bookmarkStart w:id="52" w:name="_Toc196862100"/>
      <w:bookmarkStart w:id="53" w:name="_Toc196862362"/>
      <w:bookmarkStart w:id="54" w:name="_Toc196862600"/>
      <w:bookmarkStart w:id="55" w:name="_Toc196862851"/>
      <w:bookmarkStart w:id="56" w:name="_Toc196863069"/>
      <w:bookmarkStart w:id="57" w:name="_Toc199232169"/>
      <w:r w:rsidRPr="00FB2AE9">
        <w:lastRenderedPageBreak/>
        <w:t>С</w:t>
      </w:r>
      <w:r w:rsidR="00B26509">
        <w:t>ПИСОК ИСПОЛЬЗОВАННЫХ ИСТОЧНИКОВ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7633424D" w14:textId="77777777" w:rsidR="00EE1991" w:rsidRPr="00EE1991" w:rsidRDefault="00EE1991" w:rsidP="00EE1991">
      <w:pPr>
        <w:pStyle w:val="22"/>
      </w:pPr>
    </w:p>
    <w:p w14:paraId="2CA62298" w14:textId="11BB279C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Аналог </w:t>
      </w:r>
      <w:r w:rsidR="004604F1">
        <w:t>«</w:t>
      </w:r>
      <w:r>
        <w:rPr>
          <w:lang w:val="en-US"/>
        </w:rPr>
        <w:t>Edwica</w:t>
      </w:r>
      <w:r w:rsidR="004604F1">
        <w:t>»</w:t>
      </w:r>
      <w:r>
        <w:t xml:space="preserve">: сайт. – 2025. – </w:t>
      </w:r>
      <w:r w:rsidRPr="00D5789B">
        <w:rPr>
          <w:i/>
        </w:rPr>
        <w:t>URL</w:t>
      </w:r>
      <w:r>
        <w:t xml:space="preserve">: </w:t>
      </w:r>
      <w:r w:rsidRPr="002319AB">
        <w:t xml:space="preserve">https://edwica.ru/ </w:t>
      </w:r>
      <w:r>
        <w:t>(дата обращения: 27.05.2025).</w:t>
      </w:r>
    </w:p>
    <w:p w14:paraId="3F1779C4" w14:textId="77777777" w:rsidR="004604F1" w:rsidRDefault="004604F1" w:rsidP="004604F1">
      <w:pPr>
        <w:pStyle w:val="82"/>
        <w:numPr>
          <w:ilvl w:val="0"/>
          <w:numId w:val="2"/>
        </w:numPr>
        <w:ind w:left="0" w:firstLine="709"/>
      </w:pPr>
      <w:r>
        <w:t xml:space="preserve">Аналог «Найти в </w:t>
      </w:r>
      <w:r>
        <w:rPr>
          <w:lang w:val="en-US"/>
        </w:rPr>
        <w:t>IT</w:t>
      </w:r>
      <w:r>
        <w:t xml:space="preserve">»: сайт. – 2025. - </w:t>
      </w:r>
      <w:r w:rsidRPr="00D5789B">
        <w:rPr>
          <w:i/>
        </w:rPr>
        <w:t>URL</w:t>
      </w:r>
      <w:r>
        <w:t xml:space="preserve">: </w:t>
      </w:r>
      <w:r w:rsidRPr="004604F1">
        <w:t>https://it-professions.ru/</w:t>
      </w:r>
      <w:r>
        <w:t>(дата обращения: 27.05.2025).</w:t>
      </w:r>
    </w:p>
    <w:p w14:paraId="1E9B938C" w14:textId="25B1037A" w:rsidR="002319AB" w:rsidRDefault="004604F1" w:rsidP="004604F1">
      <w:pPr>
        <w:pStyle w:val="82"/>
        <w:numPr>
          <w:ilvl w:val="0"/>
          <w:numId w:val="2"/>
        </w:numPr>
        <w:ind w:left="0" w:firstLine="709"/>
      </w:pPr>
      <w:r>
        <w:t xml:space="preserve">Аналог «Поток Оценка 360»: сайт. – 2025. - </w:t>
      </w:r>
      <w:r w:rsidRPr="00D5789B">
        <w:rPr>
          <w:i/>
        </w:rPr>
        <w:t>URL</w:t>
      </w:r>
      <w:r>
        <w:t xml:space="preserve">: </w:t>
      </w:r>
      <w:r w:rsidRPr="004604F1">
        <w:t xml:space="preserve">https://potok.io/ </w:t>
      </w:r>
      <w:r>
        <w:t>(дата обращения: 27.05.2025).</w:t>
      </w:r>
    </w:p>
    <w:p w14:paraId="431D5036" w14:textId="7D694F1D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Гугл-таблица с декомпозицией задач: сайт. – 2025. – </w:t>
      </w:r>
      <w:r w:rsidRPr="00D5789B">
        <w:rPr>
          <w:i/>
        </w:rPr>
        <w:t>URL</w:t>
      </w:r>
      <w:r>
        <w:t xml:space="preserve">: </w:t>
      </w:r>
      <w:r w:rsidRPr="00DD4688">
        <w:t xml:space="preserve">https://docs.google.com/spreadsheets/d/1Gg1POgi5mz2N7WwmA-PnsEizoEgkDwsC/edit?usp=sharing&amp;ouid=118069554956047564724&amp;rtpof=true&amp;sd=true </w:t>
      </w:r>
      <w:r>
        <w:t>(дата обращения: 27.05.2025).</w:t>
      </w:r>
    </w:p>
    <w:p w14:paraId="569AFBFC" w14:textId="77777777" w:rsidR="002319AB" w:rsidRPr="00A4495F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Протоколы собраний: сайт. – 2025. – </w:t>
      </w:r>
      <w:r w:rsidRPr="00D5789B">
        <w:rPr>
          <w:i/>
        </w:rPr>
        <w:t>URL</w:t>
      </w:r>
      <w:r>
        <w:t xml:space="preserve">: </w:t>
      </w:r>
      <w:r w:rsidRPr="00333CFC">
        <w:t>https://docs.google.com/document/d/1z8QvIEpPQSrEP7rD76JAcADf4efl6AFzJdK4QtWscfM/edit?usp=sharing</w:t>
      </w:r>
      <w:r w:rsidRPr="006C5900">
        <w:rPr>
          <w:i/>
        </w:rPr>
        <w:t xml:space="preserve"> </w:t>
      </w:r>
      <w:r>
        <w:t>(дата обращения: 27.05.2025).</w:t>
      </w:r>
    </w:p>
    <w:p w14:paraId="12C1E09F" w14:textId="77777777" w:rsidR="002319AB" w:rsidRPr="00A12E9C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Фигма с аналитикой: сайт. – 2025. – </w:t>
      </w:r>
      <w:r w:rsidRPr="00D5789B">
        <w:rPr>
          <w:i/>
        </w:rPr>
        <w:t>URL</w:t>
      </w:r>
      <w:r>
        <w:t xml:space="preserve">: </w:t>
      </w:r>
      <w:r w:rsidRPr="00D816FC">
        <w:t>https://www.figma.com/board/q9mdeCSxd9XpioJFmUMjwV/MeetPoint-PIQ-%D0%B0%D0%BD%D0%B0%D0%BB%D0%B8%D1%82%D0%B8%D0%BA%D0%B0?node-id=0-1&amp;t=d0ypOOfEpwrjH403-1</w:t>
      </w:r>
      <w:r w:rsidRPr="006C5900">
        <w:rPr>
          <w:i/>
        </w:rPr>
        <w:t xml:space="preserve"> </w:t>
      </w:r>
      <w:r>
        <w:t>(дата обращения: 27.05.2025).</w:t>
      </w:r>
    </w:p>
    <w:p w14:paraId="32D2E0B8" w14:textId="77777777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rPr>
          <w:lang w:val="en-US"/>
        </w:rPr>
        <w:t>Draw</w:t>
      </w:r>
      <w:r w:rsidRPr="00A12E9C">
        <w:t>.</w:t>
      </w:r>
      <w:r>
        <w:rPr>
          <w:lang w:val="en-US"/>
        </w:rPr>
        <w:t>io</w:t>
      </w:r>
      <w:r w:rsidRPr="00A12E9C">
        <w:t xml:space="preserve"> </w:t>
      </w:r>
      <w:r>
        <w:t xml:space="preserve">с аналитикой: сайт. – 2025. – </w:t>
      </w:r>
      <w:r w:rsidRPr="00D5789B">
        <w:rPr>
          <w:i/>
        </w:rPr>
        <w:t>URL</w:t>
      </w:r>
      <w:r>
        <w:t xml:space="preserve">: </w:t>
      </w:r>
      <w:r w:rsidRPr="00DD4688">
        <w:t>https://drive.google.com/file/d/1mh5Ifhs2VmxIK93QETID_Ve-sJ7h2Ggi/view?usp=sharing</w:t>
      </w:r>
      <w:r w:rsidRPr="006C5900">
        <w:rPr>
          <w:i/>
        </w:rPr>
        <w:t xml:space="preserve"> </w:t>
      </w:r>
      <w:r>
        <w:t>(дата обращения: 27.05.2025).</w:t>
      </w:r>
    </w:p>
    <w:p w14:paraId="5F03CC15" w14:textId="77777777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Фигма с аналитикой оценок: сайт. – 2025. – </w:t>
      </w:r>
      <w:r w:rsidRPr="00D5789B">
        <w:rPr>
          <w:i/>
        </w:rPr>
        <w:t>URL</w:t>
      </w:r>
      <w:r>
        <w:t xml:space="preserve">: </w:t>
      </w:r>
      <w:r w:rsidRPr="00D816FC">
        <w:t>https://www.figma.com/board/7I4S0E3Vq7S0hQsixi27NR/%D0%9E%D1%86%D0%B5%D0%BD%D0%BA%D0%B8?node-id=0-1&amp;t=D6VHXicQRDDAhN7Q-1</w:t>
      </w:r>
      <w:r>
        <w:t xml:space="preserve"> (дата обращения: 27.05.2025).</w:t>
      </w:r>
    </w:p>
    <w:p w14:paraId="2FB92848" w14:textId="77777777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Видео с вопросами заказчику: сайт. – 2025. – </w:t>
      </w:r>
      <w:r w:rsidRPr="00D5789B">
        <w:rPr>
          <w:i/>
        </w:rPr>
        <w:t>URL</w:t>
      </w:r>
      <w:r>
        <w:t xml:space="preserve">: </w:t>
      </w:r>
      <w:r w:rsidRPr="00DD4688">
        <w:t>https://drive.google.com/file/d/1Z2imrV8naorYdUjpDsMLq-6uCObMpWJh/view?usp=sharing</w:t>
      </w:r>
      <w:r w:rsidRPr="006C5900">
        <w:rPr>
          <w:i/>
        </w:rPr>
        <w:t xml:space="preserve"> </w:t>
      </w:r>
      <w:r>
        <w:t>(дата обращения: 27.05.2025).</w:t>
      </w:r>
    </w:p>
    <w:p w14:paraId="6D4B2626" w14:textId="77777777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lastRenderedPageBreak/>
        <w:t xml:space="preserve">Значение шкалы: сайт. – 2025. – </w:t>
      </w:r>
      <w:r w:rsidRPr="00D5789B">
        <w:rPr>
          <w:i/>
        </w:rPr>
        <w:t>URL</w:t>
      </w:r>
      <w:r>
        <w:t xml:space="preserve">: </w:t>
      </w:r>
      <w:r w:rsidRPr="00DD4688">
        <w:t>https://docs.google.com/document/d/12SHn3KFIKxbkdYgJlC5XFco88rojFjDzKpND266LE1w/edit?usp=sharing</w:t>
      </w:r>
      <w:r w:rsidRPr="006C5900">
        <w:rPr>
          <w:i/>
        </w:rPr>
        <w:t xml:space="preserve"> </w:t>
      </w:r>
      <w:r>
        <w:t>(дата обращения: 27.05.2025).</w:t>
      </w:r>
    </w:p>
    <w:p w14:paraId="77037165" w14:textId="77777777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Шаблон оценка 360: сайт. – 2025. – </w:t>
      </w:r>
      <w:r w:rsidRPr="00D5789B">
        <w:rPr>
          <w:i/>
        </w:rPr>
        <w:t>URL</w:t>
      </w:r>
      <w:r>
        <w:t xml:space="preserve">: </w:t>
      </w:r>
      <w:r w:rsidRPr="00DD4688">
        <w:t>https://docs.google.com/document/d/1INaxwzH-AzQY1Gs_tx3wjgylZ8KWDjRm/edit?usp=sharing&amp;ouid=118069554956047564724&amp;rtpof=true&amp;sd=true</w:t>
      </w:r>
      <w:r w:rsidRPr="006C5900">
        <w:rPr>
          <w:i/>
        </w:rPr>
        <w:t xml:space="preserve"> </w:t>
      </w:r>
      <w:r>
        <w:t>(дата обращения: 27.05.2025).</w:t>
      </w:r>
    </w:p>
    <w:p w14:paraId="5A22179E" w14:textId="77777777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r>
        <w:t xml:space="preserve">Шаблон оценка поведения: сайт. – 2025. – </w:t>
      </w:r>
      <w:r w:rsidRPr="00D5789B">
        <w:rPr>
          <w:i/>
        </w:rPr>
        <w:t>URL</w:t>
      </w:r>
      <w:r>
        <w:t xml:space="preserve">: </w:t>
      </w:r>
      <w:r w:rsidRPr="00DD4688">
        <w:t>https://docs.google.com/document/d/1nATqs_cjkuYmwYqfpokoJpBvJNyQnEMX/edit?usp=sharing&amp;ouid=118069554956047564724&amp;rtpof=true&amp;sd=true</w:t>
      </w:r>
      <w:r w:rsidRPr="006C5900">
        <w:rPr>
          <w:i/>
        </w:rPr>
        <w:t xml:space="preserve"> </w:t>
      </w:r>
      <w:r>
        <w:t>(дата обращения: 27.05.2025).</w:t>
      </w:r>
    </w:p>
    <w:p w14:paraId="68F0DFD6" w14:textId="5178157F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proofErr w:type="spellStart"/>
      <w:r>
        <w:t>Фигма</w:t>
      </w:r>
      <w:proofErr w:type="spellEnd"/>
      <w:r>
        <w:t xml:space="preserve"> с </w:t>
      </w:r>
      <w:r w:rsidR="007B3D2A">
        <w:t>дизайном интерфейса</w:t>
      </w:r>
      <w:r>
        <w:t>: сайт. – 202</w:t>
      </w:r>
      <w:r w:rsidR="007B3D2A">
        <w:t>5</w:t>
      </w:r>
      <w:r>
        <w:t xml:space="preserve">. – </w:t>
      </w:r>
      <w:r w:rsidRPr="00D5789B">
        <w:rPr>
          <w:i/>
        </w:rPr>
        <w:t>URL</w:t>
      </w:r>
      <w:r>
        <w:t>:</w:t>
      </w:r>
      <w:r w:rsidR="007B3D2A" w:rsidRPr="007B3D2A">
        <w:t xml:space="preserve"> https://www.figma.com/design/y40pwlAnDnVuhzcFBbw1CK/MeetPoint-PIQ-%D0%B4%D0%B8%D0%B7%D0%B0%D0%B9%D0%BD?node-id=0-1&amp;t=maKII6i3YTol5HU5-1</w:t>
      </w:r>
      <w:r w:rsidRPr="007823C2">
        <w:rPr>
          <w:i/>
        </w:rPr>
        <w:t xml:space="preserve"> </w:t>
      </w:r>
      <w:r>
        <w:t>(дата обращения: 27.05.2025).</w:t>
      </w:r>
    </w:p>
    <w:p w14:paraId="7BC813F8" w14:textId="1C614797" w:rsidR="002319AB" w:rsidRPr="00A4495F" w:rsidRDefault="002319AB" w:rsidP="002319AB">
      <w:pPr>
        <w:pStyle w:val="82"/>
        <w:numPr>
          <w:ilvl w:val="0"/>
          <w:numId w:val="2"/>
        </w:numPr>
        <w:ind w:left="0" w:firstLine="709"/>
      </w:pPr>
      <w:proofErr w:type="spellStart"/>
      <w:r>
        <w:t>Гитхаб</w:t>
      </w:r>
      <w:proofErr w:type="spellEnd"/>
      <w:r w:rsidR="00F73B2B" w:rsidRPr="00F73B2B">
        <w:t xml:space="preserve"> </w:t>
      </w:r>
      <w:r w:rsidR="00F73B2B">
        <w:rPr>
          <w:lang w:val="en-US"/>
        </w:rPr>
        <w:t>backend</w:t>
      </w:r>
      <w:r>
        <w:t>: сайт. – 202</w:t>
      </w:r>
      <w:r w:rsidR="00F73B2B">
        <w:t>5</w:t>
      </w:r>
      <w:r>
        <w:t xml:space="preserve">. – </w:t>
      </w:r>
      <w:r w:rsidRPr="00D5789B">
        <w:rPr>
          <w:i/>
        </w:rPr>
        <w:t>URL</w:t>
      </w:r>
      <w:r>
        <w:t>:</w:t>
      </w:r>
      <w:r w:rsidR="00F73B2B">
        <w:t xml:space="preserve"> </w:t>
      </w:r>
      <w:r w:rsidR="00F73B2B" w:rsidRPr="00F73B2B">
        <w:t>https://github.com/AnTaif/meetpoint-PIQ-backend</w:t>
      </w:r>
      <w:r>
        <w:rPr>
          <w:i/>
        </w:rPr>
        <w:t xml:space="preserve"> </w:t>
      </w:r>
      <w:r>
        <w:t>(дата обращения: 27.05.2025).</w:t>
      </w:r>
    </w:p>
    <w:p w14:paraId="45B2FB44" w14:textId="5F05D280" w:rsidR="002319AB" w:rsidRDefault="002319AB" w:rsidP="002319AB">
      <w:pPr>
        <w:pStyle w:val="82"/>
        <w:numPr>
          <w:ilvl w:val="0"/>
          <w:numId w:val="2"/>
        </w:numPr>
        <w:ind w:left="0" w:firstLine="709"/>
      </w:pPr>
      <w:proofErr w:type="spellStart"/>
      <w:r>
        <w:t>Гитхаб</w:t>
      </w:r>
      <w:proofErr w:type="spellEnd"/>
      <w:r>
        <w:t xml:space="preserve"> </w:t>
      </w:r>
      <w:r w:rsidR="00F73B2B">
        <w:rPr>
          <w:lang w:val="en-US"/>
        </w:rPr>
        <w:t>frontend</w:t>
      </w:r>
      <w:r>
        <w:t>: сайт. – 202</w:t>
      </w:r>
      <w:r w:rsidR="00F73B2B" w:rsidRPr="00F73B2B">
        <w:t>5</w:t>
      </w:r>
      <w:r>
        <w:t xml:space="preserve">. – </w:t>
      </w:r>
      <w:r w:rsidRPr="00D5789B">
        <w:rPr>
          <w:i/>
        </w:rPr>
        <w:t>URL</w:t>
      </w:r>
      <w:r>
        <w:t xml:space="preserve">: </w:t>
      </w:r>
      <w:r w:rsidR="00F73B2B" w:rsidRPr="00F73B2B">
        <w:t>https://github.com/1zbbxzak1/meetpoint-PIQ-frontend</w:t>
      </w:r>
      <w:r w:rsidRPr="00026D97">
        <w:rPr>
          <w:i/>
        </w:rPr>
        <w:t xml:space="preserve"> </w:t>
      </w:r>
      <w:r>
        <w:t>(дата обращения: 27.05.2025).</w:t>
      </w:r>
    </w:p>
    <w:p w14:paraId="34CE90C6" w14:textId="7E5E4860" w:rsidR="00C05700" w:rsidRPr="00986A3A" w:rsidRDefault="00C05700" w:rsidP="00A13854">
      <w:pPr>
        <w:pStyle w:val="7"/>
        <w:numPr>
          <w:ilvl w:val="0"/>
          <w:numId w:val="0"/>
        </w:numPr>
        <w:ind w:left="709"/>
      </w:pPr>
    </w:p>
    <w:p w14:paraId="3EE74FCE" w14:textId="1CF1A322" w:rsidR="00156717" w:rsidRDefault="00156717" w:rsidP="00986A3A">
      <w:pPr>
        <w:pStyle w:val="7"/>
      </w:pPr>
      <w:r>
        <w:br w:type="page"/>
      </w:r>
    </w:p>
    <w:p w14:paraId="4AED75CA" w14:textId="73773C31" w:rsidR="00EE1991" w:rsidRPr="00986E24" w:rsidRDefault="00020789" w:rsidP="00986E24">
      <w:pPr>
        <w:pStyle w:val="8"/>
      </w:pPr>
      <w:bookmarkStart w:id="58" w:name="_Toc477530302"/>
      <w:bookmarkStart w:id="59" w:name="_Toc477532642"/>
      <w:bookmarkStart w:id="60" w:name="_Toc8214337"/>
      <w:r w:rsidRPr="002C45D2">
        <w:rPr>
          <w:lang w:val="ru-RU"/>
        </w:rPr>
        <w:lastRenderedPageBreak/>
        <w:br/>
      </w:r>
      <w:r w:rsidRPr="002C45D2">
        <w:rPr>
          <w:lang w:val="ru-RU"/>
        </w:rPr>
        <w:br/>
      </w:r>
      <w:bookmarkStart w:id="61" w:name="_Toc199232170"/>
      <w:r w:rsidR="007B48A2">
        <w:rPr>
          <w:lang w:val="ru-RU"/>
        </w:rPr>
        <w:t>(справочное)</w:t>
      </w:r>
      <w:bookmarkEnd w:id="61"/>
    </w:p>
    <w:p w14:paraId="7C73A9B7" w14:textId="4398AA51" w:rsidR="007B48A2" w:rsidRPr="0089349C" w:rsidRDefault="007B48A2" w:rsidP="0089349C">
      <w:pPr>
        <w:pStyle w:val="22"/>
      </w:pPr>
    </w:p>
    <w:bookmarkEnd w:id="58"/>
    <w:bookmarkEnd w:id="59"/>
    <w:bookmarkEnd w:id="60"/>
    <w:p w14:paraId="7DB82714" w14:textId="77777777" w:rsidR="009449C0" w:rsidRDefault="009449C0" w:rsidP="009449C0">
      <w:pPr>
        <w:pStyle w:val="af9"/>
        <w:numPr>
          <w:ilvl w:val="0"/>
          <w:numId w:val="42"/>
        </w:numPr>
        <w:ind w:left="0" w:firstLine="851"/>
      </w:pPr>
      <w:r w:rsidRPr="00A12E9C">
        <w:t xml:space="preserve">Кого вы подразумеваете под экспертом? </w:t>
      </w:r>
    </w:p>
    <w:p w14:paraId="1CC01E1B" w14:textId="77777777" w:rsidR="009449C0" w:rsidRDefault="009449C0" w:rsidP="009449C0">
      <w:pPr>
        <w:pStyle w:val="af9"/>
        <w:numPr>
          <w:ilvl w:val="0"/>
          <w:numId w:val="42"/>
        </w:numPr>
        <w:ind w:left="0" w:firstLine="851"/>
      </w:pPr>
      <w:r>
        <w:t>В</w:t>
      </w:r>
      <w:r w:rsidRPr="00A12E9C">
        <w:t xml:space="preserve"> каком варианте оценивания он нужен? (Оценка 360, оценка по задачам, поведенческая оценка?)</w:t>
      </w:r>
    </w:p>
    <w:p w14:paraId="114FC4C2" w14:textId="77777777" w:rsidR="009449C0" w:rsidRPr="00561A07" w:rsidRDefault="009449C0" w:rsidP="009449C0">
      <w:pPr>
        <w:pStyle w:val="af9"/>
        <w:numPr>
          <w:ilvl w:val="0"/>
          <w:numId w:val="42"/>
        </w:numPr>
        <w:ind w:left="0" w:firstLine="851"/>
      </w:pPr>
      <w:r w:rsidRPr="00561A07">
        <w:t>Может ли куратор создавать опросы для команд, которые он не курирует?</w:t>
      </w:r>
    </w:p>
    <w:p w14:paraId="3C3BFCE0" w14:textId="77777777" w:rsidR="009449C0" w:rsidRPr="00561A07" w:rsidRDefault="009449C0" w:rsidP="009449C0">
      <w:pPr>
        <w:pStyle w:val="af9"/>
        <w:numPr>
          <w:ilvl w:val="0"/>
          <w:numId w:val="42"/>
        </w:numPr>
        <w:ind w:left="0" w:firstLine="851"/>
      </w:pPr>
      <w:r w:rsidRPr="00561A07">
        <w:t>Куратор сказала, что опрос должен быть каждую неделю. Является ли целесообразным повторять каждую неделю опрос, включающий оценку 360, поведения, задач и компетенций? Или нужно, чтобы еженедельный опрос включал только оценку 360 и поведения? Есть ли смысл оценивать компетенции каждую неделю?</w:t>
      </w:r>
      <w:r>
        <w:t xml:space="preserve"> </w:t>
      </w:r>
      <w:r w:rsidRPr="00561A07">
        <w:t>Есть предложение вынести оценку задач в отдельную вкладку, т.к. задачи оценивает только куратор, чтобы куратор мог оценить их в любое время вне опроса.</w:t>
      </w:r>
    </w:p>
    <w:p w14:paraId="6460F244" w14:textId="77777777" w:rsidR="009449C0" w:rsidRPr="00A4495F" w:rsidRDefault="009449C0" w:rsidP="009449C0">
      <w:pPr>
        <w:pStyle w:val="af9"/>
        <w:numPr>
          <w:ilvl w:val="0"/>
          <w:numId w:val="42"/>
        </w:numPr>
        <w:ind w:left="0" w:firstLine="851"/>
      </w:pPr>
      <w:r w:rsidRPr="00561A07">
        <w:t>Куратор сказала, что хочет запускать опрос после собрания с командой. Тогда придется запускать опрос отдельно для каждой команды, потому что собрания у нас в разные дни. Не логичнее запускать не сразу после собрания, а в какой-то день сразу для некоторого количества команд?</w:t>
      </w:r>
    </w:p>
    <w:p w14:paraId="0B5056B9" w14:textId="1BF0BE10" w:rsidR="00986E24" w:rsidRPr="00986E24" w:rsidRDefault="00986E24" w:rsidP="009449C0">
      <w:pPr>
        <w:pStyle w:val="22"/>
      </w:pPr>
    </w:p>
    <w:sectPr w:rsidR="00986E24" w:rsidRPr="00986E24" w:rsidSect="00B41F0C">
      <w:footerReference w:type="default" r:id="rId2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9A640A" w14:textId="77777777" w:rsidR="002B18BC" w:rsidRDefault="002B18BC" w:rsidP="00E070CB">
      <w:pPr>
        <w:spacing w:line="240" w:lineRule="auto"/>
      </w:pPr>
      <w:r>
        <w:separator/>
      </w:r>
    </w:p>
    <w:p w14:paraId="1AFC7846" w14:textId="77777777" w:rsidR="002B18BC" w:rsidRDefault="002B18BC"/>
    <w:p w14:paraId="629EE873" w14:textId="77777777" w:rsidR="002B18BC" w:rsidRDefault="002B18BC"/>
  </w:endnote>
  <w:endnote w:type="continuationSeparator" w:id="0">
    <w:p w14:paraId="4770F32F" w14:textId="77777777" w:rsidR="002B18BC" w:rsidRDefault="002B18BC" w:rsidP="00E070CB">
      <w:pPr>
        <w:spacing w:line="240" w:lineRule="auto"/>
      </w:pPr>
      <w:r>
        <w:continuationSeparator/>
      </w:r>
    </w:p>
    <w:p w14:paraId="532E3BA6" w14:textId="77777777" w:rsidR="002B18BC" w:rsidRDefault="002B18BC"/>
    <w:p w14:paraId="2FB32686" w14:textId="77777777" w:rsidR="002B18BC" w:rsidRDefault="002B18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612657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1FB4EC3C" w14:textId="77777777" w:rsidR="00F73B2B" w:rsidRPr="00BE15C1" w:rsidRDefault="00F73B2B" w:rsidP="00BE15C1">
        <w:pPr>
          <w:pStyle w:val="a5"/>
          <w:jc w:val="center"/>
          <w:rPr>
            <w:sz w:val="28"/>
          </w:rPr>
        </w:pPr>
        <w:r w:rsidRPr="00061632">
          <w:rPr>
            <w:rFonts w:ascii="Times New Roman" w:hAnsi="Times New Roman" w:cs="Times New Roman"/>
            <w:sz w:val="28"/>
          </w:rPr>
          <w:fldChar w:fldCharType="begin"/>
        </w:r>
        <w:r w:rsidRPr="00061632">
          <w:rPr>
            <w:rFonts w:ascii="Times New Roman" w:hAnsi="Times New Roman" w:cs="Times New Roman"/>
            <w:sz w:val="28"/>
          </w:rPr>
          <w:instrText>PAGE   \* MERGEFORMAT</w:instrText>
        </w:r>
        <w:r w:rsidRPr="00061632"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</w:rPr>
          <w:t>21</w:t>
        </w:r>
        <w:r w:rsidRPr="00061632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DD720B" w14:textId="77777777" w:rsidR="002B18BC" w:rsidRDefault="002B18BC" w:rsidP="00E070CB">
      <w:pPr>
        <w:spacing w:line="240" w:lineRule="auto"/>
      </w:pPr>
      <w:r>
        <w:separator/>
      </w:r>
    </w:p>
    <w:p w14:paraId="0E6CCFD7" w14:textId="77777777" w:rsidR="002B18BC" w:rsidRDefault="002B18BC"/>
    <w:p w14:paraId="7F6E1549" w14:textId="77777777" w:rsidR="002B18BC" w:rsidRDefault="002B18BC"/>
  </w:footnote>
  <w:footnote w:type="continuationSeparator" w:id="0">
    <w:p w14:paraId="7FEE4691" w14:textId="77777777" w:rsidR="002B18BC" w:rsidRDefault="002B18BC" w:rsidP="00E070CB">
      <w:pPr>
        <w:spacing w:line="240" w:lineRule="auto"/>
      </w:pPr>
      <w:r>
        <w:continuationSeparator/>
      </w:r>
    </w:p>
    <w:p w14:paraId="7316231B" w14:textId="77777777" w:rsidR="002B18BC" w:rsidRDefault="002B18BC"/>
    <w:p w14:paraId="334DBB85" w14:textId="77777777" w:rsidR="002B18BC" w:rsidRDefault="002B18B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849"/>
    <w:multiLevelType w:val="hybridMultilevel"/>
    <w:tmpl w:val="924E6452"/>
    <w:lvl w:ilvl="0" w:tplc="418AD11C">
      <w:start w:val="1"/>
      <w:numFmt w:val="russianLower"/>
      <w:lvlText w:val="%1)"/>
      <w:lvlJc w:val="left"/>
      <w:pPr>
        <w:ind w:left="1069" w:hanging="360"/>
      </w:pPr>
      <w:rPr>
        <w:rFonts w:ascii="Times New Roman" w:hAnsi="Times New Roman" w:hint="default"/>
        <w:b w:val="0"/>
        <w:i w:val="0"/>
        <w:sz w:val="28"/>
      </w:rPr>
    </w:lvl>
    <w:lvl w:ilvl="1" w:tplc="AD0416CA">
      <w:start w:val="1"/>
      <w:numFmt w:val="decimal"/>
      <w:lvlText w:val="%2)"/>
      <w:lvlJc w:val="left"/>
      <w:pPr>
        <w:ind w:left="1985" w:hanging="567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D1B90"/>
    <w:multiLevelType w:val="multilevel"/>
    <w:tmpl w:val="1B10B0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BFB49F8"/>
    <w:multiLevelType w:val="multilevel"/>
    <w:tmpl w:val="AFA4C5FA"/>
    <w:lvl w:ilvl="0">
      <w:start w:val="1"/>
      <w:numFmt w:val="upperLetter"/>
      <w:suff w:val="space"/>
      <w:lvlText w:val="ПРИЛОЖЕНИЕ %1"/>
      <w:lvlJc w:val="center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3" w15:restartNumberingAfterBreak="0">
    <w:nsid w:val="0C000EE8"/>
    <w:multiLevelType w:val="multilevel"/>
    <w:tmpl w:val="704A3F1C"/>
    <w:lvl w:ilvl="0">
      <w:start w:val="1"/>
      <w:numFmt w:val="upperLetter"/>
      <w:suff w:val="nothing"/>
      <w:lvlText w:val="ПРИЛОЖЕНИЕ %1"/>
      <w:lvlJc w:val="center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4" w15:restartNumberingAfterBreak="0">
    <w:nsid w:val="0F8E6DF1"/>
    <w:multiLevelType w:val="multilevel"/>
    <w:tmpl w:val="5A00234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080D6D"/>
    <w:multiLevelType w:val="multilevel"/>
    <w:tmpl w:val="D25CBCD0"/>
    <w:lvl w:ilvl="0">
      <w:start w:val="1"/>
      <w:numFmt w:val="upperLetter"/>
      <w:pStyle w:val="2"/>
      <w:lvlText w:val="Приложние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04F2863"/>
    <w:multiLevelType w:val="hybridMultilevel"/>
    <w:tmpl w:val="104A5988"/>
    <w:lvl w:ilvl="0" w:tplc="58982EF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0BD2E55"/>
    <w:multiLevelType w:val="multilevel"/>
    <w:tmpl w:val="518E0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E936BF"/>
    <w:multiLevelType w:val="hybridMultilevel"/>
    <w:tmpl w:val="71D67E0A"/>
    <w:lvl w:ilvl="0" w:tplc="A5D671CC">
      <w:start w:val="1"/>
      <w:numFmt w:val="decimal"/>
      <w:pStyle w:val="7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BC0ECD"/>
    <w:multiLevelType w:val="multilevel"/>
    <w:tmpl w:val="AEEAE52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140A01"/>
    <w:multiLevelType w:val="multilevel"/>
    <w:tmpl w:val="D64EF5B2"/>
    <w:lvl w:ilvl="0">
      <w:start w:val="1"/>
      <w:numFmt w:val="decimal"/>
      <w:pStyle w:val="12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13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1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Restart w:val="0"/>
      <w:pStyle w:val="31"/>
      <w:suff w:val="space"/>
      <w:lvlText w:val="Таблица %4 –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32"/>
      <w:suff w:val="space"/>
      <w:lvlText w:val="Таблица %1.%5 –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42"/>
      <w:suff w:val="space"/>
      <w:lvlText w:val="Рисунок %1.%6 –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0"/>
      <w:pStyle w:val="41"/>
      <w:suff w:val="space"/>
      <w:lvlText w:val="Рисунок %7 –"/>
      <w:lvlJc w:val="left"/>
      <w:pPr>
        <w:ind w:left="0" w:firstLine="288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7">
      <w:start w:val="1"/>
      <w:numFmt w:val="none"/>
      <w:lvlRestart w:val="0"/>
      <w:pStyle w:val="311"/>
      <w:suff w:val="nothing"/>
      <w:lvlText w:val="Продолжение таблицы %4"/>
      <w:lvlJc w:val="left"/>
      <w:pPr>
        <w:ind w:left="0" w:firstLine="0"/>
      </w:pPr>
      <w:rPr>
        <w:rFonts w:hint="default"/>
      </w:rPr>
    </w:lvl>
    <w:lvl w:ilvl="8">
      <w:start w:val="1"/>
      <w:numFmt w:val="none"/>
      <w:lvlRestart w:val="0"/>
      <w:pStyle w:val="321"/>
      <w:suff w:val="nothing"/>
      <w:lvlText w:val="Продолжение таблицы %1.%5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364E1D26"/>
    <w:multiLevelType w:val="multilevel"/>
    <w:tmpl w:val="38DA6C5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38317595"/>
    <w:multiLevelType w:val="multilevel"/>
    <w:tmpl w:val="736EE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386C08"/>
    <w:multiLevelType w:val="multilevel"/>
    <w:tmpl w:val="9CACF7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0A09D8"/>
    <w:multiLevelType w:val="multilevel"/>
    <w:tmpl w:val="CBA4E7F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46E86DF1"/>
    <w:multiLevelType w:val="hybridMultilevel"/>
    <w:tmpl w:val="FF0AD0A2"/>
    <w:lvl w:ilvl="0" w:tplc="568E0B6E">
      <w:start w:val="1"/>
      <w:numFmt w:val="decimal"/>
      <w:lvlText w:val="%1."/>
      <w:lvlJc w:val="left"/>
      <w:pPr>
        <w:ind w:left="2266" w:hanging="56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4A427F4A"/>
    <w:multiLevelType w:val="hybridMultilevel"/>
    <w:tmpl w:val="0E8205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AA73BDE"/>
    <w:multiLevelType w:val="hybridMultilevel"/>
    <w:tmpl w:val="B9522072"/>
    <w:lvl w:ilvl="0" w:tplc="A2BEC6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0B27FEC"/>
    <w:multiLevelType w:val="hybridMultilevel"/>
    <w:tmpl w:val="8EAE2AC2"/>
    <w:lvl w:ilvl="0" w:tplc="58982EF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26B254B"/>
    <w:multiLevelType w:val="multilevel"/>
    <w:tmpl w:val="E75E9A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6B5725"/>
    <w:multiLevelType w:val="multilevel"/>
    <w:tmpl w:val="01A2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5A2403"/>
    <w:multiLevelType w:val="multilevel"/>
    <w:tmpl w:val="A05A46BA"/>
    <w:lvl w:ilvl="0">
      <w:start w:val="1"/>
      <w:numFmt w:val="decimal"/>
      <w:pStyle w:val="13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140"/>
      <w:suff w:val="space"/>
      <w:lvlText w:val="%1.%2"/>
      <w:lvlJc w:val="left"/>
      <w:pPr>
        <w:ind w:left="141" w:firstLine="709"/>
      </w:pPr>
      <w:rPr>
        <w:rFonts w:hint="default"/>
      </w:rPr>
    </w:lvl>
    <w:lvl w:ilvl="2">
      <w:start w:val="1"/>
      <w:numFmt w:val="decimal"/>
      <w:pStyle w:val="15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16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Restart w:val="0"/>
      <w:pStyle w:val="54"/>
      <w:suff w:val="space"/>
      <w:lvlText w:val="Рисунок 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0"/>
      <w:pStyle w:val="53"/>
      <w:suff w:val="space"/>
      <w:lvlText w:val="Рисунок %1.%6"/>
      <w:lvlJc w:val="center"/>
      <w:pPr>
        <w:ind w:left="0" w:firstLine="0"/>
      </w:pPr>
      <w:rPr>
        <w:rFonts w:hint="default"/>
      </w:rPr>
    </w:lvl>
    <w:lvl w:ilvl="6">
      <w:start w:val="1"/>
      <w:numFmt w:val="decimal"/>
      <w:lvlRestart w:val="0"/>
      <w:pStyle w:val="64"/>
      <w:suff w:val="space"/>
      <w:lvlText w:val="Таблица 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Restart w:val="0"/>
      <w:pStyle w:val="63"/>
      <w:suff w:val="space"/>
      <w:lvlText w:val="Таблица %1.%8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2" w15:restartNumberingAfterBreak="0">
    <w:nsid w:val="5BAD5020"/>
    <w:multiLevelType w:val="multilevel"/>
    <w:tmpl w:val="1DB04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2D419F"/>
    <w:multiLevelType w:val="hybridMultilevel"/>
    <w:tmpl w:val="5160595C"/>
    <w:lvl w:ilvl="0" w:tplc="A39C39FE">
      <w:start w:val="1"/>
      <w:numFmt w:val="russianLower"/>
      <w:pStyle w:val="51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DDF05C3"/>
    <w:multiLevelType w:val="multilevel"/>
    <w:tmpl w:val="5158092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5E0117F3"/>
    <w:multiLevelType w:val="multilevel"/>
    <w:tmpl w:val="F3222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F35115"/>
    <w:multiLevelType w:val="hybridMultilevel"/>
    <w:tmpl w:val="89F61A2C"/>
    <w:lvl w:ilvl="0" w:tplc="89608B82">
      <w:start w:val="1"/>
      <w:numFmt w:val="bullet"/>
      <w:pStyle w:val="53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0711437"/>
    <w:multiLevelType w:val="multilevel"/>
    <w:tmpl w:val="A29A64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304145"/>
    <w:multiLevelType w:val="multilevel"/>
    <w:tmpl w:val="504C0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682C9C"/>
    <w:multiLevelType w:val="multilevel"/>
    <w:tmpl w:val="ACE6670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925890"/>
    <w:multiLevelType w:val="multilevel"/>
    <w:tmpl w:val="95BE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FF457A"/>
    <w:multiLevelType w:val="multilevel"/>
    <w:tmpl w:val="DEE0F0E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661B5517"/>
    <w:multiLevelType w:val="multilevel"/>
    <w:tmpl w:val="E6086E8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14319C"/>
    <w:multiLevelType w:val="multilevel"/>
    <w:tmpl w:val="7328599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B007BD"/>
    <w:multiLevelType w:val="multilevel"/>
    <w:tmpl w:val="EF3676D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6A7C62A0"/>
    <w:multiLevelType w:val="hybridMultilevel"/>
    <w:tmpl w:val="3BF69F40"/>
    <w:lvl w:ilvl="0" w:tplc="F6DCD7FA">
      <w:start w:val="1"/>
      <w:numFmt w:val="decimal"/>
      <w:pStyle w:val="52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1AD5C7D"/>
    <w:multiLevelType w:val="multilevel"/>
    <w:tmpl w:val="0024C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8B3CBC"/>
    <w:multiLevelType w:val="hybridMultilevel"/>
    <w:tmpl w:val="CFC41B8A"/>
    <w:lvl w:ilvl="0" w:tplc="B2C018EE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91A1AC3"/>
    <w:multiLevelType w:val="multilevel"/>
    <w:tmpl w:val="D39EF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E74CFA"/>
    <w:multiLevelType w:val="multilevel"/>
    <w:tmpl w:val="B9A6A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616C29"/>
    <w:multiLevelType w:val="multilevel"/>
    <w:tmpl w:val="BC9E808E"/>
    <w:lvl w:ilvl="0">
      <w:start w:val="1"/>
      <w:numFmt w:val="upperLetter"/>
      <w:pStyle w:val="8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1" w15:restartNumberingAfterBreak="0">
    <w:nsid w:val="7CCB4A0B"/>
    <w:multiLevelType w:val="multilevel"/>
    <w:tmpl w:val="9EA6D1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8"/>
  </w:num>
  <w:num w:numId="3">
    <w:abstractNumId w:val="26"/>
  </w:num>
  <w:num w:numId="4">
    <w:abstractNumId w:val="23"/>
  </w:num>
  <w:num w:numId="5">
    <w:abstractNumId w:val="35"/>
  </w:num>
  <w:num w:numId="6">
    <w:abstractNumId w:val="10"/>
  </w:num>
  <w:num w:numId="7">
    <w:abstractNumId w:val="2"/>
  </w:num>
  <w:num w:numId="8">
    <w:abstractNumId w:val="3"/>
  </w:num>
  <w:num w:numId="9">
    <w:abstractNumId w:val="5"/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0"/>
  </w:num>
  <w:num w:numId="12">
    <w:abstractNumId w:val="16"/>
  </w:num>
  <w:num w:numId="13">
    <w:abstractNumId w:val="17"/>
  </w:num>
  <w:num w:numId="14">
    <w:abstractNumId w:val="21"/>
  </w:num>
  <w:num w:numId="15">
    <w:abstractNumId w:val="6"/>
  </w:num>
  <w:num w:numId="16">
    <w:abstractNumId w:val="14"/>
  </w:num>
  <w:num w:numId="17">
    <w:abstractNumId w:val="24"/>
  </w:num>
  <w:num w:numId="18">
    <w:abstractNumId w:val="1"/>
  </w:num>
  <w:num w:numId="19">
    <w:abstractNumId w:val="34"/>
  </w:num>
  <w:num w:numId="20">
    <w:abstractNumId w:val="31"/>
  </w:num>
  <w:num w:numId="21">
    <w:abstractNumId w:val="11"/>
  </w:num>
  <w:num w:numId="22">
    <w:abstractNumId w:val="7"/>
  </w:num>
  <w:num w:numId="23">
    <w:abstractNumId w:val="22"/>
  </w:num>
  <w:num w:numId="24">
    <w:abstractNumId w:val="29"/>
  </w:num>
  <w:num w:numId="25">
    <w:abstractNumId w:val="38"/>
  </w:num>
  <w:num w:numId="26">
    <w:abstractNumId w:val="28"/>
  </w:num>
  <w:num w:numId="27">
    <w:abstractNumId w:val="37"/>
  </w:num>
  <w:num w:numId="28">
    <w:abstractNumId w:val="32"/>
  </w:num>
  <w:num w:numId="29">
    <w:abstractNumId w:val="41"/>
  </w:num>
  <w:num w:numId="30">
    <w:abstractNumId w:val="25"/>
  </w:num>
  <w:num w:numId="31">
    <w:abstractNumId w:val="12"/>
  </w:num>
  <w:num w:numId="32">
    <w:abstractNumId w:val="39"/>
  </w:num>
  <w:num w:numId="33">
    <w:abstractNumId w:val="36"/>
  </w:num>
  <w:num w:numId="34">
    <w:abstractNumId w:val="30"/>
  </w:num>
  <w:num w:numId="35">
    <w:abstractNumId w:val="20"/>
  </w:num>
  <w:num w:numId="36">
    <w:abstractNumId w:val="4"/>
  </w:num>
  <w:num w:numId="37">
    <w:abstractNumId w:val="13"/>
  </w:num>
  <w:num w:numId="38">
    <w:abstractNumId w:val="27"/>
  </w:num>
  <w:num w:numId="39">
    <w:abstractNumId w:val="19"/>
  </w:num>
  <w:num w:numId="40">
    <w:abstractNumId w:val="33"/>
  </w:num>
  <w:num w:numId="41">
    <w:abstractNumId w:val="9"/>
  </w:num>
  <w:num w:numId="42">
    <w:abstractNumId w:val="15"/>
  </w:num>
  <w:num w:numId="43">
    <w:abstractNumId w:val="1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357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5F6"/>
    <w:rsid w:val="00000AB1"/>
    <w:rsid w:val="00002317"/>
    <w:rsid w:val="00004462"/>
    <w:rsid w:val="000045E4"/>
    <w:rsid w:val="00005B0D"/>
    <w:rsid w:val="00011182"/>
    <w:rsid w:val="00011D8B"/>
    <w:rsid w:val="00011F3C"/>
    <w:rsid w:val="000125EA"/>
    <w:rsid w:val="000129DF"/>
    <w:rsid w:val="00014342"/>
    <w:rsid w:val="00014CBD"/>
    <w:rsid w:val="00020789"/>
    <w:rsid w:val="000227F4"/>
    <w:rsid w:val="0003219A"/>
    <w:rsid w:val="000330D7"/>
    <w:rsid w:val="00040E33"/>
    <w:rsid w:val="00051BDB"/>
    <w:rsid w:val="00053D82"/>
    <w:rsid w:val="00061632"/>
    <w:rsid w:val="00063046"/>
    <w:rsid w:val="00066678"/>
    <w:rsid w:val="0007229F"/>
    <w:rsid w:val="000770E9"/>
    <w:rsid w:val="00083A0A"/>
    <w:rsid w:val="000852F9"/>
    <w:rsid w:val="0008757C"/>
    <w:rsid w:val="00093F32"/>
    <w:rsid w:val="00095F17"/>
    <w:rsid w:val="000969A9"/>
    <w:rsid w:val="000A3923"/>
    <w:rsid w:val="000A5064"/>
    <w:rsid w:val="000A65E5"/>
    <w:rsid w:val="000A69ED"/>
    <w:rsid w:val="000B103F"/>
    <w:rsid w:val="000B1713"/>
    <w:rsid w:val="000B2057"/>
    <w:rsid w:val="000C51AA"/>
    <w:rsid w:val="000D2767"/>
    <w:rsid w:val="000D30B2"/>
    <w:rsid w:val="000D3771"/>
    <w:rsid w:val="000D37EF"/>
    <w:rsid w:val="000D5733"/>
    <w:rsid w:val="000E15FD"/>
    <w:rsid w:val="000E48EE"/>
    <w:rsid w:val="000E61FC"/>
    <w:rsid w:val="000E66BC"/>
    <w:rsid w:val="000E736B"/>
    <w:rsid w:val="000F34F8"/>
    <w:rsid w:val="000F73F0"/>
    <w:rsid w:val="001059FB"/>
    <w:rsid w:val="00111682"/>
    <w:rsid w:val="00113317"/>
    <w:rsid w:val="00126EE2"/>
    <w:rsid w:val="00127886"/>
    <w:rsid w:val="0013257D"/>
    <w:rsid w:val="00133E70"/>
    <w:rsid w:val="0013532C"/>
    <w:rsid w:val="001361E9"/>
    <w:rsid w:val="00143E80"/>
    <w:rsid w:val="00153B8A"/>
    <w:rsid w:val="00156717"/>
    <w:rsid w:val="00157E07"/>
    <w:rsid w:val="001742F4"/>
    <w:rsid w:val="0018770C"/>
    <w:rsid w:val="0019483E"/>
    <w:rsid w:val="001A09FB"/>
    <w:rsid w:val="001A2235"/>
    <w:rsid w:val="001A5751"/>
    <w:rsid w:val="001B31DF"/>
    <w:rsid w:val="001B37D2"/>
    <w:rsid w:val="001B7CF9"/>
    <w:rsid w:val="001C0DA6"/>
    <w:rsid w:val="001C4551"/>
    <w:rsid w:val="001E0E5D"/>
    <w:rsid w:val="001E3C14"/>
    <w:rsid w:val="001E59AE"/>
    <w:rsid w:val="001E7A34"/>
    <w:rsid w:val="001F2325"/>
    <w:rsid w:val="00203D70"/>
    <w:rsid w:val="002040D4"/>
    <w:rsid w:val="00204BCA"/>
    <w:rsid w:val="00205136"/>
    <w:rsid w:val="00207D1B"/>
    <w:rsid w:val="00211BEB"/>
    <w:rsid w:val="002131BD"/>
    <w:rsid w:val="0021566C"/>
    <w:rsid w:val="002231F3"/>
    <w:rsid w:val="0022472B"/>
    <w:rsid w:val="00227348"/>
    <w:rsid w:val="002319AB"/>
    <w:rsid w:val="002446BE"/>
    <w:rsid w:val="00245176"/>
    <w:rsid w:val="002452D7"/>
    <w:rsid w:val="002459B5"/>
    <w:rsid w:val="00257461"/>
    <w:rsid w:val="00257A1F"/>
    <w:rsid w:val="00265AC0"/>
    <w:rsid w:val="002703DC"/>
    <w:rsid w:val="00271F6C"/>
    <w:rsid w:val="00272C5A"/>
    <w:rsid w:val="00274D64"/>
    <w:rsid w:val="00297DFF"/>
    <w:rsid w:val="002A0669"/>
    <w:rsid w:val="002A22A3"/>
    <w:rsid w:val="002A33C9"/>
    <w:rsid w:val="002A5057"/>
    <w:rsid w:val="002B0CAD"/>
    <w:rsid w:val="002B18BC"/>
    <w:rsid w:val="002B43EC"/>
    <w:rsid w:val="002B50B1"/>
    <w:rsid w:val="002C45D2"/>
    <w:rsid w:val="002C4D9A"/>
    <w:rsid w:val="002C52B3"/>
    <w:rsid w:val="002C786C"/>
    <w:rsid w:val="002D3717"/>
    <w:rsid w:val="002D4C64"/>
    <w:rsid w:val="002D5538"/>
    <w:rsid w:val="002D5AF1"/>
    <w:rsid w:val="002E1D10"/>
    <w:rsid w:val="002E300E"/>
    <w:rsid w:val="002E389B"/>
    <w:rsid w:val="002E5600"/>
    <w:rsid w:val="002E7F8E"/>
    <w:rsid w:val="0030015D"/>
    <w:rsid w:val="003012A9"/>
    <w:rsid w:val="003117EB"/>
    <w:rsid w:val="003122F5"/>
    <w:rsid w:val="00312890"/>
    <w:rsid w:val="003234BB"/>
    <w:rsid w:val="003241BD"/>
    <w:rsid w:val="00324BE1"/>
    <w:rsid w:val="00325B57"/>
    <w:rsid w:val="00345AE9"/>
    <w:rsid w:val="0034765F"/>
    <w:rsid w:val="00347D9F"/>
    <w:rsid w:val="00350538"/>
    <w:rsid w:val="00350D9E"/>
    <w:rsid w:val="00355A1A"/>
    <w:rsid w:val="003740CF"/>
    <w:rsid w:val="0038045A"/>
    <w:rsid w:val="00381D61"/>
    <w:rsid w:val="003866C9"/>
    <w:rsid w:val="00390A9E"/>
    <w:rsid w:val="00390ACC"/>
    <w:rsid w:val="00397BC9"/>
    <w:rsid w:val="003A24B0"/>
    <w:rsid w:val="003A28A4"/>
    <w:rsid w:val="003A3365"/>
    <w:rsid w:val="003A5890"/>
    <w:rsid w:val="003A7C7A"/>
    <w:rsid w:val="003B2D16"/>
    <w:rsid w:val="003B5C40"/>
    <w:rsid w:val="003C07DC"/>
    <w:rsid w:val="003C577A"/>
    <w:rsid w:val="003D39FD"/>
    <w:rsid w:val="003D504D"/>
    <w:rsid w:val="003E0010"/>
    <w:rsid w:val="003E0E69"/>
    <w:rsid w:val="003E110F"/>
    <w:rsid w:val="003E30D0"/>
    <w:rsid w:val="003E6AEF"/>
    <w:rsid w:val="003E6FD8"/>
    <w:rsid w:val="003F62D1"/>
    <w:rsid w:val="003F7678"/>
    <w:rsid w:val="00400224"/>
    <w:rsid w:val="0040407F"/>
    <w:rsid w:val="00405BBE"/>
    <w:rsid w:val="00412FE4"/>
    <w:rsid w:val="004165BB"/>
    <w:rsid w:val="004308CE"/>
    <w:rsid w:val="00445917"/>
    <w:rsid w:val="004460A9"/>
    <w:rsid w:val="0044631C"/>
    <w:rsid w:val="00451042"/>
    <w:rsid w:val="004545EE"/>
    <w:rsid w:val="00455514"/>
    <w:rsid w:val="00456182"/>
    <w:rsid w:val="00456BAB"/>
    <w:rsid w:val="00457343"/>
    <w:rsid w:val="004604F1"/>
    <w:rsid w:val="00463C28"/>
    <w:rsid w:val="00465201"/>
    <w:rsid w:val="00466301"/>
    <w:rsid w:val="0047523D"/>
    <w:rsid w:val="004856E9"/>
    <w:rsid w:val="004875D4"/>
    <w:rsid w:val="004915CF"/>
    <w:rsid w:val="00491E91"/>
    <w:rsid w:val="0049239F"/>
    <w:rsid w:val="00492AC9"/>
    <w:rsid w:val="00497BB3"/>
    <w:rsid w:val="004B7063"/>
    <w:rsid w:val="004C2C87"/>
    <w:rsid w:val="004C66A5"/>
    <w:rsid w:val="004D3184"/>
    <w:rsid w:val="004D518D"/>
    <w:rsid w:val="004D5E56"/>
    <w:rsid w:val="004D775A"/>
    <w:rsid w:val="004E04F5"/>
    <w:rsid w:val="004E1383"/>
    <w:rsid w:val="004E1F15"/>
    <w:rsid w:val="004E5AE3"/>
    <w:rsid w:val="004F02BD"/>
    <w:rsid w:val="004F1D9F"/>
    <w:rsid w:val="004F235C"/>
    <w:rsid w:val="004F3D2E"/>
    <w:rsid w:val="005079F5"/>
    <w:rsid w:val="005159D6"/>
    <w:rsid w:val="00527550"/>
    <w:rsid w:val="00530AAE"/>
    <w:rsid w:val="0053169B"/>
    <w:rsid w:val="0053402C"/>
    <w:rsid w:val="00534870"/>
    <w:rsid w:val="00534F7B"/>
    <w:rsid w:val="00536721"/>
    <w:rsid w:val="00537C82"/>
    <w:rsid w:val="0054468F"/>
    <w:rsid w:val="00546559"/>
    <w:rsid w:val="00546823"/>
    <w:rsid w:val="005470E2"/>
    <w:rsid w:val="00554FB7"/>
    <w:rsid w:val="005615F5"/>
    <w:rsid w:val="005623A6"/>
    <w:rsid w:val="00562835"/>
    <w:rsid w:val="005646A7"/>
    <w:rsid w:val="005746E0"/>
    <w:rsid w:val="00575E8D"/>
    <w:rsid w:val="00581856"/>
    <w:rsid w:val="00581E6B"/>
    <w:rsid w:val="00586363"/>
    <w:rsid w:val="00586720"/>
    <w:rsid w:val="00590750"/>
    <w:rsid w:val="00590D8B"/>
    <w:rsid w:val="005A74CB"/>
    <w:rsid w:val="005B36A1"/>
    <w:rsid w:val="005B50C4"/>
    <w:rsid w:val="005B635B"/>
    <w:rsid w:val="005B7728"/>
    <w:rsid w:val="005C07CF"/>
    <w:rsid w:val="005C3011"/>
    <w:rsid w:val="005C4CA5"/>
    <w:rsid w:val="005D2CC6"/>
    <w:rsid w:val="005E1BA8"/>
    <w:rsid w:val="005E43D1"/>
    <w:rsid w:val="005F0904"/>
    <w:rsid w:val="005F1ADD"/>
    <w:rsid w:val="005F575E"/>
    <w:rsid w:val="005F7E15"/>
    <w:rsid w:val="00605550"/>
    <w:rsid w:val="006131E0"/>
    <w:rsid w:val="006223A0"/>
    <w:rsid w:val="0063017E"/>
    <w:rsid w:val="00632EAD"/>
    <w:rsid w:val="00635998"/>
    <w:rsid w:val="00647949"/>
    <w:rsid w:val="00650023"/>
    <w:rsid w:val="00650D49"/>
    <w:rsid w:val="00650D70"/>
    <w:rsid w:val="006559AE"/>
    <w:rsid w:val="00656406"/>
    <w:rsid w:val="0067028A"/>
    <w:rsid w:val="00672EE4"/>
    <w:rsid w:val="00673005"/>
    <w:rsid w:val="00681E18"/>
    <w:rsid w:val="00697537"/>
    <w:rsid w:val="006A56ED"/>
    <w:rsid w:val="006B0561"/>
    <w:rsid w:val="006B15B3"/>
    <w:rsid w:val="006B2C03"/>
    <w:rsid w:val="006C183F"/>
    <w:rsid w:val="006C277E"/>
    <w:rsid w:val="006C3122"/>
    <w:rsid w:val="006C6A1D"/>
    <w:rsid w:val="006C6C72"/>
    <w:rsid w:val="006D623D"/>
    <w:rsid w:val="006E2B61"/>
    <w:rsid w:val="006F3B62"/>
    <w:rsid w:val="0070042B"/>
    <w:rsid w:val="00706D90"/>
    <w:rsid w:val="007155A2"/>
    <w:rsid w:val="00716304"/>
    <w:rsid w:val="00720779"/>
    <w:rsid w:val="0072600D"/>
    <w:rsid w:val="00727F32"/>
    <w:rsid w:val="00730499"/>
    <w:rsid w:val="00730C44"/>
    <w:rsid w:val="0074513A"/>
    <w:rsid w:val="007453A4"/>
    <w:rsid w:val="00745448"/>
    <w:rsid w:val="00746C65"/>
    <w:rsid w:val="00746E3B"/>
    <w:rsid w:val="00746F39"/>
    <w:rsid w:val="00747AA1"/>
    <w:rsid w:val="0075254D"/>
    <w:rsid w:val="00755071"/>
    <w:rsid w:val="007560A8"/>
    <w:rsid w:val="007642EF"/>
    <w:rsid w:val="007647F2"/>
    <w:rsid w:val="00765232"/>
    <w:rsid w:val="00767F27"/>
    <w:rsid w:val="00772365"/>
    <w:rsid w:val="0077456F"/>
    <w:rsid w:val="0077614C"/>
    <w:rsid w:val="007825D2"/>
    <w:rsid w:val="00783084"/>
    <w:rsid w:val="00783437"/>
    <w:rsid w:val="007858E1"/>
    <w:rsid w:val="00786228"/>
    <w:rsid w:val="00792B63"/>
    <w:rsid w:val="0079647F"/>
    <w:rsid w:val="007A583E"/>
    <w:rsid w:val="007A693D"/>
    <w:rsid w:val="007B14A6"/>
    <w:rsid w:val="007B3D2A"/>
    <w:rsid w:val="007B4468"/>
    <w:rsid w:val="007B48A2"/>
    <w:rsid w:val="007C44B0"/>
    <w:rsid w:val="007D270C"/>
    <w:rsid w:val="007D452C"/>
    <w:rsid w:val="007D50DC"/>
    <w:rsid w:val="007E2531"/>
    <w:rsid w:val="007E5DC4"/>
    <w:rsid w:val="007F1DFC"/>
    <w:rsid w:val="00806FC5"/>
    <w:rsid w:val="00807AF1"/>
    <w:rsid w:val="008118D4"/>
    <w:rsid w:val="00812DE0"/>
    <w:rsid w:val="00830A7B"/>
    <w:rsid w:val="0083397E"/>
    <w:rsid w:val="008451FA"/>
    <w:rsid w:val="00855A60"/>
    <w:rsid w:val="008575A6"/>
    <w:rsid w:val="00862884"/>
    <w:rsid w:val="0086505C"/>
    <w:rsid w:val="00881391"/>
    <w:rsid w:val="00885D84"/>
    <w:rsid w:val="00887174"/>
    <w:rsid w:val="008873D5"/>
    <w:rsid w:val="0089349C"/>
    <w:rsid w:val="008943DD"/>
    <w:rsid w:val="008A434B"/>
    <w:rsid w:val="008B17AD"/>
    <w:rsid w:val="008B2C77"/>
    <w:rsid w:val="008B505B"/>
    <w:rsid w:val="008B5BB0"/>
    <w:rsid w:val="008B7951"/>
    <w:rsid w:val="008C2B26"/>
    <w:rsid w:val="008C2BD0"/>
    <w:rsid w:val="008C4FF7"/>
    <w:rsid w:val="008C7B17"/>
    <w:rsid w:val="008D1BD4"/>
    <w:rsid w:val="008D4B88"/>
    <w:rsid w:val="008D6B27"/>
    <w:rsid w:val="008D6E42"/>
    <w:rsid w:val="008E3820"/>
    <w:rsid w:val="008E7615"/>
    <w:rsid w:val="008E7E3B"/>
    <w:rsid w:val="008F10E5"/>
    <w:rsid w:val="008F11D5"/>
    <w:rsid w:val="008F5FB1"/>
    <w:rsid w:val="00901ABC"/>
    <w:rsid w:val="0090634C"/>
    <w:rsid w:val="0090751E"/>
    <w:rsid w:val="0091075F"/>
    <w:rsid w:val="00912DB7"/>
    <w:rsid w:val="00916D75"/>
    <w:rsid w:val="00916EAB"/>
    <w:rsid w:val="00917920"/>
    <w:rsid w:val="00922ABD"/>
    <w:rsid w:val="00923103"/>
    <w:rsid w:val="00934A85"/>
    <w:rsid w:val="00937EB5"/>
    <w:rsid w:val="00940086"/>
    <w:rsid w:val="009449C0"/>
    <w:rsid w:val="0094525B"/>
    <w:rsid w:val="00951037"/>
    <w:rsid w:val="00951847"/>
    <w:rsid w:val="009565A7"/>
    <w:rsid w:val="00960C39"/>
    <w:rsid w:val="009772C1"/>
    <w:rsid w:val="009818DD"/>
    <w:rsid w:val="00985936"/>
    <w:rsid w:val="00985F62"/>
    <w:rsid w:val="00986A3A"/>
    <w:rsid w:val="00986E24"/>
    <w:rsid w:val="00997480"/>
    <w:rsid w:val="00997B3E"/>
    <w:rsid w:val="009A1402"/>
    <w:rsid w:val="009A28A4"/>
    <w:rsid w:val="009A3A95"/>
    <w:rsid w:val="009B2533"/>
    <w:rsid w:val="009B6E56"/>
    <w:rsid w:val="009C66A2"/>
    <w:rsid w:val="009D1283"/>
    <w:rsid w:val="009D6841"/>
    <w:rsid w:val="009E5964"/>
    <w:rsid w:val="009F5902"/>
    <w:rsid w:val="00A01F53"/>
    <w:rsid w:val="00A01F85"/>
    <w:rsid w:val="00A04132"/>
    <w:rsid w:val="00A13854"/>
    <w:rsid w:val="00A16387"/>
    <w:rsid w:val="00A173E6"/>
    <w:rsid w:val="00A17F93"/>
    <w:rsid w:val="00A31998"/>
    <w:rsid w:val="00A37BF3"/>
    <w:rsid w:val="00A45D4F"/>
    <w:rsid w:val="00A4610A"/>
    <w:rsid w:val="00A4709C"/>
    <w:rsid w:val="00A470DF"/>
    <w:rsid w:val="00A5096E"/>
    <w:rsid w:val="00A52E34"/>
    <w:rsid w:val="00A54C1C"/>
    <w:rsid w:val="00A55A8F"/>
    <w:rsid w:val="00A6539B"/>
    <w:rsid w:val="00A7702E"/>
    <w:rsid w:val="00A77E83"/>
    <w:rsid w:val="00A84DC0"/>
    <w:rsid w:val="00A85217"/>
    <w:rsid w:val="00A8680F"/>
    <w:rsid w:val="00A86AB8"/>
    <w:rsid w:val="00A905C8"/>
    <w:rsid w:val="00A9513C"/>
    <w:rsid w:val="00A97AE3"/>
    <w:rsid w:val="00AA34B9"/>
    <w:rsid w:val="00AA5334"/>
    <w:rsid w:val="00AA7FEE"/>
    <w:rsid w:val="00AB262F"/>
    <w:rsid w:val="00AB5107"/>
    <w:rsid w:val="00AC12CF"/>
    <w:rsid w:val="00AC5AC7"/>
    <w:rsid w:val="00AD20A8"/>
    <w:rsid w:val="00AE4298"/>
    <w:rsid w:val="00AE6308"/>
    <w:rsid w:val="00AF3201"/>
    <w:rsid w:val="00AF36D2"/>
    <w:rsid w:val="00AF64E7"/>
    <w:rsid w:val="00AF76BF"/>
    <w:rsid w:val="00B02DDA"/>
    <w:rsid w:val="00B0523A"/>
    <w:rsid w:val="00B057C2"/>
    <w:rsid w:val="00B07A93"/>
    <w:rsid w:val="00B07C0B"/>
    <w:rsid w:val="00B1055B"/>
    <w:rsid w:val="00B13711"/>
    <w:rsid w:val="00B13AB2"/>
    <w:rsid w:val="00B20A3C"/>
    <w:rsid w:val="00B26509"/>
    <w:rsid w:val="00B40AC8"/>
    <w:rsid w:val="00B41A81"/>
    <w:rsid w:val="00B41F0C"/>
    <w:rsid w:val="00B4352C"/>
    <w:rsid w:val="00B52102"/>
    <w:rsid w:val="00B53E4A"/>
    <w:rsid w:val="00B5497C"/>
    <w:rsid w:val="00B56F98"/>
    <w:rsid w:val="00B7218F"/>
    <w:rsid w:val="00B74D57"/>
    <w:rsid w:val="00B82998"/>
    <w:rsid w:val="00B82AB1"/>
    <w:rsid w:val="00B86E41"/>
    <w:rsid w:val="00B97531"/>
    <w:rsid w:val="00BA0061"/>
    <w:rsid w:val="00BA3AEC"/>
    <w:rsid w:val="00BA605B"/>
    <w:rsid w:val="00BA659D"/>
    <w:rsid w:val="00BC05BF"/>
    <w:rsid w:val="00BC3AA4"/>
    <w:rsid w:val="00BC65ED"/>
    <w:rsid w:val="00BD45AC"/>
    <w:rsid w:val="00BD75DE"/>
    <w:rsid w:val="00BE118D"/>
    <w:rsid w:val="00BE15C1"/>
    <w:rsid w:val="00BE2084"/>
    <w:rsid w:val="00BE354E"/>
    <w:rsid w:val="00BE68CB"/>
    <w:rsid w:val="00BF09CD"/>
    <w:rsid w:val="00BF0A16"/>
    <w:rsid w:val="00BF5272"/>
    <w:rsid w:val="00BF72DC"/>
    <w:rsid w:val="00C05700"/>
    <w:rsid w:val="00C101B9"/>
    <w:rsid w:val="00C112A2"/>
    <w:rsid w:val="00C12677"/>
    <w:rsid w:val="00C13DB5"/>
    <w:rsid w:val="00C162D4"/>
    <w:rsid w:val="00C21358"/>
    <w:rsid w:val="00C232D8"/>
    <w:rsid w:val="00C24A8E"/>
    <w:rsid w:val="00C30B2A"/>
    <w:rsid w:val="00C31547"/>
    <w:rsid w:val="00C42945"/>
    <w:rsid w:val="00C54129"/>
    <w:rsid w:val="00C56445"/>
    <w:rsid w:val="00C70832"/>
    <w:rsid w:val="00C75646"/>
    <w:rsid w:val="00C956BD"/>
    <w:rsid w:val="00CA6BA9"/>
    <w:rsid w:val="00CB22D4"/>
    <w:rsid w:val="00CB450C"/>
    <w:rsid w:val="00CB45D7"/>
    <w:rsid w:val="00CB64CD"/>
    <w:rsid w:val="00CC180E"/>
    <w:rsid w:val="00CC2391"/>
    <w:rsid w:val="00CC6951"/>
    <w:rsid w:val="00CD3A44"/>
    <w:rsid w:val="00CD7FAE"/>
    <w:rsid w:val="00CE3020"/>
    <w:rsid w:val="00CE38F5"/>
    <w:rsid w:val="00CE396D"/>
    <w:rsid w:val="00CE7995"/>
    <w:rsid w:val="00CF0236"/>
    <w:rsid w:val="00CF35B9"/>
    <w:rsid w:val="00CF3E36"/>
    <w:rsid w:val="00CF4641"/>
    <w:rsid w:val="00CF6D7E"/>
    <w:rsid w:val="00CF7E9F"/>
    <w:rsid w:val="00D00C05"/>
    <w:rsid w:val="00D05EDC"/>
    <w:rsid w:val="00D073C6"/>
    <w:rsid w:val="00D15F5F"/>
    <w:rsid w:val="00D16E0C"/>
    <w:rsid w:val="00D179ED"/>
    <w:rsid w:val="00D224CE"/>
    <w:rsid w:val="00D228DC"/>
    <w:rsid w:val="00D2333E"/>
    <w:rsid w:val="00D24927"/>
    <w:rsid w:val="00D260D8"/>
    <w:rsid w:val="00D30C62"/>
    <w:rsid w:val="00D32E47"/>
    <w:rsid w:val="00D35B7A"/>
    <w:rsid w:val="00D512D7"/>
    <w:rsid w:val="00D544F0"/>
    <w:rsid w:val="00D5650D"/>
    <w:rsid w:val="00D5789B"/>
    <w:rsid w:val="00D61CCF"/>
    <w:rsid w:val="00D708EF"/>
    <w:rsid w:val="00D70C69"/>
    <w:rsid w:val="00D71B3A"/>
    <w:rsid w:val="00D91BAA"/>
    <w:rsid w:val="00DA229C"/>
    <w:rsid w:val="00DA546A"/>
    <w:rsid w:val="00DA5EAD"/>
    <w:rsid w:val="00DB115A"/>
    <w:rsid w:val="00DB5C61"/>
    <w:rsid w:val="00DC21BB"/>
    <w:rsid w:val="00DC6F69"/>
    <w:rsid w:val="00DD1235"/>
    <w:rsid w:val="00DD232A"/>
    <w:rsid w:val="00DD3EBC"/>
    <w:rsid w:val="00DD44F4"/>
    <w:rsid w:val="00DD4C7F"/>
    <w:rsid w:val="00DF3217"/>
    <w:rsid w:val="00DF3DB6"/>
    <w:rsid w:val="00E070CB"/>
    <w:rsid w:val="00E1170C"/>
    <w:rsid w:val="00E14EB1"/>
    <w:rsid w:val="00E17F1A"/>
    <w:rsid w:val="00E31FCE"/>
    <w:rsid w:val="00E33749"/>
    <w:rsid w:val="00E33C3F"/>
    <w:rsid w:val="00E34A88"/>
    <w:rsid w:val="00E36973"/>
    <w:rsid w:val="00E36C32"/>
    <w:rsid w:val="00E412CC"/>
    <w:rsid w:val="00E42474"/>
    <w:rsid w:val="00E4574E"/>
    <w:rsid w:val="00E47CC3"/>
    <w:rsid w:val="00E56F29"/>
    <w:rsid w:val="00E61DAE"/>
    <w:rsid w:val="00E63AFF"/>
    <w:rsid w:val="00E653F8"/>
    <w:rsid w:val="00E66E52"/>
    <w:rsid w:val="00E8347C"/>
    <w:rsid w:val="00E87D60"/>
    <w:rsid w:val="00E930A0"/>
    <w:rsid w:val="00E97C7D"/>
    <w:rsid w:val="00EA55B8"/>
    <w:rsid w:val="00EA6873"/>
    <w:rsid w:val="00EB1402"/>
    <w:rsid w:val="00EB5610"/>
    <w:rsid w:val="00EB5A18"/>
    <w:rsid w:val="00EB5C06"/>
    <w:rsid w:val="00EB7EE9"/>
    <w:rsid w:val="00ED0607"/>
    <w:rsid w:val="00ED400B"/>
    <w:rsid w:val="00EE0D0F"/>
    <w:rsid w:val="00EE1991"/>
    <w:rsid w:val="00EE3EEC"/>
    <w:rsid w:val="00EE5B19"/>
    <w:rsid w:val="00EF1F08"/>
    <w:rsid w:val="00EF29DF"/>
    <w:rsid w:val="00EF5012"/>
    <w:rsid w:val="00F106A9"/>
    <w:rsid w:val="00F15DC5"/>
    <w:rsid w:val="00F168F3"/>
    <w:rsid w:val="00F21FEC"/>
    <w:rsid w:val="00F32BF2"/>
    <w:rsid w:val="00F3749C"/>
    <w:rsid w:val="00F418E9"/>
    <w:rsid w:val="00F53389"/>
    <w:rsid w:val="00F628DD"/>
    <w:rsid w:val="00F70DE5"/>
    <w:rsid w:val="00F7265F"/>
    <w:rsid w:val="00F731A3"/>
    <w:rsid w:val="00F73B2B"/>
    <w:rsid w:val="00F74E8E"/>
    <w:rsid w:val="00F74EB1"/>
    <w:rsid w:val="00F74F05"/>
    <w:rsid w:val="00F756C8"/>
    <w:rsid w:val="00F7636D"/>
    <w:rsid w:val="00F91E66"/>
    <w:rsid w:val="00F936D7"/>
    <w:rsid w:val="00F937FD"/>
    <w:rsid w:val="00F975F6"/>
    <w:rsid w:val="00FA1505"/>
    <w:rsid w:val="00FA24B8"/>
    <w:rsid w:val="00FA4C0A"/>
    <w:rsid w:val="00FB2AE9"/>
    <w:rsid w:val="00FB5755"/>
    <w:rsid w:val="00FB5E2B"/>
    <w:rsid w:val="00FC07EB"/>
    <w:rsid w:val="00FC1157"/>
    <w:rsid w:val="00FC1752"/>
    <w:rsid w:val="00FC189D"/>
    <w:rsid w:val="00FC57D8"/>
    <w:rsid w:val="00FC640D"/>
    <w:rsid w:val="00FD096E"/>
    <w:rsid w:val="00FD1A56"/>
    <w:rsid w:val="00FD49A1"/>
    <w:rsid w:val="00FE687A"/>
    <w:rsid w:val="00FF2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06DC5E"/>
  <w15:docId w15:val="{B00574EB-1763-430F-8CB6-0A3918323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F11D5"/>
    <w:pPr>
      <w:spacing w:after="0"/>
    </w:pPr>
  </w:style>
  <w:style w:type="paragraph" w:styleId="1">
    <w:name w:val="heading 1"/>
    <w:basedOn w:val="a"/>
    <w:next w:val="a"/>
    <w:link w:val="10"/>
    <w:uiPriority w:val="9"/>
    <w:rsid w:val="0018770C"/>
    <w:pPr>
      <w:keepNext/>
      <w:keepLines/>
      <w:spacing w:after="720" w:line="24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  <w:lang w:eastAsia="ru-RU"/>
    </w:rPr>
  </w:style>
  <w:style w:type="paragraph" w:styleId="20">
    <w:name w:val="heading 2"/>
    <w:basedOn w:val="a"/>
    <w:next w:val="a"/>
    <w:link w:val="21"/>
    <w:uiPriority w:val="9"/>
    <w:semiHidden/>
    <w:unhideWhenUsed/>
    <w:rsid w:val="001B31D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31D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6D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6D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6D7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0">
    <w:name w:val="heading 7"/>
    <w:basedOn w:val="a"/>
    <w:next w:val="a"/>
    <w:link w:val="71"/>
    <w:uiPriority w:val="9"/>
    <w:semiHidden/>
    <w:unhideWhenUsed/>
    <w:qFormat/>
    <w:rsid w:val="00CF6D7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0">
    <w:name w:val="heading 8"/>
    <w:basedOn w:val="a"/>
    <w:next w:val="a"/>
    <w:link w:val="81"/>
    <w:uiPriority w:val="9"/>
    <w:semiHidden/>
    <w:unhideWhenUsed/>
    <w:qFormat/>
    <w:rsid w:val="00CF6D7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6D7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70CB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070CB"/>
  </w:style>
  <w:style w:type="paragraph" w:styleId="a5">
    <w:name w:val="footer"/>
    <w:basedOn w:val="a"/>
    <w:link w:val="a6"/>
    <w:uiPriority w:val="99"/>
    <w:unhideWhenUsed/>
    <w:rsid w:val="00E070C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070CB"/>
  </w:style>
  <w:style w:type="table" w:styleId="a7">
    <w:name w:val="Table Grid"/>
    <w:basedOn w:val="a1"/>
    <w:uiPriority w:val="39"/>
    <w:rsid w:val="001A09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2. Основной текст"/>
    <w:basedOn w:val="a"/>
    <w:link w:val="23"/>
    <w:rsid w:val="009772C1"/>
    <w:pPr>
      <w:suppressAutoHyphens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link w:val="17"/>
    <w:autoRedefine/>
    <w:uiPriority w:val="39"/>
    <w:unhideWhenUsed/>
    <w:qFormat/>
    <w:rsid w:val="00986A3A"/>
    <w:pPr>
      <w:tabs>
        <w:tab w:val="right" w:leader="dot" w:pos="9344"/>
      </w:tabs>
      <w:spacing w:line="360" w:lineRule="auto"/>
      <w:jc w:val="both"/>
    </w:pPr>
    <w:rPr>
      <w:rFonts w:ascii="Times New Roman" w:hAnsi="Times New Roman" w:cstheme="minorHAnsi"/>
      <w:bCs/>
      <w:sz w:val="28"/>
      <w:szCs w:val="20"/>
    </w:rPr>
  </w:style>
  <w:style w:type="paragraph" w:styleId="24">
    <w:name w:val="toc 2"/>
    <w:basedOn w:val="13"/>
    <w:next w:val="a"/>
    <w:autoRedefine/>
    <w:uiPriority w:val="39"/>
    <w:unhideWhenUsed/>
    <w:qFormat/>
    <w:rsid w:val="002D3717"/>
    <w:pPr>
      <w:widowControl/>
      <w:numPr>
        <w:ilvl w:val="0"/>
        <w:numId w:val="0"/>
      </w:numPr>
      <w:suppressAutoHyphens w:val="0"/>
      <w:ind w:left="284"/>
    </w:pPr>
    <w:rPr>
      <w:rFonts w:cstheme="minorHAnsi"/>
      <w:b w:val="0"/>
      <w:szCs w:val="20"/>
    </w:rPr>
  </w:style>
  <w:style w:type="character" w:styleId="a8">
    <w:name w:val="annotation reference"/>
    <w:basedOn w:val="a0"/>
    <w:uiPriority w:val="99"/>
    <w:semiHidden/>
    <w:unhideWhenUsed/>
    <w:rsid w:val="00672EE4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672EE4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72EE4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72EE4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72EE4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672E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72EE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3D504D"/>
    <w:rPr>
      <w:rFonts w:ascii="Times New Roman" w:eastAsiaTheme="majorEastAsia" w:hAnsi="Times New Roman" w:cstheme="majorBidi"/>
      <w:bCs/>
      <w:caps/>
      <w:sz w:val="28"/>
      <w:szCs w:val="28"/>
      <w:lang w:eastAsia="ru-RU"/>
    </w:rPr>
  </w:style>
  <w:style w:type="paragraph" w:customStyle="1" w:styleId="12">
    <w:name w:val="1.2. Заголовок раздела"/>
    <w:basedOn w:val="a"/>
    <w:next w:val="22"/>
    <w:link w:val="120"/>
    <w:qFormat/>
    <w:rsid w:val="005F0904"/>
    <w:pPr>
      <w:pageBreakBefore/>
      <w:widowControl w:val="0"/>
      <w:numPr>
        <w:numId w:val="6"/>
      </w:numPr>
      <w:suppressAutoHyphens/>
      <w:spacing w:line="360" w:lineRule="auto"/>
      <w:jc w:val="both"/>
    </w:pPr>
    <w:rPr>
      <w:rFonts w:ascii="Times New Roman" w:hAnsi="Times New Roman"/>
      <w:b/>
      <w:sz w:val="28"/>
    </w:rPr>
  </w:style>
  <w:style w:type="character" w:customStyle="1" w:styleId="120">
    <w:name w:val="1.2. Заголовок раздела Знак"/>
    <w:basedOn w:val="10"/>
    <w:link w:val="12"/>
    <w:rsid w:val="005F0904"/>
    <w:rPr>
      <w:rFonts w:ascii="Times New Roman" w:eastAsiaTheme="majorEastAsia" w:hAnsi="Times New Roman" w:cstheme="majorBidi"/>
      <w:b/>
      <w:bCs w:val="0"/>
      <w:caps w:val="0"/>
      <w:sz w:val="28"/>
      <w:szCs w:val="28"/>
      <w:lang w:eastAsia="ru-RU"/>
    </w:rPr>
  </w:style>
  <w:style w:type="paragraph" w:customStyle="1" w:styleId="13">
    <w:name w:val="1.3. Заголовок подраздела"/>
    <w:basedOn w:val="12"/>
    <w:next w:val="22"/>
    <w:link w:val="131"/>
    <w:qFormat/>
    <w:rsid w:val="00951847"/>
    <w:pPr>
      <w:pageBreakBefore w:val="0"/>
      <w:numPr>
        <w:ilvl w:val="1"/>
      </w:numPr>
    </w:pPr>
    <w:rPr>
      <w:rFonts w:cs="Times New Roman"/>
    </w:rPr>
  </w:style>
  <w:style w:type="paragraph" w:customStyle="1" w:styleId="42">
    <w:name w:val="4.2. Подрисуночная подпись нумерация по разделам"/>
    <w:basedOn w:val="41"/>
    <w:next w:val="22"/>
    <w:rsid w:val="00D91BAA"/>
    <w:pPr>
      <w:numPr>
        <w:ilvl w:val="5"/>
      </w:numPr>
    </w:pPr>
  </w:style>
  <w:style w:type="character" w:customStyle="1" w:styleId="131">
    <w:name w:val="1.3. Заголовок подраздела Знак"/>
    <w:basedOn w:val="a0"/>
    <w:link w:val="13"/>
    <w:rsid w:val="00951847"/>
    <w:rPr>
      <w:rFonts w:ascii="Times New Roman" w:hAnsi="Times New Roman" w:cs="Times New Roman"/>
      <w:b/>
      <w:sz w:val="28"/>
    </w:rPr>
  </w:style>
  <w:style w:type="paragraph" w:customStyle="1" w:styleId="311">
    <w:name w:val="3.1.1. Название продолжения таблицы нумерация сквозная"/>
    <w:basedOn w:val="31"/>
    <w:next w:val="22"/>
    <w:rsid w:val="000E736B"/>
    <w:pPr>
      <w:pageBreakBefore/>
      <w:numPr>
        <w:ilvl w:val="7"/>
      </w:numPr>
    </w:pPr>
  </w:style>
  <w:style w:type="paragraph" w:customStyle="1" w:styleId="321">
    <w:name w:val="3.2.1. Название продолжения таблицы нумерация по разделам"/>
    <w:basedOn w:val="32"/>
    <w:next w:val="22"/>
    <w:rsid w:val="000E736B"/>
    <w:pPr>
      <w:pageBreakBefore/>
      <w:widowControl w:val="0"/>
      <w:numPr>
        <w:ilvl w:val="8"/>
      </w:numPr>
    </w:pPr>
  </w:style>
  <w:style w:type="paragraph" w:customStyle="1" w:styleId="7">
    <w:name w:val="7. Нумерация списка использованных источников"/>
    <w:basedOn w:val="af"/>
    <w:link w:val="72"/>
    <w:qFormat/>
    <w:rsid w:val="00986A3A"/>
    <w:pPr>
      <w:widowControl w:val="0"/>
      <w:numPr>
        <w:numId w:val="2"/>
      </w:numPr>
      <w:autoSpaceDE w:val="0"/>
      <w:autoSpaceDN w:val="0"/>
      <w:adjustRightInd w:val="0"/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6214">
    <w:name w:val="6.2. Текст Листинга кода 14 пт"/>
    <w:basedOn w:val="6112"/>
    <w:rsid w:val="002E5600"/>
    <w:rPr>
      <w:sz w:val="28"/>
    </w:rPr>
  </w:style>
  <w:style w:type="paragraph" w:customStyle="1" w:styleId="110">
    <w:name w:val="1.1. Заголовок структурного элемента"/>
    <w:basedOn w:val="22"/>
    <w:next w:val="22"/>
    <w:link w:val="111"/>
    <w:qFormat/>
    <w:rsid w:val="002D3717"/>
    <w:pPr>
      <w:pageBreakBefore/>
      <w:widowControl w:val="0"/>
      <w:ind w:firstLine="0"/>
      <w:jc w:val="center"/>
    </w:pPr>
    <w:rPr>
      <w:b/>
      <w:caps/>
    </w:rPr>
  </w:style>
  <w:style w:type="character" w:customStyle="1" w:styleId="72">
    <w:name w:val="7. Нумерация списка использованных источников Знак"/>
    <w:basedOn w:val="a0"/>
    <w:link w:val="7"/>
    <w:rsid w:val="00986A3A"/>
    <w:rPr>
      <w:rFonts w:ascii="Times New Roman" w:hAnsi="Times New Roman" w:cs="Times New Roman"/>
      <w:sz w:val="28"/>
      <w:szCs w:val="28"/>
    </w:rPr>
  </w:style>
  <w:style w:type="paragraph" w:customStyle="1" w:styleId="14">
    <w:name w:val="1.4. Заголовок пункта"/>
    <w:basedOn w:val="13"/>
    <w:next w:val="22"/>
    <w:link w:val="141"/>
    <w:qFormat/>
    <w:rsid w:val="005F0904"/>
    <w:pPr>
      <w:numPr>
        <w:ilvl w:val="2"/>
      </w:numPr>
    </w:pPr>
  </w:style>
  <w:style w:type="character" w:customStyle="1" w:styleId="111">
    <w:name w:val="1.1. Заголовок структурного элемента Знак"/>
    <w:basedOn w:val="120"/>
    <w:link w:val="110"/>
    <w:rsid w:val="002D3717"/>
    <w:rPr>
      <w:rFonts w:ascii="Times New Roman" w:eastAsia="Times New Roman" w:hAnsi="Times New Roman" w:cs="Times New Roman"/>
      <w:b/>
      <w:bCs w:val="0"/>
      <w:caps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B31DF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141">
    <w:name w:val="1.4. Заголовок пункта Знак"/>
    <w:basedOn w:val="a0"/>
    <w:link w:val="14"/>
    <w:rsid w:val="005F0904"/>
    <w:rPr>
      <w:rFonts w:ascii="Times New Roman" w:hAnsi="Times New Roman" w:cs="Times New Roman"/>
      <w:b/>
      <w:sz w:val="28"/>
    </w:rPr>
  </w:style>
  <w:style w:type="character" w:customStyle="1" w:styleId="21">
    <w:name w:val="Заголовок 2 Знак"/>
    <w:basedOn w:val="a0"/>
    <w:link w:val="20"/>
    <w:uiPriority w:val="9"/>
    <w:semiHidden/>
    <w:rsid w:val="001B31DF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styleId="af0">
    <w:name w:val="Placeholder Text"/>
    <w:basedOn w:val="a0"/>
    <w:uiPriority w:val="99"/>
    <w:semiHidden/>
    <w:rsid w:val="00083A0A"/>
    <w:rPr>
      <w:color w:val="808080"/>
    </w:rPr>
  </w:style>
  <w:style w:type="paragraph" w:customStyle="1" w:styleId="43">
    <w:name w:val="4. Рисунок"/>
    <w:basedOn w:val="a"/>
    <w:next w:val="41"/>
    <w:rsid w:val="002B43EC"/>
    <w:pPr>
      <w:keepNext/>
      <w:widowControl w:val="0"/>
      <w:spacing w:line="36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">
    <w:name w:val="Body Text"/>
    <w:basedOn w:val="a"/>
    <w:link w:val="af1"/>
    <w:unhideWhenUsed/>
    <w:qFormat/>
    <w:rsid w:val="00881391"/>
    <w:pPr>
      <w:spacing w:after="120"/>
    </w:pPr>
  </w:style>
  <w:style w:type="character" w:customStyle="1" w:styleId="23">
    <w:name w:val="2. Основной текст Знак"/>
    <w:basedOn w:val="a0"/>
    <w:link w:val="22"/>
    <w:rsid w:val="009772C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32">
    <w:name w:val="3.2. Название таблицы нумерация по разделам"/>
    <w:basedOn w:val="31"/>
    <w:rsid w:val="000E736B"/>
    <w:pPr>
      <w:numPr>
        <w:ilvl w:val="4"/>
      </w:numPr>
      <w:suppressAutoHyphens/>
    </w:pPr>
  </w:style>
  <w:style w:type="character" w:customStyle="1" w:styleId="18">
    <w:name w:val="Неразрешенное упоминание1"/>
    <w:basedOn w:val="a0"/>
    <w:uiPriority w:val="99"/>
    <w:semiHidden/>
    <w:unhideWhenUsed/>
    <w:rsid w:val="00FA24B8"/>
    <w:rPr>
      <w:color w:val="605E5C"/>
      <w:shd w:val="clear" w:color="auto" w:fill="E1DFDD"/>
    </w:rPr>
  </w:style>
  <w:style w:type="paragraph" w:customStyle="1" w:styleId="530">
    <w:name w:val="5.3. Списки штриховой"/>
    <w:basedOn w:val="22"/>
    <w:rsid w:val="00901ABC"/>
    <w:pPr>
      <w:numPr>
        <w:numId w:val="3"/>
      </w:numPr>
      <w:ind w:left="0" w:firstLine="709"/>
    </w:pPr>
  </w:style>
  <w:style w:type="paragraph" w:customStyle="1" w:styleId="51">
    <w:name w:val="5.1. Списки буквенный"/>
    <w:basedOn w:val="530"/>
    <w:rsid w:val="00C31547"/>
    <w:pPr>
      <w:numPr>
        <w:numId w:val="4"/>
      </w:numPr>
      <w:ind w:left="0" w:firstLine="709"/>
    </w:pPr>
  </w:style>
  <w:style w:type="paragraph" w:customStyle="1" w:styleId="52">
    <w:name w:val="5.2. Списки цифровой"/>
    <w:basedOn w:val="530"/>
    <w:rsid w:val="0047523D"/>
    <w:pPr>
      <w:numPr>
        <w:numId w:val="5"/>
      </w:numPr>
      <w:ind w:left="0" w:firstLine="709"/>
    </w:pPr>
  </w:style>
  <w:style w:type="character" w:customStyle="1" w:styleId="af1">
    <w:name w:val="Основной текст Знак"/>
    <w:basedOn w:val="a0"/>
    <w:link w:val="af"/>
    <w:rsid w:val="00881391"/>
  </w:style>
  <w:style w:type="paragraph" w:customStyle="1" w:styleId="41">
    <w:name w:val="4.1. Подрисуночная подпись нумерация сквозная"/>
    <w:basedOn w:val="22"/>
    <w:next w:val="22"/>
    <w:rsid w:val="00DF3DB6"/>
    <w:pPr>
      <w:numPr>
        <w:ilvl w:val="6"/>
        <w:numId w:val="6"/>
      </w:numPr>
      <w:ind w:firstLine="0"/>
      <w:jc w:val="center"/>
    </w:pPr>
  </w:style>
  <w:style w:type="character" w:customStyle="1" w:styleId="81">
    <w:name w:val="Заголовок 8 Знак"/>
    <w:basedOn w:val="a0"/>
    <w:link w:val="80"/>
    <w:uiPriority w:val="9"/>
    <w:semiHidden/>
    <w:rsid w:val="00CF6D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71">
    <w:name w:val="Заголовок 7 Знак"/>
    <w:basedOn w:val="a0"/>
    <w:link w:val="70"/>
    <w:uiPriority w:val="9"/>
    <w:semiHidden/>
    <w:rsid w:val="00CF6D7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90">
    <w:name w:val="Заголовок 9 Знак"/>
    <w:basedOn w:val="a0"/>
    <w:link w:val="9"/>
    <w:uiPriority w:val="9"/>
    <w:semiHidden/>
    <w:rsid w:val="00CF6D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60">
    <w:name w:val="Заголовок 6 Знак"/>
    <w:basedOn w:val="a0"/>
    <w:link w:val="6"/>
    <w:uiPriority w:val="9"/>
    <w:semiHidden/>
    <w:rsid w:val="00CF6D7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50">
    <w:name w:val="Заголовок 5 Знак"/>
    <w:basedOn w:val="a0"/>
    <w:link w:val="5"/>
    <w:uiPriority w:val="9"/>
    <w:semiHidden/>
    <w:rsid w:val="00CF6D7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CF6D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2">
    <w:name w:val="Normal (Web)"/>
    <w:basedOn w:val="a"/>
    <w:uiPriority w:val="99"/>
    <w:semiHidden/>
    <w:unhideWhenUsed/>
    <w:rsid w:val="008D6B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6112">
    <w:name w:val="6.1. Текст Листинга кода 12 пт"/>
    <w:basedOn w:val="a"/>
    <w:link w:val="61120"/>
    <w:qFormat/>
    <w:rsid w:val="00D15F5F"/>
    <w:pPr>
      <w:spacing w:line="360" w:lineRule="auto"/>
      <w:jc w:val="both"/>
    </w:pPr>
    <w:rPr>
      <w:rFonts w:ascii="Courier New" w:hAnsi="Courier New"/>
      <w:sz w:val="24"/>
    </w:rPr>
  </w:style>
  <w:style w:type="character" w:customStyle="1" w:styleId="61120">
    <w:name w:val="6.1. Текст Листинга кода 12 пт Знак"/>
    <w:basedOn w:val="a0"/>
    <w:link w:val="6112"/>
    <w:rsid w:val="00D15F5F"/>
    <w:rPr>
      <w:rFonts w:ascii="Courier New" w:hAnsi="Courier New"/>
      <w:sz w:val="24"/>
    </w:rPr>
  </w:style>
  <w:style w:type="paragraph" w:customStyle="1" w:styleId="31">
    <w:name w:val="3.1. Название таблицы нумерация сквозная"/>
    <w:basedOn w:val="a"/>
    <w:rsid w:val="00986A3A"/>
    <w:pPr>
      <w:keepNext/>
      <w:numPr>
        <w:ilvl w:val="3"/>
        <w:numId w:val="6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af3">
    <w:name w:val="TOC Heading"/>
    <w:basedOn w:val="22"/>
    <w:next w:val="a"/>
    <w:uiPriority w:val="39"/>
    <w:unhideWhenUsed/>
    <w:qFormat/>
    <w:rsid w:val="00DD232A"/>
    <w:pPr>
      <w:ind w:firstLine="0"/>
      <w:jc w:val="center"/>
    </w:pPr>
    <w:rPr>
      <w:b/>
      <w:bCs/>
      <w:caps/>
      <w:szCs w:val="32"/>
    </w:rPr>
  </w:style>
  <w:style w:type="paragraph" w:styleId="33">
    <w:name w:val="toc 3"/>
    <w:basedOn w:val="a"/>
    <w:next w:val="a"/>
    <w:autoRedefine/>
    <w:uiPriority w:val="39"/>
    <w:unhideWhenUsed/>
    <w:qFormat/>
    <w:rsid w:val="002D3717"/>
    <w:pPr>
      <w:widowControl w:val="0"/>
      <w:tabs>
        <w:tab w:val="right" w:leader="dot" w:pos="9344"/>
      </w:tabs>
      <w:spacing w:line="360" w:lineRule="auto"/>
      <w:ind w:left="567"/>
      <w:jc w:val="both"/>
    </w:pPr>
    <w:rPr>
      <w:rFonts w:ascii="Times New Roman" w:hAnsi="Times New Roman" w:cstheme="minorHAnsi"/>
      <w:iCs/>
      <w:sz w:val="28"/>
      <w:szCs w:val="20"/>
    </w:rPr>
  </w:style>
  <w:style w:type="character" w:customStyle="1" w:styleId="17">
    <w:name w:val="Оглавление 1 Знак"/>
    <w:basedOn w:val="a0"/>
    <w:link w:val="11"/>
    <w:uiPriority w:val="39"/>
    <w:rsid w:val="00986A3A"/>
    <w:rPr>
      <w:rFonts w:ascii="Times New Roman" w:hAnsi="Times New Roman" w:cstheme="minorHAnsi"/>
      <w:bCs/>
      <w:sz w:val="28"/>
      <w:szCs w:val="20"/>
    </w:rPr>
  </w:style>
  <w:style w:type="paragraph" w:customStyle="1" w:styleId="33112">
    <w:name w:val="3.3.1. Текст шапки таблицы 12 пт"/>
    <w:basedOn w:val="22"/>
    <w:rsid w:val="003E6AEF"/>
    <w:pPr>
      <w:spacing w:line="240" w:lineRule="auto"/>
      <w:ind w:firstLine="0"/>
      <w:jc w:val="center"/>
    </w:pPr>
    <w:rPr>
      <w:sz w:val="24"/>
    </w:rPr>
  </w:style>
  <w:style w:type="paragraph" w:customStyle="1" w:styleId="33214">
    <w:name w:val="3.3.2. Текст шапки таблицы 14 пт"/>
    <w:basedOn w:val="33112"/>
    <w:rsid w:val="003E6AEF"/>
    <w:rPr>
      <w:sz w:val="28"/>
    </w:rPr>
  </w:style>
  <w:style w:type="paragraph" w:customStyle="1" w:styleId="341112">
    <w:name w:val="3.4.1. Боковик таблицы (без 1 ячейки) 12 пт"/>
    <w:basedOn w:val="33112"/>
    <w:rsid w:val="003E6AEF"/>
    <w:pPr>
      <w:jc w:val="left"/>
    </w:pPr>
  </w:style>
  <w:style w:type="paragraph" w:customStyle="1" w:styleId="342114">
    <w:name w:val="3.4.2. Боковик таблицы (без 1 ячейки) 14 пт"/>
    <w:basedOn w:val="341112"/>
    <w:rsid w:val="003E6AEF"/>
    <w:rPr>
      <w:sz w:val="28"/>
    </w:rPr>
  </w:style>
  <w:style w:type="paragraph" w:customStyle="1" w:styleId="35112">
    <w:name w:val="3.5.1. Текст таблицы 12 пт"/>
    <w:basedOn w:val="22"/>
    <w:rsid w:val="003E6AEF"/>
    <w:pPr>
      <w:spacing w:line="240" w:lineRule="auto"/>
      <w:ind w:firstLine="0"/>
      <w:jc w:val="center"/>
    </w:pPr>
    <w:rPr>
      <w:sz w:val="24"/>
    </w:rPr>
  </w:style>
  <w:style w:type="paragraph" w:customStyle="1" w:styleId="35214">
    <w:name w:val="3.5.2. Текст таблицы 14 пт"/>
    <w:basedOn w:val="35112"/>
    <w:rsid w:val="003E6AEF"/>
    <w:rPr>
      <w:sz w:val="28"/>
    </w:rPr>
  </w:style>
  <w:style w:type="character" w:styleId="af4">
    <w:name w:val="Hyperlink"/>
    <w:basedOn w:val="a0"/>
    <w:uiPriority w:val="99"/>
    <w:unhideWhenUsed/>
    <w:rsid w:val="00986A3A"/>
    <w:rPr>
      <w:color w:val="0563C1" w:themeColor="hyperlink"/>
      <w:u w:val="single"/>
    </w:rPr>
  </w:style>
  <w:style w:type="paragraph" w:customStyle="1" w:styleId="8">
    <w:name w:val="8. Название приложения"/>
    <w:basedOn w:val="110"/>
    <w:autoRedefine/>
    <w:rsid w:val="00986E24"/>
    <w:pPr>
      <w:pageBreakBefore w:val="0"/>
      <w:numPr>
        <w:numId w:val="11"/>
      </w:numPr>
    </w:pPr>
    <w:rPr>
      <w:caps w:val="0"/>
      <w:lang w:val="en-US"/>
    </w:rPr>
  </w:style>
  <w:style w:type="paragraph" w:styleId="44">
    <w:name w:val="toc 4"/>
    <w:basedOn w:val="a"/>
    <w:next w:val="a"/>
    <w:autoRedefine/>
    <w:uiPriority w:val="39"/>
    <w:semiHidden/>
    <w:unhideWhenUsed/>
    <w:rsid w:val="000D2767"/>
    <w:pPr>
      <w:spacing w:after="100"/>
      <w:ind w:left="660"/>
    </w:pPr>
  </w:style>
  <w:style w:type="paragraph" w:styleId="2">
    <w:name w:val="Quote"/>
    <w:basedOn w:val="a"/>
    <w:next w:val="a"/>
    <w:link w:val="25"/>
    <w:uiPriority w:val="29"/>
    <w:rsid w:val="000D2767"/>
    <w:pPr>
      <w:numPr>
        <w:numId w:val="9"/>
      </w:numPr>
      <w:spacing w:before="200" w:after="160"/>
      <w:ind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"/>
    <w:uiPriority w:val="29"/>
    <w:rsid w:val="000D2767"/>
    <w:rPr>
      <w:i/>
      <w:iCs/>
      <w:color w:val="404040" w:themeColor="text1" w:themeTint="BF"/>
    </w:rPr>
  </w:style>
  <w:style w:type="paragraph" w:customStyle="1" w:styleId="140">
    <w:name w:val="1.4. Заголовок подраздела"/>
    <w:basedOn w:val="20"/>
    <w:next w:val="a"/>
    <w:link w:val="142"/>
    <w:qFormat/>
    <w:rsid w:val="009D1283"/>
    <w:pPr>
      <w:numPr>
        <w:ilvl w:val="1"/>
        <w:numId w:val="14"/>
      </w:numPr>
      <w:suppressAutoHyphens/>
      <w:spacing w:before="480" w:after="720" w:line="360" w:lineRule="auto"/>
      <w:ind w:left="0"/>
      <w:jc w:val="both"/>
    </w:pPr>
    <w:rPr>
      <w:rFonts w:ascii="Times New Roman" w:hAnsi="Times New Roman" w:cs="Times New Roman"/>
      <w:color w:val="auto"/>
      <w:sz w:val="28"/>
    </w:rPr>
  </w:style>
  <w:style w:type="character" w:customStyle="1" w:styleId="142">
    <w:name w:val="1.4. Заголовок подраздела Знак"/>
    <w:basedOn w:val="a0"/>
    <w:link w:val="140"/>
    <w:rsid w:val="009D1283"/>
    <w:rPr>
      <w:rFonts w:ascii="Times New Roman" w:eastAsiaTheme="majorEastAsia" w:hAnsi="Times New Roman" w:cs="Times New Roman"/>
      <w:b/>
      <w:bCs/>
      <w:sz w:val="28"/>
      <w:szCs w:val="26"/>
    </w:rPr>
  </w:style>
  <w:style w:type="paragraph" w:customStyle="1" w:styleId="15">
    <w:name w:val="1.5. Пункт"/>
    <w:basedOn w:val="3"/>
    <w:next w:val="a"/>
    <w:qFormat/>
    <w:rsid w:val="009D1283"/>
    <w:pPr>
      <w:keepNext w:val="0"/>
      <w:keepLines w:val="0"/>
      <w:numPr>
        <w:ilvl w:val="2"/>
        <w:numId w:val="14"/>
      </w:numPr>
      <w:tabs>
        <w:tab w:val="num" w:pos="360"/>
      </w:tabs>
      <w:suppressAutoHyphens/>
      <w:spacing w:before="0" w:line="360" w:lineRule="auto"/>
      <w:ind w:firstLine="0"/>
      <w:jc w:val="both"/>
    </w:pPr>
    <w:rPr>
      <w:rFonts w:ascii="Times New Roman" w:eastAsia="Times New Roman" w:hAnsi="Times New Roman" w:cs="Times New Roman"/>
      <w:b w:val="0"/>
      <w:bCs w:val="0"/>
      <w:noProof/>
      <w:color w:val="auto"/>
      <w:sz w:val="28"/>
      <w:szCs w:val="24"/>
      <w:lang w:eastAsia="ru-RU"/>
    </w:rPr>
  </w:style>
  <w:style w:type="paragraph" w:customStyle="1" w:styleId="16">
    <w:name w:val="1.6. Подпункт"/>
    <w:basedOn w:val="af"/>
    <w:next w:val="a"/>
    <w:qFormat/>
    <w:rsid w:val="009D1283"/>
    <w:pPr>
      <w:numPr>
        <w:ilvl w:val="3"/>
        <w:numId w:val="14"/>
      </w:numPr>
      <w:tabs>
        <w:tab w:val="num" w:pos="360"/>
      </w:tabs>
      <w:suppressAutoHyphens/>
      <w:spacing w:after="0" w:line="360" w:lineRule="auto"/>
      <w:ind w:firstLine="0"/>
      <w:contextualSpacing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130">
    <w:name w:val="1.3. Заголовок раздела с последующим текстом"/>
    <w:basedOn w:val="1"/>
    <w:next w:val="a"/>
    <w:qFormat/>
    <w:rsid w:val="009D1283"/>
    <w:pPr>
      <w:keepNext w:val="0"/>
      <w:keepLines w:val="0"/>
      <w:pageBreakBefore/>
      <w:widowControl w:val="0"/>
      <w:numPr>
        <w:numId w:val="14"/>
      </w:numPr>
      <w:tabs>
        <w:tab w:val="num" w:pos="360"/>
      </w:tabs>
      <w:suppressAutoHyphens/>
      <w:spacing w:line="360" w:lineRule="auto"/>
      <w:ind w:firstLine="0"/>
      <w:jc w:val="both"/>
    </w:pPr>
    <w:rPr>
      <w:caps w:val="0"/>
    </w:rPr>
  </w:style>
  <w:style w:type="paragraph" w:customStyle="1" w:styleId="53">
    <w:name w:val="5.3. Подрисуночная подпись нумерация по разделам"/>
    <w:basedOn w:val="a"/>
    <w:next w:val="a"/>
    <w:rsid w:val="009D1283"/>
    <w:pPr>
      <w:numPr>
        <w:ilvl w:val="5"/>
        <w:numId w:val="14"/>
      </w:numPr>
      <w:suppressAutoHyphens/>
      <w:spacing w:before="120" w:after="120" w:line="240" w:lineRule="auto"/>
      <w:jc w:val="center"/>
    </w:pPr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paragraph" w:customStyle="1" w:styleId="54">
    <w:name w:val="5.4. Подрисуночная подпись нумерация сквозная"/>
    <w:basedOn w:val="a"/>
    <w:next w:val="a"/>
    <w:rsid w:val="009D1283"/>
    <w:pPr>
      <w:numPr>
        <w:ilvl w:val="4"/>
        <w:numId w:val="14"/>
      </w:numPr>
      <w:suppressAutoHyphens/>
      <w:spacing w:before="120" w:after="120" w:line="240" w:lineRule="auto"/>
      <w:jc w:val="center"/>
    </w:pPr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paragraph" w:customStyle="1" w:styleId="63">
    <w:name w:val="6.3. Название таблицы нумерация по разделам"/>
    <w:basedOn w:val="a"/>
    <w:next w:val="a"/>
    <w:rsid w:val="009D1283"/>
    <w:pPr>
      <w:numPr>
        <w:ilvl w:val="7"/>
        <w:numId w:val="14"/>
      </w:numPr>
      <w:suppressAutoHyphens/>
      <w:spacing w:after="16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64">
    <w:name w:val="6.4. Название таблицы нумерация сквозная"/>
    <w:basedOn w:val="a"/>
    <w:next w:val="a"/>
    <w:rsid w:val="009D1283"/>
    <w:pPr>
      <w:numPr>
        <w:ilvl w:val="6"/>
        <w:numId w:val="14"/>
      </w:numPr>
      <w:suppressAutoHyphens/>
      <w:spacing w:after="16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5">
    <w:name w:val="Strong"/>
    <w:basedOn w:val="a0"/>
    <w:uiPriority w:val="22"/>
    <w:qFormat/>
    <w:rsid w:val="00923103"/>
    <w:rPr>
      <w:b/>
      <w:bCs/>
    </w:rPr>
  </w:style>
  <w:style w:type="paragraph" w:customStyle="1" w:styleId="82">
    <w:name w:val="8. Библиографический список"/>
    <w:basedOn w:val="af6"/>
    <w:link w:val="83"/>
    <w:qFormat/>
    <w:rsid w:val="002319AB"/>
    <w:pPr>
      <w:autoSpaceDE w:val="0"/>
      <w:autoSpaceDN w:val="0"/>
      <w:adjustRightInd w:val="0"/>
      <w:spacing w:line="360" w:lineRule="auto"/>
      <w:ind w:left="0"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83">
    <w:name w:val="8. Библиографический список Знак"/>
    <w:basedOn w:val="a0"/>
    <w:link w:val="82"/>
    <w:rsid w:val="002319AB"/>
    <w:rPr>
      <w:rFonts w:ascii="Times New Roman" w:hAnsi="Times New Roman" w:cs="Times New Roman"/>
      <w:sz w:val="28"/>
      <w:szCs w:val="28"/>
    </w:rPr>
  </w:style>
  <w:style w:type="paragraph" w:styleId="af6">
    <w:name w:val="List Paragraph"/>
    <w:basedOn w:val="a"/>
    <w:uiPriority w:val="34"/>
    <w:rsid w:val="002319AB"/>
    <w:pPr>
      <w:ind w:left="720"/>
      <w:contextualSpacing/>
    </w:pPr>
  </w:style>
  <w:style w:type="character" w:styleId="af7">
    <w:name w:val="Unresolved Mention"/>
    <w:basedOn w:val="a0"/>
    <w:uiPriority w:val="99"/>
    <w:semiHidden/>
    <w:unhideWhenUsed/>
    <w:rsid w:val="002319AB"/>
    <w:rPr>
      <w:color w:val="605E5C"/>
      <w:shd w:val="clear" w:color="auto" w:fill="E1DFDD"/>
    </w:rPr>
  </w:style>
  <w:style w:type="paragraph" w:customStyle="1" w:styleId="520">
    <w:name w:val="5.2. Подрисуночная подпись"/>
    <w:basedOn w:val="af"/>
    <w:next w:val="a"/>
    <w:link w:val="521"/>
    <w:qFormat/>
    <w:rsid w:val="00CF7E9F"/>
    <w:pPr>
      <w:suppressAutoHyphens/>
      <w:spacing w:before="120" w:line="240" w:lineRule="auto"/>
      <w:jc w:val="center"/>
    </w:pPr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customStyle="1" w:styleId="521">
    <w:name w:val="5.2. Подрисуночная подпись Знак"/>
    <w:basedOn w:val="af1"/>
    <w:link w:val="520"/>
    <w:rsid w:val="00CF7E9F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paragraph" w:styleId="af8">
    <w:name w:val="List"/>
    <w:basedOn w:val="af"/>
    <w:uiPriority w:val="99"/>
    <w:rsid w:val="009449C0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9">
    <w:name w:val="Списки"/>
    <w:basedOn w:val="af8"/>
    <w:link w:val="afa"/>
    <w:autoRedefine/>
    <w:qFormat/>
    <w:rsid w:val="009449C0"/>
    <w:pPr>
      <w:ind w:firstLine="851"/>
    </w:pPr>
  </w:style>
  <w:style w:type="character" w:customStyle="1" w:styleId="afa">
    <w:name w:val="Списки Знак"/>
    <w:basedOn w:val="a0"/>
    <w:link w:val="af9"/>
    <w:rsid w:val="009449C0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8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nia%20(&#1070;&#1085;&#1080;&#1103;)\Desktop\Shablon_otcheta_ot_komandy_Proektnogo_praktikum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F56764-4AEE-45BF-B411-A7AF56392C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Shablon_otcheta_ot_komandy_Proektnogo_praktikuma.dotx</Template>
  <TotalTime>1</TotalTime>
  <Pages>30</Pages>
  <Words>3862</Words>
  <Characters>22020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Junia (Юния)</dc:creator>
  <cp:keywords/>
  <dc:description/>
  <cp:lastModifiedBy>Misha Melnikov</cp:lastModifiedBy>
  <cp:revision>3</cp:revision>
  <dcterms:created xsi:type="dcterms:W3CDTF">2025-05-27T04:54:00Z</dcterms:created>
  <dcterms:modified xsi:type="dcterms:W3CDTF">2025-05-27T04:55:00Z</dcterms:modified>
</cp:coreProperties>
</file>