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BFFF22" w14:textId="77777777" w:rsidR="009F5902" w:rsidRPr="00534870" w:rsidRDefault="009F5902" w:rsidP="002B43EC">
      <w:pPr>
        <w:pStyle w:val="4"/>
      </w:pPr>
      <w:r w:rsidRPr="00534870">
        <w:t xml:space="preserve">Министерство науки и </w:t>
      </w:r>
      <w:r>
        <w:t xml:space="preserve">высшего </w:t>
      </w:r>
      <w:r w:rsidRPr="00534870">
        <w:t>образования Российской Федерации</w:t>
      </w:r>
    </w:p>
    <w:p w14:paraId="29AB927F" w14:textId="77777777" w:rsidR="009F5902" w:rsidRPr="00534870" w:rsidRDefault="009F5902" w:rsidP="009F5902">
      <w:pPr>
        <w:spacing w:line="240" w:lineRule="auto"/>
        <w:jc w:val="center"/>
        <w:rPr>
          <w:rFonts w:ascii="Times New Roman" w:eastAsia="Times New Roman" w:hAnsi="Times New Roman" w:cs="Times New Roman"/>
          <w:sz w:val="28"/>
          <w:szCs w:val="28"/>
          <w:lang w:eastAsia="ru-RU"/>
        </w:rPr>
      </w:pPr>
      <w:r w:rsidRPr="00534870">
        <w:rPr>
          <w:rFonts w:ascii="Times New Roman" w:eastAsia="Times New Roman" w:hAnsi="Times New Roman" w:cs="Times New Roman"/>
          <w:sz w:val="28"/>
          <w:szCs w:val="28"/>
          <w:lang w:eastAsia="ru-RU"/>
        </w:rPr>
        <w:t xml:space="preserve">Федеральное государственное автономное образовательное учреждение </w:t>
      </w:r>
    </w:p>
    <w:p w14:paraId="361FCF21" w14:textId="77777777" w:rsidR="009F5902" w:rsidRPr="00534870" w:rsidRDefault="009F5902" w:rsidP="009F5902">
      <w:pPr>
        <w:spacing w:line="240" w:lineRule="auto"/>
        <w:jc w:val="center"/>
        <w:rPr>
          <w:rFonts w:ascii="Times New Roman" w:eastAsia="Times New Roman" w:hAnsi="Times New Roman" w:cs="Times New Roman"/>
          <w:sz w:val="28"/>
          <w:szCs w:val="28"/>
          <w:lang w:eastAsia="ru-RU"/>
        </w:rPr>
      </w:pPr>
      <w:r w:rsidRPr="00534870">
        <w:rPr>
          <w:rFonts w:ascii="Times New Roman" w:eastAsia="Times New Roman" w:hAnsi="Times New Roman" w:cs="Times New Roman"/>
          <w:sz w:val="28"/>
          <w:szCs w:val="28"/>
          <w:lang w:eastAsia="ru-RU"/>
        </w:rPr>
        <w:t>высшего образования</w:t>
      </w:r>
    </w:p>
    <w:p w14:paraId="7D59F947" w14:textId="77777777" w:rsidR="009F5902" w:rsidRPr="00534870" w:rsidRDefault="009F5902" w:rsidP="009F5902">
      <w:pPr>
        <w:spacing w:line="240" w:lineRule="auto"/>
        <w:jc w:val="center"/>
        <w:rPr>
          <w:rFonts w:ascii="Times New Roman" w:eastAsia="Times New Roman" w:hAnsi="Times New Roman" w:cs="Times New Roman"/>
          <w:bCs/>
          <w:sz w:val="28"/>
          <w:szCs w:val="28"/>
          <w:lang w:eastAsia="ru-RU"/>
        </w:rPr>
      </w:pPr>
      <w:r w:rsidRPr="00534870">
        <w:rPr>
          <w:rFonts w:ascii="Times New Roman" w:eastAsia="Times New Roman" w:hAnsi="Times New Roman" w:cs="Times New Roman"/>
          <w:bCs/>
          <w:sz w:val="28"/>
          <w:szCs w:val="28"/>
          <w:lang w:eastAsia="ru-RU"/>
        </w:rPr>
        <w:t xml:space="preserve">«Уральский федеральный университет </w:t>
      </w:r>
    </w:p>
    <w:p w14:paraId="7FBD2641" w14:textId="77777777" w:rsidR="009F5902" w:rsidRDefault="009F5902" w:rsidP="009F5902">
      <w:pPr>
        <w:spacing w:line="240" w:lineRule="auto"/>
        <w:jc w:val="center"/>
        <w:rPr>
          <w:rFonts w:ascii="Times New Roman" w:eastAsia="Times New Roman" w:hAnsi="Times New Roman" w:cs="Times New Roman"/>
          <w:bCs/>
          <w:sz w:val="28"/>
          <w:szCs w:val="28"/>
          <w:lang w:eastAsia="ru-RU"/>
        </w:rPr>
      </w:pPr>
      <w:r w:rsidRPr="00534870">
        <w:rPr>
          <w:rFonts w:ascii="Times New Roman" w:eastAsia="Times New Roman" w:hAnsi="Times New Roman" w:cs="Times New Roman"/>
          <w:bCs/>
          <w:sz w:val="28"/>
          <w:szCs w:val="28"/>
          <w:lang w:eastAsia="ru-RU"/>
        </w:rPr>
        <w:t xml:space="preserve">имени первого Президента России </w:t>
      </w:r>
      <w:proofErr w:type="gramStart"/>
      <w:r w:rsidRPr="00534870">
        <w:rPr>
          <w:rFonts w:ascii="Times New Roman" w:eastAsia="Times New Roman" w:hAnsi="Times New Roman" w:cs="Times New Roman"/>
          <w:bCs/>
          <w:sz w:val="28"/>
          <w:szCs w:val="28"/>
          <w:lang w:eastAsia="ru-RU"/>
        </w:rPr>
        <w:t>Б.Н.</w:t>
      </w:r>
      <w:proofErr w:type="gramEnd"/>
      <w:r w:rsidRPr="00534870">
        <w:rPr>
          <w:rFonts w:ascii="Times New Roman" w:eastAsia="Times New Roman" w:hAnsi="Times New Roman" w:cs="Times New Roman"/>
          <w:bCs/>
          <w:sz w:val="28"/>
          <w:szCs w:val="28"/>
          <w:lang w:eastAsia="ru-RU"/>
        </w:rPr>
        <w:t xml:space="preserve"> Ельцина»</w:t>
      </w:r>
    </w:p>
    <w:p w14:paraId="1671896C" w14:textId="77777777" w:rsidR="009F5902" w:rsidRPr="00534870" w:rsidRDefault="009F5902" w:rsidP="009F5902">
      <w:pPr>
        <w:spacing w:line="240" w:lineRule="auto"/>
        <w:jc w:val="center"/>
        <w:rPr>
          <w:rFonts w:ascii="Times New Roman" w:eastAsia="Times New Roman" w:hAnsi="Times New Roman" w:cs="Times New Roman"/>
          <w:bCs/>
          <w:sz w:val="28"/>
          <w:szCs w:val="28"/>
          <w:lang w:eastAsia="ru-RU"/>
        </w:rPr>
      </w:pPr>
    </w:p>
    <w:p w14:paraId="1CB1A6D0" w14:textId="77777777" w:rsidR="009F5902" w:rsidRDefault="009F5902" w:rsidP="00126EE2">
      <w:pPr>
        <w:pStyle w:val="2"/>
        <w:ind w:firstLine="0"/>
        <w:jc w:val="center"/>
      </w:pPr>
      <w:r>
        <w:t>Институт радиоэлектроники и информационных технологий – РТФ</w:t>
      </w:r>
    </w:p>
    <w:p w14:paraId="66594457" w14:textId="77777777" w:rsidR="009F5902" w:rsidRDefault="009F5902" w:rsidP="00126EE2">
      <w:pPr>
        <w:pStyle w:val="2"/>
        <w:ind w:firstLine="0"/>
        <w:jc w:val="center"/>
      </w:pPr>
      <w:r>
        <w:t>Школа бакалавриата</w:t>
      </w:r>
    </w:p>
    <w:p w14:paraId="099FA217" w14:textId="77777777" w:rsidR="009F5902" w:rsidRPr="00A379D3" w:rsidRDefault="009F5902" w:rsidP="00A379D3">
      <w:pPr>
        <w:spacing w:line="240" w:lineRule="auto"/>
        <w:jc w:val="center"/>
        <w:rPr>
          <w:rFonts w:ascii="Times New Roman" w:hAnsi="Times New Roman" w:cs="Times New Roman"/>
          <w:sz w:val="28"/>
          <w:szCs w:val="28"/>
        </w:rPr>
      </w:pPr>
    </w:p>
    <w:p w14:paraId="4C19EFB9" w14:textId="77777777" w:rsidR="009F5902" w:rsidRDefault="009F5902" w:rsidP="009F5902">
      <w:pPr>
        <w:spacing w:line="240" w:lineRule="auto"/>
        <w:jc w:val="center"/>
        <w:rPr>
          <w:rFonts w:ascii="Times New Roman" w:hAnsi="Times New Roman" w:cs="Times New Roman"/>
          <w:sz w:val="28"/>
          <w:szCs w:val="28"/>
        </w:rPr>
      </w:pPr>
    </w:p>
    <w:p w14:paraId="1A0E5BDC" w14:textId="77777777" w:rsidR="009F5902" w:rsidRDefault="009F5902" w:rsidP="009F5902">
      <w:pPr>
        <w:spacing w:line="240" w:lineRule="auto"/>
        <w:rPr>
          <w:rFonts w:ascii="Times New Roman" w:hAnsi="Times New Roman" w:cs="Times New Roman"/>
          <w:sz w:val="28"/>
          <w:szCs w:val="28"/>
        </w:rPr>
      </w:pPr>
    </w:p>
    <w:p w14:paraId="0387FE43" w14:textId="77777777" w:rsidR="009F5902" w:rsidRDefault="009F5902" w:rsidP="009F5902">
      <w:pPr>
        <w:spacing w:line="360" w:lineRule="auto"/>
        <w:rPr>
          <w:rFonts w:ascii="Times New Roman" w:hAnsi="Times New Roman" w:cs="Times New Roman"/>
          <w:sz w:val="28"/>
          <w:szCs w:val="28"/>
        </w:rPr>
      </w:pPr>
    </w:p>
    <w:p w14:paraId="13320850" w14:textId="77777777" w:rsidR="009F5902" w:rsidRDefault="009F5902" w:rsidP="009F5902">
      <w:pPr>
        <w:spacing w:line="240" w:lineRule="auto"/>
        <w:jc w:val="center"/>
        <w:rPr>
          <w:rFonts w:ascii="Times New Roman" w:hAnsi="Times New Roman" w:cs="Times New Roman"/>
          <w:sz w:val="28"/>
          <w:szCs w:val="28"/>
        </w:rPr>
      </w:pPr>
      <w:r>
        <w:rPr>
          <w:rFonts w:ascii="Times New Roman" w:hAnsi="Times New Roman" w:cs="Times New Roman"/>
          <w:sz w:val="28"/>
          <w:szCs w:val="28"/>
        </w:rPr>
        <w:t>ОТЧЕТ</w:t>
      </w:r>
    </w:p>
    <w:p w14:paraId="0175B2D8" w14:textId="77777777" w:rsidR="009F5902" w:rsidRDefault="009F5902" w:rsidP="009F5902">
      <w:pPr>
        <w:spacing w:line="240" w:lineRule="auto"/>
        <w:jc w:val="center"/>
        <w:rPr>
          <w:rFonts w:ascii="Times New Roman" w:hAnsi="Times New Roman" w:cs="Times New Roman"/>
          <w:sz w:val="28"/>
          <w:szCs w:val="28"/>
        </w:rPr>
      </w:pPr>
    </w:p>
    <w:p w14:paraId="1B5AAA6A" w14:textId="77777777" w:rsidR="009F5902" w:rsidRDefault="009F5902" w:rsidP="009F5902">
      <w:pPr>
        <w:spacing w:line="240" w:lineRule="auto"/>
        <w:jc w:val="center"/>
        <w:rPr>
          <w:rFonts w:ascii="Times New Roman" w:hAnsi="Times New Roman" w:cs="Times New Roman"/>
          <w:sz w:val="28"/>
          <w:szCs w:val="28"/>
        </w:rPr>
      </w:pPr>
      <w:r>
        <w:rPr>
          <w:rFonts w:ascii="Times New Roman" w:hAnsi="Times New Roman" w:cs="Times New Roman"/>
          <w:sz w:val="28"/>
          <w:szCs w:val="28"/>
        </w:rPr>
        <w:t>По проекту</w:t>
      </w:r>
    </w:p>
    <w:p w14:paraId="004862DB" w14:textId="177FF142" w:rsidR="009F5902" w:rsidRDefault="009F5902" w:rsidP="009F5902">
      <w:pPr>
        <w:spacing w:line="240" w:lineRule="auto"/>
        <w:jc w:val="center"/>
        <w:rPr>
          <w:rFonts w:ascii="Times New Roman" w:hAnsi="Times New Roman" w:cs="Times New Roman"/>
          <w:sz w:val="28"/>
          <w:szCs w:val="28"/>
        </w:rPr>
      </w:pPr>
      <w:r>
        <w:rPr>
          <w:rFonts w:ascii="Times New Roman" w:hAnsi="Times New Roman" w:cs="Times New Roman"/>
          <w:sz w:val="28"/>
          <w:szCs w:val="28"/>
        </w:rPr>
        <w:t>«</w:t>
      </w:r>
      <w:r w:rsidR="00BE7D3B" w:rsidRPr="00BE7D3B">
        <w:rPr>
          <w:rFonts w:ascii="Times New Roman" w:hAnsi="Times New Roman" w:cs="Times New Roman"/>
          <w:sz w:val="28"/>
          <w:szCs w:val="28"/>
        </w:rPr>
        <w:t xml:space="preserve">Разработка игры </w:t>
      </w:r>
      <w:r w:rsidR="00BE7D3B" w:rsidRPr="00BE7D3B">
        <w:rPr>
          <w:rFonts w:ascii="Times New Roman" w:hAnsi="Times New Roman" w:cs="Times New Roman"/>
          <w:sz w:val="28"/>
          <w:szCs w:val="28"/>
          <w:lang w:val="en-US"/>
        </w:rPr>
        <w:t>Around</w:t>
      </w:r>
      <w:r w:rsidR="00BE7D3B" w:rsidRPr="00BE7D3B">
        <w:rPr>
          <w:rFonts w:ascii="Times New Roman" w:hAnsi="Times New Roman" w:cs="Times New Roman"/>
          <w:sz w:val="28"/>
          <w:szCs w:val="28"/>
        </w:rPr>
        <w:t xml:space="preserve"> - соревновательное изучение местности (продолжение)(1)</w:t>
      </w:r>
      <w:r>
        <w:rPr>
          <w:rFonts w:ascii="Times New Roman" w:hAnsi="Times New Roman" w:cs="Times New Roman"/>
          <w:sz w:val="28"/>
          <w:szCs w:val="28"/>
        </w:rPr>
        <w:t>»</w:t>
      </w:r>
    </w:p>
    <w:p w14:paraId="740508F7" w14:textId="77777777" w:rsidR="009F5902" w:rsidRPr="00DB132F" w:rsidRDefault="009F5902" w:rsidP="009F5902">
      <w:pPr>
        <w:spacing w:line="240" w:lineRule="auto"/>
        <w:jc w:val="center"/>
        <w:rPr>
          <w:rFonts w:ascii="Times New Roman" w:hAnsi="Times New Roman" w:cs="Times New Roman"/>
          <w:sz w:val="28"/>
          <w:szCs w:val="28"/>
        </w:rPr>
      </w:pPr>
    </w:p>
    <w:p w14:paraId="0035E409" w14:textId="77777777" w:rsidR="009F5902" w:rsidRDefault="009F5902" w:rsidP="009F5902">
      <w:pPr>
        <w:spacing w:line="240" w:lineRule="auto"/>
        <w:jc w:val="center"/>
        <w:rPr>
          <w:rFonts w:ascii="Times New Roman" w:hAnsi="Times New Roman" w:cs="Times New Roman"/>
          <w:sz w:val="28"/>
          <w:szCs w:val="28"/>
        </w:rPr>
      </w:pPr>
      <w:r>
        <w:rPr>
          <w:rFonts w:ascii="Times New Roman" w:hAnsi="Times New Roman" w:cs="Times New Roman"/>
          <w:sz w:val="28"/>
          <w:szCs w:val="28"/>
        </w:rPr>
        <w:t>по дисциплине «Проектный практикум»</w:t>
      </w:r>
    </w:p>
    <w:p w14:paraId="2E79CD91" w14:textId="77777777" w:rsidR="009F5902" w:rsidRDefault="009F5902" w:rsidP="009F5902">
      <w:pPr>
        <w:spacing w:line="240" w:lineRule="auto"/>
        <w:jc w:val="center"/>
        <w:rPr>
          <w:rFonts w:ascii="Times New Roman" w:hAnsi="Times New Roman" w:cs="Times New Roman"/>
          <w:sz w:val="28"/>
          <w:szCs w:val="28"/>
        </w:rPr>
      </w:pPr>
    </w:p>
    <w:p w14:paraId="0E99B02E" w14:textId="77777777" w:rsidR="009F5902" w:rsidRDefault="009F5902" w:rsidP="009F5902">
      <w:pPr>
        <w:spacing w:line="240" w:lineRule="auto"/>
        <w:rPr>
          <w:rFonts w:ascii="Times New Roman" w:hAnsi="Times New Roman" w:cs="Times New Roman"/>
          <w:sz w:val="28"/>
          <w:szCs w:val="28"/>
        </w:rPr>
      </w:pPr>
    </w:p>
    <w:p w14:paraId="390888B6" w14:textId="77777777" w:rsidR="009F5902" w:rsidRDefault="009F5902" w:rsidP="009F5902">
      <w:pPr>
        <w:spacing w:line="240" w:lineRule="auto"/>
        <w:rPr>
          <w:rFonts w:ascii="Times New Roman" w:hAnsi="Times New Roman" w:cs="Times New Roman"/>
          <w:sz w:val="28"/>
          <w:szCs w:val="28"/>
        </w:rPr>
      </w:pPr>
    </w:p>
    <w:tbl>
      <w:tblPr>
        <w:tblW w:w="9356" w:type="dxa"/>
        <w:tblInd w:w="70" w:type="dxa"/>
        <w:tblLayout w:type="fixed"/>
        <w:tblCellMar>
          <w:left w:w="70" w:type="dxa"/>
          <w:right w:w="70" w:type="dxa"/>
        </w:tblCellMar>
        <w:tblLook w:val="0000" w:firstRow="0" w:lastRow="0" w:firstColumn="0" w:lastColumn="0" w:noHBand="0" w:noVBand="0"/>
      </w:tblPr>
      <w:tblGrid>
        <w:gridCol w:w="6480"/>
        <w:gridCol w:w="2876"/>
      </w:tblGrid>
      <w:tr w:rsidR="009F5902" w:rsidRPr="00534870" w14:paraId="346395F5" w14:textId="77777777" w:rsidTr="00C5110B">
        <w:trPr>
          <w:trHeight w:val="195"/>
        </w:trPr>
        <w:tc>
          <w:tcPr>
            <w:tcW w:w="6480" w:type="dxa"/>
          </w:tcPr>
          <w:p w14:paraId="17718A35" w14:textId="48484600" w:rsidR="009F5902" w:rsidRPr="00CA4ACD" w:rsidRDefault="009F5902" w:rsidP="00C5110B">
            <w:pPr>
              <w:spacing w:line="312" w:lineRule="auto"/>
              <w:rPr>
                <w:rFonts w:ascii="Times New Roman" w:eastAsia="Times New Roman" w:hAnsi="Times New Roman" w:cs="Times New Roman"/>
                <w:sz w:val="28"/>
                <w:szCs w:val="28"/>
                <w:lang w:eastAsia="ru-RU"/>
              </w:rPr>
            </w:pPr>
            <w:r w:rsidRPr="00881391">
              <w:rPr>
                <w:rFonts w:ascii="Times New Roman" w:eastAsia="Times New Roman" w:hAnsi="Times New Roman" w:cs="Times New Roman"/>
                <w:sz w:val="28"/>
                <w:szCs w:val="28"/>
                <w:lang w:eastAsia="ru-RU"/>
              </w:rPr>
              <w:t xml:space="preserve">Заказчик: </w:t>
            </w:r>
            <w:r w:rsidR="00CA4ACD">
              <w:rPr>
                <w:rFonts w:ascii="Times New Roman" w:eastAsia="Times New Roman" w:hAnsi="Times New Roman" w:cs="Times New Roman"/>
                <w:sz w:val="28"/>
                <w:szCs w:val="28"/>
                <w:lang w:eastAsia="ru-RU"/>
              </w:rPr>
              <w:t xml:space="preserve">ФГАОУ ВО «УрФУ имени первого президента России </w:t>
            </w:r>
            <w:proofErr w:type="gramStart"/>
            <w:r w:rsidR="00CA4ACD">
              <w:rPr>
                <w:rFonts w:ascii="Times New Roman" w:eastAsia="Times New Roman" w:hAnsi="Times New Roman" w:cs="Times New Roman"/>
                <w:sz w:val="28"/>
                <w:szCs w:val="28"/>
                <w:lang w:eastAsia="ru-RU"/>
              </w:rPr>
              <w:t>Б.Н.</w:t>
            </w:r>
            <w:proofErr w:type="gramEnd"/>
            <w:r w:rsidR="00CA4ACD">
              <w:rPr>
                <w:rFonts w:ascii="Times New Roman" w:eastAsia="Times New Roman" w:hAnsi="Times New Roman" w:cs="Times New Roman"/>
                <w:sz w:val="28"/>
                <w:szCs w:val="28"/>
                <w:lang w:eastAsia="ru-RU"/>
              </w:rPr>
              <w:t xml:space="preserve"> Ельцина»</w:t>
            </w:r>
          </w:p>
        </w:tc>
        <w:tc>
          <w:tcPr>
            <w:tcW w:w="2876" w:type="dxa"/>
            <w:tcBorders>
              <w:bottom w:val="single" w:sz="4" w:space="0" w:color="auto"/>
            </w:tcBorders>
            <w:vAlign w:val="center"/>
          </w:tcPr>
          <w:p w14:paraId="79CFCFCB" w14:textId="77777777" w:rsidR="009F5902" w:rsidRPr="00534870" w:rsidRDefault="009F5902" w:rsidP="00C5110B">
            <w:pPr>
              <w:spacing w:line="312" w:lineRule="auto"/>
              <w:jc w:val="right"/>
              <w:rPr>
                <w:rFonts w:ascii="Times New Roman" w:eastAsia="Times New Roman" w:hAnsi="Times New Roman" w:cs="Times New Roman"/>
                <w:sz w:val="28"/>
                <w:szCs w:val="28"/>
                <w:lang w:eastAsia="ru-RU"/>
              </w:rPr>
            </w:pPr>
          </w:p>
        </w:tc>
      </w:tr>
      <w:tr w:rsidR="009F5902" w:rsidRPr="00534870" w14:paraId="02643403" w14:textId="77777777" w:rsidTr="00C5110B">
        <w:trPr>
          <w:trHeight w:val="195"/>
        </w:trPr>
        <w:tc>
          <w:tcPr>
            <w:tcW w:w="6480" w:type="dxa"/>
          </w:tcPr>
          <w:p w14:paraId="29B3FDA9" w14:textId="707539F5" w:rsidR="009F5902" w:rsidRPr="00881391" w:rsidRDefault="009F5902" w:rsidP="00C5110B">
            <w:pPr>
              <w:spacing w:line="312" w:lineRule="auto"/>
              <w:rPr>
                <w:rFonts w:ascii="Times New Roman" w:eastAsia="Times New Roman" w:hAnsi="Times New Roman" w:cs="Times New Roman"/>
                <w:sz w:val="28"/>
                <w:szCs w:val="28"/>
                <w:lang w:eastAsia="ru-RU"/>
              </w:rPr>
            </w:pPr>
            <w:r w:rsidRPr="00881391">
              <w:rPr>
                <w:rFonts w:ascii="Times New Roman" w:eastAsia="Times New Roman" w:hAnsi="Times New Roman" w:cs="Times New Roman"/>
                <w:sz w:val="28"/>
                <w:szCs w:val="28"/>
                <w:lang w:eastAsia="ru-RU"/>
              </w:rPr>
              <w:t xml:space="preserve">Куратор: </w:t>
            </w:r>
            <w:r w:rsidR="00BE7D3B">
              <w:rPr>
                <w:rFonts w:ascii="Times New Roman" w:eastAsia="Times New Roman" w:hAnsi="Times New Roman" w:cs="Times New Roman"/>
                <w:sz w:val="28"/>
                <w:szCs w:val="28"/>
                <w:lang w:eastAsia="ru-RU"/>
              </w:rPr>
              <w:t>Шестеров</w:t>
            </w:r>
            <w:r w:rsidRPr="00881391">
              <w:rPr>
                <w:rFonts w:ascii="Times New Roman" w:eastAsia="Times New Roman" w:hAnsi="Times New Roman" w:cs="Times New Roman"/>
                <w:sz w:val="28"/>
                <w:szCs w:val="28"/>
                <w:lang w:eastAsia="ru-RU"/>
              </w:rPr>
              <w:t xml:space="preserve"> </w:t>
            </w:r>
            <w:proofErr w:type="gramStart"/>
            <w:r w:rsidR="00BE7D3B">
              <w:rPr>
                <w:rFonts w:ascii="Times New Roman" w:eastAsia="Times New Roman" w:hAnsi="Times New Roman" w:cs="Times New Roman"/>
                <w:sz w:val="28"/>
                <w:szCs w:val="28"/>
                <w:lang w:eastAsia="ru-RU"/>
              </w:rPr>
              <w:t>М</w:t>
            </w:r>
            <w:r w:rsidRPr="00881391">
              <w:rPr>
                <w:rFonts w:ascii="Times New Roman" w:eastAsia="Times New Roman" w:hAnsi="Times New Roman" w:cs="Times New Roman"/>
                <w:sz w:val="28"/>
                <w:szCs w:val="28"/>
                <w:lang w:eastAsia="ru-RU"/>
              </w:rPr>
              <w:t>.</w:t>
            </w:r>
            <w:r w:rsidR="00BE7D3B">
              <w:rPr>
                <w:rFonts w:ascii="Times New Roman" w:eastAsia="Times New Roman" w:hAnsi="Times New Roman" w:cs="Times New Roman"/>
                <w:sz w:val="28"/>
                <w:szCs w:val="28"/>
                <w:lang w:eastAsia="ru-RU"/>
              </w:rPr>
              <w:t>А</w:t>
            </w:r>
            <w:r w:rsidRPr="00881391">
              <w:rPr>
                <w:rFonts w:ascii="Times New Roman" w:eastAsia="Times New Roman" w:hAnsi="Times New Roman" w:cs="Times New Roman"/>
                <w:sz w:val="28"/>
                <w:szCs w:val="28"/>
                <w:lang w:eastAsia="ru-RU"/>
              </w:rPr>
              <w:t>.</w:t>
            </w:r>
            <w:proofErr w:type="gramEnd"/>
            <w:r w:rsidRPr="00881391">
              <w:rPr>
                <w:rFonts w:ascii="Times New Roman" w:eastAsia="Times New Roman" w:hAnsi="Times New Roman" w:cs="Times New Roman"/>
                <w:sz w:val="28"/>
                <w:szCs w:val="28"/>
                <w:lang w:eastAsia="ru-RU"/>
              </w:rPr>
              <w:t xml:space="preserve"> </w:t>
            </w:r>
          </w:p>
        </w:tc>
        <w:tc>
          <w:tcPr>
            <w:tcW w:w="2876" w:type="dxa"/>
            <w:tcBorders>
              <w:top w:val="single" w:sz="4" w:space="0" w:color="auto"/>
              <w:bottom w:val="single" w:sz="4" w:space="0" w:color="auto"/>
            </w:tcBorders>
            <w:vAlign w:val="center"/>
          </w:tcPr>
          <w:p w14:paraId="7916FFE7" w14:textId="77777777" w:rsidR="009F5902" w:rsidRPr="00534870" w:rsidRDefault="009F5902" w:rsidP="00C5110B">
            <w:pPr>
              <w:spacing w:line="312" w:lineRule="auto"/>
              <w:jc w:val="right"/>
              <w:rPr>
                <w:rFonts w:ascii="Times New Roman" w:eastAsia="Times New Roman" w:hAnsi="Times New Roman" w:cs="Times New Roman"/>
                <w:sz w:val="28"/>
                <w:szCs w:val="28"/>
                <w:lang w:eastAsia="ru-RU"/>
              </w:rPr>
            </w:pPr>
          </w:p>
        </w:tc>
      </w:tr>
      <w:tr w:rsidR="009F5902" w:rsidRPr="00534870" w14:paraId="014030BC" w14:textId="77777777" w:rsidTr="00C5110B">
        <w:trPr>
          <w:trHeight w:val="549"/>
        </w:trPr>
        <w:tc>
          <w:tcPr>
            <w:tcW w:w="6480" w:type="dxa"/>
          </w:tcPr>
          <w:p w14:paraId="592C0A90" w14:textId="1DE4BD1A" w:rsidR="009F5902" w:rsidRPr="00BE7D3B" w:rsidRDefault="009F5902" w:rsidP="00C5110B">
            <w:pPr>
              <w:spacing w:line="312" w:lineRule="auto"/>
              <w:rPr>
                <w:rFonts w:ascii="Times New Roman" w:eastAsia="Times New Roman" w:hAnsi="Times New Roman" w:cs="Times New Roman"/>
                <w:sz w:val="28"/>
                <w:szCs w:val="28"/>
                <w:lang w:eastAsia="ru-RU"/>
              </w:rPr>
            </w:pPr>
            <w:r w:rsidRPr="00881391">
              <w:rPr>
                <w:rFonts w:ascii="Times New Roman" w:eastAsia="Times New Roman" w:hAnsi="Times New Roman" w:cs="Times New Roman"/>
                <w:sz w:val="28"/>
                <w:szCs w:val="28"/>
                <w:lang w:eastAsia="ru-RU"/>
              </w:rPr>
              <w:t xml:space="preserve">Студенты команды </w:t>
            </w:r>
            <w:proofErr w:type="spellStart"/>
            <w:r w:rsidR="00BE7D3B">
              <w:rPr>
                <w:rFonts w:ascii="Times New Roman" w:eastAsia="Times New Roman" w:hAnsi="Times New Roman" w:cs="Times New Roman"/>
                <w:sz w:val="28"/>
                <w:szCs w:val="28"/>
                <w:lang w:val="en-US" w:eastAsia="ru-RU"/>
              </w:rPr>
              <w:t>AroundTeam</w:t>
            </w:r>
            <w:proofErr w:type="spellEnd"/>
            <w:r w:rsidR="00BE7D3B">
              <w:rPr>
                <w:rFonts w:ascii="Times New Roman" w:eastAsia="Times New Roman" w:hAnsi="Times New Roman" w:cs="Times New Roman"/>
                <w:sz w:val="28"/>
                <w:szCs w:val="28"/>
                <w:lang w:val="en-US" w:eastAsia="ru-RU"/>
              </w:rPr>
              <w:t>.</w:t>
            </w:r>
          </w:p>
          <w:p w14:paraId="099E2E5B" w14:textId="6B194E1D" w:rsidR="009F5902" w:rsidRPr="00881391" w:rsidRDefault="00BE7D3B" w:rsidP="00C5110B">
            <w:pPr>
              <w:spacing w:line="312" w:lineRule="auto"/>
              <w:rPr>
                <w:rFonts w:ascii="Times New Roman" w:eastAsia="Times New Roman" w:hAnsi="Times New Roman" w:cs="Times New Roman"/>
                <w:sz w:val="28"/>
                <w:szCs w:val="28"/>
                <w:lang w:eastAsia="ru-RU"/>
              </w:rPr>
            </w:pPr>
            <w:bookmarkStart w:id="0" w:name="_Hlk163812039"/>
            <w:r>
              <w:rPr>
                <w:rFonts w:ascii="Times New Roman" w:eastAsia="Times New Roman" w:hAnsi="Times New Roman" w:cs="Times New Roman"/>
                <w:sz w:val="28"/>
                <w:szCs w:val="28"/>
                <w:lang w:eastAsia="ru-RU"/>
              </w:rPr>
              <w:t>Кирилов</w:t>
            </w:r>
            <w:r w:rsidR="009F5902" w:rsidRPr="00881391">
              <w:rPr>
                <w:rFonts w:ascii="Times New Roman" w:eastAsia="Times New Roman" w:hAnsi="Times New Roman" w:cs="Times New Roman"/>
                <w:sz w:val="28"/>
                <w:szCs w:val="28"/>
                <w:lang w:eastAsia="ru-RU"/>
              </w:rPr>
              <w:t xml:space="preserve"> </w:t>
            </w:r>
            <w:proofErr w:type="gramStart"/>
            <w:r>
              <w:rPr>
                <w:rFonts w:ascii="Times New Roman" w:eastAsia="Times New Roman" w:hAnsi="Times New Roman" w:cs="Times New Roman"/>
                <w:sz w:val="28"/>
                <w:szCs w:val="28"/>
                <w:lang w:eastAsia="ru-RU"/>
              </w:rPr>
              <w:t>А</w:t>
            </w:r>
            <w:r w:rsidR="009F5902" w:rsidRPr="00881391">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А</w:t>
            </w:r>
            <w:r w:rsidR="009F5902" w:rsidRPr="00881391">
              <w:rPr>
                <w:rFonts w:ascii="Times New Roman" w:eastAsia="Times New Roman" w:hAnsi="Times New Roman" w:cs="Times New Roman"/>
                <w:sz w:val="28"/>
                <w:szCs w:val="28"/>
                <w:lang w:eastAsia="ru-RU"/>
              </w:rPr>
              <w:t>.</w:t>
            </w:r>
            <w:bookmarkEnd w:id="0"/>
            <w:proofErr w:type="gramEnd"/>
          </w:p>
        </w:tc>
        <w:tc>
          <w:tcPr>
            <w:tcW w:w="2876" w:type="dxa"/>
            <w:tcBorders>
              <w:top w:val="single" w:sz="4" w:space="0" w:color="auto"/>
              <w:bottom w:val="single" w:sz="4" w:space="0" w:color="auto"/>
            </w:tcBorders>
            <w:vAlign w:val="center"/>
          </w:tcPr>
          <w:p w14:paraId="1464FCBA" w14:textId="77777777" w:rsidR="009F5902" w:rsidRPr="00534870" w:rsidRDefault="009F5902" w:rsidP="00C5110B">
            <w:pPr>
              <w:spacing w:line="312" w:lineRule="auto"/>
              <w:jc w:val="right"/>
              <w:rPr>
                <w:rFonts w:ascii="Times New Roman" w:eastAsia="Times New Roman" w:hAnsi="Times New Roman" w:cs="Times New Roman"/>
                <w:sz w:val="28"/>
                <w:szCs w:val="28"/>
                <w:lang w:eastAsia="ru-RU"/>
              </w:rPr>
            </w:pPr>
          </w:p>
        </w:tc>
      </w:tr>
      <w:tr w:rsidR="009F5902" w:rsidRPr="00534870" w14:paraId="25ED3231" w14:textId="77777777" w:rsidTr="00C5110B">
        <w:trPr>
          <w:trHeight w:val="311"/>
        </w:trPr>
        <w:tc>
          <w:tcPr>
            <w:tcW w:w="6480" w:type="dxa"/>
          </w:tcPr>
          <w:p w14:paraId="169A4283" w14:textId="28AA4242" w:rsidR="009F5902" w:rsidRPr="00881391" w:rsidRDefault="00BE7D3B" w:rsidP="00C5110B">
            <w:pPr>
              <w:spacing w:line="312"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Темирханова</w:t>
            </w:r>
            <w:r w:rsidR="009F5902" w:rsidRPr="00881391">
              <w:rPr>
                <w:rFonts w:ascii="Times New Roman" w:eastAsia="Times New Roman" w:hAnsi="Times New Roman" w:cs="Times New Roman"/>
                <w:sz w:val="28"/>
                <w:szCs w:val="28"/>
                <w:lang w:eastAsia="ru-RU"/>
              </w:rPr>
              <w:t xml:space="preserve"> </w:t>
            </w:r>
            <w:proofErr w:type="gramStart"/>
            <w:r>
              <w:rPr>
                <w:rFonts w:ascii="Times New Roman" w:eastAsia="Times New Roman" w:hAnsi="Times New Roman" w:cs="Times New Roman"/>
                <w:sz w:val="28"/>
                <w:szCs w:val="28"/>
                <w:lang w:eastAsia="ru-RU"/>
              </w:rPr>
              <w:t>Е</w:t>
            </w:r>
            <w:r w:rsidR="009F5902" w:rsidRPr="00881391">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А</w:t>
            </w:r>
            <w:r w:rsidR="009F5902" w:rsidRPr="00881391">
              <w:rPr>
                <w:rFonts w:ascii="Times New Roman" w:eastAsia="Times New Roman" w:hAnsi="Times New Roman" w:cs="Times New Roman"/>
                <w:sz w:val="28"/>
                <w:szCs w:val="28"/>
                <w:lang w:eastAsia="ru-RU"/>
              </w:rPr>
              <w:t>.</w:t>
            </w:r>
            <w:proofErr w:type="gramEnd"/>
          </w:p>
        </w:tc>
        <w:tc>
          <w:tcPr>
            <w:tcW w:w="2876" w:type="dxa"/>
            <w:tcBorders>
              <w:top w:val="single" w:sz="4" w:space="0" w:color="auto"/>
              <w:bottom w:val="single" w:sz="4" w:space="0" w:color="auto"/>
            </w:tcBorders>
            <w:vAlign w:val="center"/>
          </w:tcPr>
          <w:p w14:paraId="36F6677F" w14:textId="77777777" w:rsidR="009F5902" w:rsidRPr="00534870" w:rsidRDefault="009F5902" w:rsidP="00C5110B">
            <w:pPr>
              <w:spacing w:line="312" w:lineRule="auto"/>
              <w:jc w:val="right"/>
              <w:rPr>
                <w:rFonts w:ascii="Times New Roman" w:eastAsia="Times New Roman" w:hAnsi="Times New Roman" w:cs="Times New Roman"/>
                <w:sz w:val="28"/>
                <w:szCs w:val="28"/>
                <w:lang w:eastAsia="ru-RU"/>
              </w:rPr>
            </w:pPr>
          </w:p>
        </w:tc>
      </w:tr>
      <w:tr w:rsidR="009F5902" w:rsidRPr="00534870" w14:paraId="7E1240F0" w14:textId="77777777" w:rsidTr="00C5110B">
        <w:trPr>
          <w:trHeight w:val="445"/>
        </w:trPr>
        <w:tc>
          <w:tcPr>
            <w:tcW w:w="6480" w:type="dxa"/>
          </w:tcPr>
          <w:p w14:paraId="17AB42C4" w14:textId="1E4DAAA9" w:rsidR="009F5902" w:rsidRPr="00881391" w:rsidRDefault="00BE7D3B" w:rsidP="00C5110B">
            <w:pPr>
              <w:spacing w:line="312"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Лепинских М</w:t>
            </w:r>
            <w:r w:rsidR="009F5902" w:rsidRPr="00881391">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И</w:t>
            </w:r>
            <w:r w:rsidR="009F5902" w:rsidRPr="00881391">
              <w:rPr>
                <w:rFonts w:ascii="Times New Roman" w:eastAsia="Times New Roman" w:hAnsi="Times New Roman" w:cs="Times New Roman"/>
                <w:sz w:val="28"/>
                <w:szCs w:val="28"/>
                <w:lang w:eastAsia="ru-RU"/>
              </w:rPr>
              <w:t>.</w:t>
            </w:r>
          </w:p>
        </w:tc>
        <w:tc>
          <w:tcPr>
            <w:tcW w:w="2876" w:type="dxa"/>
            <w:tcBorders>
              <w:top w:val="single" w:sz="4" w:space="0" w:color="auto"/>
              <w:bottom w:val="single" w:sz="4" w:space="0" w:color="auto"/>
            </w:tcBorders>
            <w:vAlign w:val="center"/>
          </w:tcPr>
          <w:p w14:paraId="202D1F30" w14:textId="77777777" w:rsidR="009F5902" w:rsidRPr="00534870" w:rsidRDefault="009F5902" w:rsidP="00C5110B">
            <w:pPr>
              <w:spacing w:line="312" w:lineRule="auto"/>
              <w:jc w:val="right"/>
              <w:rPr>
                <w:rFonts w:ascii="Times New Roman" w:eastAsia="Times New Roman" w:hAnsi="Times New Roman" w:cs="Times New Roman"/>
                <w:sz w:val="28"/>
                <w:szCs w:val="28"/>
                <w:lang w:eastAsia="ru-RU"/>
              </w:rPr>
            </w:pPr>
          </w:p>
        </w:tc>
      </w:tr>
      <w:tr w:rsidR="00BE7D3B" w:rsidRPr="00534870" w14:paraId="44C80457" w14:textId="77777777" w:rsidTr="00BE7D3B">
        <w:trPr>
          <w:trHeight w:val="445"/>
        </w:trPr>
        <w:tc>
          <w:tcPr>
            <w:tcW w:w="6480" w:type="dxa"/>
          </w:tcPr>
          <w:p w14:paraId="1391DF86" w14:textId="50C17AEA" w:rsidR="00BE7D3B" w:rsidRPr="00881391" w:rsidRDefault="00BE7D3B" w:rsidP="00E66306">
            <w:pPr>
              <w:spacing w:line="312"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Горшков </w:t>
            </w:r>
            <w:proofErr w:type="gramStart"/>
            <w:r>
              <w:rPr>
                <w:rFonts w:ascii="Times New Roman" w:eastAsia="Times New Roman" w:hAnsi="Times New Roman" w:cs="Times New Roman"/>
                <w:sz w:val="28"/>
                <w:szCs w:val="28"/>
                <w:lang w:eastAsia="ru-RU"/>
              </w:rPr>
              <w:t>Э</w:t>
            </w:r>
            <w:r w:rsidRPr="00881391">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Г</w:t>
            </w:r>
            <w:r w:rsidRPr="00881391">
              <w:rPr>
                <w:rFonts w:ascii="Times New Roman" w:eastAsia="Times New Roman" w:hAnsi="Times New Roman" w:cs="Times New Roman"/>
                <w:sz w:val="28"/>
                <w:szCs w:val="28"/>
                <w:lang w:eastAsia="ru-RU"/>
              </w:rPr>
              <w:t>.</w:t>
            </w:r>
            <w:proofErr w:type="gramEnd"/>
          </w:p>
        </w:tc>
        <w:tc>
          <w:tcPr>
            <w:tcW w:w="2876" w:type="dxa"/>
            <w:tcBorders>
              <w:top w:val="single" w:sz="4" w:space="0" w:color="auto"/>
              <w:bottom w:val="single" w:sz="4" w:space="0" w:color="auto"/>
            </w:tcBorders>
            <w:vAlign w:val="center"/>
          </w:tcPr>
          <w:p w14:paraId="5E38D173" w14:textId="77777777" w:rsidR="00BE7D3B" w:rsidRPr="00534870" w:rsidRDefault="00BE7D3B" w:rsidP="00E66306">
            <w:pPr>
              <w:spacing w:line="312" w:lineRule="auto"/>
              <w:jc w:val="right"/>
              <w:rPr>
                <w:rFonts w:ascii="Times New Roman" w:eastAsia="Times New Roman" w:hAnsi="Times New Roman" w:cs="Times New Roman"/>
                <w:sz w:val="28"/>
                <w:szCs w:val="28"/>
                <w:lang w:eastAsia="ru-RU"/>
              </w:rPr>
            </w:pPr>
          </w:p>
        </w:tc>
      </w:tr>
      <w:tr w:rsidR="00BE7D3B" w:rsidRPr="00534870" w14:paraId="3B8732FD" w14:textId="77777777" w:rsidTr="00BE7D3B">
        <w:trPr>
          <w:trHeight w:val="445"/>
        </w:trPr>
        <w:tc>
          <w:tcPr>
            <w:tcW w:w="6480" w:type="dxa"/>
          </w:tcPr>
          <w:p w14:paraId="459337F7" w14:textId="3749C4E7" w:rsidR="00BE7D3B" w:rsidRPr="00881391" w:rsidRDefault="00BE7D3B" w:rsidP="00E66306">
            <w:pPr>
              <w:spacing w:line="312" w:lineRule="auto"/>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Ватлин</w:t>
            </w:r>
            <w:proofErr w:type="spellEnd"/>
            <w:r>
              <w:rPr>
                <w:rFonts w:ascii="Times New Roman" w:eastAsia="Times New Roman" w:hAnsi="Times New Roman" w:cs="Times New Roman"/>
                <w:sz w:val="28"/>
                <w:szCs w:val="28"/>
                <w:lang w:eastAsia="ru-RU"/>
              </w:rPr>
              <w:t xml:space="preserve"> А</w:t>
            </w:r>
            <w:r w:rsidRPr="00881391">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Ю</w:t>
            </w:r>
            <w:r w:rsidRPr="00881391">
              <w:rPr>
                <w:rFonts w:ascii="Times New Roman" w:eastAsia="Times New Roman" w:hAnsi="Times New Roman" w:cs="Times New Roman"/>
                <w:sz w:val="28"/>
                <w:szCs w:val="28"/>
                <w:lang w:eastAsia="ru-RU"/>
              </w:rPr>
              <w:t>.</w:t>
            </w:r>
          </w:p>
        </w:tc>
        <w:tc>
          <w:tcPr>
            <w:tcW w:w="2876" w:type="dxa"/>
            <w:tcBorders>
              <w:top w:val="single" w:sz="4" w:space="0" w:color="auto"/>
              <w:bottom w:val="single" w:sz="4" w:space="0" w:color="auto"/>
            </w:tcBorders>
            <w:vAlign w:val="center"/>
          </w:tcPr>
          <w:p w14:paraId="3BD6D3C6" w14:textId="77777777" w:rsidR="00BE7D3B" w:rsidRPr="00534870" w:rsidRDefault="00BE7D3B" w:rsidP="00E66306">
            <w:pPr>
              <w:spacing w:line="312" w:lineRule="auto"/>
              <w:jc w:val="right"/>
              <w:rPr>
                <w:rFonts w:ascii="Times New Roman" w:eastAsia="Times New Roman" w:hAnsi="Times New Roman" w:cs="Times New Roman"/>
                <w:sz w:val="28"/>
                <w:szCs w:val="28"/>
                <w:lang w:eastAsia="ru-RU"/>
              </w:rPr>
            </w:pPr>
          </w:p>
        </w:tc>
      </w:tr>
    </w:tbl>
    <w:p w14:paraId="7301CD14" w14:textId="77777777" w:rsidR="009F5902" w:rsidRPr="00C26191" w:rsidRDefault="009F5902" w:rsidP="009F5902">
      <w:pPr>
        <w:spacing w:line="240" w:lineRule="auto"/>
        <w:rPr>
          <w:rFonts w:ascii="Times New Roman" w:hAnsi="Times New Roman" w:cs="Times New Roman"/>
          <w:sz w:val="28"/>
          <w:szCs w:val="28"/>
        </w:rPr>
      </w:pPr>
    </w:p>
    <w:p w14:paraId="272576E5" w14:textId="77777777" w:rsidR="009F5902" w:rsidRDefault="009F5902" w:rsidP="009F5902">
      <w:pPr>
        <w:spacing w:line="240" w:lineRule="auto"/>
        <w:jc w:val="center"/>
        <w:rPr>
          <w:rFonts w:ascii="Times New Roman" w:hAnsi="Times New Roman" w:cs="Times New Roman"/>
          <w:sz w:val="28"/>
          <w:szCs w:val="28"/>
        </w:rPr>
      </w:pPr>
    </w:p>
    <w:p w14:paraId="634F07FB" w14:textId="77777777" w:rsidR="009F5902" w:rsidRDefault="009F5902" w:rsidP="009F5902">
      <w:pPr>
        <w:spacing w:line="240" w:lineRule="auto"/>
        <w:jc w:val="center"/>
        <w:rPr>
          <w:rFonts w:ascii="Times New Roman" w:hAnsi="Times New Roman" w:cs="Times New Roman"/>
          <w:sz w:val="28"/>
          <w:szCs w:val="28"/>
        </w:rPr>
      </w:pPr>
    </w:p>
    <w:p w14:paraId="69F20B63" w14:textId="77777777" w:rsidR="009F5902" w:rsidRDefault="009F5902" w:rsidP="009F5902">
      <w:pPr>
        <w:spacing w:line="240" w:lineRule="auto"/>
        <w:jc w:val="center"/>
        <w:rPr>
          <w:rFonts w:ascii="Times New Roman" w:hAnsi="Times New Roman" w:cs="Times New Roman"/>
          <w:sz w:val="28"/>
          <w:szCs w:val="28"/>
        </w:rPr>
      </w:pPr>
    </w:p>
    <w:p w14:paraId="05ABC1B1" w14:textId="77777777" w:rsidR="009F5902" w:rsidRDefault="009F5902" w:rsidP="009F5902">
      <w:pPr>
        <w:spacing w:line="240" w:lineRule="auto"/>
        <w:jc w:val="center"/>
        <w:rPr>
          <w:rFonts w:ascii="Times New Roman" w:hAnsi="Times New Roman" w:cs="Times New Roman"/>
          <w:sz w:val="28"/>
          <w:szCs w:val="28"/>
        </w:rPr>
      </w:pPr>
    </w:p>
    <w:p w14:paraId="293245EB" w14:textId="77777777" w:rsidR="009F5902" w:rsidRDefault="009F5902" w:rsidP="009F5902">
      <w:pPr>
        <w:spacing w:line="240" w:lineRule="auto"/>
        <w:rPr>
          <w:rFonts w:ascii="Times New Roman" w:hAnsi="Times New Roman" w:cs="Times New Roman"/>
          <w:sz w:val="28"/>
          <w:szCs w:val="28"/>
        </w:rPr>
      </w:pPr>
    </w:p>
    <w:p w14:paraId="08B11F11" w14:textId="77777777" w:rsidR="00534F7B" w:rsidRPr="00C26191" w:rsidRDefault="009F5902" w:rsidP="009F5902">
      <w:pPr>
        <w:spacing w:line="240" w:lineRule="auto"/>
        <w:jc w:val="center"/>
        <w:rPr>
          <w:rFonts w:ascii="Times New Roman" w:hAnsi="Times New Roman" w:cs="Times New Roman"/>
          <w:lang w:val="en-US"/>
        </w:rPr>
      </w:pPr>
      <w:r w:rsidRPr="00DB132F">
        <w:rPr>
          <w:rFonts w:ascii="Times New Roman" w:hAnsi="Times New Roman" w:cs="Times New Roman"/>
          <w:sz w:val="28"/>
          <w:szCs w:val="28"/>
        </w:rPr>
        <w:t>Екатеринбург</w:t>
      </w:r>
      <w:r w:rsidRPr="00C26191">
        <w:rPr>
          <w:rFonts w:ascii="Times New Roman" w:hAnsi="Times New Roman" w:cs="Times New Roman"/>
          <w:sz w:val="28"/>
          <w:szCs w:val="28"/>
          <w:lang w:val="en-US"/>
        </w:rPr>
        <w:t>, 202</w:t>
      </w:r>
      <w:r w:rsidR="00126EE2" w:rsidRPr="00C26191">
        <w:rPr>
          <w:rFonts w:ascii="Times New Roman" w:hAnsi="Times New Roman" w:cs="Times New Roman"/>
          <w:sz w:val="28"/>
          <w:szCs w:val="28"/>
          <w:lang w:val="en-US"/>
        </w:rPr>
        <w:t>5</w:t>
      </w:r>
      <w:r w:rsidR="00534F7B" w:rsidRPr="00C26191">
        <w:rPr>
          <w:rFonts w:ascii="Times New Roman" w:hAnsi="Times New Roman" w:cs="Times New Roman"/>
          <w:lang w:val="en-US"/>
        </w:rPr>
        <w:br w:type="page"/>
      </w:r>
    </w:p>
    <w:p w14:paraId="0E0188B9" w14:textId="77777777" w:rsidR="00C70832" w:rsidRPr="00C26191" w:rsidRDefault="00C70832" w:rsidP="00DD232A">
      <w:pPr>
        <w:pStyle w:val="TOCHeading"/>
        <w:rPr>
          <w:lang w:val="en-US"/>
        </w:rPr>
      </w:pPr>
      <w:r>
        <w:lastRenderedPageBreak/>
        <w:t>СОДЕРЖАНИЕ</w:t>
      </w:r>
    </w:p>
    <w:p w14:paraId="6BE6E7DD" w14:textId="77777777" w:rsidR="00C70832" w:rsidRPr="00C26191" w:rsidRDefault="00C70832" w:rsidP="00C70832">
      <w:pPr>
        <w:pStyle w:val="2"/>
        <w:ind w:firstLine="0"/>
        <w:jc w:val="center"/>
        <w:rPr>
          <w:lang w:val="en-US"/>
        </w:rPr>
      </w:pPr>
    </w:p>
    <w:p w14:paraId="1F7724E6" w14:textId="2E80D69A" w:rsidR="00270BCA" w:rsidRDefault="002E5E1D">
      <w:pPr>
        <w:pStyle w:val="TOC1"/>
        <w:rPr>
          <w:rFonts w:asciiTheme="minorHAnsi" w:eastAsiaTheme="minorEastAsia" w:hAnsiTheme="minorHAnsi" w:cstheme="minorBidi"/>
          <w:bCs w:val="0"/>
          <w:noProof/>
          <w:kern w:val="2"/>
          <w:sz w:val="24"/>
          <w:szCs w:val="24"/>
          <w:lang w:val="en-RU" w:eastAsia="en-GB"/>
          <w14:ligatures w14:val="standardContextual"/>
        </w:rPr>
      </w:pPr>
      <w:r>
        <w:fldChar w:fldCharType="begin"/>
      </w:r>
      <w:r>
        <w:instrText xml:space="preserve"> TOC \f \t "1.2. Заголовок раздела,1,1.3. Заголовок подраздела,2,1.1. Заголовок структурного элемента,1,1.4. Заголовок пункта,3,8. Название приложения,1" </w:instrText>
      </w:r>
      <w:r>
        <w:fldChar w:fldCharType="separate"/>
      </w:r>
      <w:r w:rsidR="00270BCA">
        <w:rPr>
          <w:noProof/>
        </w:rPr>
        <w:t>ВВЕДЕНИЕ</w:t>
      </w:r>
      <w:r w:rsidR="00270BCA">
        <w:rPr>
          <w:noProof/>
        </w:rPr>
        <w:tab/>
      </w:r>
      <w:r w:rsidR="00270BCA">
        <w:rPr>
          <w:noProof/>
        </w:rPr>
        <w:fldChar w:fldCharType="begin"/>
      </w:r>
      <w:r w:rsidR="00270BCA">
        <w:rPr>
          <w:noProof/>
        </w:rPr>
        <w:instrText xml:space="preserve"> PAGEREF _Toc199221147 \h </w:instrText>
      </w:r>
      <w:r w:rsidR="00270BCA">
        <w:rPr>
          <w:noProof/>
        </w:rPr>
      </w:r>
      <w:r w:rsidR="00270BCA">
        <w:rPr>
          <w:noProof/>
        </w:rPr>
        <w:fldChar w:fldCharType="separate"/>
      </w:r>
      <w:r w:rsidR="00270BCA">
        <w:rPr>
          <w:noProof/>
        </w:rPr>
        <w:t>3</w:t>
      </w:r>
      <w:r w:rsidR="00270BCA">
        <w:rPr>
          <w:noProof/>
        </w:rPr>
        <w:fldChar w:fldCharType="end"/>
      </w:r>
    </w:p>
    <w:p w14:paraId="38CF604D" w14:textId="184CA707" w:rsidR="00270BCA" w:rsidRDefault="00270BCA">
      <w:pPr>
        <w:pStyle w:val="TOC1"/>
        <w:rPr>
          <w:rFonts w:asciiTheme="minorHAnsi" w:eastAsiaTheme="minorEastAsia" w:hAnsiTheme="minorHAnsi" w:cstheme="minorBidi"/>
          <w:bCs w:val="0"/>
          <w:noProof/>
          <w:kern w:val="2"/>
          <w:sz w:val="24"/>
          <w:szCs w:val="24"/>
          <w:lang w:val="en-RU" w:eastAsia="en-GB"/>
          <w14:ligatures w14:val="standardContextual"/>
        </w:rPr>
      </w:pPr>
      <w:r>
        <w:rPr>
          <w:noProof/>
        </w:rPr>
        <w:t>1 Подготовка к реализации программного продукта</w:t>
      </w:r>
      <w:r>
        <w:rPr>
          <w:noProof/>
        </w:rPr>
        <w:tab/>
      </w:r>
      <w:r>
        <w:rPr>
          <w:noProof/>
        </w:rPr>
        <w:fldChar w:fldCharType="begin"/>
      </w:r>
      <w:r>
        <w:rPr>
          <w:noProof/>
        </w:rPr>
        <w:instrText xml:space="preserve"> PAGEREF _Toc199221148 \h </w:instrText>
      </w:r>
      <w:r>
        <w:rPr>
          <w:noProof/>
        </w:rPr>
      </w:r>
      <w:r>
        <w:rPr>
          <w:noProof/>
        </w:rPr>
        <w:fldChar w:fldCharType="separate"/>
      </w:r>
      <w:r>
        <w:rPr>
          <w:noProof/>
        </w:rPr>
        <w:t>6</w:t>
      </w:r>
      <w:r>
        <w:rPr>
          <w:noProof/>
        </w:rPr>
        <w:fldChar w:fldCharType="end"/>
      </w:r>
    </w:p>
    <w:p w14:paraId="06AE2E29" w14:textId="42929C1D" w:rsidR="00270BCA" w:rsidRDefault="00270BCA">
      <w:pPr>
        <w:pStyle w:val="TOC2"/>
        <w:tabs>
          <w:tab w:val="right" w:leader="dot" w:pos="9344"/>
        </w:tabs>
        <w:rPr>
          <w:rFonts w:asciiTheme="minorHAnsi" w:eastAsiaTheme="minorEastAsia" w:hAnsiTheme="minorHAnsi" w:cstheme="minorBidi"/>
          <w:noProof/>
          <w:kern w:val="2"/>
          <w:sz w:val="24"/>
          <w:szCs w:val="24"/>
          <w:lang w:val="en-RU" w:eastAsia="en-GB"/>
          <w14:ligatures w14:val="standardContextual"/>
        </w:rPr>
      </w:pPr>
      <w:r>
        <w:rPr>
          <w:noProof/>
        </w:rPr>
        <w:t>1.1 Анализ и сопоставление аналогов</w:t>
      </w:r>
      <w:r>
        <w:rPr>
          <w:noProof/>
        </w:rPr>
        <w:tab/>
      </w:r>
      <w:r>
        <w:rPr>
          <w:noProof/>
        </w:rPr>
        <w:fldChar w:fldCharType="begin"/>
      </w:r>
      <w:r>
        <w:rPr>
          <w:noProof/>
        </w:rPr>
        <w:instrText xml:space="preserve"> PAGEREF _Toc199221149 \h </w:instrText>
      </w:r>
      <w:r>
        <w:rPr>
          <w:noProof/>
        </w:rPr>
      </w:r>
      <w:r>
        <w:rPr>
          <w:noProof/>
        </w:rPr>
        <w:fldChar w:fldCharType="separate"/>
      </w:r>
      <w:r>
        <w:rPr>
          <w:noProof/>
        </w:rPr>
        <w:t>6</w:t>
      </w:r>
      <w:r>
        <w:rPr>
          <w:noProof/>
        </w:rPr>
        <w:fldChar w:fldCharType="end"/>
      </w:r>
    </w:p>
    <w:p w14:paraId="632D999C" w14:textId="61151CD1" w:rsidR="00270BCA" w:rsidRDefault="00270BCA">
      <w:pPr>
        <w:pStyle w:val="TOC2"/>
        <w:tabs>
          <w:tab w:val="right" w:leader="dot" w:pos="9344"/>
        </w:tabs>
        <w:rPr>
          <w:rFonts w:asciiTheme="minorHAnsi" w:eastAsiaTheme="minorEastAsia" w:hAnsiTheme="minorHAnsi" w:cstheme="minorBidi"/>
          <w:noProof/>
          <w:kern w:val="2"/>
          <w:sz w:val="24"/>
          <w:szCs w:val="24"/>
          <w:lang w:val="en-RU" w:eastAsia="en-GB"/>
          <w14:ligatures w14:val="standardContextual"/>
        </w:rPr>
      </w:pPr>
      <w:r>
        <w:rPr>
          <w:noProof/>
        </w:rPr>
        <w:t>1.2 Требования заказчика и пользователей к программному продукту и составление плана действий для достижений цели</w:t>
      </w:r>
      <w:r>
        <w:rPr>
          <w:noProof/>
        </w:rPr>
        <w:tab/>
      </w:r>
      <w:r>
        <w:rPr>
          <w:noProof/>
        </w:rPr>
        <w:fldChar w:fldCharType="begin"/>
      </w:r>
      <w:r>
        <w:rPr>
          <w:noProof/>
        </w:rPr>
        <w:instrText xml:space="preserve"> PAGEREF _Toc199221150 \h </w:instrText>
      </w:r>
      <w:r>
        <w:rPr>
          <w:noProof/>
        </w:rPr>
      </w:r>
      <w:r>
        <w:rPr>
          <w:noProof/>
        </w:rPr>
        <w:fldChar w:fldCharType="separate"/>
      </w:r>
      <w:r>
        <w:rPr>
          <w:noProof/>
        </w:rPr>
        <w:t>8</w:t>
      </w:r>
      <w:r>
        <w:rPr>
          <w:noProof/>
        </w:rPr>
        <w:fldChar w:fldCharType="end"/>
      </w:r>
    </w:p>
    <w:p w14:paraId="676AD0C8" w14:textId="3E748DBE" w:rsidR="00270BCA" w:rsidRDefault="00270BCA">
      <w:pPr>
        <w:pStyle w:val="TOC2"/>
        <w:tabs>
          <w:tab w:val="right" w:leader="dot" w:pos="9344"/>
        </w:tabs>
        <w:rPr>
          <w:rFonts w:asciiTheme="minorHAnsi" w:eastAsiaTheme="minorEastAsia" w:hAnsiTheme="minorHAnsi" w:cstheme="minorBidi"/>
          <w:noProof/>
          <w:kern w:val="2"/>
          <w:sz w:val="24"/>
          <w:szCs w:val="24"/>
          <w:lang w:val="en-RU" w:eastAsia="en-GB"/>
          <w14:ligatures w14:val="standardContextual"/>
        </w:rPr>
      </w:pPr>
      <w:r>
        <w:rPr>
          <w:noProof/>
        </w:rPr>
        <w:t>1.3 Архитектура программного продукта, обоснование архитектурного решения</w:t>
      </w:r>
      <w:r>
        <w:rPr>
          <w:noProof/>
        </w:rPr>
        <w:tab/>
      </w:r>
      <w:r>
        <w:rPr>
          <w:noProof/>
        </w:rPr>
        <w:fldChar w:fldCharType="begin"/>
      </w:r>
      <w:r>
        <w:rPr>
          <w:noProof/>
        </w:rPr>
        <w:instrText xml:space="preserve"> PAGEREF _Toc199221151 \h </w:instrText>
      </w:r>
      <w:r>
        <w:rPr>
          <w:noProof/>
        </w:rPr>
      </w:r>
      <w:r>
        <w:rPr>
          <w:noProof/>
        </w:rPr>
        <w:fldChar w:fldCharType="separate"/>
      </w:r>
      <w:r>
        <w:rPr>
          <w:noProof/>
        </w:rPr>
        <w:t>11</w:t>
      </w:r>
      <w:r>
        <w:rPr>
          <w:noProof/>
        </w:rPr>
        <w:fldChar w:fldCharType="end"/>
      </w:r>
    </w:p>
    <w:p w14:paraId="07D88411" w14:textId="63BC28AD" w:rsidR="00270BCA" w:rsidRDefault="00270BCA">
      <w:pPr>
        <w:pStyle w:val="TOC1"/>
        <w:rPr>
          <w:rFonts w:asciiTheme="minorHAnsi" w:eastAsiaTheme="minorEastAsia" w:hAnsiTheme="minorHAnsi" w:cstheme="minorBidi"/>
          <w:bCs w:val="0"/>
          <w:noProof/>
          <w:kern w:val="2"/>
          <w:sz w:val="24"/>
          <w:szCs w:val="24"/>
          <w:lang w:val="en-RU" w:eastAsia="en-GB"/>
          <w14:ligatures w14:val="standardContextual"/>
        </w:rPr>
      </w:pPr>
      <w:r w:rsidRPr="00270BCA">
        <w:rPr>
          <w:noProof/>
        </w:rPr>
        <w:t>2</w:t>
      </w:r>
      <w:r>
        <w:rPr>
          <w:noProof/>
        </w:rPr>
        <w:t xml:space="preserve"> Разработка программного продукта</w:t>
      </w:r>
      <w:r>
        <w:rPr>
          <w:noProof/>
        </w:rPr>
        <w:tab/>
      </w:r>
      <w:r>
        <w:rPr>
          <w:noProof/>
        </w:rPr>
        <w:fldChar w:fldCharType="begin"/>
      </w:r>
      <w:r>
        <w:rPr>
          <w:noProof/>
        </w:rPr>
        <w:instrText xml:space="preserve"> PAGEREF _Toc199221152 \h </w:instrText>
      </w:r>
      <w:r>
        <w:rPr>
          <w:noProof/>
        </w:rPr>
      </w:r>
      <w:r>
        <w:rPr>
          <w:noProof/>
        </w:rPr>
        <w:fldChar w:fldCharType="separate"/>
      </w:r>
      <w:r>
        <w:rPr>
          <w:noProof/>
        </w:rPr>
        <w:t>13</w:t>
      </w:r>
      <w:r>
        <w:rPr>
          <w:noProof/>
        </w:rPr>
        <w:fldChar w:fldCharType="end"/>
      </w:r>
    </w:p>
    <w:p w14:paraId="184F39E0" w14:textId="49F00717" w:rsidR="00270BCA" w:rsidRDefault="00270BCA">
      <w:pPr>
        <w:pStyle w:val="TOC2"/>
        <w:tabs>
          <w:tab w:val="right" w:leader="dot" w:pos="9344"/>
        </w:tabs>
        <w:rPr>
          <w:rFonts w:asciiTheme="minorHAnsi" w:eastAsiaTheme="minorEastAsia" w:hAnsiTheme="minorHAnsi" w:cstheme="minorBidi"/>
          <w:noProof/>
          <w:kern w:val="2"/>
          <w:sz w:val="24"/>
          <w:szCs w:val="24"/>
          <w:lang w:val="en-RU" w:eastAsia="en-GB"/>
          <w14:ligatures w14:val="standardContextual"/>
        </w:rPr>
      </w:pPr>
      <w:r>
        <w:rPr>
          <w:noProof/>
        </w:rPr>
        <w:t>2.1 Методология и процесс разработки</w:t>
      </w:r>
      <w:r>
        <w:rPr>
          <w:noProof/>
        </w:rPr>
        <w:tab/>
      </w:r>
      <w:r>
        <w:rPr>
          <w:noProof/>
        </w:rPr>
        <w:fldChar w:fldCharType="begin"/>
      </w:r>
      <w:r>
        <w:rPr>
          <w:noProof/>
        </w:rPr>
        <w:instrText xml:space="preserve"> PAGEREF _Toc199221153 \h </w:instrText>
      </w:r>
      <w:r>
        <w:rPr>
          <w:noProof/>
        </w:rPr>
      </w:r>
      <w:r>
        <w:rPr>
          <w:noProof/>
        </w:rPr>
        <w:fldChar w:fldCharType="separate"/>
      </w:r>
      <w:r>
        <w:rPr>
          <w:noProof/>
        </w:rPr>
        <w:t>13</w:t>
      </w:r>
      <w:r>
        <w:rPr>
          <w:noProof/>
        </w:rPr>
        <w:fldChar w:fldCharType="end"/>
      </w:r>
    </w:p>
    <w:p w14:paraId="326BF49B" w14:textId="5A1E85D9" w:rsidR="00270BCA" w:rsidRDefault="00270BCA">
      <w:pPr>
        <w:pStyle w:val="TOC2"/>
        <w:tabs>
          <w:tab w:val="right" w:leader="dot" w:pos="9344"/>
        </w:tabs>
        <w:rPr>
          <w:rFonts w:asciiTheme="minorHAnsi" w:eastAsiaTheme="minorEastAsia" w:hAnsiTheme="minorHAnsi" w:cstheme="minorBidi"/>
          <w:noProof/>
          <w:kern w:val="2"/>
          <w:sz w:val="24"/>
          <w:szCs w:val="24"/>
          <w:lang w:val="en-RU" w:eastAsia="en-GB"/>
          <w14:ligatures w14:val="standardContextual"/>
        </w:rPr>
      </w:pPr>
      <w:r>
        <w:rPr>
          <w:noProof/>
        </w:rPr>
        <w:t>2.2 Отчет по работе участников команды</w:t>
      </w:r>
      <w:r>
        <w:rPr>
          <w:noProof/>
        </w:rPr>
        <w:tab/>
      </w:r>
      <w:r>
        <w:rPr>
          <w:noProof/>
        </w:rPr>
        <w:fldChar w:fldCharType="begin"/>
      </w:r>
      <w:r>
        <w:rPr>
          <w:noProof/>
        </w:rPr>
        <w:instrText xml:space="preserve"> PAGEREF _Toc199221154 \h </w:instrText>
      </w:r>
      <w:r>
        <w:rPr>
          <w:noProof/>
        </w:rPr>
      </w:r>
      <w:r>
        <w:rPr>
          <w:noProof/>
        </w:rPr>
        <w:fldChar w:fldCharType="separate"/>
      </w:r>
      <w:r>
        <w:rPr>
          <w:noProof/>
        </w:rPr>
        <w:t>14</w:t>
      </w:r>
      <w:r>
        <w:rPr>
          <w:noProof/>
        </w:rPr>
        <w:fldChar w:fldCharType="end"/>
      </w:r>
    </w:p>
    <w:p w14:paraId="7293BAEB" w14:textId="3D441992" w:rsidR="00270BCA" w:rsidRDefault="00270BCA">
      <w:pPr>
        <w:pStyle w:val="TOC3"/>
        <w:rPr>
          <w:rFonts w:asciiTheme="minorHAnsi" w:eastAsiaTheme="minorEastAsia" w:hAnsiTheme="minorHAnsi" w:cstheme="minorBidi"/>
          <w:iCs w:val="0"/>
          <w:noProof/>
          <w:kern w:val="2"/>
          <w:sz w:val="24"/>
          <w:szCs w:val="24"/>
          <w:lang w:val="en-RU" w:eastAsia="en-GB"/>
          <w14:ligatures w14:val="standardContextual"/>
        </w:rPr>
      </w:pPr>
      <w:r>
        <w:rPr>
          <w:noProof/>
        </w:rPr>
        <w:t>2.2.1</w:t>
      </w:r>
      <w:r w:rsidRPr="00270BCA">
        <w:rPr>
          <w:noProof/>
        </w:rPr>
        <w:t xml:space="preserve"> </w:t>
      </w:r>
      <w:r w:rsidRPr="000951A3">
        <w:rPr>
          <w:noProof/>
          <w:lang w:val="en-US"/>
        </w:rPr>
        <w:t>Team</w:t>
      </w:r>
      <w:r>
        <w:rPr>
          <w:noProof/>
        </w:rPr>
        <w:t>-</w:t>
      </w:r>
      <w:r w:rsidRPr="000951A3">
        <w:rPr>
          <w:noProof/>
          <w:lang w:val="en-US"/>
        </w:rPr>
        <w:t>Lead</w:t>
      </w:r>
      <w:r>
        <w:rPr>
          <w:noProof/>
        </w:rPr>
        <w:t>-аналитик: Кирилов Александр Андреевич РИ-320944</w:t>
      </w:r>
      <w:r>
        <w:rPr>
          <w:noProof/>
        </w:rPr>
        <w:tab/>
      </w:r>
      <w:r>
        <w:rPr>
          <w:noProof/>
        </w:rPr>
        <w:fldChar w:fldCharType="begin"/>
      </w:r>
      <w:r>
        <w:rPr>
          <w:noProof/>
        </w:rPr>
        <w:instrText xml:space="preserve"> PAGEREF _Toc199221155 \h </w:instrText>
      </w:r>
      <w:r>
        <w:rPr>
          <w:noProof/>
        </w:rPr>
      </w:r>
      <w:r>
        <w:rPr>
          <w:noProof/>
        </w:rPr>
        <w:fldChar w:fldCharType="separate"/>
      </w:r>
      <w:r>
        <w:rPr>
          <w:noProof/>
        </w:rPr>
        <w:t>14</w:t>
      </w:r>
      <w:r>
        <w:rPr>
          <w:noProof/>
        </w:rPr>
        <w:fldChar w:fldCharType="end"/>
      </w:r>
    </w:p>
    <w:p w14:paraId="2876B6B1" w14:textId="22C2A58A" w:rsidR="00270BCA" w:rsidRDefault="00270BCA">
      <w:pPr>
        <w:pStyle w:val="TOC3"/>
        <w:rPr>
          <w:rFonts w:asciiTheme="minorHAnsi" w:eastAsiaTheme="minorEastAsia" w:hAnsiTheme="minorHAnsi" w:cstheme="minorBidi"/>
          <w:iCs w:val="0"/>
          <w:noProof/>
          <w:kern w:val="2"/>
          <w:sz w:val="24"/>
          <w:szCs w:val="24"/>
          <w:lang w:val="en-RU" w:eastAsia="en-GB"/>
          <w14:ligatures w14:val="standardContextual"/>
        </w:rPr>
      </w:pPr>
      <w:r>
        <w:rPr>
          <w:noProof/>
        </w:rPr>
        <w:t>2.2.2</w:t>
      </w:r>
      <w:r w:rsidRPr="00270BCA">
        <w:rPr>
          <w:noProof/>
        </w:rPr>
        <w:t xml:space="preserve"> </w:t>
      </w:r>
      <w:r w:rsidRPr="000951A3">
        <w:rPr>
          <w:noProof/>
          <w:lang w:val="en-US"/>
        </w:rPr>
        <w:t>UI</w:t>
      </w:r>
      <w:r>
        <w:rPr>
          <w:noProof/>
        </w:rPr>
        <w:t>/</w:t>
      </w:r>
      <w:r w:rsidRPr="000951A3">
        <w:rPr>
          <w:noProof/>
          <w:lang w:val="en-US"/>
        </w:rPr>
        <w:t>UX</w:t>
      </w:r>
      <w:r>
        <w:rPr>
          <w:noProof/>
        </w:rPr>
        <w:t>-дизайнер: Темирханова Ева Арсеновна РИ-320930</w:t>
      </w:r>
      <w:r>
        <w:rPr>
          <w:noProof/>
        </w:rPr>
        <w:tab/>
      </w:r>
      <w:r>
        <w:rPr>
          <w:noProof/>
        </w:rPr>
        <w:fldChar w:fldCharType="begin"/>
      </w:r>
      <w:r>
        <w:rPr>
          <w:noProof/>
        </w:rPr>
        <w:instrText xml:space="preserve"> PAGEREF _Toc199221156 \h </w:instrText>
      </w:r>
      <w:r>
        <w:rPr>
          <w:noProof/>
        </w:rPr>
      </w:r>
      <w:r>
        <w:rPr>
          <w:noProof/>
        </w:rPr>
        <w:fldChar w:fldCharType="separate"/>
      </w:r>
      <w:r>
        <w:rPr>
          <w:noProof/>
        </w:rPr>
        <w:t>21</w:t>
      </w:r>
      <w:r>
        <w:rPr>
          <w:noProof/>
        </w:rPr>
        <w:fldChar w:fldCharType="end"/>
      </w:r>
    </w:p>
    <w:p w14:paraId="6D4B7EBD" w14:textId="05297285" w:rsidR="00270BCA" w:rsidRDefault="00270BCA">
      <w:pPr>
        <w:pStyle w:val="TOC3"/>
        <w:rPr>
          <w:rFonts w:asciiTheme="minorHAnsi" w:eastAsiaTheme="minorEastAsia" w:hAnsiTheme="minorHAnsi" w:cstheme="minorBidi"/>
          <w:iCs w:val="0"/>
          <w:noProof/>
          <w:kern w:val="2"/>
          <w:sz w:val="24"/>
          <w:szCs w:val="24"/>
          <w:lang w:val="en-RU" w:eastAsia="en-GB"/>
          <w14:ligatures w14:val="standardContextual"/>
        </w:rPr>
      </w:pPr>
      <w:r>
        <w:rPr>
          <w:noProof/>
        </w:rPr>
        <w:t>2.2.3</w:t>
      </w:r>
      <w:r w:rsidRPr="00270BCA">
        <w:rPr>
          <w:noProof/>
        </w:rPr>
        <w:t xml:space="preserve"> </w:t>
      </w:r>
      <w:r w:rsidRPr="000951A3">
        <w:rPr>
          <w:noProof/>
          <w:lang w:val="en-US"/>
        </w:rPr>
        <w:t>Android</w:t>
      </w:r>
      <w:r>
        <w:rPr>
          <w:noProof/>
        </w:rPr>
        <w:t>-разработчик: Лепинских Максим Игоревич РИ-320943</w:t>
      </w:r>
      <w:r>
        <w:rPr>
          <w:noProof/>
        </w:rPr>
        <w:tab/>
      </w:r>
      <w:r>
        <w:rPr>
          <w:noProof/>
        </w:rPr>
        <w:fldChar w:fldCharType="begin"/>
      </w:r>
      <w:r>
        <w:rPr>
          <w:noProof/>
        </w:rPr>
        <w:instrText xml:space="preserve"> PAGEREF _Toc199221157 \h </w:instrText>
      </w:r>
      <w:r>
        <w:rPr>
          <w:noProof/>
        </w:rPr>
      </w:r>
      <w:r>
        <w:rPr>
          <w:noProof/>
        </w:rPr>
        <w:fldChar w:fldCharType="separate"/>
      </w:r>
      <w:r>
        <w:rPr>
          <w:noProof/>
        </w:rPr>
        <w:t>30</w:t>
      </w:r>
      <w:r>
        <w:rPr>
          <w:noProof/>
        </w:rPr>
        <w:fldChar w:fldCharType="end"/>
      </w:r>
    </w:p>
    <w:p w14:paraId="0449FBB8" w14:textId="019D8810" w:rsidR="00270BCA" w:rsidRDefault="00270BCA">
      <w:pPr>
        <w:pStyle w:val="TOC3"/>
        <w:rPr>
          <w:rFonts w:asciiTheme="minorHAnsi" w:eastAsiaTheme="minorEastAsia" w:hAnsiTheme="minorHAnsi" w:cstheme="minorBidi"/>
          <w:iCs w:val="0"/>
          <w:noProof/>
          <w:kern w:val="2"/>
          <w:sz w:val="24"/>
          <w:szCs w:val="24"/>
          <w:lang w:val="en-RU" w:eastAsia="en-GB"/>
          <w14:ligatures w14:val="standardContextual"/>
        </w:rPr>
      </w:pPr>
      <w:r>
        <w:rPr>
          <w:noProof/>
        </w:rPr>
        <w:t>2.2.4</w:t>
      </w:r>
      <w:r w:rsidRPr="00270BCA">
        <w:rPr>
          <w:noProof/>
        </w:rPr>
        <w:t xml:space="preserve"> </w:t>
      </w:r>
      <w:r w:rsidRPr="000951A3">
        <w:rPr>
          <w:noProof/>
          <w:lang w:val="en-US"/>
        </w:rPr>
        <w:t>Backend</w:t>
      </w:r>
      <w:r>
        <w:rPr>
          <w:noProof/>
        </w:rPr>
        <w:t>-разработчик: Горшков Эдуард Геннадьевич РИ-320933</w:t>
      </w:r>
      <w:r>
        <w:rPr>
          <w:noProof/>
        </w:rPr>
        <w:tab/>
      </w:r>
      <w:r>
        <w:rPr>
          <w:noProof/>
        </w:rPr>
        <w:fldChar w:fldCharType="begin"/>
      </w:r>
      <w:r>
        <w:rPr>
          <w:noProof/>
        </w:rPr>
        <w:instrText xml:space="preserve"> PAGEREF _Toc199221158 \h </w:instrText>
      </w:r>
      <w:r>
        <w:rPr>
          <w:noProof/>
        </w:rPr>
      </w:r>
      <w:r>
        <w:rPr>
          <w:noProof/>
        </w:rPr>
        <w:fldChar w:fldCharType="separate"/>
      </w:r>
      <w:r>
        <w:rPr>
          <w:noProof/>
        </w:rPr>
        <w:t>34</w:t>
      </w:r>
      <w:r>
        <w:rPr>
          <w:noProof/>
        </w:rPr>
        <w:fldChar w:fldCharType="end"/>
      </w:r>
    </w:p>
    <w:p w14:paraId="254A7A44" w14:textId="3567DC51" w:rsidR="00270BCA" w:rsidRDefault="00270BCA">
      <w:pPr>
        <w:pStyle w:val="TOC3"/>
        <w:rPr>
          <w:rFonts w:asciiTheme="minorHAnsi" w:eastAsiaTheme="minorEastAsia" w:hAnsiTheme="minorHAnsi" w:cstheme="minorBidi"/>
          <w:iCs w:val="0"/>
          <w:noProof/>
          <w:kern w:val="2"/>
          <w:sz w:val="24"/>
          <w:szCs w:val="24"/>
          <w:lang w:val="en-RU" w:eastAsia="en-GB"/>
          <w14:ligatures w14:val="standardContextual"/>
        </w:rPr>
      </w:pPr>
      <w:r>
        <w:rPr>
          <w:noProof/>
        </w:rPr>
        <w:t>2.2.5 Геймдизайнер: Ватлин Алексей Юрьевич РИ-320946</w:t>
      </w:r>
      <w:r>
        <w:rPr>
          <w:noProof/>
        </w:rPr>
        <w:tab/>
      </w:r>
      <w:r>
        <w:rPr>
          <w:noProof/>
        </w:rPr>
        <w:fldChar w:fldCharType="begin"/>
      </w:r>
      <w:r>
        <w:rPr>
          <w:noProof/>
        </w:rPr>
        <w:instrText xml:space="preserve"> PAGEREF _Toc199221159 \h </w:instrText>
      </w:r>
      <w:r>
        <w:rPr>
          <w:noProof/>
        </w:rPr>
      </w:r>
      <w:r>
        <w:rPr>
          <w:noProof/>
        </w:rPr>
        <w:fldChar w:fldCharType="separate"/>
      </w:r>
      <w:r>
        <w:rPr>
          <w:noProof/>
        </w:rPr>
        <w:t>40</w:t>
      </w:r>
      <w:r>
        <w:rPr>
          <w:noProof/>
        </w:rPr>
        <w:fldChar w:fldCharType="end"/>
      </w:r>
    </w:p>
    <w:p w14:paraId="354153ED" w14:textId="69CEAA8B" w:rsidR="00270BCA" w:rsidRDefault="00270BCA">
      <w:pPr>
        <w:pStyle w:val="TOC1"/>
        <w:rPr>
          <w:rFonts w:asciiTheme="minorHAnsi" w:eastAsiaTheme="minorEastAsia" w:hAnsiTheme="minorHAnsi" w:cstheme="minorBidi"/>
          <w:bCs w:val="0"/>
          <w:noProof/>
          <w:kern w:val="2"/>
          <w:sz w:val="24"/>
          <w:szCs w:val="24"/>
          <w:lang w:val="en-RU" w:eastAsia="en-GB"/>
          <w14:ligatures w14:val="standardContextual"/>
        </w:rPr>
      </w:pPr>
      <w:r>
        <w:rPr>
          <w:noProof/>
        </w:rPr>
        <w:t>ЗАКЛЮЧЕНИЕ</w:t>
      </w:r>
      <w:r>
        <w:rPr>
          <w:noProof/>
        </w:rPr>
        <w:tab/>
      </w:r>
      <w:r>
        <w:rPr>
          <w:noProof/>
        </w:rPr>
        <w:fldChar w:fldCharType="begin"/>
      </w:r>
      <w:r>
        <w:rPr>
          <w:noProof/>
        </w:rPr>
        <w:instrText xml:space="preserve"> PAGEREF _Toc199221160 \h </w:instrText>
      </w:r>
      <w:r>
        <w:rPr>
          <w:noProof/>
        </w:rPr>
      </w:r>
      <w:r>
        <w:rPr>
          <w:noProof/>
        </w:rPr>
        <w:fldChar w:fldCharType="separate"/>
      </w:r>
      <w:r>
        <w:rPr>
          <w:noProof/>
        </w:rPr>
        <w:t>45</w:t>
      </w:r>
      <w:r>
        <w:rPr>
          <w:noProof/>
        </w:rPr>
        <w:fldChar w:fldCharType="end"/>
      </w:r>
    </w:p>
    <w:p w14:paraId="263D810B" w14:textId="752E4B0C" w:rsidR="00270BCA" w:rsidRDefault="00270BCA">
      <w:pPr>
        <w:pStyle w:val="TOC1"/>
        <w:rPr>
          <w:rFonts w:asciiTheme="minorHAnsi" w:eastAsiaTheme="minorEastAsia" w:hAnsiTheme="minorHAnsi" w:cstheme="minorBidi"/>
          <w:bCs w:val="0"/>
          <w:noProof/>
          <w:kern w:val="2"/>
          <w:sz w:val="24"/>
          <w:szCs w:val="24"/>
          <w:lang w:val="en-RU" w:eastAsia="en-GB"/>
          <w14:ligatures w14:val="standardContextual"/>
        </w:rPr>
      </w:pPr>
      <w:r>
        <w:rPr>
          <w:noProof/>
        </w:rPr>
        <w:t>СПИСОК ИСПОЛЬЗОВАННЫХ ИСТОЧНИКОВ</w:t>
      </w:r>
      <w:r>
        <w:rPr>
          <w:noProof/>
        </w:rPr>
        <w:tab/>
      </w:r>
      <w:r>
        <w:rPr>
          <w:noProof/>
        </w:rPr>
        <w:fldChar w:fldCharType="begin"/>
      </w:r>
      <w:r>
        <w:rPr>
          <w:noProof/>
        </w:rPr>
        <w:instrText xml:space="preserve"> PAGEREF _Toc199221161 \h </w:instrText>
      </w:r>
      <w:r>
        <w:rPr>
          <w:noProof/>
        </w:rPr>
      </w:r>
      <w:r>
        <w:rPr>
          <w:noProof/>
        </w:rPr>
        <w:fldChar w:fldCharType="separate"/>
      </w:r>
      <w:r>
        <w:rPr>
          <w:noProof/>
        </w:rPr>
        <w:t>47</w:t>
      </w:r>
      <w:r>
        <w:rPr>
          <w:noProof/>
        </w:rPr>
        <w:fldChar w:fldCharType="end"/>
      </w:r>
    </w:p>
    <w:p w14:paraId="208C4396" w14:textId="42A845E8" w:rsidR="00270BCA" w:rsidRDefault="00270BCA">
      <w:pPr>
        <w:pStyle w:val="TOC1"/>
        <w:rPr>
          <w:rFonts w:asciiTheme="minorHAnsi" w:eastAsiaTheme="minorEastAsia" w:hAnsiTheme="minorHAnsi" w:cstheme="minorBidi"/>
          <w:bCs w:val="0"/>
          <w:noProof/>
          <w:kern w:val="2"/>
          <w:sz w:val="24"/>
          <w:szCs w:val="24"/>
          <w:lang w:val="en-RU" w:eastAsia="en-GB"/>
          <w14:ligatures w14:val="standardContextual"/>
        </w:rPr>
      </w:pPr>
      <w:r w:rsidRPr="000951A3">
        <w:rPr>
          <w:caps/>
          <w:noProof/>
        </w:rPr>
        <w:t>Приложение A</w:t>
      </w:r>
      <w:r w:rsidRPr="000951A3">
        <w:rPr>
          <w:noProof/>
        </w:rPr>
        <w:t xml:space="preserve"> (обязательное)  Выдержка требований из технического задания на создание мобильной игры Around для популяризации активного образа жизни и социализации городского сообщества.</w:t>
      </w:r>
      <w:r>
        <w:rPr>
          <w:noProof/>
        </w:rPr>
        <w:tab/>
      </w:r>
      <w:r>
        <w:rPr>
          <w:noProof/>
        </w:rPr>
        <w:fldChar w:fldCharType="begin"/>
      </w:r>
      <w:r>
        <w:rPr>
          <w:noProof/>
        </w:rPr>
        <w:instrText xml:space="preserve"> PAGEREF _Toc199221162 \h </w:instrText>
      </w:r>
      <w:r>
        <w:rPr>
          <w:noProof/>
        </w:rPr>
      </w:r>
      <w:r>
        <w:rPr>
          <w:noProof/>
        </w:rPr>
        <w:fldChar w:fldCharType="separate"/>
      </w:r>
      <w:r>
        <w:rPr>
          <w:noProof/>
        </w:rPr>
        <w:t>48</w:t>
      </w:r>
      <w:r>
        <w:rPr>
          <w:noProof/>
        </w:rPr>
        <w:fldChar w:fldCharType="end"/>
      </w:r>
    </w:p>
    <w:p w14:paraId="12D92F33" w14:textId="40099AFF" w:rsidR="003E0010" w:rsidRDefault="002E5E1D" w:rsidP="00F731A3">
      <w:pPr>
        <w:pStyle w:val="14"/>
        <w:numPr>
          <w:ilvl w:val="0"/>
          <w:numId w:val="0"/>
        </w:numPr>
      </w:pPr>
      <w:r>
        <w:fldChar w:fldCharType="end"/>
      </w:r>
    </w:p>
    <w:p w14:paraId="3AA55090" w14:textId="32468FED" w:rsidR="001B2C02" w:rsidRPr="001B2C02" w:rsidRDefault="001B2C02" w:rsidP="001B2C02">
      <w:pPr>
        <w:spacing w:after="160"/>
        <w:rPr>
          <w:rFonts w:ascii="Times New Roman" w:eastAsia="Times New Roman" w:hAnsi="Times New Roman" w:cs="Times New Roman"/>
          <w:sz w:val="28"/>
          <w:szCs w:val="20"/>
        </w:rPr>
      </w:pPr>
      <w:r>
        <w:br w:type="page"/>
      </w:r>
    </w:p>
    <w:p w14:paraId="30F47EA3" w14:textId="77777777" w:rsidR="0090634C" w:rsidRDefault="002040D4" w:rsidP="00881391">
      <w:pPr>
        <w:pStyle w:val="11"/>
      </w:pPr>
      <w:bookmarkStart w:id="1" w:name="_Toc477525054"/>
      <w:bookmarkStart w:id="2" w:name="_Toc477526584"/>
      <w:bookmarkStart w:id="3" w:name="_Toc477526799"/>
      <w:bookmarkStart w:id="4" w:name="_Toc477529024"/>
      <w:bookmarkStart w:id="5" w:name="_Toc477530295"/>
      <w:bookmarkStart w:id="6" w:name="_Toc477532636"/>
      <w:bookmarkStart w:id="7" w:name="_Toc8214329"/>
      <w:bookmarkStart w:id="8" w:name="_Toc164096957"/>
      <w:bookmarkStart w:id="9" w:name="_Toc196860985"/>
      <w:bookmarkStart w:id="10" w:name="_Toc196862091"/>
      <w:bookmarkStart w:id="11" w:name="_Toc196862360"/>
      <w:bookmarkStart w:id="12" w:name="_Toc196862598"/>
      <w:bookmarkStart w:id="13" w:name="_Toc196862842"/>
      <w:bookmarkStart w:id="14" w:name="_Toc196863067"/>
      <w:bookmarkStart w:id="15" w:name="_Toc199221147"/>
      <w:r w:rsidRPr="003D504D">
        <w:lastRenderedPageBreak/>
        <w:t>В</w:t>
      </w:r>
      <w:r w:rsidR="00B26509">
        <w:t>ВЕДЕНИЕ</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2EAAF527" w14:textId="77777777" w:rsidR="00B07C0B" w:rsidRDefault="00B07C0B" w:rsidP="00B07C0B">
      <w:pPr>
        <w:pStyle w:val="2"/>
      </w:pPr>
    </w:p>
    <w:p w14:paraId="55D7D5A6" w14:textId="4C4DF7A2" w:rsidR="00536FC0" w:rsidRDefault="00536FC0" w:rsidP="00536FC0">
      <w:pPr>
        <w:pStyle w:val="2"/>
      </w:pPr>
      <w:r>
        <w:t>В условиях стремительной цифровизации досуга и преобладания сидячего образа жизни проблема недостаточной физической активности среди населения приобретает особую актуальность. Особенно остро она стоит среди молодежи и городских жителей, которые в повседневной жизни все чаще отдают предпочтение видеоиграм, социальным сетям и просмотру контента в интернете. Обычные прогулки кажутся скучными и не вызывают интереса, что приводит к снижению физической активности, ухудшению ментального и физического здоровья, социальной изоляции и снижению общего качества жизни.</w:t>
      </w:r>
    </w:p>
    <w:p w14:paraId="3C6D5CDA" w14:textId="25F84EDE" w:rsidR="00536FC0" w:rsidRDefault="00536FC0" w:rsidP="003800D0">
      <w:pPr>
        <w:pStyle w:val="2"/>
      </w:pPr>
      <w:r>
        <w:t xml:space="preserve">По данным </w:t>
      </w:r>
      <w:r>
        <w:t xml:space="preserve">сервиса </w:t>
      </w:r>
      <w:r>
        <w:t xml:space="preserve">Google </w:t>
      </w:r>
      <w:proofErr w:type="spellStart"/>
      <w:r>
        <w:t>Trends</w:t>
      </w:r>
      <w:proofErr w:type="spellEnd"/>
      <w:r>
        <w:t>, с 2017 по 2025 год популярность поисковых запросов «одиночество» и «ожирение» среди российских пользователей практически удвоилась. Также наблюдается устойчивый рост интереса к запросу «куда сходить», особенно после пандемии COVID-19. Эти данные указывают</w:t>
      </w:r>
      <w:r w:rsidR="00996C4B">
        <w:t xml:space="preserve"> </w:t>
      </w:r>
      <w:r>
        <w:t>на рост негативных последствий малоподвижного образа жизни</w:t>
      </w:r>
      <w:r w:rsidR="00180C55">
        <w:t xml:space="preserve"> </w:t>
      </w:r>
      <w:r>
        <w:t>и на потребность людей в новых форматах активного досуга.</w:t>
      </w:r>
    </w:p>
    <w:p w14:paraId="1DDC0E31" w14:textId="2038DEF9" w:rsidR="003800D0" w:rsidRDefault="00536FC0" w:rsidP="00F231B8">
      <w:pPr>
        <w:pStyle w:val="2"/>
      </w:pPr>
      <w:r>
        <w:t xml:space="preserve">Проведённый опрос среди представителей целевой аудитории (молодежь, офисные сотрудники, пожилые люди) подтвердил эти выводы: более 60% участников выходят на прогулки раз в неделю и реже, ссылаясь на нехватку мотивации и предпочтение пассивного отдыха. При этом значительное большинство респондентов выразили заинтересованность в более насыщенном и игровом формате городской активности, сочетающем физическое движение, исследование новых мест и участие в </w:t>
      </w:r>
      <w:r w:rsidR="00CA4ACD">
        <w:t>мероприятиях</w:t>
      </w:r>
      <w:r>
        <w:t>.</w:t>
      </w:r>
    </w:p>
    <w:p w14:paraId="1BF02790" w14:textId="2CD7680C" w:rsidR="005566F3" w:rsidRDefault="005566F3" w:rsidP="005566F3">
      <w:pPr>
        <w:pStyle w:val="2"/>
      </w:pPr>
      <w:r>
        <w:t>Объект проектирования – мобильное приложение</w:t>
      </w:r>
      <w:r w:rsidR="000D4E3F">
        <w:t xml:space="preserve">-игра для смартфонов под управлением операционной системы </w:t>
      </w:r>
      <w:r w:rsidR="000D4E3F">
        <w:rPr>
          <w:lang w:val="en-US"/>
        </w:rPr>
        <w:t>Android</w:t>
      </w:r>
      <w:r>
        <w:t>.</w:t>
      </w:r>
    </w:p>
    <w:p w14:paraId="672A8332" w14:textId="74103CF8" w:rsidR="005566F3" w:rsidRPr="00327665" w:rsidRDefault="005566F3" w:rsidP="005566F3">
      <w:pPr>
        <w:pStyle w:val="2"/>
      </w:pPr>
      <w:r>
        <w:t xml:space="preserve">Предмет проектной работы – разработка и реализация </w:t>
      </w:r>
      <w:r w:rsidR="000D4E3F">
        <w:rPr>
          <w:lang w:val="en-US"/>
        </w:rPr>
        <w:t>Android</w:t>
      </w:r>
      <w:r>
        <w:t>-приложения с элементами игры и социальной вовлеченности.</w:t>
      </w:r>
    </w:p>
    <w:p w14:paraId="19DA6589" w14:textId="174822B0" w:rsidR="005566F3" w:rsidRDefault="005566F3" w:rsidP="000D4E3F">
      <w:pPr>
        <w:pStyle w:val="2"/>
      </w:pPr>
      <w:r>
        <w:lastRenderedPageBreak/>
        <w:t xml:space="preserve">Цель проекта – спроектировать и реализовать мобильное приложение </w:t>
      </w:r>
      <w:proofErr w:type="spellStart"/>
      <w:r>
        <w:t>Around</w:t>
      </w:r>
      <w:proofErr w:type="spellEnd"/>
      <w:r>
        <w:t>, мотивирующее пользователей к физической активности, исследованию городской среды и участию в жизни локального сообщества.</w:t>
      </w:r>
    </w:p>
    <w:p w14:paraId="6A75E5F3" w14:textId="77777777" w:rsidR="005566F3" w:rsidRDefault="005566F3" w:rsidP="005566F3">
      <w:pPr>
        <w:pStyle w:val="2"/>
      </w:pPr>
      <w:r>
        <w:t>Для достижения этой цели были поставлены следующие задачи:</w:t>
      </w:r>
    </w:p>
    <w:p w14:paraId="4803896C" w14:textId="6BA6760B" w:rsidR="005566F3" w:rsidRDefault="005566F3" w:rsidP="000F0658">
      <w:pPr>
        <w:pStyle w:val="52"/>
      </w:pPr>
      <w:r>
        <w:tab/>
        <w:t xml:space="preserve">сформулировать концепцию мобильного приложения, направленного </w:t>
      </w:r>
      <w:r w:rsidR="000D4E3F">
        <w:t>на популяризацию активного образа жизни и социализацию городского сообщества</w:t>
      </w:r>
      <w:r>
        <w:t>;</w:t>
      </w:r>
    </w:p>
    <w:p w14:paraId="4ABBCE86" w14:textId="6F1FE761" w:rsidR="005566F3" w:rsidRDefault="005566F3" w:rsidP="000F0658">
      <w:pPr>
        <w:pStyle w:val="52"/>
      </w:pPr>
      <w:r>
        <w:tab/>
        <w:t>проанализировать конкурентов в смежных сегментах и выявить их сильные и слабые стороны;</w:t>
      </w:r>
    </w:p>
    <w:p w14:paraId="21EEBFCD" w14:textId="6C0B7848" w:rsidR="005566F3" w:rsidRDefault="005566F3" w:rsidP="000F0658">
      <w:pPr>
        <w:pStyle w:val="52"/>
      </w:pPr>
      <w:r>
        <w:tab/>
        <w:t>разработать игровую механику на основе захвата территорий с использованием геолокации;</w:t>
      </w:r>
    </w:p>
    <w:p w14:paraId="5F40DC22" w14:textId="7ED0B7DC" w:rsidR="005566F3" w:rsidRDefault="005566F3" w:rsidP="000F0658">
      <w:pPr>
        <w:pStyle w:val="52"/>
      </w:pPr>
      <w:r>
        <w:tab/>
        <w:t>внедрить систему командных взаимодействий, игровых навыков, валют и заданий;</w:t>
      </w:r>
    </w:p>
    <w:p w14:paraId="5649FB30" w14:textId="6C0C13BF" w:rsidR="005566F3" w:rsidRDefault="005566F3" w:rsidP="000F0658">
      <w:pPr>
        <w:pStyle w:val="52"/>
      </w:pPr>
      <w:r>
        <w:tab/>
        <w:t>реализовать отображение событий и достопримечательностей на карте, как социально-культурный элемент приложения;</w:t>
      </w:r>
    </w:p>
    <w:p w14:paraId="6F363D6C" w14:textId="0ACAAFD1" w:rsidR="005566F3" w:rsidRDefault="005566F3" w:rsidP="000F0658">
      <w:pPr>
        <w:pStyle w:val="52"/>
      </w:pPr>
      <w:r>
        <w:tab/>
        <w:t>спроектировать систему</w:t>
      </w:r>
      <w:r w:rsidR="000D4E3F">
        <w:t xml:space="preserve"> с учетом возможностей для потенциальной</w:t>
      </w:r>
      <w:r>
        <w:t xml:space="preserve"> монетизации </w:t>
      </w:r>
      <w:r w:rsidR="000D4E3F">
        <w:t>через рекламные интеграции или покупки виртуальных предметов или валюты</w:t>
      </w:r>
      <w:r>
        <w:t>;</w:t>
      </w:r>
    </w:p>
    <w:p w14:paraId="25F51908" w14:textId="6DF4A55D" w:rsidR="005566F3" w:rsidRPr="00DD3A3A" w:rsidRDefault="005566F3" w:rsidP="000F0658">
      <w:pPr>
        <w:pStyle w:val="52"/>
      </w:pPr>
      <w:r>
        <w:tab/>
        <w:t xml:space="preserve">создать работающее </w:t>
      </w:r>
      <w:proofErr w:type="spellStart"/>
      <w:r>
        <w:t>Android</w:t>
      </w:r>
      <w:proofErr w:type="spellEnd"/>
      <w:r>
        <w:t xml:space="preserve">-приложение с использованием </w:t>
      </w:r>
      <w:proofErr w:type="spellStart"/>
      <w:r>
        <w:t>Kotlin</w:t>
      </w:r>
      <w:proofErr w:type="spellEnd"/>
      <w:r>
        <w:t xml:space="preserve"> и </w:t>
      </w:r>
      <w:proofErr w:type="spellStart"/>
      <w:r>
        <w:t>Jetpack</w:t>
      </w:r>
      <w:proofErr w:type="spellEnd"/>
      <w:r>
        <w:t xml:space="preserve"> </w:t>
      </w:r>
      <w:proofErr w:type="spellStart"/>
      <w:r>
        <w:t>Compose</w:t>
      </w:r>
      <w:proofErr w:type="spellEnd"/>
      <w:r w:rsidR="00FF1F15" w:rsidRPr="00FF1F15">
        <w:t xml:space="preserve"> [3]</w:t>
      </w:r>
      <w:r>
        <w:t>, с серверной частью на Java Spring.</w:t>
      </w:r>
    </w:p>
    <w:p w14:paraId="4EE6DCC3" w14:textId="60DDD190" w:rsidR="005566F3" w:rsidRPr="000F0658" w:rsidRDefault="005566F3" w:rsidP="000F0658">
      <w:pPr>
        <w:pStyle w:val="2"/>
      </w:pPr>
      <w:r w:rsidRPr="000F0658">
        <w:t xml:space="preserve">Проект направлен на решение актуальной социальной проблемы – недостаточной физической активности городской молодежи. Приложение ориентировано на пользователей в возрасте от 14 до 30 лет и предлагает альтернативу традиционным играм и развлекательным сервисам. Его отличительной особенностью является не только геймификация активности, но и интеграция с реальной городской средой, что делает </w:t>
      </w:r>
      <w:proofErr w:type="spellStart"/>
      <w:r w:rsidR="00CA4ACD">
        <w:t>Around</w:t>
      </w:r>
      <w:proofErr w:type="spellEnd"/>
      <w:r w:rsidRPr="000F0658">
        <w:t xml:space="preserve"> инструментом не только для развлечения, но и для улучшения качества жизни.</w:t>
      </w:r>
    </w:p>
    <w:p w14:paraId="19967AB4" w14:textId="353F9B59" w:rsidR="00820BDD" w:rsidRPr="00820BDD" w:rsidRDefault="00820BDD" w:rsidP="00820BDD">
      <w:pPr>
        <w:pStyle w:val="2"/>
      </w:pPr>
      <w:r w:rsidRPr="00820BDD">
        <w:rPr>
          <w:lang w:val="en-RU"/>
        </w:rPr>
        <w:t xml:space="preserve">Область применения приложения </w:t>
      </w:r>
      <w:r w:rsidR="00812DF2">
        <w:rPr>
          <w:lang w:val="en-RU"/>
        </w:rPr>
        <w:t>–</w:t>
      </w:r>
      <w:r w:rsidRPr="00820BDD">
        <w:rPr>
          <w:lang w:val="en-RU"/>
        </w:rPr>
        <w:t xml:space="preserve"> мобильные устройства на платформе Android. Основная аудитория </w:t>
      </w:r>
      <w:r w:rsidR="00812DF2">
        <w:rPr>
          <w:lang w:val="en-RU"/>
        </w:rPr>
        <w:t>–</w:t>
      </w:r>
      <w:r w:rsidRPr="00820BDD">
        <w:rPr>
          <w:lang w:val="en-RU"/>
        </w:rPr>
        <w:t xml:space="preserve"> молодые люди в возрасте от 14 до 30 лет: школьники, студенты, офисные сотрудники и другие пользователи, чья </w:t>
      </w:r>
      <w:r w:rsidRPr="00820BDD">
        <w:rPr>
          <w:lang w:val="en-RU"/>
        </w:rPr>
        <w:lastRenderedPageBreak/>
        <w:t xml:space="preserve">деятельность связана с малоподвижным образом жизни. Приложение предназначено для того, чтобы помочь им чаще выходить на улицу, больше двигаться и включаться в жизнь города. Кроме того, проект может быть интересен организаторам мероприятий, городским туристическим службам и представителям локального бизнеса </w:t>
      </w:r>
      <w:r w:rsidR="00812DF2">
        <w:rPr>
          <w:lang w:val="en-RU"/>
        </w:rPr>
        <w:t>–</w:t>
      </w:r>
      <w:r w:rsidRPr="00820BDD">
        <w:rPr>
          <w:lang w:val="en-RU"/>
        </w:rPr>
        <w:t xml:space="preserve"> как инструмент взаимодействия с аудиторией.</w:t>
      </w:r>
    </w:p>
    <w:p w14:paraId="1370E424" w14:textId="55BB3645" w:rsidR="00820BDD" w:rsidRPr="00820BDD" w:rsidRDefault="00820BDD" w:rsidP="00820BDD">
      <w:pPr>
        <w:pStyle w:val="2"/>
      </w:pPr>
      <w:r w:rsidRPr="00820BDD">
        <w:rPr>
          <w:lang w:val="en-RU"/>
        </w:rPr>
        <w:t>В ходе проекта планируется разработать рабочий прототип Android-приложения Around. Он будет включать основные игровые функции, пользовательский интерфейс, механику командных соревнований и отображение городских событий. По завершении работы ожидается получение полноценного программного продукта, пригодного для первичного тестирования и последующей доработки.</w:t>
      </w:r>
    </w:p>
    <w:p w14:paraId="57A93BDA" w14:textId="2187473D" w:rsidR="00820BDD" w:rsidRPr="00820BDD" w:rsidRDefault="00820BDD" w:rsidP="00820BDD">
      <w:pPr>
        <w:pStyle w:val="2"/>
      </w:pPr>
      <w:r w:rsidRPr="00820BDD">
        <w:rPr>
          <w:lang w:val="en-RU"/>
        </w:rPr>
        <w:t>Приложение должно помочь пользователям выработать полезные привычки, повысить интерес к городской среде и дать новый формат для общения и участия в совместной активности.</w:t>
      </w:r>
    </w:p>
    <w:p w14:paraId="4BC55FAB" w14:textId="126A0605" w:rsidR="003E1B71" w:rsidRPr="00820BDD" w:rsidRDefault="00820BDD" w:rsidP="00820BDD">
      <w:pPr>
        <w:pStyle w:val="2"/>
        <w:rPr>
          <w:highlight w:val="yellow"/>
          <w:lang w:val="en-RU"/>
        </w:rPr>
      </w:pPr>
      <w:r w:rsidRPr="00820BDD">
        <w:rPr>
          <w:lang w:val="en-RU"/>
        </w:rPr>
        <w:t>Таким образом, проект Around решает актуальные задачи, связанные с образом жизни и социальной вовлечённостью, и при этом имеет потенциал для роста и интеграции в городскую цифровую инфраструктуру.</w:t>
      </w:r>
    </w:p>
    <w:p w14:paraId="09C48AB7" w14:textId="77777777" w:rsidR="00306877" w:rsidRDefault="00306877" w:rsidP="00306877">
      <w:pPr>
        <w:pStyle w:val="52"/>
        <w:numPr>
          <w:ilvl w:val="0"/>
          <w:numId w:val="0"/>
        </w:numPr>
        <w:rPr>
          <w:highlight w:val="yellow"/>
        </w:rPr>
      </w:pPr>
    </w:p>
    <w:p w14:paraId="468D3D57" w14:textId="090226E7" w:rsidR="002E5600" w:rsidRPr="00306877" w:rsidRDefault="00306877" w:rsidP="00306877">
      <w:pPr>
        <w:spacing w:after="160"/>
        <w:rPr>
          <w:highlight w:val="yellow"/>
        </w:rPr>
      </w:pPr>
      <w:r>
        <w:rPr>
          <w:highlight w:val="yellow"/>
        </w:rPr>
        <w:br w:type="page"/>
      </w:r>
    </w:p>
    <w:p w14:paraId="33771716" w14:textId="15906133" w:rsidR="00887174" w:rsidRDefault="00B42689" w:rsidP="00881391">
      <w:pPr>
        <w:pStyle w:val="12"/>
      </w:pPr>
      <w:bookmarkStart w:id="16" w:name="_Toc199221148"/>
      <w:r>
        <w:lastRenderedPageBreak/>
        <w:t>Подготовка к реализации программного продукта</w:t>
      </w:r>
      <w:bookmarkEnd w:id="16"/>
    </w:p>
    <w:p w14:paraId="17AE5D75" w14:textId="77777777" w:rsidR="00047D25" w:rsidRPr="00047D25" w:rsidRDefault="00047D25" w:rsidP="005E2607">
      <w:pPr>
        <w:pStyle w:val="2"/>
        <w:spacing w:line="240" w:lineRule="auto"/>
        <w:rPr>
          <w:lang w:eastAsia="en-US"/>
        </w:rPr>
      </w:pPr>
    </w:p>
    <w:p w14:paraId="7ABD70B8" w14:textId="0D8EF5DD" w:rsidR="005F7E15" w:rsidRDefault="00897C2C" w:rsidP="00987462">
      <w:pPr>
        <w:pStyle w:val="13"/>
      </w:pPr>
      <w:bookmarkStart w:id="17" w:name="_Toc199221149"/>
      <w:r>
        <w:t xml:space="preserve">Анализ </w:t>
      </w:r>
      <w:r w:rsidR="00A613EB">
        <w:t>и сопоставление аналогов</w:t>
      </w:r>
      <w:bookmarkEnd w:id="17"/>
    </w:p>
    <w:p w14:paraId="2B00BA82" w14:textId="77777777" w:rsidR="00047D25" w:rsidRPr="00047D25" w:rsidRDefault="00047D25" w:rsidP="00047D25">
      <w:pPr>
        <w:pStyle w:val="2"/>
        <w:rPr>
          <w:lang w:eastAsia="en-US"/>
        </w:rPr>
      </w:pPr>
    </w:p>
    <w:p w14:paraId="7551BE20" w14:textId="5F91B1A3" w:rsidR="0051696E" w:rsidRDefault="001246B4" w:rsidP="00EC7F94">
      <w:pPr>
        <w:pStyle w:val="2"/>
        <w:rPr>
          <w:lang w:eastAsia="en-US"/>
        </w:rPr>
      </w:pPr>
      <w:r>
        <w:rPr>
          <w:lang w:eastAsia="en-US"/>
        </w:rPr>
        <w:t xml:space="preserve">Перед реализацией проекта </w:t>
      </w:r>
      <w:r w:rsidR="008C7D07">
        <w:rPr>
          <w:lang w:eastAsia="en-US"/>
        </w:rPr>
        <w:t xml:space="preserve">была выделена </w:t>
      </w:r>
      <w:r w:rsidR="00BB00F2">
        <w:rPr>
          <w:lang w:eastAsia="en-US"/>
        </w:rPr>
        <w:t>ниш</w:t>
      </w:r>
      <w:r w:rsidR="008C7D07">
        <w:rPr>
          <w:lang w:eastAsia="en-US"/>
        </w:rPr>
        <w:t>а</w:t>
      </w:r>
      <w:r w:rsidR="00BB00F2">
        <w:rPr>
          <w:lang w:eastAsia="en-US"/>
        </w:rPr>
        <w:t xml:space="preserve"> рынка мобильных приложений, к которым будет относиться </w:t>
      </w:r>
      <w:r w:rsidR="00946C49">
        <w:rPr>
          <w:lang w:val="en-US" w:eastAsia="en-US"/>
        </w:rPr>
        <w:t>Around</w:t>
      </w:r>
      <w:r w:rsidR="00946C49">
        <w:rPr>
          <w:lang w:eastAsia="en-US"/>
        </w:rPr>
        <w:t xml:space="preserve"> – </w:t>
      </w:r>
      <w:r w:rsidR="00142940">
        <w:rPr>
          <w:lang w:eastAsia="en-US"/>
        </w:rPr>
        <w:t>геолокационные игры.</w:t>
      </w:r>
      <w:r w:rsidR="00BB00F2">
        <w:rPr>
          <w:lang w:eastAsia="en-US"/>
        </w:rPr>
        <w:t xml:space="preserve"> </w:t>
      </w:r>
      <w:r w:rsidR="00643B68">
        <w:rPr>
          <w:lang w:eastAsia="en-US"/>
        </w:rPr>
        <w:t>Из</w:t>
      </w:r>
      <w:r w:rsidR="00495C09">
        <w:rPr>
          <w:lang w:eastAsia="en-US"/>
        </w:rPr>
        <w:t xml:space="preserve"> данной категории </w:t>
      </w:r>
      <w:r w:rsidR="00643B68">
        <w:rPr>
          <w:lang w:eastAsia="en-US"/>
        </w:rPr>
        <w:t>были отобраны мобильные приложения, прямо или косвенно</w:t>
      </w:r>
      <w:r w:rsidR="00F743AD">
        <w:rPr>
          <w:lang w:eastAsia="en-US"/>
        </w:rPr>
        <w:t xml:space="preserve"> представляющие</w:t>
      </w:r>
      <w:r w:rsidR="00643B68">
        <w:rPr>
          <w:lang w:eastAsia="en-US"/>
        </w:rPr>
        <w:t xml:space="preserve"> конкур</w:t>
      </w:r>
      <w:r w:rsidR="00F743AD">
        <w:rPr>
          <w:lang w:eastAsia="en-US"/>
        </w:rPr>
        <w:t>енцию</w:t>
      </w:r>
      <w:r w:rsidR="000E067C">
        <w:rPr>
          <w:lang w:eastAsia="en-US"/>
        </w:rPr>
        <w:t xml:space="preserve"> </w:t>
      </w:r>
      <w:r w:rsidR="000E067C">
        <w:rPr>
          <w:lang w:val="en-US" w:eastAsia="en-US"/>
        </w:rPr>
        <w:t xml:space="preserve">Around. </w:t>
      </w:r>
    </w:p>
    <w:p w14:paraId="2BE0137D" w14:textId="1315980D" w:rsidR="00EC7F94" w:rsidRDefault="0051696E" w:rsidP="00EC7F94">
      <w:pPr>
        <w:pStyle w:val="2"/>
        <w:rPr>
          <w:lang w:eastAsia="en-US"/>
        </w:rPr>
      </w:pPr>
      <w:r>
        <w:rPr>
          <w:lang w:eastAsia="en-US"/>
        </w:rPr>
        <w:t>Таковыми являются:</w:t>
      </w:r>
    </w:p>
    <w:p w14:paraId="71315C75" w14:textId="266A0ABC" w:rsidR="00EC7F94" w:rsidRPr="00111521" w:rsidRDefault="0051696E" w:rsidP="0073227B">
      <w:pPr>
        <w:pStyle w:val="53"/>
      </w:pPr>
      <w:r>
        <w:rPr>
          <w:lang w:val="en-US"/>
        </w:rPr>
        <w:t>Ingress</w:t>
      </w:r>
      <w:r w:rsidR="002908B9" w:rsidRPr="0061493A">
        <w:t xml:space="preserve"> </w:t>
      </w:r>
      <w:r w:rsidR="002908B9">
        <w:t xml:space="preserve">– </w:t>
      </w:r>
      <w:r w:rsidR="0073227B">
        <w:t xml:space="preserve">это </w:t>
      </w:r>
      <w:r w:rsidR="00CA4ACD">
        <w:t xml:space="preserve">уже несуществующая или «мертвая», но в прошлом популярная </w:t>
      </w:r>
      <w:r w:rsidR="0073227B">
        <w:t xml:space="preserve">мобильная AR-игра от компании </w:t>
      </w:r>
      <w:proofErr w:type="spellStart"/>
      <w:r w:rsidR="0073227B">
        <w:t>Niantic</w:t>
      </w:r>
      <w:proofErr w:type="spellEnd"/>
      <w:r w:rsidR="0073227B">
        <w:t>, основанная на технологии дополненной реальности и геолокации</w:t>
      </w:r>
      <w:r w:rsidR="00CA4ACD">
        <w:t>, в которой</w:t>
      </w:r>
      <w:r w:rsidR="0073227B">
        <w:t xml:space="preserve"> </w:t>
      </w:r>
      <w:r w:rsidR="00CA4ACD">
        <w:t>и</w:t>
      </w:r>
      <w:r w:rsidR="0073227B">
        <w:t xml:space="preserve">гроки делятся на две фракции и сражаются за контроль над </w:t>
      </w:r>
      <w:r w:rsidR="0073227B">
        <w:t>«</w:t>
      </w:r>
      <w:r w:rsidR="0073227B">
        <w:t>порталами</w:t>
      </w:r>
      <w:r w:rsidR="0073227B">
        <w:t>»</w:t>
      </w:r>
      <w:r w:rsidR="0073227B">
        <w:t>, привязанными к реальным объектам (памятникам, зданиям, арт-объектам)</w:t>
      </w:r>
      <w:r w:rsidR="00CA4ACD">
        <w:t>, а их</w:t>
      </w:r>
      <w:r w:rsidR="0073227B">
        <w:t xml:space="preserve"> </w:t>
      </w:r>
      <w:r w:rsidR="00CA4ACD">
        <w:t>ц</w:t>
      </w:r>
      <w:r w:rsidR="0073227B">
        <w:t xml:space="preserve">ель </w:t>
      </w:r>
      <w:r w:rsidR="00812DF2">
        <w:t>–</w:t>
      </w:r>
      <w:r w:rsidR="0073227B">
        <w:t xml:space="preserve"> захватывать и связывать порталы, формируя контролируемые зоны на карте </w:t>
      </w:r>
      <w:proofErr w:type="gramStart"/>
      <w:r w:rsidR="0073227B">
        <w:t>мира</w:t>
      </w:r>
      <w:r w:rsidR="0073227B" w:rsidRPr="0073227B">
        <w:t>;</w:t>
      </w:r>
      <w:proofErr w:type="gramEnd"/>
    </w:p>
    <w:p w14:paraId="29585820" w14:textId="42567264" w:rsidR="00111521" w:rsidRPr="00C4547A" w:rsidRDefault="004F740F" w:rsidP="0051696E">
      <w:pPr>
        <w:pStyle w:val="53"/>
      </w:pPr>
      <w:r>
        <w:rPr>
          <w:lang w:val="en-US"/>
        </w:rPr>
        <w:t>Pok</w:t>
      </w:r>
      <w:r w:rsidR="006432C4" w:rsidRPr="00BC6F2F">
        <w:t>é</w:t>
      </w:r>
      <w:proofErr w:type="spellStart"/>
      <w:r>
        <w:rPr>
          <w:lang w:val="en-US"/>
        </w:rPr>
        <w:t>mon</w:t>
      </w:r>
      <w:proofErr w:type="spellEnd"/>
      <w:r w:rsidR="00C4547A" w:rsidRPr="006432C4">
        <w:t xml:space="preserve"> </w:t>
      </w:r>
      <w:r w:rsidR="00C4547A">
        <w:rPr>
          <w:lang w:val="en-US"/>
        </w:rPr>
        <w:t>GO</w:t>
      </w:r>
      <w:r w:rsidR="00DF3B78">
        <w:t xml:space="preserve"> – </w:t>
      </w:r>
      <w:r w:rsidR="006432C4" w:rsidRPr="006432C4">
        <w:t xml:space="preserve">мобильная игра с элементами дополненной реальности, в которой пользователи исследуют реальные локации с целью поимки виртуальных существ </w:t>
      </w:r>
      <w:r w:rsidR="006432C4">
        <w:t>–</w:t>
      </w:r>
      <w:r w:rsidR="006432C4" w:rsidRPr="006432C4">
        <w:t xml:space="preserve"> </w:t>
      </w:r>
      <w:proofErr w:type="gramStart"/>
      <w:r w:rsidR="006432C4" w:rsidRPr="006432C4">
        <w:t>покемонов</w:t>
      </w:r>
      <w:r w:rsidR="00BC6F2F" w:rsidRPr="00BC6F2F">
        <w:t>;</w:t>
      </w:r>
      <w:proofErr w:type="gramEnd"/>
    </w:p>
    <w:p w14:paraId="24324D79" w14:textId="63B8408E" w:rsidR="00C4547A" w:rsidRPr="00C4547A" w:rsidRDefault="00C4547A" w:rsidP="0051696E">
      <w:pPr>
        <w:pStyle w:val="53"/>
      </w:pPr>
      <w:r>
        <w:rPr>
          <w:lang w:val="en-US"/>
        </w:rPr>
        <w:t>Fog</w:t>
      </w:r>
      <w:r w:rsidRPr="00725675">
        <w:t xml:space="preserve"> </w:t>
      </w:r>
      <w:r>
        <w:rPr>
          <w:lang w:val="en-US"/>
        </w:rPr>
        <w:t>of</w:t>
      </w:r>
      <w:r w:rsidRPr="00725675">
        <w:t xml:space="preserve"> </w:t>
      </w:r>
      <w:r>
        <w:rPr>
          <w:lang w:val="en-US"/>
        </w:rPr>
        <w:t>World</w:t>
      </w:r>
      <w:r w:rsidR="00725675" w:rsidRPr="00725675">
        <w:t xml:space="preserve"> – </w:t>
      </w:r>
      <w:r w:rsidR="00725675" w:rsidRPr="00725675">
        <w:t xml:space="preserve">геолокационное приложение, визуализирующее маршрут пользователя на карте мира, стирая «туман» с посещённых </w:t>
      </w:r>
      <w:proofErr w:type="gramStart"/>
      <w:r w:rsidR="00725675" w:rsidRPr="00725675">
        <w:t>территорий</w:t>
      </w:r>
      <w:r w:rsidRPr="00725675">
        <w:t>;</w:t>
      </w:r>
      <w:proofErr w:type="gramEnd"/>
    </w:p>
    <w:p w14:paraId="1F9A8C28" w14:textId="307720E5" w:rsidR="007F60FF" w:rsidRPr="00F33612" w:rsidRDefault="004B6298" w:rsidP="001D636F">
      <w:pPr>
        <w:pStyle w:val="53"/>
      </w:pPr>
      <w:r w:rsidRPr="00D04020">
        <w:rPr>
          <w:lang w:val="en-US"/>
        </w:rPr>
        <w:t>BFF</w:t>
      </w:r>
      <w:r w:rsidR="00D04020">
        <w:t xml:space="preserve"> и </w:t>
      </w:r>
      <w:r w:rsidR="00D04020" w:rsidRPr="00D04020">
        <w:rPr>
          <w:lang w:val="en-US"/>
        </w:rPr>
        <w:t>Blink</w:t>
      </w:r>
      <w:r w:rsidR="00497984" w:rsidRPr="00497984">
        <w:t xml:space="preserve"> – </w:t>
      </w:r>
      <w:r w:rsidR="00D04020">
        <w:t xml:space="preserve">геолокационное приложение социального характера с возможностью делиться собственной геолокацией с друзьями и </w:t>
      </w:r>
      <w:proofErr w:type="gramStart"/>
      <w:r w:rsidR="00D04020">
        <w:t>знакомыми</w:t>
      </w:r>
      <w:r w:rsidR="007F60FF" w:rsidRPr="00497984">
        <w:t>;</w:t>
      </w:r>
      <w:proofErr w:type="gramEnd"/>
    </w:p>
    <w:p w14:paraId="4B8FEE14" w14:textId="4F58DA19" w:rsidR="00F33612" w:rsidRPr="004F740F" w:rsidRDefault="00F33612" w:rsidP="0051696E">
      <w:pPr>
        <w:pStyle w:val="53"/>
      </w:pPr>
      <w:r>
        <w:rPr>
          <w:lang w:val="en-US"/>
        </w:rPr>
        <w:t>Snapchat</w:t>
      </w:r>
      <w:r w:rsidR="00D04020" w:rsidRPr="00EB7B04">
        <w:t xml:space="preserve"> – </w:t>
      </w:r>
      <w:r w:rsidR="00EB7B04" w:rsidRPr="00EB7B04">
        <w:t>социальное приложение с поддержкой дополненной реальности, функцией обмена фото- и видеосообщениями, а также отображением местоположения друзей на интерактивной карте</w:t>
      </w:r>
      <w:r w:rsidR="00EB7B04" w:rsidRPr="00EB7B04">
        <w:t>.</w:t>
      </w:r>
    </w:p>
    <w:p w14:paraId="17778600" w14:textId="77EFBA86" w:rsidR="004F740F" w:rsidRDefault="004F740F" w:rsidP="008E1CAF">
      <w:pPr>
        <w:pStyle w:val="2"/>
      </w:pPr>
      <w:r w:rsidRPr="008E1CAF">
        <w:t xml:space="preserve">После </w:t>
      </w:r>
      <w:r w:rsidR="00CD344F" w:rsidRPr="008E1CAF">
        <w:t xml:space="preserve">подбора конкурентов, была создана сравнительная таблица для </w:t>
      </w:r>
      <w:r w:rsidR="008E1CAF" w:rsidRPr="008E1CAF">
        <w:t xml:space="preserve">определения </w:t>
      </w:r>
      <w:r w:rsidR="002F12AA">
        <w:t>преимуществ</w:t>
      </w:r>
      <w:r w:rsidR="00527D69">
        <w:t xml:space="preserve"> и недостатков у отобранных </w:t>
      </w:r>
      <w:r w:rsidR="002561DF">
        <w:t>приложений</w:t>
      </w:r>
      <w:r w:rsidR="00952491">
        <w:t xml:space="preserve"> (таблица 1)</w:t>
      </w:r>
      <w:r w:rsidR="00005304">
        <w:t>.</w:t>
      </w:r>
    </w:p>
    <w:p w14:paraId="0C7B872F" w14:textId="3400EB20" w:rsidR="00047D25" w:rsidRDefault="00F1230E" w:rsidP="00C23E51">
      <w:pPr>
        <w:pStyle w:val="31"/>
      </w:pPr>
      <w:r>
        <w:lastRenderedPageBreak/>
        <w:t>Конкурентный анализ</w:t>
      </w:r>
    </w:p>
    <w:tbl>
      <w:tblPr>
        <w:tblStyle w:val="TableGrid"/>
        <w:tblW w:w="0" w:type="auto"/>
        <w:tblLook w:val="04A0" w:firstRow="1" w:lastRow="0" w:firstColumn="1" w:lastColumn="0" w:noHBand="0" w:noVBand="1"/>
      </w:tblPr>
      <w:tblGrid>
        <w:gridCol w:w="2163"/>
        <w:gridCol w:w="1052"/>
        <w:gridCol w:w="1031"/>
        <w:gridCol w:w="1144"/>
        <w:gridCol w:w="890"/>
        <w:gridCol w:w="946"/>
        <w:gridCol w:w="1130"/>
        <w:gridCol w:w="988"/>
      </w:tblGrid>
      <w:tr w:rsidR="00C205DA" w14:paraId="220A713F" w14:textId="77777777" w:rsidTr="00854E02">
        <w:tc>
          <w:tcPr>
            <w:tcW w:w="2163" w:type="dxa"/>
          </w:tcPr>
          <w:p w14:paraId="6435DE5E" w14:textId="77777777" w:rsidR="00DD31FD" w:rsidRDefault="00DD31FD" w:rsidP="008E1CAF">
            <w:pPr>
              <w:pStyle w:val="2"/>
              <w:ind w:firstLine="0"/>
            </w:pPr>
          </w:p>
        </w:tc>
        <w:tc>
          <w:tcPr>
            <w:tcW w:w="1052" w:type="dxa"/>
          </w:tcPr>
          <w:p w14:paraId="01A0AF51" w14:textId="13ABCC85" w:rsidR="00DD31FD" w:rsidRPr="0033719B" w:rsidRDefault="0033719B" w:rsidP="00854E02">
            <w:pPr>
              <w:pStyle w:val="33112"/>
              <w:rPr>
                <w:lang w:val="en-US"/>
              </w:rPr>
            </w:pPr>
            <w:r>
              <w:rPr>
                <w:lang w:val="en-US"/>
              </w:rPr>
              <w:t>Around</w:t>
            </w:r>
          </w:p>
        </w:tc>
        <w:tc>
          <w:tcPr>
            <w:tcW w:w="1031" w:type="dxa"/>
          </w:tcPr>
          <w:p w14:paraId="0C7270E0" w14:textId="479B6772" w:rsidR="00CA4ACD" w:rsidRPr="00CA4ACD" w:rsidRDefault="0033719B" w:rsidP="00CA4ACD">
            <w:pPr>
              <w:pStyle w:val="33112"/>
            </w:pPr>
            <w:r>
              <w:rPr>
                <w:lang w:val="en-US"/>
              </w:rPr>
              <w:t>Ingress</w:t>
            </w:r>
          </w:p>
        </w:tc>
        <w:tc>
          <w:tcPr>
            <w:tcW w:w="1144" w:type="dxa"/>
          </w:tcPr>
          <w:p w14:paraId="1D60E891" w14:textId="1547DC98" w:rsidR="00DD31FD" w:rsidRPr="00C205DA" w:rsidRDefault="00C205DA" w:rsidP="00854E02">
            <w:pPr>
              <w:pStyle w:val="33112"/>
              <w:rPr>
                <w:lang w:val="en-US"/>
              </w:rPr>
            </w:pPr>
            <w:r>
              <w:rPr>
                <w:lang w:val="en-US"/>
              </w:rPr>
              <w:t>Pokémon Go</w:t>
            </w:r>
          </w:p>
        </w:tc>
        <w:tc>
          <w:tcPr>
            <w:tcW w:w="890" w:type="dxa"/>
          </w:tcPr>
          <w:p w14:paraId="29C6C194" w14:textId="4885B6CD" w:rsidR="00DD31FD" w:rsidRPr="00C205DA" w:rsidRDefault="00C205DA" w:rsidP="00854E02">
            <w:pPr>
              <w:pStyle w:val="33112"/>
              <w:rPr>
                <w:lang w:val="en-US"/>
              </w:rPr>
            </w:pPr>
            <w:r>
              <w:rPr>
                <w:lang w:val="en-US"/>
              </w:rPr>
              <w:t>BFF</w:t>
            </w:r>
          </w:p>
        </w:tc>
        <w:tc>
          <w:tcPr>
            <w:tcW w:w="946" w:type="dxa"/>
          </w:tcPr>
          <w:p w14:paraId="48FD241E" w14:textId="0FCE8AA6" w:rsidR="00DD31FD" w:rsidRPr="00C205DA" w:rsidRDefault="00C205DA" w:rsidP="00854E02">
            <w:pPr>
              <w:pStyle w:val="33112"/>
              <w:rPr>
                <w:lang w:val="en-US"/>
              </w:rPr>
            </w:pPr>
            <w:r>
              <w:rPr>
                <w:lang w:val="en-US"/>
              </w:rPr>
              <w:t>Blink</w:t>
            </w:r>
          </w:p>
        </w:tc>
        <w:tc>
          <w:tcPr>
            <w:tcW w:w="1130" w:type="dxa"/>
          </w:tcPr>
          <w:p w14:paraId="325F70D2" w14:textId="16A7801D" w:rsidR="00DD31FD" w:rsidRPr="00C205DA" w:rsidRDefault="00C205DA" w:rsidP="00854E02">
            <w:pPr>
              <w:pStyle w:val="33112"/>
              <w:rPr>
                <w:lang w:val="en-US"/>
              </w:rPr>
            </w:pPr>
            <w:r>
              <w:rPr>
                <w:lang w:val="en-US"/>
              </w:rPr>
              <w:t>Snapchat</w:t>
            </w:r>
          </w:p>
        </w:tc>
        <w:tc>
          <w:tcPr>
            <w:tcW w:w="988" w:type="dxa"/>
          </w:tcPr>
          <w:p w14:paraId="12780953" w14:textId="6F900189" w:rsidR="00DD31FD" w:rsidRPr="00C205DA" w:rsidRDefault="00C205DA" w:rsidP="00854E02">
            <w:pPr>
              <w:pStyle w:val="33112"/>
              <w:rPr>
                <w:lang w:val="en-US"/>
              </w:rPr>
            </w:pPr>
            <w:r>
              <w:rPr>
                <w:lang w:val="en-US"/>
              </w:rPr>
              <w:t>Fog of World</w:t>
            </w:r>
          </w:p>
        </w:tc>
      </w:tr>
      <w:tr w:rsidR="00C205DA" w14:paraId="302120DE" w14:textId="77777777" w:rsidTr="00854E02">
        <w:tc>
          <w:tcPr>
            <w:tcW w:w="2163" w:type="dxa"/>
          </w:tcPr>
          <w:p w14:paraId="05A74B4B" w14:textId="656BA43C" w:rsidR="00DD31FD" w:rsidRDefault="009B3E9B" w:rsidP="00854E02">
            <w:pPr>
              <w:pStyle w:val="341112"/>
            </w:pPr>
            <w:r>
              <w:t>Доступность на территории РФ</w:t>
            </w:r>
          </w:p>
        </w:tc>
        <w:tc>
          <w:tcPr>
            <w:tcW w:w="1052" w:type="dxa"/>
          </w:tcPr>
          <w:p w14:paraId="7E0021B5" w14:textId="27E7F30F" w:rsidR="00DD31FD" w:rsidRPr="00580898" w:rsidRDefault="00580898" w:rsidP="00AC43CE">
            <w:pPr>
              <w:pStyle w:val="35112"/>
            </w:pPr>
            <w:r>
              <w:t>Есть</w:t>
            </w:r>
          </w:p>
        </w:tc>
        <w:tc>
          <w:tcPr>
            <w:tcW w:w="1031" w:type="dxa"/>
          </w:tcPr>
          <w:p w14:paraId="661A1610" w14:textId="52205095" w:rsidR="00DD31FD" w:rsidRDefault="0065704C" w:rsidP="00AC43CE">
            <w:pPr>
              <w:pStyle w:val="35112"/>
            </w:pPr>
            <w:r>
              <w:t>Нет</w:t>
            </w:r>
          </w:p>
        </w:tc>
        <w:tc>
          <w:tcPr>
            <w:tcW w:w="1144" w:type="dxa"/>
          </w:tcPr>
          <w:p w14:paraId="11CD40A7" w14:textId="476EC46B" w:rsidR="00DD31FD" w:rsidRDefault="0065704C" w:rsidP="00AC43CE">
            <w:pPr>
              <w:pStyle w:val="35112"/>
            </w:pPr>
            <w:r>
              <w:t>Нет</w:t>
            </w:r>
          </w:p>
        </w:tc>
        <w:tc>
          <w:tcPr>
            <w:tcW w:w="890" w:type="dxa"/>
          </w:tcPr>
          <w:p w14:paraId="0A35FC2C" w14:textId="19D06B4B" w:rsidR="00DD31FD" w:rsidRDefault="00BA3D51" w:rsidP="00AC43CE">
            <w:pPr>
              <w:pStyle w:val="35112"/>
            </w:pPr>
            <w:r>
              <w:t>Есть</w:t>
            </w:r>
          </w:p>
        </w:tc>
        <w:tc>
          <w:tcPr>
            <w:tcW w:w="946" w:type="dxa"/>
          </w:tcPr>
          <w:p w14:paraId="5417CB9F" w14:textId="6BB0DB42" w:rsidR="00DD31FD" w:rsidRDefault="00BA3D51" w:rsidP="00AC43CE">
            <w:pPr>
              <w:pStyle w:val="35112"/>
            </w:pPr>
            <w:r>
              <w:t>Есть</w:t>
            </w:r>
          </w:p>
        </w:tc>
        <w:tc>
          <w:tcPr>
            <w:tcW w:w="1130" w:type="dxa"/>
          </w:tcPr>
          <w:p w14:paraId="2FEB6FF9" w14:textId="57A5C26E" w:rsidR="00DD31FD" w:rsidRDefault="0065704C" w:rsidP="00AC43CE">
            <w:pPr>
              <w:pStyle w:val="35112"/>
            </w:pPr>
            <w:r>
              <w:t>Есть</w:t>
            </w:r>
          </w:p>
        </w:tc>
        <w:tc>
          <w:tcPr>
            <w:tcW w:w="988" w:type="dxa"/>
          </w:tcPr>
          <w:p w14:paraId="76337BCB" w14:textId="25CB24D0" w:rsidR="00DD31FD" w:rsidRDefault="0065704C" w:rsidP="00AC43CE">
            <w:pPr>
              <w:pStyle w:val="35112"/>
            </w:pPr>
            <w:r>
              <w:t>Нет</w:t>
            </w:r>
          </w:p>
        </w:tc>
      </w:tr>
      <w:tr w:rsidR="00C205DA" w14:paraId="33701B2A" w14:textId="77777777" w:rsidTr="00854E02">
        <w:tc>
          <w:tcPr>
            <w:tcW w:w="2163" w:type="dxa"/>
          </w:tcPr>
          <w:p w14:paraId="01F6C3BD" w14:textId="47ABC17D" w:rsidR="00DD31FD" w:rsidRDefault="009B3E9B" w:rsidP="00854E02">
            <w:pPr>
              <w:pStyle w:val="341112"/>
            </w:pPr>
            <w:r>
              <w:t>Есть обновление в реальном времени</w:t>
            </w:r>
          </w:p>
        </w:tc>
        <w:tc>
          <w:tcPr>
            <w:tcW w:w="1052" w:type="dxa"/>
          </w:tcPr>
          <w:p w14:paraId="72BFCA07" w14:textId="5A2FDFDB" w:rsidR="00DD31FD" w:rsidRDefault="00580898" w:rsidP="00AC43CE">
            <w:pPr>
              <w:pStyle w:val="35112"/>
            </w:pPr>
            <w:r>
              <w:t>Есть</w:t>
            </w:r>
          </w:p>
        </w:tc>
        <w:tc>
          <w:tcPr>
            <w:tcW w:w="1031" w:type="dxa"/>
          </w:tcPr>
          <w:p w14:paraId="42B65A5E" w14:textId="5A6EA6E0" w:rsidR="00DD31FD" w:rsidRPr="00580898" w:rsidRDefault="00580898" w:rsidP="00AC43CE">
            <w:pPr>
              <w:pStyle w:val="35112"/>
            </w:pPr>
            <w:r>
              <w:t>Есть</w:t>
            </w:r>
          </w:p>
        </w:tc>
        <w:tc>
          <w:tcPr>
            <w:tcW w:w="1144" w:type="dxa"/>
          </w:tcPr>
          <w:p w14:paraId="68B5A13C" w14:textId="7F72235F" w:rsidR="00DD31FD" w:rsidRDefault="0065704C" w:rsidP="00AC43CE">
            <w:pPr>
              <w:pStyle w:val="35112"/>
            </w:pPr>
            <w:r>
              <w:t>Нет</w:t>
            </w:r>
          </w:p>
        </w:tc>
        <w:tc>
          <w:tcPr>
            <w:tcW w:w="890" w:type="dxa"/>
          </w:tcPr>
          <w:p w14:paraId="1AF779E1" w14:textId="64E3FF92" w:rsidR="00DD31FD" w:rsidRDefault="00BA3D51" w:rsidP="00AC43CE">
            <w:pPr>
              <w:pStyle w:val="35112"/>
            </w:pPr>
            <w:r>
              <w:t>Есть</w:t>
            </w:r>
          </w:p>
        </w:tc>
        <w:tc>
          <w:tcPr>
            <w:tcW w:w="946" w:type="dxa"/>
          </w:tcPr>
          <w:p w14:paraId="230B629D" w14:textId="5A0D9F3F" w:rsidR="00DD31FD" w:rsidRDefault="0065704C" w:rsidP="00AC43CE">
            <w:pPr>
              <w:pStyle w:val="35112"/>
            </w:pPr>
            <w:r>
              <w:t>Нет</w:t>
            </w:r>
          </w:p>
        </w:tc>
        <w:tc>
          <w:tcPr>
            <w:tcW w:w="1130" w:type="dxa"/>
          </w:tcPr>
          <w:p w14:paraId="06D2EB85" w14:textId="57A310DF" w:rsidR="00DD31FD" w:rsidRDefault="0065704C" w:rsidP="00AC43CE">
            <w:pPr>
              <w:pStyle w:val="35112"/>
            </w:pPr>
            <w:r>
              <w:t>Нет</w:t>
            </w:r>
          </w:p>
        </w:tc>
        <w:tc>
          <w:tcPr>
            <w:tcW w:w="988" w:type="dxa"/>
          </w:tcPr>
          <w:p w14:paraId="64A1EF8F" w14:textId="3DC2894D" w:rsidR="00DD31FD" w:rsidRDefault="0065704C" w:rsidP="00AC43CE">
            <w:pPr>
              <w:pStyle w:val="35112"/>
            </w:pPr>
            <w:r>
              <w:t>Есть</w:t>
            </w:r>
          </w:p>
        </w:tc>
      </w:tr>
      <w:tr w:rsidR="00C205DA" w14:paraId="473C57B0" w14:textId="77777777" w:rsidTr="00854E02">
        <w:tc>
          <w:tcPr>
            <w:tcW w:w="2163" w:type="dxa"/>
          </w:tcPr>
          <w:p w14:paraId="6ECEE868" w14:textId="658C0F46" w:rsidR="00DD31FD" w:rsidRDefault="001502A4" w:rsidP="00854E02">
            <w:pPr>
              <w:pStyle w:val="341112"/>
            </w:pPr>
            <w:r>
              <w:t>События на карте</w:t>
            </w:r>
          </w:p>
        </w:tc>
        <w:tc>
          <w:tcPr>
            <w:tcW w:w="1052" w:type="dxa"/>
          </w:tcPr>
          <w:p w14:paraId="12B6C8EF" w14:textId="4B90423E" w:rsidR="00DD31FD" w:rsidRDefault="00580898" w:rsidP="00AC43CE">
            <w:pPr>
              <w:pStyle w:val="35112"/>
            </w:pPr>
            <w:r>
              <w:t>Есть</w:t>
            </w:r>
          </w:p>
        </w:tc>
        <w:tc>
          <w:tcPr>
            <w:tcW w:w="1031" w:type="dxa"/>
          </w:tcPr>
          <w:p w14:paraId="09472290" w14:textId="58D6E728" w:rsidR="00DD31FD" w:rsidRDefault="0065704C" w:rsidP="00AC43CE">
            <w:pPr>
              <w:pStyle w:val="35112"/>
            </w:pPr>
            <w:r>
              <w:t>Нет</w:t>
            </w:r>
          </w:p>
        </w:tc>
        <w:tc>
          <w:tcPr>
            <w:tcW w:w="1144" w:type="dxa"/>
          </w:tcPr>
          <w:p w14:paraId="0905A876" w14:textId="58C3DFEF" w:rsidR="00DD31FD" w:rsidRDefault="0065704C" w:rsidP="00AC43CE">
            <w:pPr>
              <w:pStyle w:val="35112"/>
            </w:pPr>
            <w:r>
              <w:t>Нет</w:t>
            </w:r>
          </w:p>
        </w:tc>
        <w:tc>
          <w:tcPr>
            <w:tcW w:w="890" w:type="dxa"/>
          </w:tcPr>
          <w:p w14:paraId="391C688C" w14:textId="172B1EE4" w:rsidR="00DD31FD" w:rsidRDefault="0065704C" w:rsidP="00AC43CE">
            <w:pPr>
              <w:pStyle w:val="35112"/>
            </w:pPr>
            <w:r>
              <w:t>Нет</w:t>
            </w:r>
          </w:p>
        </w:tc>
        <w:tc>
          <w:tcPr>
            <w:tcW w:w="946" w:type="dxa"/>
          </w:tcPr>
          <w:p w14:paraId="11E386BF" w14:textId="6C4CD17D" w:rsidR="00DD31FD" w:rsidRDefault="0065704C" w:rsidP="00AC43CE">
            <w:pPr>
              <w:pStyle w:val="35112"/>
            </w:pPr>
            <w:r>
              <w:t>Нет</w:t>
            </w:r>
          </w:p>
        </w:tc>
        <w:tc>
          <w:tcPr>
            <w:tcW w:w="1130" w:type="dxa"/>
          </w:tcPr>
          <w:p w14:paraId="60B51697" w14:textId="0D20C8C3" w:rsidR="00DD31FD" w:rsidRDefault="0065704C" w:rsidP="00AC43CE">
            <w:pPr>
              <w:pStyle w:val="35112"/>
            </w:pPr>
            <w:r>
              <w:t>Есть</w:t>
            </w:r>
          </w:p>
        </w:tc>
        <w:tc>
          <w:tcPr>
            <w:tcW w:w="988" w:type="dxa"/>
          </w:tcPr>
          <w:p w14:paraId="1E308A74" w14:textId="7D500551" w:rsidR="00DD31FD" w:rsidRDefault="0065704C" w:rsidP="00AC43CE">
            <w:pPr>
              <w:pStyle w:val="35112"/>
            </w:pPr>
            <w:r>
              <w:t>Нет</w:t>
            </w:r>
          </w:p>
        </w:tc>
      </w:tr>
      <w:tr w:rsidR="00C205DA" w14:paraId="6E63E874" w14:textId="77777777" w:rsidTr="00854E02">
        <w:tc>
          <w:tcPr>
            <w:tcW w:w="2163" w:type="dxa"/>
          </w:tcPr>
          <w:p w14:paraId="70FCC2B7" w14:textId="30D5EC44" w:rsidR="00DD31FD" w:rsidRDefault="001502A4" w:rsidP="00854E02">
            <w:pPr>
              <w:pStyle w:val="341112"/>
            </w:pPr>
            <w:r>
              <w:t>Соревновательный режим и геймификация</w:t>
            </w:r>
          </w:p>
        </w:tc>
        <w:tc>
          <w:tcPr>
            <w:tcW w:w="1052" w:type="dxa"/>
          </w:tcPr>
          <w:p w14:paraId="2BC6E722" w14:textId="4E3C6A4D" w:rsidR="00DD31FD" w:rsidRDefault="00580898" w:rsidP="00AC43CE">
            <w:pPr>
              <w:pStyle w:val="35112"/>
            </w:pPr>
            <w:r>
              <w:t>Есть</w:t>
            </w:r>
          </w:p>
        </w:tc>
        <w:tc>
          <w:tcPr>
            <w:tcW w:w="1031" w:type="dxa"/>
          </w:tcPr>
          <w:p w14:paraId="089DD88C" w14:textId="5606A636" w:rsidR="00DD31FD" w:rsidRPr="00580898" w:rsidRDefault="00580898" w:rsidP="00AC43CE">
            <w:pPr>
              <w:pStyle w:val="35112"/>
            </w:pPr>
            <w:r>
              <w:t>Есть</w:t>
            </w:r>
          </w:p>
        </w:tc>
        <w:tc>
          <w:tcPr>
            <w:tcW w:w="1144" w:type="dxa"/>
          </w:tcPr>
          <w:p w14:paraId="2A893A7E" w14:textId="6A8461AD" w:rsidR="00DD31FD" w:rsidRPr="00580898" w:rsidRDefault="00580898" w:rsidP="00AC43CE">
            <w:pPr>
              <w:pStyle w:val="35112"/>
            </w:pPr>
            <w:r>
              <w:t>Есть</w:t>
            </w:r>
          </w:p>
        </w:tc>
        <w:tc>
          <w:tcPr>
            <w:tcW w:w="890" w:type="dxa"/>
          </w:tcPr>
          <w:p w14:paraId="6D95C01F" w14:textId="23D0AA89" w:rsidR="00DD31FD" w:rsidRDefault="0065704C" w:rsidP="00AC43CE">
            <w:pPr>
              <w:pStyle w:val="35112"/>
            </w:pPr>
            <w:r>
              <w:t>Нет</w:t>
            </w:r>
          </w:p>
        </w:tc>
        <w:tc>
          <w:tcPr>
            <w:tcW w:w="946" w:type="dxa"/>
          </w:tcPr>
          <w:p w14:paraId="24F868FD" w14:textId="28840658" w:rsidR="00DD31FD" w:rsidRDefault="0065704C" w:rsidP="00AC43CE">
            <w:pPr>
              <w:pStyle w:val="35112"/>
            </w:pPr>
            <w:r>
              <w:t>Нет</w:t>
            </w:r>
          </w:p>
        </w:tc>
        <w:tc>
          <w:tcPr>
            <w:tcW w:w="1130" w:type="dxa"/>
          </w:tcPr>
          <w:p w14:paraId="68E071D2" w14:textId="56918ABB" w:rsidR="00DD31FD" w:rsidRDefault="0065704C" w:rsidP="00AC43CE">
            <w:pPr>
              <w:pStyle w:val="35112"/>
            </w:pPr>
            <w:r>
              <w:t>Нет</w:t>
            </w:r>
          </w:p>
        </w:tc>
        <w:tc>
          <w:tcPr>
            <w:tcW w:w="988" w:type="dxa"/>
          </w:tcPr>
          <w:p w14:paraId="057B832C" w14:textId="01E8F8C1" w:rsidR="00DD31FD" w:rsidRDefault="0065704C" w:rsidP="00AC43CE">
            <w:pPr>
              <w:pStyle w:val="35112"/>
            </w:pPr>
            <w:r>
              <w:t>Нет</w:t>
            </w:r>
          </w:p>
        </w:tc>
      </w:tr>
      <w:tr w:rsidR="00C205DA" w14:paraId="5FE24837" w14:textId="77777777" w:rsidTr="00854E02">
        <w:tc>
          <w:tcPr>
            <w:tcW w:w="2163" w:type="dxa"/>
          </w:tcPr>
          <w:p w14:paraId="09D99032" w14:textId="3131EE6F" w:rsidR="00DD31FD" w:rsidRDefault="001502A4" w:rsidP="00854E02">
            <w:pPr>
              <w:pStyle w:val="341112"/>
            </w:pPr>
            <w:r>
              <w:t>Рейти</w:t>
            </w:r>
            <w:r w:rsidR="008602EE">
              <w:t xml:space="preserve">нговая таблица исследования </w:t>
            </w:r>
            <w:r w:rsidR="003F69D3">
              <w:t>территорий</w:t>
            </w:r>
          </w:p>
        </w:tc>
        <w:tc>
          <w:tcPr>
            <w:tcW w:w="1052" w:type="dxa"/>
          </w:tcPr>
          <w:p w14:paraId="7A7D90C6" w14:textId="317096F5" w:rsidR="00DD31FD" w:rsidRDefault="00580898" w:rsidP="00AC43CE">
            <w:pPr>
              <w:pStyle w:val="35112"/>
            </w:pPr>
            <w:r>
              <w:t>Есть</w:t>
            </w:r>
          </w:p>
        </w:tc>
        <w:tc>
          <w:tcPr>
            <w:tcW w:w="1031" w:type="dxa"/>
          </w:tcPr>
          <w:p w14:paraId="3E27E820" w14:textId="52E17698" w:rsidR="00DD31FD" w:rsidRPr="00580898" w:rsidRDefault="00580898" w:rsidP="00AC43CE">
            <w:pPr>
              <w:pStyle w:val="35112"/>
            </w:pPr>
            <w:r>
              <w:t>Ест</w:t>
            </w:r>
            <w:r>
              <w:t>ь</w:t>
            </w:r>
          </w:p>
        </w:tc>
        <w:tc>
          <w:tcPr>
            <w:tcW w:w="1144" w:type="dxa"/>
          </w:tcPr>
          <w:p w14:paraId="1C00F88E" w14:textId="79280656" w:rsidR="00DD31FD" w:rsidRPr="00580898" w:rsidRDefault="00580898" w:rsidP="00AC43CE">
            <w:pPr>
              <w:pStyle w:val="35112"/>
            </w:pPr>
            <w:r>
              <w:t>Есть</w:t>
            </w:r>
          </w:p>
        </w:tc>
        <w:tc>
          <w:tcPr>
            <w:tcW w:w="890" w:type="dxa"/>
          </w:tcPr>
          <w:p w14:paraId="6C4C2CC2" w14:textId="628BAF4B" w:rsidR="00DD31FD" w:rsidRDefault="0065704C" w:rsidP="00AC43CE">
            <w:pPr>
              <w:pStyle w:val="35112"/>
            </w:pPr>
            <w:r>
              <w:t>Нет</w:t>
            </w:r>
          </w:p>
        </w:tc>
        <w:tc>
          <w:tcPr>
            <w:tcW w:w="946" w:type="dxa"/>
          </w:tcPr>
          <w:p w14:paraId="415E1220" w14:textId="6BF432B6" w:rsidR="00DD31FD" w:rsidRDefault="0065704C" w:rsidP="00AC43CE">
            <w:pPr>
              <w:pStyle w:val="35112"/>
            </w:pPr>
            <w:r>
              <w:t>Нет</w:t>
            </w:r>
          </w:p>
        </w:tc>
        <w:tc>
          <w:tcPr>
            <w:tcW w:w="1130" w:type="dxa"/>
          </w:tcPr>
          <w:p w14:paraId="50EA3502" w14:textId="40F01CE6" w:rsidR="00DD31FD" w:rsidRDefault="0065704C" w:rsidP="00AC43CE">
            <w:pPr>
              <w:pStyle w:val="35112"/>
            </w:pPr>
            <w:r>
              <w:t>Нет</w:t>
            </w:r>
          </w:p>
        </w:tc>
        <w:tc>
          <w:tcPr>
            <w:tcW w:w="988" w:type="dxa"/>
          </w:tcPr>
          <w:p w14:paraId="44007055" w14:textId="619BAF0C" w:rsidR="00DD31FD" w:rsidRDefault="0065704C" w:rsidP="00AC43CE">
            <w:pPr>
              <w:pStyle w:val="35112"/>
            </w:pPr>
            <w:r>
              <w:t>Нет</w:t>
            </w:r>
          </w:p>
        </w:tc>
      </w:tr>
      <w:tr w:rsidR="00C205DA" w14:paraId="32AC1607" w14:textId="77777777" w:rsidTr="00854E02">
        <w:tc>
          <w:tcPr>
            <w:tcW w:w="2163" w:type="dxa"/>
          </w:tcPr>
          <w:p w14:paraId="06F94FEF" w14:textId="1410FA3B" w:rsidR="00DD31FD" w:rsidRDefault="003F69D3" w:rsidP="00854E02">
            <w:pPr>
              <w:pStyle w:val="341112"/>
            </w:pPr>
            <w:r>
              <w:t>Отображение «захваченных» территорий на карте</w:t>
            </w:r>
          </w:p>
        </w:tc>
        <w:tc>
          <w:tcPr>
            <w:tcW w:w="1052" w:type="dxa"/>
          </w:tcPr>
          <w:p w14:paraId="257C3128" w14:textId="2FB29D29" w:rsidR="00DD31FD" w:rsidRPr="00580898" w:rsidRDefault="00580898" w:rsidP="00AC43CE">
            <w:pPr>
              <w:pStyle w:val="35112"/>
            </w:pPr>
            <w:r>
              <w:t>Есть</w:t>
            </w:r>
          </w:p>
        </w:tc>
        <w:tc>
          <w:tcPr>
            <w:tcW w:w="1031" w:type="dxa"/>
          </w:tcPr>
          <w:p w14:paraId="2876A140" w14:textId="378A81BA" w:rsidR="00DD31FD" w:rsidRPr="00580898" w:rsidRDefault="00580898" w:rsidP="00AC43CE">
            <w:pPr>
              <w:pStyle w:val="35112"/>
            </w:pPr>
            <w:r>
              <w:t>Есть</w:t>
            </w:r>
          </w:p>
        </w:tc>
        <w:tc>
          <w:tcPr>
            <w:tcW w:w="1144" w:type="dxa"/>
          </w:tcPr>
          <w:p w14:paraId="6A14E64B" w14:textId="6D72A75E" w:rsidR="00DD31FD" w:rsidRDefault="0065704C" w:rsidP="00AC43CE">
            <w:pPr>
              <w:pStyle w:val="35112"/>
            </w:pPr>
            <w:r>
              <w:t>Нет</w:t>
            </w:r>
          </w:p>
        </w:tc>
        <w:tc>
          <w:tcPr>
            <w:tcW w:w="890" w:type="dxa"/>
          </w:tcPr>
          <w:p w14:paraId="3ED3C77A" w14:textId="6F54B3B7" w:rsidR="00DD31FD" w:rsidRPr="00580898" w:rsidRDefault="00580898" w:rsidP="00AC43CE">
            <w:pPr>
              <w:pStyle w:val="35112"/>
            </w:pPr>
            <w:r>
              <w:t>Есть</w:t>
            </w:r>
          </w:p>
        </w:tc>
        <w:tc>
          <w:tcPr>
            <w:tcW w:w="946" w:type="dxa"/>
          </w:tcPr>
          <w:p w14:paraId="5D98734D" w14:textId="7AD869F6" w:rsidR="00DD31FD" w:rsidRDefault="00BA3D51" w:rsidP="00AC43CE">
            <w:pPr>
              <w:pStyle w:val="35112"/>
            </w:pPr>
            <w:r>
              <w:t>Есть</w:t>
            </w:r>
          </w:p>
        </w:tc>
        <w:tc>
          <w:tcPr>
            <w:tcW w:w="1130" w:type="dxa"/>
          </w:tcPr>
          <w:p w14:paraId="3C8C44F6" w14:textId="2C973C46" w:rsidR="00DD31FD" w:rsidRDefault="0065704C" w:rsidP="00AC43CE">
            <w:pPr>
              <w:pStyle w:val="35112"/>
            </w:pPr>
            <w:r>
              <w:t>Нет</w:t>
            </w:r>
          </w:p>
        </w:tc>
        <w:tc>
          <w:tcPr>
            <w:tcW w:w="988" w:type="dxa"/>
          </w:tcPr>
          <w:p w14:paraId="6C3E7219" w14:textId="6B1A2C1B" w:rsidR="00DD31FD" w:rsidRDefault="0065704C" w:rsidP="00AC43CE">
            <w:pPr>
              <w:pStyle w:val="35112"/>
            </w:pPr>
            <w:r>
              <w:t>Есть</w:t>
            </w:r>
          </w:p>
        </w:tc>
      </w:tr>
    </w:tbl>
    <w:p w14:paraId="658A4F2E" w14:textId="77777777" w:rsidR="00654716" w:rsidRDefault="00654716" w:rsidP="0025368D">
      <w:pPr>
        <w:pStyle w:val="2"/>
        <w:ind w:firstLine="0"/>
      </w:pPr>
    </w:p>
    <w:p w14:paraId="3B5A9FC3" w14:textId="658C5D85" w:rsidR="000E512F" w:rsidRDefault="00087BEC" w:rsidP="000E512F">
      <w:pPr>
        <w:pStyle w:val="2"/>
      </w:pPr>
      <w:r>
        <w:t>По результатам анализа конкурентных преимуществ и недостатков</w:t>
      </w:r>
      <w:r w:rsidR="005667DF">
        <w:t xml:space="preserve"> на таблице 1</w:t>
      </w:r>
      <w:r>
        <w:t>, было принято решение</w:t>
      </w:r>
      <w:r w:rsidR="007F11FD">
        <w:t xml:space="preserve"> о том, что итоговый программный продукт должен </w:t>
      </w:r>
      <w:r w:rsidR="007135DE">
        <w:t>быть доступным на территории Российской Федерации</w:t>
      </w:r>
      <w:r w:rsidR="00F50338">
        <w:t xml:space="preserve">, </w:t>
      </w:r>
      <w:r w:rsidR="005D428F">
        <w:t xml:space="preserve">обладать </w:t>
      </w:r>
      <w:r w:rsidR="0046070A">
        <w:t>соревновательными</w:t>
      </w:r>
      <w:r w:rsidR="00884DA3">
        <w:t xml:space="preserve"> </w:t>
      </w:r>
      <w:r w:rsidR="0046070A">
        <w:t xml:space="preserve">игровыми </w:t>
      </w:r>
      <w:r w:rsidR="00884DA3">
        <w:t>ме</w:t>
      </w:r>
      <w:r w:rsidR="0046070A">
        <w:t xml:space="preserve">ханиками, такими как </w:t>
      </w:r>
      <w:r w:rsidR="00F07F91">
        <w:t xml:space="preserve">«захват» </w:t>
      </w:r>
      <w:r w:rsidR="00966F14">
        <w:t>территорий на виртуальной карте</w:t>
      </w:r>
      <w:r w:rsidR="004239BF">
        <w:t xml:space="preserve">, </w:t>
      </w:r>
      <w:r w:rsidR="003211BD">
        <w:t xml:space="preserve">мотивировать пользователей к </w:t>
      </w:r>
      <w:r w:rsidR="00263F43">
        <w:t xml:space="preserve">культурному исследованию </w:t>
      </w:r>
      <w:r w:rsidR="004239BF">
        <w:t>города и социализации, отображая на карте игры реальные городские достопримечательности и события.</w:t>
      </w:r>
    </w:p>
    <w:p w14:paraId="738AE425" w14:textId="77777777" w:rsidR="001B2C02" w:rsidRDefault="001B2C02" w:rsidP="001B2C02">
      <w:pPr>
        <w:pStyle w:val="2"/>
        <w:ind w:firstLine="0"/>
      </w:pPr>
    </w:p>
    <w:p w14:paraId="7D8CC540" w14:textId="501D26F0" w:rsidR="008C7D07" w:rsidRPr="001B2C02" w:rsidRDefault="001B2C02" w:rsidP="001B2C02">
      <w:pPr>
        <w:spacing w:after="160"/>
        <w:rPr>
          <w:rFonts w:ascii="Times New Roman" w:eastAsia="Times New Roman" w:hAnsi="Times New Roman" w:cs="Times New Roman"/>
          <w:sz w:val="28"/>
          <w:szCs w:val="20"/>
          <w:lang w:eastAsia="ru-RU"/>
        </w:rPr>
      </w:pPr>
      <w:r>
        <w:br w:type="page"/>
      </w:r>
    </w:p>
    <w:p w14:paraId="3B22E875" w14:textId="62B9FD86" w:rsidR="009E7B3C" w:rsidRDefault="003743F9" w:rsidP="00D8680D">
      <w:pPr>
        <w:pStyle w:val="13"/>
      </w:pPr>
      <w:bookmarkStart w:id="18" w:name="_Toc199221150"/>
      <w:r>
        <w:lastRenderedPageBreak/>
        <w:t xml:space="preserve">Требования </w:t>
      </w:r>
      <w:r w:rsidR="000928DB">
        <w:t>заказчика и пользователей к программному продукту и соста</w:t>
      </w:r>
      <w:r w:rsidR="008B7AC6">
        <w:t>вление плана действий для достижений цели</w:t>
      </w:r>
      <w:bookmarkEnd w:id="18"/>
    </w:p>
    <w:p w14:paraId="20F5DE64" w14:textId="77777777" w:rsidR="002D7C7D" w:rsidRDefault="002D7C7D" w:rsidP="002D7C7D">
      <w:pPr>
        <w:pStyle w:val="2"/>
        <w:rPr>
          <w:lang w:eastAsia="en-US"/>
        </w:rPr>
      </w:pPr>
    </w:p>
    <w:p w14:paraId="1A373C3B" w14:textId="0F92D2DC" w:rsidR="00416AA2" w:rsidRDefault="008D1327" w:rsidP="002D7C7D">
      <w:pPr>
        <w:pStyle w:val="2"/>
        <w:rPr>
          <w:lang w:val="en-US"/>
        </w:rPr>
      </w:pPr>
      <w:r>
        <w:t xml:space="preserve">Настоящая проекта работа относится к категории «студенческих проектов», поэтому не имеет </w:t>
      </w:r>
      <w:r w:rsidR="00C21CB5">
        <w:t>реального заказчика, как и конкретных требований от такового.</w:t>
      </w:r>
    </w:p>
    <w:p w14:paraId="00E8B7EC" w14:textId="0DA2D009" w:rsidR="00A44914" w:rsidRDefault="00C21CB5" w:rsidP="00A44914">
      <w:pPr>
        <w:pStyle w:val="2"/>
      </w:pPr>
      <w:r>
        <w:t xml:space="preserve">Однако, формально, заказчиком в рамках данного проекта является </w:t>
      </w:r>
      <w:r w:rsidR="00BC3A81" w:rsidRPr="00BC3A81">
        <w:t xml:space="preserve">ФГАОУ ВО «УрФУ имени первого Президента России </w:t>
      </w:r>
      <w:proofErr w:type="gramStart"/>
      <w:r w:rsidR="00BC3A81" w:rsidRPr="00BC3A81">
        <w:t>Б.Н.</w:t>
      </w:r>
      <w:proofErr w:type="gramEnd"/>
      <w:r w:rsidR="00BC3A81" w:rsidRPr="00BC3A81">
        <w:t xml:space="preserve"> Ельцина»</w:t>
      </w:r>
      <w:r w:rsidR="0064114A">
        <w:t>. Требования к работе</w:t>
      </w:r>
      <w:r w:rsidR="000A6785">
        <w:t xml:space="preserve"> </w:t>
      </w:r>
      <w:r w:rsidR="004C4D9E">
        <w:t xml:space="preserve">не </w:t>
      </w:r>
      <w:r w:rsidR="0064114A">
        <w:t>были выдвинуты</w:t>
      </w:r>
      <w:r w:rsidR="00A44914">
        <w:t>, за исключением достаточной сложности исполнения</w:t>
      </w:r>
      <w:r w:rsidR="00D03690">
        <w:t xml:space="preserve"> и </w:t>
      </w:r>
      <w:r w:rsidR="00A6190F">
        <w:t>соответствия работы морально-этическим нормам.</w:t>
      </w:r>
    </w:p>
    <w:p w14:paraId="26163402" w14:textId="56C5C8A8" w:rsidR="005D3A49" w:rsidRDefault="00024993" w:rsidP="001F4DCC">
      <w:pPr>
        <w:pStyle w:val="2"/>
      </w:pPr>
      <w:r>
        <w:t xml:space="preserve">В рамках выполнения проектной работы </w:t>
      </w:r>
      <w:r w:rsidR="00102D3C">
        <w:t>было разработано «Техническое задание н</w:t>
      </w:r>
      <w:r w:rsidR="001F4DCC">
        <w:t xml:space="preserve">а </w:t>
      </w:r>
      <w:r w:rsidR="001F4DCC">
        <w:t xml:space="preserve">Создание мобильной игры </w:t>
      </w:r>
      <w:proofErr w:type="spellStart"/>
      <w:r w:rsidR="00CA4ACD">
        <w:t>Around</w:t>
      </w:r>
      <w:proofErr w:type="spellEnd"/>
      <w:r w:rsidR="001F4DCC">
        <w:t xml:space="preserve"> для популяризации активного образа</w:t>
      </w:r>
      <w:r w:rsidR="001F4DCC">
        <w:t xml:space="preserve"> </w:t>
      </w:r>
      <w:r w:rsidR="001F4DCC">
        <w:t>жизни и социализации городского сообщества</w:t>
      </w:r>
      <w:r w:rsidR="001F4DCC">
        <w:t>»</w:t>
      </w:r>
      <w:r w:rsidR="004942A2" w:rsidRPr="004942A2">
        <w:t xml:space="preserve"> (</w:t>
      </w:r>
      <w:r w:rsidR="004942A2">
        <w:t>приложение А</w:t>
      </w:r>
      <w:r w:rsidR="004942A2" w:rsidRPr="004942A2">
        <w:t>)</w:t>
      </w:r>
      <w:r w:rsidR="00E62879">
        <w:t>. Данный документ является осно</w:t>
      </w:r>
      <w:r w:rsidR="00FB5AEB">
        <w:t xml:space="preserve">вным </w:t>
      </w:r>
      <w:r w:rsidR="0001503C">
        <w:t xml:space="preserve">для разбора </w:t>
      </w:r>
      <w:r w:rsidR="00DE6B79">
        <w:t>требований к программному продукту.</w:t>
      </w:r>
      <w:r w:rsidR="005D3A49">
        <w:t xml:space="preserve"> </w:t>
      </w:r>
    </w:p>
    <w:p w14:paraId="6E55063F" w14:textId="0AB65402" w:rsidR="00042467" w:rsidRDefault="005D3A49" w:rsidP="001F4DCC">
      <w:pPr>
        <w:pStyle w:val="2"/>
      </w:pPr>
      <w:r>
        <w:t xml:space="preserve">В </w:t>
      </w:r>
      <w:r w:rsidR="00097FCB">
        <w:t>текст технического задания</w:t>
      </w:r>
      <w:r>
        <w:t xml:space="preserve"> включены:</w:t>
      </w:r>
    </w:p>
    <w:p w14:paraId="42AC5951" w14:textId="7982B9F8" w:rsidR="005D3A49" w:rsidRPr="00665EFD" w:rsidRDefault="005A2270" w:rsidP="005D3A49">
      <w:pPr>
        <w:pStyle w:val="53"/>
      </w:pPr>
      <w:r>
        <w:t>т</w:t>
      </w:r>
      <w:r w:rsidR="002C2099">
        <w:t>ребования к функциональным характеристикам</w:t>
      </w:r>
      <w:r w:rsidR="00665EFD">
        <w:rPr>
          <w:lang w:val="en-US"/>
        </w:rPr>
        <w:t>;</w:t>
      </w:r>
    </w:p>
    <w:p w14:paraId="036538E0" w14:textId="3D4F08D5" w:rsidR="00665EFD" w:rsidRDefault="005A2270" w:rsidP="005D3A49">
      <w:pPr>
        <w:pStyle w:val="53"/>
      </w:pPr>
      <w:r>
        <w:t xml:space="preserve">требования </w:t>
      </w:r>
      <w:r w:rsidR="00BE7498">
        <w:t>к надежности</w:t>
      </w:r>
      <w:r w:rsidR="00665EFD">
        <w:rPr>
          <w:lang w:val="en-US"/>
        </w:rPr>
        <w:t>;</w:t>
      </w:r>
    </w:p>
    <w:p w14:paraId="784E0BC5" w14:textId="13B16D56" w:rsidR="009124A8" w:rsidRPr="00665EFD" w:rsidRDefault="005A2270" w:rsidP="005D3A49">
      <w:pPr>
        <w:pStyle w:val="53"/>
      </w:pPr>
      <w:r>
        <w:t xml:space="preserve">требования </w:t>
      </w:r>
      <w:r w:rsidR="009124A8">
        <w:t>к составу и параметрам технических средств</w:t>
      </w:r>
      <w:r w:rsidR="009124A8" w:rsidRPr="009124A8">
        <w:t>;</w:t>
      </w:r>
    </w:p>
    <w:p w14:paraId="38A40A61" w14:textId="09E67055" w:rsidR="00665EFD" w:rsidRPr="00160FA9" w:rsidRDefault="005A2270" w:rsidP="00160FA9">
      <w:pPr>
        <w:pStyle w:val="53"/>
      </w:pPr>
      <w:r>
        <w:t xml:space="preserve">требования </w:t>
      </w:r>
      <w:r w:rsidR="00665EFD">
        <w:t>к программной документации</w:t>
      </w:r>
      <w:r w:rsidR="009124A8">
        <w:rPr>
          <w:lang w:val="en-US"/>
        </w:rPr>
        <w:t>.</w:t>
      </w:r>
    </w:p>
    <w:p w14:paraId="181D60DD" w14:textId="20C17F5E" w:rsidR="00160FA9" w:rsidRPr="0034076E" w:rsidRDefault="004820ED" w:rsidP="00C947DF">
      <w:pPr>
        <w:pStyle w:val="2"/>
      </w:pPr>
      <w:r>
        <w:t>Примером требования к надежности</w:t>
      </w:r>
      <w:r w:rsidR="00DB5B9A">
        <w:t xml:space="preserve"> является следующее требование, включенное в текст технического задания: «</w:t>
      </w:r>
      <w:r w:rsidR="00C947DF">
        <w:t>Время отклика на действия пользователя (например, захват</w:t>
      </w:r>
      <w:r w:rsidR="00C947DF">
        <w:t xml:space="preserve"> </w:t>
      </w:r>
      <w:r w:rsidR="00C947DF">
        <w:t>территории или выполнение задания) должно составлять не более 7 секунд</w:t>
      </w:r>
      <w:r w:rsidR="00B40170">
        <w:t>»</w:t>
      </w:r>
      <w:r w:rsidR="00571636">
        <w:t>.</w:t>
      </w:r>
    </w:p>
    <w:p w14:paraId="19FEA9D8" w14:textId="054EE732" w:rsidR="00F32C57" w:rsidRDefault="00D760DA" w:rsidP="000E512F">
      <w:pPr>
        <w:pStyle w:val="2"/>
      </w:pPr>
      <w:r>
        <w:t xml:space="preserve">Для достижения цели по созданию мобильного приложения, проведено планирование </w:t>
      </w:r>
      <w:r w:rsidR="007C07B6">
        <w:t>действий</w:t>
      </w:r>
      <w:r w:rsidR="00E1428F">
        <w:t xml:space="preserve">, то есть </w:t>
      </w:r>
      <w:r w:rsidR="00F23370">
        <w:t xml:space="preserve">написание </w:t>
      </w:r>
      <w:r w:rsidR="00F23370">
        <w:rPr>
          <w:lang w:val="en-US"/>
        </w:rPr>
        <w:t>backlog</w:t>
      </w:r>
      <w:r w:rsidR="00F23370" w:rsidRPr="00F23370">
        <w:t xml:space="preserve">. </w:t>
      </w:r>
      <w:r w:rsidR="00992D0D">
        <w:t>Так как длительность</w:t>
      </w:r>
      <w:r w:rsidR="00417085">
        <w:t xml:space="preserve"> настоящего</w:t>
      </w:r>
      <w:r w:rsidR="00992D0D">
        <w:t xml:space="preserve"> проекта </w:t>
      </w:r>
      <w:r w:rsidR="00417085">
        <w:t>превышает длительность учебного семестра</w:t>
      </w:r>
      <w:r w:rsidR="00992D0D">
        <w:t xml:space="preserve">, перед планированием </w:t>
      </w:r>
      <w:r w:rsidR="00A33990">
        <w:t>действий</w:t>
      </w:r>
      <w:r w:rsidR="009139FE">
        <w:t xml:space="preserve"> проводится оценка уже выполненных задач</w:t>
      </w:r>
      <w:r w:rsidR="00A33990">
        <w:t xml:space="preserve">. </w:t>
      </w:r>
      <w:proofErr w:type="gramStart"/>
      <w:r w:rsidR="00A33990">
        <w:t>После оценки,</w:t>
      </w:r>
      <w:proofErr w:type="gramEnd"/>
      <w:r w:rsidR="00A33990">
        <w:t xml:space="preserve"> </w:t>
      </w:r>
      <w:r w:rsidR="002D694B">
        <w:rPr>
          <w:lang w:val="en-US"/>
        </w:rPr>
        <w:t>backlog</w:t>
      </w:r>
      <w:r w:rsidR="002D694B" w:rsidRPr="00A976ED">
        <w:t xml:space="preserve"> </w:t>
      </w:r>
      <w:r w:rsidR="002D694B">
        <w:t xml:space="preserve">составляется в </w:t>
      </w:r>
      <w:r w:rsidR="00A976ED">
        <w:t xml:space="preserve">инструменте </w:t>
      </w:r>
      <w:r w:rsidR="00A976ED">
        <w:rPr>
          <w:lang w:val="en-US"/>
        </w:rPr>
        <w:t>Obsidian</w:t>
      </w:r>
      <w:r w:rsidR="00A976ED" w:rsidRPr="00A976ED">
        <w:t xml:space="preserve"> (</w:t>
      </w:r>
      <w:r w:rsidR="00A976ED">
        <w:t>рисуно</w:t>
      </w:r>
      <w:r w:rsidR="00F14BC6">
        <w:t>к 1</w:t>
      </w:r>
      <w:r w:rsidR="00A976ED">
        <w:rPr>
          <w:lang w:val="en-US"/>
        </w:rPr>
        <w:t>).</w:t>
      </w:r>
    </w:p>
    <w:p w14:paraId="2262A6CC" w14:textId="77777777" w:rsidR="00A87D08" w:rsidRPr="00A87D08" w:rsidRDefault="00A87D08" w:rsidP="00A87D08">
      <w:pPr>
        <w:pStyle w:val="2"/>
        <w:ind w:firstLine="0"/>
      </w:pPr>
    </w:p>
    <w:p w14:paraId="6C9D23E0" w14:textId="1F6317F9" w:rsidR="00A976ED" w:rsidRDefault="00A87D08" w:rsidP="00FA1750">
      <w:pPr>
        <w:pStyle w:val="4"/>
        <w:rPr>
          <w:lang w:val="en-US"/>
        </w:rPr>
      </w:pPr>
      <w:r>
        <w:rPr>
          <w:noProof/>
          <w:lang w:val="en-US"/>
        </w:rPr>
        <w:lastRenderedPageBreak/>
        <w:drawing>
          <wp:inline distT="0" distB="0" distL="0" distR="0" wp14:anchorId="5FDB1C72" wp14:editId="6DC43A10">
            <wp:extent cx="5939790" cy="3608705"/>
            <wp:effectExtent l="0" t="0" r="3810" b="0"/>
            <wp:docPr id="16678045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4584" name="Picture 166780458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9790" cy="3608705"/>
                    </a:xfrm>
                    <a:prstGeom prst="rect">
                      <a:avLst/>
                    </a:prstGeom>
                  </pic:spPr>
                </pic:pic>
              </a:graphicData>
            </a:graphic>
          </wp:inline>
        </w:drawing>
      </w:r>
    </w:p>
    <w:p w14:paraId="3DB94163" w14:textId="1BFAE7E1" w:rsidR="00FA1750" w:rsidRPr="00FA1750" w:rsidRDefault="00FA1750" w:rsidP="00FA1750">
      <w:pPr>
        <w:pStyle w:val="41"/>
        <w:rPr>
          <w:lang w:val="en-US"/>
        </w:rPr>
      </w:pPr>
      <w:r>
        <w:t xml:space="preserve">Планирование </w:t>
      </w:r>
      <w:r w:rsidR="00612BFB">
        <w:t xml:space="preserve">задач в </w:t>
      </w:r>
      <w:r w:rsidR="00612BFB">
        <w:rPr>
          <w:lang w:val="en-US"/>
        </w:rPr>
        <w:t>Obsidian</w:t>
      </w:r>
    </w:p>
    <w:p w14:paraId="490DC711" w14:textId="77777777" w:rsidR="00A976ED" w:rsidRPr="00A87D08" w:rsidRDefault="00A976ED" w:rsidP="00A87D08">
      <w:pPr>
        <w:pStyle w:val="2"/>
        <w:ind w:firstLine="0"/>
      </w:pPr>
    </w:p>
    <w:p w14:paraId="7029CD05" w14:textId="3775D7C6" w:rsidR="00925931" w:rsidRDefault="00925931" w:rsidP="000E512F">
      <w:pPr>
        <w:pStyle w:val="2"/>
      </w:pPr>
      <w:r>
        <w:t xml:space="preserve">После составления плана задач для достижения цели, задачи, были перенесены в </w:t>
      </w:r>
      <w:r w:rsidR="00F84ECB">
        <w:rPr>
          <w:lang w:val="en-US"/>
        </w:rPr>
        <w:t>backlog</w:t>
      </w:r>
      <w:r w:rsidR="00F84ECB" w:rsidRPr="00F84ECB">
        <w:t xml:space="preserve"> </w:t>
      </w:r>
      <w:r w:rsidR="00F84ECB">
        <w:t xml:space="preserve">инструмента </w:t>
      </w:r>
      <w:r w:rsidR="00F84ECB">
        <w:rPr>
          <w:lang w:val="en-US"/>
        </w:rPr>
        <w:t>Yandex</w:t>
      </w:r>
      <w:r w:rsidR="00F84ECB" w:rsidRPr="00F84ECB">
        <w:t>.</w:t>
      </w:r>
      <w:r w:rsidR="00F84ECB">
        <w:rPr>
          <w:lang w:val="en-US"/>
        </w:rPr>
        <w:t>Tracker</w:t>
      </w:r>
      <w:r w:rsidR="0089595D">
        <w:t>, откуда, по мере уточнения, переносились на доску задач</w:t>
      </w:r>
      <w:r w:rsidR="00353C38">
        <w:t xml:space="preserve"> проекта </w:t>
      </w:r>
      <w:r w:rsidR="00353C38">
        <w:rPr>
          <w:lang w:val="en-US"/>
        </w:rPr>
        <w:t>Around</w:t>
      </w:r>
      <w:r w:rsidR="00353C38" w:rsidRPr="00353C38">
        <w:t xml:space="preserve"> </w:t>
      </w:r>
      <w:r w:rsidR="00353C38" w:rsidRPr="00263311">
        <w:t>(</w:t>
      </w:r>
      <w:r w:rsidR="00263311">
        <w:t>р</w:t>
      </w:r>
      <w:r w:rsidR="00353C38">
        <w:t xml:space="preserve">исунок </w:t>
      </w:r>
      <w:r w:rsidR="00F14BC6">
        <w:t>2</w:t>
      </w:r>
      <w:r w:rsidR="00263311" w:rsidRPr="00263311">
        <w:t>)</w:t>
      </w:r>
      <w:r w:rsidR="00263311">
        <w:t>.</w:t>
      </w:r>
    </w:p>
    <w:p w14:paraId="15ED5E37" w14:textId="77777777" w:rsidR="00A87D08" w:rsidRDefault="00A87D08" w:rsidP="00A87D08">
      <w:pPr>
        <w:pStyle w:val="2"/>
        <w:ind w:firstLine="0"/>
      </w:pPr>
    </w:p>
    <w:p w14:paraId="5E746C76" w14:textId="508798D1" w:rsidR="00307FBB" w:rsidRDefault="00850552" w:rsidP="00850552">
      <w:pPr>
        <w:pStyle w:val="4"/>
        <w:rPr>
          <w:lang w:val="en-US"/>
        </w:rPr>
      </w:pPr>
      <w:r>
        <w:rPr>
          <w:noProof/>
          <w:lang w:val="en-US"/>
        </w:rPr>
        <w:lastRenderedPageBreak/>
        <w:drawing>
          <wp:inline distT="0" distB="0" distL="0" distR="0" wp14:anchorId="7CFE755F" wp14:editId="3C85A2D3">
            <wp:extent cx="5939790" cy="3699168"/>
            <wp:effectExtent l="0" t="0" r="3810" b="0"/>
            <wp:docPr id="13192436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4367" name="Picture 12" descr="A screenshot of a computer&#10;&#10;AI-generated content may be incorrect."/>
                    <pic:cNvPicPr/>
                  </pic:nvPicPr>
                  <pic:blipFill rotWithShape="1">
                    <a:blip r:embed="rId9" cstate="print">
                      <a:extLst>
                        <a:ext uri="{28A0092B-C50C-407E-A947-70E740481C1C}">
                          <a14:useLocalDpi xmlns:a14="http://schemas.microsoft.com/office/drawing/2010/main" val="0"/>
                        </a:ext>
                      </a:extLst>
                    </a:blip>
                    <a:srcRect l="13687" t="7012" r="1039" b="10837"/>
                    <a:stretch>
                      <a:fillRect/>
                    </a:stretch>
                  </pic:blipFill>
                  <pic:spPr bwMode="auto">
                    <a:xfrm>
                      <a:off x="0" y="0"/>
                      <a:ext cx="5939790" cy="3699168"/>
                    </a:xfrm>
                    <a:prstGeom prst="rect">
                      <a:avLst/>
                    </a:prstGeom>
                    <a:ln>
                      <a:noFill/>
                    </a:ln>
                    <a:extLst>
                      <a:ext uri="{53640926-AAD7-44D8-BBD7-CCE9431645EC}">
                        <a14:shadowObscured xmlns:a14="http://schemas.microsoft.com/office/drawing/2010/main"/>
                      </a:ext>
                    </a:extLst>
                  </pic:spPr>
                </pic:pic>
              </a:graphicData>
            </a:graphic>
          </wp:inline>
        </w:drawing>
      </w:r>
    </w:p>
    <w:p w14:paraId="090B31DB" w14:textId="481196B5" w:rsidR="00850552" w:rsidRDefault="00850552" w:rsidP="00850552">
      <w:pPr>
        <w:pStyle w:val="41"/>
        <w:rPr>
          <w:lang w:val="en-US"/>
        </w:rPr>
      </w:pPr>
      <w:r>
        <w:t xml:space="preserve">Доска задач проекта </w:t>
      </w:r>
      <w:r>
        <w:rPr>
          <w:lang w:val="en-US"/>
        </w:rPr>
        <w:t>Around</w:t>
      </w:r>
      <w:r w:rsidRPr="00850552">
        <w:t xml:space="preserve"> </w:t>
      </w:r>
      <w:r>
        <w:t xml:space="preserve">в </w:t>
      </w:r>
      <w:r>
        <w:rPr>
          <w:lang w:val="en-US"/>
        </w:rPr>
        <w:t>Yandex</w:t>
      </w:r>
      <w:r w:rsidRPr="00850552">
        <w:t>.</w:t>
      </w:r>
      <w:r>
        <w:rPr>
          <w:lang w:val="en-US"/>
        </w:rPr>
        <w:t>Tracker</w:t>
      </w:r>
    </w:p>
    <w:p w14:paraId="61E142C3" w14:textId="77777777" w:rsidR="00850552" w:rsidRDefault="00850552" w:rsidP="00850552">
      <w:pPr>
        <w:pStyle w:val="2"/>
        <w:ind w:firstLine="0"/>
      </w:pPr>
    </w:p>
    <w:p w14:paraId="40FD9EA0" w14:textId="711D946B" w:rsidR="00852D49" w:rsidRDefault="00852D49" w:rsidP="00852D49">
      <w:pPr>
        <w:pStyle w:val="2"/>
      </w:pPr>
      <w:r>
        <w:t xml:space="preserve">Планирование задач в команде производится по методике </w:t>
      </w:r>
      <w:r w:rsidR="003D53D0">
        <w:t>«</w:t>
      </w:r>
      <w:r w:rsidR="003D53D0">
        <w:rPr>
          <w:lang w:val="en-US"/>
        </w:rPr>
        <w:t>Stretch</w:t>
      </w:r>
      <w:r w:rsidR="003D53D0" w:rsidRPr="003D53D0">
        <w:t xml:space="preserve"> </w:t>
      </w:r>
      <w:r w:rsidR="003D53D0">
        <w:rPr>
          <w:lang w:val="en-US"/>
        </w:rPr>
        <w:t>Goals</w:t>
      </w:r>
      <w:r w:rsidR="003D53D0">
        <w:t>»</w:t>
      </w:r>
      <w:r w:rsidR="003D53D0" w:rsidRPr="003D53D0">
        <w:t xml:space="preserve">, </w:t>
      </w:r>
      <w:r w:rsidR="003D53D0">
        <w:t>которая подразумевает постановку избыточного количества целей</w:t>
      </w:r>
      <w:r w:rsidR="00176D56">
        <w:t xml:space="preserve"> </w:t>
      </w:r>
      <w:r w:rsidR="00305072">
        <w:t xml:space="preserve">на конечный промежуток времени. Данный подход позволяет </w:t>
      </w:r>
      <w:r w:rsidR="005160D4">
        <w:t xml:space="preserve">поддерживать высокий уровень работоспособности </w:t>
      </w:r>
      <w:r w:rsidR="00817C36">
        <w:t>во время работы над проектом.</w:t>
      </w:r>
    </w:p>
    <w:p w14:paraId="7FEEE3B1" w14:textId="797B09ED" w:rsidR="00817C36" w:rsidRDefault="00817C36" w:rsidP="00852D49">
      <w:pPr>
        <w:pStyle w:val="2"/>
      </w:pPr>
      <w:r>
        <w:t xml:space="preserve">По данной методике на </w:t>
      </w:r>
      <w:r w:rsidR="00596B6D">
        <w:t>данный учебный семестр были спланированы следующие задачи:</w:t>
      </w:r>
    </w:p>
    <w:p w14:paraId="1738FE3D" w14:textId="1B296900" w:rsidR="006C5BA3" w:rsidRDefault="005A2270" w:rsidP="006C5BA3">
      <w:pPr>
        <w:pStyle w:val="53"/>
      </w:pPr>
      <w:r>
        <w:t>у</w:t>
      </w:r>
      <w:r w:rsidR="006C5BA3">
        <w:t>нификация дизайна обработки ошибок на всех экрана;</w:t>
      </w:r>
    </w:p>
    <w:p w14:paraId="01EA8064" w14:textId="0EC0ED36" w:rsidR="006C5BA3" w:rsidRDefault="005A2270" w:rsidP="00A221BC">
      <w:pPr>
        <w:pStyle w:val="53"/>
      </w:pPr>
      <w:r>
        <w:t>о</w:t>
      </w:r>
      <w:r w:rsidR="006C5BA3">
        <w:t>птимизация отрисовки клеток на карте;</w:t>
      </w:r>
    </w:p>
    <w:p w14:paraId="1C4C2684" w14:textId="5F475D7C" w:rsidR="006C5BA3" w:rsidRDefault="005A2270" w:rsidP="006C5BA3">
      <w:pPr>
        <w:pStyle w:val="53"/>
      </w:pPr>
      <w:r>
        <w:t>п</w:t>
      </w:r>
      <w:r w:rsidR="006C5BA3">
        <w:t xml:space="preserve">еревод проекта с Open Street </w:t>
      </w:r>
      <w:proofErr w:type="spellStart"/>
      <w:r w:rsidR="006C5BA3">
        <w:t>Map</w:t>
      </w:r>
      <w:proofErr w:type="spellEnd"/>
      <w:r w:rsidR="006C5BA3">
        <w:t xml:space="preserve"> на более стабильную </w:t>
      </w:r>
      <w:proofErr w:type="spellStart"/>
      <w:r w:rsidR="006C5BA3">
        <w:t>MapLibre</w:t>
      </w:r>
      <w:proofErr w:type="spellEnd"/>
      <w:r w:rsidR="00FF1F15">
        <w:rPr>
          <w:lang w:val="en-US"/>
        </w:rPr>
        <w:t xml:space="preserve"> [4]</w:t>
      </w:r>
      <w:r w:rsidR="006C5BA3">
        <w:t>;</w:t>
      </w:r>
    </w:p>
    <w:p w14:paraId="15410652" w14:textId="02FAA17E" w:rsidR="006C5BA3" w:rsidRDefault="005A2270" w:rsidP="006C5BA3">
      <w:pPr>
        <w:pStyle w:val="53"/>
      </w:pPr>
      <w:r>
        <w:t>д</w:t>
      </w:r>
      <w:r w:rsidR="006C5BA3">
        <w:t>оработка экрана статистики (добавление счетчика шагов, клеток и истории раундов);</w:t>
      </w:r>
    </w:p>
    <w:p w14:paraId="7A9C4766" w14:textId="24449393" w:rsidR="006C5BA3" w:rsidRDefault="005A2270" w:rsidP="006C5BA3">
      <w:pPr>
        <w:pStyle w:val="53"/>
      </w:pPr>
      <w:r>
        <w:t>о</w:t>
      </w:r>
      <w:r w:rsidR="006C5BA3">
        <w:t>птимизация механик внутриигровой экономики (баланс навыков, событий, вознаграждений);</w:t>
      </w:r>
    </w:p>
    <w:p w14:paraId="2C844801" w14:textId="667E7E22" w:rsidR="006C5BA3" w:rsidRDefault="005A2270" w:rsidP="006C5BA3">
      <w:pPr>
        <w:pStyle w:val="53"/>
      </w:pPr>
      <w:r>
        <w:t>в</w:t>
      </w:r>
      <w:r w:rsidR="006C5BA3">
        <w:t>недрение инструментов мониторинга состояния серверной стороны приложения;</w:t>
      </w:r>
    </w:p>
    <w:p w14:paraId="69CB1937" w14:textId="331CD7A2" w:rsidR="006C5BA3" w:rsidRDefault="005A2270" w:rsidP="006C5BA3">
      <w:pPr>
        <w:pStyle w:val="53"/>
      </w:pPr>
      <w:r>
        <w:lastRenderedPageBreak/>
        <w:t>д</w:t>
      </w:r>
      <w:r w:rsidR="006C5BA3">
        <w:t>оработка механики восстановление пароля и подтверждение почты;</w:t>
      </w:r>
    </w:p>
    <w:p w14:paraId="67A7064E" w14:textId="4EB87300" w:rsidR="00C27001" w:rsidRPr="008A54B2" w:rsidRDefault="005A2270" w:rsidP="004D73D0">
      <w:pPr>
        <w:pStyle w:val="53"/>
      </w:pPr>
      <w:r>
        <w:t>с</w:t>
      </w:r>
      <w:r w:rsidR="00C27001">
        <w:t>оздание системы достижений и экрана достижений;</w:t>
      </w:r>
    </w:p>
    <w:p w14:paraId="0DA9C79D" w14:textId="1FAA6B13" w:rsidR="00C27001" w:rsidRDefault="005A2270" w:rsidP="004D73D0">
      <w:pPr>
        <w:pStyle w:val="53"/>
      </w:pPr>
      <w:r>
        <w:t>с</w:t>
      </w:r>
      <w:r w:rsidR="00C27001">
        <w:t>оздание экрана итогов раунда и получение данных итогов раунда;</w:t>
      </w:r>
    </w:p>
    <w:p w14:paraId="455B8D61" w14:textId="41B235C6" w:rsidR="00C27001" w:rsidRDefault="005A2270" w:rsidP="004D73D0">
      <w:pPr>
        <w:pStyle w:val="53"/>
      </w:pPr>
      <w:r>
        <w:t>р</w:t>
      </w:r>
      <w:r w:rsidR="00C27001">
        <w:t>азработка отображения игроков и других игровых элементов;</w:t>
      </w:r>
    </w:p>
    <w:p w14:paraId="42E08640" w14:textId="1322F6E4" w:rsidR="00C27001" w:rsidRDefault="005A2270" w:rsidP="004D73D0">
      <w:pPr>
        <w:pStyle w:val="53"/>
      </w:pPr>
      <w:r>
        <w:t>с</w:t>
      </w:r>
      <w:r w:rsidR="006966E7">
        <w:t xml:space="preserve">оздание тестового </w:t>
      </w:r>
      <w:r w:rsidR="006966E7">
        <w:rPr>
          <w:lang w:val="en-US"/>
        </w:rPr>
        <w:t>React</w:t>
      </w:r>
      <w:r w:rsidR="006966E7">
        <w:t>-приложения</w:t>
      </w:r>
      <w:r w:rsidR="006966E7" w:rsidRPr="006966E7">
        <w:t xml:space="preserve"> </w:t>
      </w:r>
      <w:r w:rsidR="006966E7">
        <w:t>с контейнеризацией</w:t>
      </w:r>
      <w:r w:rsidR="0050085A">
        <w:t xml:space="preserve"> и </w:t>
      </w:r>
      <w:r w:rsidR="0050085A">
        <w:rPr>
          <w:lang w:val="en-US"/>
        </w:rPr>
        <w:t>CI</w:t>
      </w:r>
      <w:r w:rsidR="0050085A" w:rsidRPr="0050085A">
        <w:t>/</w:t>
      </w:r>
      <w:r w:rsidR="0050085A">
        <w:rPr>
          <w:lang w:val="en-US"/>
        </w:rPr>
        <w:t>CD</w:t>
      </w:r>
      <w:r w:rsidR="006966E7">
        <w:t xml:space="preserve"> в рамках будущего создания веб-сайта стартап-проекта </w:t>
      </w:r>
      <w:r w:rsidR="006966E7">
        <w:rPr>
          <w:lang w:val="en-US"/>
        </w:rPr>
        <w:t>Around</w:t>
      </w:r>
      <w:r w:rsidR="006348BF" w:rsidRPr="006348BF">
        <w:t>;</w:t>
      </w:r>
    </w:p>
    <w:p w14:paraId="3A8B1473" w14:textId="4FB9F2CB" w:rsidR="00C27001" w:rsidRDefault="005A2270" w:rsidP="004D73D0">
      <w:pPr>
        <w:pStyle w:val="53"/>
      </w:pPr>
      <w:r>
        <w:t>р</w:t>
      </w:r>
      <w:r w:rsidR="00C27001">
        <w:t xml:space="preserve">еализация второго способа </w:t>
      </w:r>
      <w:proofErr w:type="spellStart"/>
      <w:r w:rsidR="00C27001">
        <w:t>OAuth</w:t>
      </w:r>
      <w:proofErr w:type="spellEnd"/>
      <w:r w:rsidR="00C27001">
        <w:t>-авторизации через Yandex или другой сервис;</w:t>
      </w:r>
    </w:p>
    <w:p w14:paraId="4E937B14" w14:textId="548BC19F" w:rsidR="00C27001" w:rsidRDefault="005A2270" w:rsidP="004D73D0">
      <w:pPr>
        <w:pStyle w:val="53"/>
      </w:pPr>
      <w:r>
        <w:t>с</w:t>
      </w:r>
      <w:r w:rsidR="00C27001">
        <w:t xml:space="preserve">оздание </w:t>
      </w:r>
      <w:r w:rsidR="006348BF">
        <w:t>макетов</w:t>
      </w:r>
      <w:r w:rsidR="00C27001">
        <w:t xml:space="preserve"> фильтрации, ранжирования и рекомендаций событий</w:t>
      </w:r>
      <w:r w:rsidR="006348BF" w:rsidRPr="006348BF">
        <w:t>;</w:t>
      </w:r>
    </w:p>
    <w:p w14:paraId="2DBFE837" w14:textId="778765AD" w:rsidR="00C27001" w:rsidRDefault="005A2270" w:rsidP="004D73D0">
      <w:pPr>
        <w:pStyle w:val="53"/>
      </w:pPr>
      <w:r>
        <w:t>с</w:t>
      </w:r>
      <w:r w:rsidR="00C27001">
        <w:t>оздание системы регулярных заданий и вознаграждений;</w:t>
      </w:r>
    </w:p>
    <w:p w14:paraId="363C4299" w14:textId="65AB33A6" w:rsidR="00C27001" w:rsidRDefault="005A2270" w:rsidP="004D73D0">
      <w:pPr>
        <w:pStyle w:val="53"/>
      </w:pPr>
      <w:r>
        <w:t>р</w:t>
      </w:r>
      <w:r w:rsidR="00C27001">
        <w:t xml:space="preserve">азработка механики </w:t>
      </w:r>
      <w:proofErr w:type="spellStart"/>
      <w:r w:rsidR="00C27001">
        <w:t>античит</w:t>
      </w:r>
      <w:proofErr w:type="spellEnd"/>
      <w:r w:rsidR="00C27001">
        <w:t>-системы;</w:t>
      </w:r>
    </w:p>
    <w:p w14:paraId="00DDFA10" w14:textId="722F53C1" w:rsidR="00366DF9" w:rsidRPr="006348BF" w:rsidRDefault="005A2270" w:rsidP="004D73D0">
      <w:pPr>
        <w:pStyle w:val="53"/>
      </w:pPr>
      <w:r>
        <w:t>д</w:t>
      </w:r>
      <w:r w:rsidR="00C27001">
        <w:t>изайн и реализация внутреннего мессенджера.</w:t>
      </w:r>
    </w:p>
    <w:p w14:paraId="2938B534" w14:textId="53D64BF3" w:rsidR="00124215" w:rsidRDefault="0034254E" w:rsidP="00A87D08">
      <w:pPr>
        <w:pStyle w:val="53"/>
        <w:numPr>
          <w:ilvl w:val="0"/>
          <w:numId w:val="0"/>
        </w:numPr>
        <w:ind w:firstLine="709"/>
      </w:pPr>
      <w:r>
        <w:t xml:space="preserve">Периодически, </w:t>
      </w:r>
      <w:r w:rsidR="00E661DA">
        <w:t xml:space="preserve">данные из </w:t>
      </w:r>
      <w:r w:rsidR="00E661DA">
        <w:rPr>
          <w:lang w:val="en-US"/>
        </w:rPr>
        <w:t>Yandex</w:t>
      </w:r>
      <w:r w:rsidR="00E661DA" w:rsidRPr="00E661DA">
        <w:t>.</w:t>
      </w:r>
      <w:r w:rsidR="00E661DA">
        <w:rPr>
          <w:lang w:val="en-US"/>
        </w:rPr>
        <w:t>Tracker</w:t>
      </w:r>
      <w:r w:rsidR="00E661DA" w:rsidRPr="00E661DA">
        <w:t xml:space="preserve">, </w:t>
      </w:r>
      <w:r w:rsidR="00E661DA">
        <w:t xml:space="preserve">выгружаются в виде </w:t>
      </w:r>
      <w:r w:rsidR="001A3C58">
        <w:t>отчета, после чего</w:t>
      </w:r>
      <w:r w:rsidR="00380871">
        <w:t xml:space="preserve"> структурируются</w:t>
      </w:r>
      <w:r w:rsidR="00F203CC">
        <w:t xml:space="preserve"> и</w:t>
      </w:r>
      <w:r w:rsidR="001A3C58">
        <w:t xml:space="preserve"> используются для заполнения </w:t>
      </w:r>
      <w:r w:rsidR="00275388">
        <w:t>календарного плана работ</w:t>
      </w:r>
      <w:r w:rsidR="00A87D08">
        <w:t>.</w:t>
      </w:r>
    </w:p>
    <w:p w14:paraId="048B2124" w14:textId="3C9BA2C0" w:rsidR="001715DE" w:rsidRDefault="001715DE" w:rsidP="00124215">
      <w:pPr>
        <w:pStyle w:val="2"/>
      </w:pPr>
      <w:r>
        <w:t xml:space="preserve">Календарный план </w:t>
      </w:r>
      <w:r w:rsidR="00147D28">
        <w:t>представляет из себя таблицу, в которой содержится номер «тикета»</w:t>
      </w:r>
      <w:r w:rsidR="00D501E2">
        <w:t xml:space="preserve"> на доске задач, название задачи, </w:t>
      </w:r>
      <w:r w:rsidR="0063078F">
        <w:t xml:space="preserve">ответственный, а также даты </w:t>
      </w:r>
      <w:r w:rsidR="00B17DDD">
        <w:t>открытия</w:t>
      </w:r>
      <w:r w:rsidR="0063078F">
        <w:t xml:space="preserve"> и </w:t>
      </w:r>
      <w:r w:rsidR="00B17DDD">
        <w:t xml:space="preserve">закрытия «тикета». (рисунок </w:t>
      </w:r>
      <w:r w:rsidR="00F14BC6">
        <w:t>3</w:t>
      </w:r>
      <w:r w:rsidR="00B17DDD" w:rsidRPr="00A87D08">
        <w:t>)</w:t>
      </w:r>
    </w:p>
    <w:p w14:paraId="28A30E61" w14:textId="77777777" w:rsidR="00A87D08" w:rsidRPr="00A87D08" w:rsidRDefault="00A87D08" w:rsidP="00A87D08">
      <w:pPr>
        <w:pStyle w:val="2"/>
        <w:ind w:firstLine="0"/>
      </w:pPr>
    </w:p>
    <w:p w14:paraId="41CAB4D5" w14:textId="317CD4E3" w:rsidR="00B17DDD" w:rsidRDefault="00BA5970" w:rsidP="00BA5970">
      <w:pPr>
        <w:pStyle w:val="4"/>
        <w:rPr>
          <w:lang w:val="en-US"/>
        </w:rPr>
      </w:pPr>
      <w:r>
        <w:rPr>
          <w:noProof/>
          <w:lang w:val="en-US"/>
        </w:rPr>
        <w:drawing>
          <wp:inline distT="0" distB="0" distL="0" distR="0" wp14:anchorId="1CFFD5B8" wp14:editId="540862CF">
            <wp:extent cx="5939790" cy="446405"/>
            <wp:effectExtent l="0" t="0" r="3810" b="0"/>
            <wp:docPr id="19126734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73420" name="Picture 191267342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9790" cy="446405"/>
                    </a:xfrm>
                    <a:prstGeom prst="rect">
                      <a:avLst/>
                    </a:prstGeom>
                  </pic:spPr>
                </pic:pic>
              </a:graphicData>
            </a:graphic>
          </wp:inline>
        </w:drawing>
      </w:r>
    </w:p>
    <w:p w14:paraId="6F2AB255" w14:textId="5E053B1E" w:rsidR="00BA5970" w:rsidRDefault="00816C42" w:rsidP="00BA5970">
      <w:pPr>
        <w:pStyle w:val="41"/>
      </w:pPr>
      <w:r>
        <w:t>Поля календарного плана работ</w:t>
      </w:r>
    </w:p>
    <w:p w14:paraId="50114E90" w14:textId="77777777" w:rsidR="00A251FF" w:rsidRPr="00A251FF" w:rsidRDefault="00A251FF" w:rsidP="00A87D08">
      <w:pPr>
        <w:pStyle w:val="2"/>
        <w:ind w:firstLine="0"/>
      </w:pPr>
    </w:p>
    <w:p w14:paraId="38782097" w14:textId="5CF6A02F" w:rsidR="00816C42" w:rsidRDefault="00A251FF" w:rsidP="00A251FF">
      <w:pPr>
        <w:pStyle w:val="13"/>
      </w:pPr>
      <w:bookmarkStart w:id="19" w:name="_Toc199221151"/>
      <w:r>
        <w:t>Архитектура программного продукта, обоснование архитектурного решения</w:t>
      </w:r>
      <w:bookmarkEnd w:id="19"/>
    </w:p>
    <w:p w14:paraId="59FC3489" w14:textId="77777777" w:rsidR="00A251FF" w:rsidRDefault="00A251FF" w:rsidP="00A251FF">
      <w:pPr>
        <w:pStyle w:val="2"/>
        <w:rPr>
          <w:lang w:eastAsia="en-US"/>
        </w:rPr>
      </w:pPr>
    </w:p>
    <w:p w14:paraId="467766BC" w14:textId="77777777" w:rsidR="00183735" w:rsidRDefault="00183735" w:rsidP="00183735">
      <w:pPr>
        <w:pStyle w:val="2"/>
        <w:rPr>
          <w:lang w:val="en-US" w:eastAsia="en-US"/>
        </w:rPr>
      </w:pPr>
      <w:r>
        <w:rPr>
          <w:lang w:eastAsia="en-US"/>
        </w:rPr>
        <w:t xml:space="preserve">Программный продукт представляет собой мобильное приложение с серверной частью, построенное на принципах модульности и раздельной ответственности компонентов. </w:t>
      </w:r>
    </w:p>
    <w:p w14:paraId="1549C4CF" w14:textId="2814F13D" w:rsidR="00183735" w:rsidRDefault="00183735" w:rsidP="00183735">
      <w:pPr>
        <w:pStyle w:val="2"/>
        <w:rPr>
          <w:lang w:eastAsia="en-US"/>
        </w:rPr>
      </w:pPr>
      <w:r>
        <w:rPr>
          <w:lang w:eastAsia="en-US"/>
        </w:rPr>
        <w:lastRenderedPageBreak/>
        <w:t xml:space="preserve">Архитектура приложения реализована с использованием принципов </w:t>
      </w:r>
      <w:proofErr w:type="spellStart"/>
      <w:r>
        <w:rPr>
          <w:lang w:eastAsia="en-US"/>
        </w:rPr>
        <w:t>Clean</w:t>
      </w:r>
      <w:proofErr w:type="spellEnd"/>
      <w:r>
        <w:rPr>
          <w:lang w:eastAsia="en-US"/>
        </w:rPr>
        <w:t xml:space="preserve"> Architecture и разделена на несколько слоев:</w:t>
      </w:r>
    </w:p>
    <w:p w14:paraId="4A0FF30B" w14:textId="569FB192" w:rsidR="00183735" w:rsidRDefault="005A2270" w:rsidP="00183735">
      <w:pPr>
        <w:pStyle w:val="51"/>
      </w:pPr>
      <w:r>
        <w:rPr>
          <w:lang w:val="en-US"/>
        </w:rPr>
        <w:t>presentation</w:t>
      </w:r>
      <w:r w:rsidR="00183735">
        <w:t xml:space="preserve"> (UI) </w:t>
      </w:r>
      <w:r w:rsidR="00812DF2">
        <w:t>–</w:t>
      </w:r>
      <w:r w:rsidR="00183735">
        <w:t xml:space="preserve"> реализован на </w:t>
      </w:r>
      <w:proofErr w:type="spellStart"/>
      <w:r w:rsidR="00183735">
        <w:t>Jetpack</w:t>
      </w:r>
      <w:proofErr w:type="spellEnd"/>
      <w:r w:rsidR="00183735">
        <w:t xml:space="preserve"> </w:t>
      </w:r>
      <w:proofErr w:type="spellStart"/>
      <w:r w:rsidR="00183735">
        <w:t>Compose</w:t>
      </w:r>
      <w:proofErr w:type="spellEnd"/>
      <w:r w:rsidR="00FF1F15" w:rsidRPr="00FF1F15">
        <w:t xml:space="preserve"> [3]</w:t>
      </w:r>
      <w:r w:rsidR="00183735">
        <w:t xml:space="preserve">, управляется через MVI-подход, обеспечивающий односторонний поток данных и предсказуемое поведение пользовательского </w:t>
      </w:r>
      <w:proofErr w:type="gramStart"/>
      <w:r w:rsidR="00183735">
        <w:t>интерфейса</w:t>
      </w:r>
      <w:r w:rsidR="00183735" w:rsidRPr="00183735">
        <w:t>;</w:t>
      </w:r>
      <w:proofErr w:type="gramEnd"/>
    </w:p>
    <w:p w14:paraId="60EBCF86" w14:textId="0ADE37E9" w:rsidR="00183735" w:rsidRDefault="005A2270" w:rsidP="00183735">
      <w:pPr>
        <w:pStyle w:val="51"/>
      </w:pPr>
      <w:r>
        <w:rPr>
          <w:lang w:val="en-US"/>
        </w:rPr>
        <w:t>domain</w:t>
      </w:r>
      <w:r w:rsidR="00183735">
        <w:t xml:space="preserve"> </w:t>
      </w:r>
      <w:r w:rsidR="00812DF2">
        <w:t>–</w:t>
      </w:r>
      <w:r w:rsidR="00183735">
        <w:t xml:space="preserve"> содержит бизнес-логику, не зависит от платформенных библиотек. Слой управляет обработкой данных, предоставляемых из Data-слоя, и преобразованием их в вид, пригодный для отображения</w:t>
      </w:r>
      <w:r w:rsidR="00183735" w:rsidRPr="00183735">
        <w:t>;</w:t>
      </w:r>
    </w:p>
    <w:p w14:paraId="51854269" w14:textId="7728C4DB" w:rsidR="00183735" w:rsidRDefault="005A2270" w:rsidP="00183735">
      <w:pPr>
        <w:pStyle w:val="51"/>
      </w:pPr>
      <w:r>
        <w:rPr>
          <w:lang w:val="en-US"/>
        </w:rPr>
        <w:t>data</w:t>
      </w:r>
      <w:r w:rsidR="00183735">
        <w:t xml:space="preserve"> </w:t>
      </w:r>
      <w:r w:rsidR="00812DF2">
        <w:t>–</w:t>
      </w:r>
      <w:r w:rsidR="00183735">
        <w:t xml:space="preserve"> реализует работу с внешними источниками: локальной базой данных (</w:t>
      </w:r>
      <w:r>
        <w:rPr>
          <w:lang w:val="en-US"/>
        </w:rPr>
        <w:t>Room</w:t>
      </w:r>
      <w:r w:rsidR="00183735">
        <w:t>), удалённым API (</w:t>
      </w:r>
      <w:proofErr w:type="spellStart"/>
      <w:r w:rsidR="00183735">
        <w:t>Retrofit</w:t>
      </w:r>
      <w:proofErr w:type="spellEnd"/>
      <w:r w:rsidR="00183735">
        <w:t>/</w:t>
      </w:r>
      <w:proofErr w:type="spellStart"/>
      <w:r w:rsidR="00183735">
        <w:t>Swagger</w:t>
      </w:r>
      <w:proofErr w:type="spellEnd"/>
      <w:r w:rsidR="00183735">
        <w:t>), и обёртки над репозиториями. Обеспечивает изоляцию источников данных от бизнес-логики.</w:t>
      </w:r>
    </w:p>
    <w:p w14:paraId="0051A438" w14:textId="77777777" w:rsidR="00183735" w:rsidRDefault="00183735" w:rsidP="00183735">
      <w:pPr>
        <w:pStyle w:val="2"/>
        <w:rPr>
          <w:lang w:eastAsia="en-US"/>
        </w:rPr>
      </w:pPr>
      <w:r>
        <w:rPr>
          <w:lang w:eastAsia="en-US"/>
        </w:rPr>
        <w:t>Связь между модулями осуществляется через интерфейсы и внедрение зависимостей (</w:t>
      </w:r>
      <w:proofErr w:type="spellStart"/>
      <w:r>
        <w:rPr>
          <w:lang w:eastAsia="en-US"/>
        </w:rPr>
        <w:t>Hilt</w:t>
      </w:r>
      <w:proofErr w:type="spellEnd"/>
      <w:r>
        <w:rPr>
          <w:lang w:eastAsia="en-US"/>
        </w:rPr>
        <w:t>), что повышает тестируемость и гибкость к изменениям. Архитектура построена в виде мульти-модульного проекта, где каждый функциональный блок (например, экран карты, экран статистики) выделен в отдельный модуль, что позволяет нескольким разработчикам работать параллельно и упрощает сопровождение кода.</w:t>
      </w:r>
    </w:p>
    <w:p w14:paraId="13B0D9B4" w14:textId="689708CE" w:rsidR="00A251FF" w:rsidRDefault="00183735" w:rsidP="00183735">
      <w:pPr>
        <w:pStyle w:val="2"/>
        <w:rPr>
          <w:lang w:eastAsia="en-US"/>
        </w:rPr>
      </w:pPr>
      <w:r>
        <w:rPr>
          <w:lang w:eastAsia="en-US"/>
        </w:rPr>
        <w:t xml:space="preserve">Серверная часть построена на Spring Framework. Используется REST API, документированное через </w:t>
      </w:r>
      <w:proofErr w:type="spellStart"/>
      <w:r>
        <w:rPr>
          <w:lang w:eastAsia="en-US"/>
        </w:rPr>
        <w:t>Swagger</w:t>
      </w:r>
      <w:proofErr w:type="spellEnd"/>
      <w:r>
        <w:rPr>
          <w:lang w:eastAsia="en-US"/>
        </w:rPr>
        <w:t xml:space="preserve">. Для взаимодействия с базой данных применяется </w:t>
      </w:r>
      <w:proofErr w:type="spellStart"/>
      <w:r>
        <w:rPr>
          <w:lang w:eastAsia="en-US"/>
        </w:rPr>
        <w:t>PostgreSQL</w:t>
      </w:r>
      <w:proofErr w:type="spellEnd"/>
      <w:r w:rsidR="00FF1F15" w:rsidRPr="00FF1F15">
        <w:rPr>
          <w:lang w:eastAsia="en-US"/>
        </w:rPr>
        <w:t xml:space="preserve"> [5]</w:t>
      </w:r>
      <w:r>
        <w:rPr>
          <w:lang w:eastAsia="en-US"/>
        </w:rPr>
        <w:t xml:space="preserve"> с миграциями через </w:t>
      </w:r>
      <w:proofErr w:type="spellStart"/>
      <w:r>
        <w:rPr>
          <w:lang w:eastAsia="en-US"/>
        </w:rPr>
        <w:t>Flyway</w:t>
      </w:r>
      <w:proofErr w:type="spellEnd"/>
      <w:r>
        <w:rPr>
          <w:lang w:eastAsia="en-US"/>
        </w:rPr>
        <w:t xml:space="preserve">. Очереди сообщений реализованы на </w:t>
      </w:r>
      <w:proofErr w:type="spellStart"/>
      <w:r>
        <w:rPr>
          <w:lang w:eastAsia="en-US"/>
        </w:rPr>
        <w:t>RabbitMQ</w:t>
      </w:r>
      <w:proofErr w:type="spellEnd"/>
      <w:r>
        <w:rPr>
          <w:lang w:eastAsia="en-US"/>
        </w:rPr>
        <w:t xml:space="preserve">, а процессы сборки и развертывания автоматизированы с помощью </w:t>
      </w:r>
      <w:proofErr w:type="spellStart"/>
      <w:r>
        <w:rPr>
          <w:lang w:eastAsia="en-US"/>
        </w:rPr>
        <w:t>Jenkins</w:t>
      </w:r>
      <w:proofErr w:type="spellEnd"/>
      <w:r w:rsidR="00FF1F15">
        <w:rPr>
          <w:lang w:val="en-US" w:eastAsia="en-US"/>
        </w:rPr>
        <w:t xml:space="preserve"> [9]</w:t>
      </w:r>
      <w:r>
        <w:rPr>
          <w:lang w:eastAsia="en-US"/>
        </w:rPr>
        <w:t>.</w:t>
      </w:r>
    </w:p>
    <w:p w14:paraId="61716A20" w14:textId="77777777" w:rsidR="00B42689" w:rsidRDefault="00B42689" w:rsidP="00B42689">
      <w:pPr>
        <w:pStyle w:val="2"/>
        <w:ind w:firstLine="0"/>
        <w:rPr>
          <w:lang w:eastAsia="en-US"/>
        </w:rPr>
      </w:pPr>
    </w:p>
    <w:p w14:paraId="42EB2506" w14:textId="51F833A4" w:rsidR="00B42689" w:rsidRDefault="00B42689">
      <w:pPr>
        <w:spacing w:after="160"/>
        <w:rPr>
          <w:rFonts w:ascii="Times New Roman" w:eastAsia="Times New Roman" w:hAnsi="Times New Roman" w:cs="Times New Roman"/>
          <w:sz w:val="28"/>
          <w:szCs w:val="20"/>
        </w:rPr>
      </w:pPr>
      <w:r>
        <w:br w:type="page"/>
      </w:r>
    </w:p>
    <w:p w14:paraId="39E1F9F6" w14:textId="30A36BB1" w:rsidR="00B42689" w:rsidRDefault="00B42689" w:rsidP="00B42689">
      <w:pPr>
        <w:pStyle w:val="12"/>
        <w:rPr>
          <w:lang w:val="en-US"/>
        </w:rPr>
      </w:pPr>
      <w:bookmarkStart w:id="20" w:name="_Toc199221152"/>
      <w:r>
        <w:lastRenderedPageBreak/>
        <w:t>Разработка программного продукта</w:t>
      </w:r>
      <w:bookmarkEnd w:id="20"/>
    </w:p>
    <w:p w14:paraId="3C0BF8BF" w14:textId="77777777" w:rsidR="001C0773" w:rsidRPr="006E6A38" w:rsidRDefault="001C0773" w:rsidP="00B42689">
      <w:pPr>
        <w:pStyle w:val="2"/>
        <w:spacing w:line="240" w:lineRule="auto"/>
        <w:rPr>
          <w:lang w:eastAsia="en-US"/>
        </w:rPr>
      </w:pPr>
    </w:p>
    <w:p w14:paraId="255AC714" w14:textId="3E9CDC3D" w:rsidR="001C0773" w:rsidRDefault="001C0773" w:rsidP="001C0773">
      <w:pPr>
        <w:pStyle w:val="13"/>
      </w:pPr>
      <w:bookmarkStart w:id="21" w:name="_Toc199221153"/>
      <w:r>
        <w:t>Методология и процесс разработки</w:t>
      </w:r>
      <w:bookmarkEnd w:id="21"/>
    </w:p>
    <w:p w14:paraId="5027E11F" w14:textId="77777777" w:rsidR="001C0773" w:rsidRDefault="001C0773" w:rsidP="001C0773">
      <w:pPr>
        <w:pStyle w:val="2"/>
        <w:rPr>
          <w:lang w:eastAsia="en-US"/>
        </w:rPr>
      </w:pPr>
    </w:p>
    <w:p w14:paraId="41BFA967" w14:textId="7214FA4B" w:rsidR="002D35D2" w:rsidRPr="005A2270" w:rsidRDefault="002D35D2" w:rsidP="005A2270">
      <w:pPr>
        <w:pStyle w:val="2"/>
        <w:rPr>
          <w:lang w:val="en-US" w:eastAsia="en-US"/>
        </w:rPr>
      </w:pPr>
      <w:r>
        <w:rPr>
          <w:lang w:eastAsia="en-US"/>
        </w:rPr>
        <w:t xml:space="preserve">Разработка велась по гибкой методологии с двухнедельными спринтами, используя систему задач и доски в </w:t>
      </w:r>
      <w:proofErr w:type="spellStart"/>
      <w:r>
        <w:rPr>
          <w:lang w:eastAsia="en-US"/>
        </w:rPr>
        <w:t>Miro</w:t>
      </w:r>
      <w:proofErr w:type="spellEnd"/>
      <w:r>
        <w:rPr>
          <w:lang w:eastAsia="en-US"/>
        </w:rPr>
        <w:t xml:space="preserve">. Задачи фиксировались в </w:t>
      </w:r>
      <w:proofErr w:type="spellStart"/>
      <w:r>
        <w:rPr>
          <w:lang w:eastAsia="en-US"/>
        </w:rPr>
        <w:t>GitHub</w:t>
      </w:r>
      <w:proofErr w:type="spellEnd"/>
      <w:r>
        <w:rPr>
          <w:lang w:eastAsia="en-US"/>
        </w:rPr>
        <w:t>, велось активное ревью кода. Для обеспечения качества использовались юнит-тесты (</w:t>
      </w:r>
      <w:proofErr w:type="spellStart"/>
      <w:r>
        <w:rPr>
          <w:lang w:eastAsia="en-US"/>
        </w:rPr>
        <w:t>MockK</w:t>
      </w:r>
      <w:proofErr w:type="spellEnd"/>
      <w:r>
        <w:rPr>
          <w:lang w:eastAsia="en-US"/>
        </w:rPr>
        <w:t xml:space="preserve">), инструмент визуального тестирования </w:t>
      </w:r>
      <w:proofErr w:type="spellStart"/>
      <w:r>
        <w:rPr>
          <w:lang w:eastAsia="en-US"/>
        </w:rPr>
        <w:t>Paparazzi</w:t>
      </w:r>
      <w:proofErr w:type="spellEnd"/>
      <w:r w:rsidR="00FF1F15" w:rsidRPr="00FF1F15">
        <w:rPr>
          <w:lang w:eastAsia="en-US"/>
        </w:rPr>
        <w:t xml:space="preserve"> [7]</w:t>
      </w:r>
      <w:r>
        <w:rPr>
          <w:lang w:eastAsia="en-US"/>
        </w:rPr>
        <w:t>, а также интеграционные тесты для критичных участков.</w:t>
      </w:r>
    </w:p>
    <w:p w14:paraId="5F625567" w14:textId="03505A3E" w:rsidR="002D35D2" w:rsidRDefault="002D35D2" w:rsidP="002D35D2">
      <w:pPr>
        <w:pStyle w:val="2"/>
        <w:rPr>
          <w:lang w:eastAsia="en-US"/>
        </w:rPr>
      </w:pPr>
      <w:r>
        <w:rPr>
          <w:lang w:eastAsia="en-US"/>
        </w:rPr>
        <w:t xml:space="preserve">Для мобильной части проект был организован по принципам DRY и SOLID. Каждый экран и его логика разрабатывались с учётом </w:t>
      </w:r>
      <w:proofErr w:type="spellStart"/>
      <w:r>
        <w:rPr>
          <w:lang w:eastAsia="en-US"/>
        </w:rPr>
        <w:t>переиспользования</w:t>
      </w:r>
      <w:proofErr w:type="spellEnd"/>
      <w:r>
        <w:rPr>
          <w:lang w:eastAsia="en-US"/>
        </w:rPr>
        <w:t xml:space="preserve"> компонентов. Использовались </w:t>
      </w:r>
      <w:proofErr w:type="spellStart"/>
      <w:r>
        <w:rPr>
          <w:lang w:eastAsia="en-US"/>
        </w:rPr>
        <w:t>корутины</w:t>
      </w:r>
      <w:proofErr w:type="spellEnd"/>
      <w:r>
        <w:rPr>
          <w:lang w:eastAsia="en-US"/>
        </w:rPr>
        <w:t xml:space="preserve"> для работы с асинхронными задачами и потоками данных.</w:t>
      </w:r>
    </w:p>
    <w:p w14:paraId="121A15C5" w14:textId="70E313D5" w:rsidR="002D35D2" w:rsidRDefault="002D35D2" w:rsidP="002D35D2">
      <w:pPr>
        <w:pStyle w:val="2"/>
        <w:rPr>
          <w:lang w:eastAsia="en-US"/>
        </w:rPr>
      </w:pPr>
      <w:r>
        <w:rPr>
          <w:lang w:eastAsia="en-US"/>
        </w:rPr>
        <w:t xml:space="preserve">На каждом этапе внедрения функциональности проводилось тестирование: UI-тесты на стабильность работы интерфейса, тесты бизнес-логики в </w:t>
      </w:r>
      <w:proofErr w:type="spellStart"/>
      <w:r>
        <w:rPr>
          <w:lang w:eastAsia="en-US"/>
        </w:rPr>
        <w:t>domain</w:t>
      </w:r>
      <w:proofErr w:type="spellEnd"/>
      <w:r>
        <w:rPr>
          <w:lang w:eastAsia="en-US"/>
        </w:rPr>
        <w:t xml:space="preserve">-слое, ручное тестирование взаимодействия с сервером. На серверной стороне использовались </w:t>
      </w:r>
      <w:proofErr w:type="spellStart"/>
      <w:r>
        <w:rPr>
          <w:lang w:eastAsia="en-US"/>
        </w:rPr>
        <w:t>Postman</w:t>
      </w:r>
      <w:proofErr w:type="spellEnd"/>
      <w:r>
        <w:rPr>
          <w:lang w:eastAsia="en-US"/>
        </w:rPr>
        <w:t xml:space="preserve"> и </w:t>
      </w:r>
      <w:proofErr w:type="spellStart"/>
      <w:r>
        <w:rPr>
          <w:lang w:eastAsia="en-US"/>
        </w:rPr>
        <w:t>Swagger</w:t>
      </w:r>
      <w:proofErr w:type="spellEnd"/>
      <w:r>
        <w:rPr>
          <w:lang w:eastAsia="en-US"/>
        </w:rPr>
        <w:t xml:space="preserve"> для валидации корректности запросов, а также </w:t>
      </w:r>
      <w:proofErr w:type="spellStart"/>
      <w:r>
        <w:rPr>
          <w:lang w:eastAsia="en-US"/>
        </w:rPr>
        <w:t>DBeaver</w:t>
      </w:r>
      <w:proofErr w:type="spellEnd"/>
      <w:r>
        <w:rPr>
          <w:lang w:eastAsia="en-US"/>
        </w:rPr>
        <w:t xml:space="preserve"> для проверки содержимого базы данных.</w:t>
      </w:r>
    </w:p>
    <w:p w14:paraId="5FF0B403" w14:textId="37A632D1" w:rsidR="002D35D2" w:rsidRDefault="002D35D2" w:rsidP="002D35D2">
      <w:pPr>
        <w:pStyle w:val="2"/>
        <w:rPr>
          <w:lang w:eastAsia="en-US"/>
        </w:rPr>
      </w:pPr>
      <w:r>
        <w:rPr>
          <w:lang w:eastAsia="en-US"/>
        </w:rPr>
        <w:t>В процессе разработки выявлялись различные ошибки, в том числе проблемы с отображением карты, медленная загрузка данных, неправильное управление состояниями и некорректная работа GPS. Например, при масштабировании карты наблюдались зависания и задержки, которые удалось устранить путём оптимизации отрисовки и пересмотра логики обработки жестов. Ещё одной проблемой было отсутствие повторного срабатывания инициализации экрана при возврате назад. В ходе обсуждений и итеративного поиска решений был внедрён механизм ручного триггера и подписки на жизненный цикл экрана. В процессе тестирования отслеживались логи и телеметрия, проводился пошаговый разбор сценариев, после чего происходил рефакторинг и перепроектирование неэффективных участков кода.</w:t>
      </w:r>
    </w:p>
    <w:p w14:paraId="499E3883" w14:textId="3036C742" w:rsidR="001C0773" w:rsidRDefault="002D35D2" w:rsidP="002D35D2">
      <w:pPr>
        <w:pStyle w:val="2"/>
        <w:rPr>
          <w:lang w:eastAsia="en-US"/>
        </w:rPr>
      </w:pPr>
      <w:r>
        <w:rPr>
          <w:lang w:eastAsia="en-US"/>
        </w:rPr>
        <w:lastRenderedPageBreak/>
        <w:t>Таким образом, процесс разработки позволил обеспечить высокую степень надёжности, расширяемости и производительности программного продукта.</w:t>
      </w:r>
    </w:p>
    <w:p w14:paraId="3B554DFF" w14:textId="77777777" w:rsidR="002D35D2" w:rsidRDefault="002D35D2" w:rsidP="002D35D2">
      <w:pPr>
        <w:pStyle w:val="2"/>
        <w:rPr>
          <w:lang w:eastAsia="en-US"/>
        </w:rPr>
      </w:pPr>
    </w:p>
    <w:p w14:paraId="28009E50" w14:textId="15B1D9C6" w:rsidR="006E6A38" w:rsidRDefault="006E6A38" w:rsidP="00812DF2">
      <w:pPr>
        <w:pStyle w:val="13"/>
        <w:spacing w:line="240" w:lineRule="auto"/>
      </w:pPr>
      <w:bookmarkStart w:id="22" w:name="_Toc199221154"/>
      <w:r>
        <w:t>Отчет по работе участников команды</w:t>
      </w:r>
      <w:bookmarkEnd w:id="22"/>
    </w:p>
    <w:p w14:paraId="55C5E543" w14:textId="77777777" w:rsidR="006E6A38" w:rsidRPr="006E6A38" w:rsidRDefault="006E6A38" w:rsidP="006E6A38">
      <w:pPr>
        <w:pStyle w:val="2"/>
        <w:spacing w:line="240" w:lineRule="auto"/>
        <w:rPr>
          <w:lang w:eastAsia="en-US"/>
        </w:rPr>
      </w:pPr>
    </w:p>
    <w:p w14:paraId="086C7B39" w14:textId="70A627C8" w:rsidR="006E6A38" w:rsidRDefault="006E6A38" w:rsidP="006E6A38">
      <w:pPr>
        <w:pStyle w:val="14"/>
      </w:pPr>
      <w:bookmarkStart w:id="23" w:name="_Toc199221155"/>
      <w:r>
        <w:rPr>
          <w:lang w:val="en-US"/>
        </w:rPr>
        <w:t>Team</w:t>
      </w:r>
      <w:r w:rsidRPr="006E6A38">
        <w:t>-</w:t>
      </w:r>
      <w:r>
        <w:rPr>
          <w:lang w:val="en-US"/>
        </w:rPr>
        <w:t>Lead</w:t>
      </w:r>
      <w:r w:rsidRPr="006E6A38">
        <w:t>-</w:t>
      </w:r>
      <w:r>
        <w:t>аналитик</w:t>
      </w:r>
      <w:r>
        <w:t>: Кирилов Александр Андреевич РИ-320944</w:t>
      </w:r>
      <w:bookmarkEnd w:id="23"/>
    </w:p>
    <w:p w14:paraId="56D595BE" w14:textId="77777777" w:rsidR="006E6A38" w:rsidRDefault="006E6A38" w:rsidP="006E6A38">
      <w:pPr>
        <w:pStyle w:val="2"/>
        <w:rPr>
          <w:lang w:eastAsia="en-US"/>
        </w:rPr>
      </w:pPr>
    </w:p>
    <w:p w14:paraId="441CCAD2" w14:textId="7F106566" w:rsidR="003755A3" w:rsidRDefault="003755A3" w:rsidP="003755A3">
      <w:pPr>
        <w:pStyle w:val="2"/>
      </w:pPr>
      <w:r>
        <w:t>Была спланирована</w:t>
      </w:r>
      <w:r w:rsidRPr="003755A3">
        <w:t xml:space="preserve"> </w:t>
      </w:r>
      <w:r>
        <w:t>дорожная карта</w:t>
      </w:r>
      <w:r w:rsidRPr="003755A3">
        <w:t xml:space="preserve"> работ команды на текущий семестр по методике </w:t>
      </w:r>
      <w:proofErr w:type="spellStart"/>
      <w:r w:rsidRPr="003755A3">
        <w:t>Stretch</w:t>
      </w:r>
      <w:proofErr w:type="spellEnd"/>
      <w:r w:rsidRPr="003755A3">
        <w:t xml:space="preserve"> </w:t>
      </w:r>
      <w:proofErr w:type="spellStart"/>
      <w:r w:rsidRPr="003755A3">
        <w:t>Goals</w:t>
      </w:r>
      <w:proofErr w:type="spellEnd"/>
      <w:r>
        <w:t xml:space="preserve"> (рисунок </w:t>
      </w:r>
      <w:r w:rsidR="00F14BC6">
        <w:t>4</w:t>
      </w:r>
      <w:r w:rsidRPr="003755A3">
        <w:t>)</w:t>
      </w:r>
      <w:r>
        <w:t xml:space="preserve">. </w:t>
      </w:r>
    </w:p>
    <w:p w14:paraId="3EB215B7" w14:textId="77777777" w:rsidR="00A87D08" w:rsidRPr="003755A3" w:rsidRDefault="00A87D08" w:rsidP="00A87D08">
      <w:pPr>
        <w:pStyle w:val="2"/>
        <w:ind w:firstLine="0"/>
      </w:pPr>
    </w:p>
    <w:p w14:paraId="7DBE428E" w14:textId="6CA39E33" w:rsidR="003755A3" w:rsidRDefault="003755A3" w:rsidP="003755A3">
      <w:pPr>
        <w:pStyle w:val="4"/>
        <w:rPr>
          <w:lang w:val="en-US"/>
        </w:rPr>
      </w:pPr>
      <w:r w:rsidRPr="003755A3">
        <w:drawing>
          <wp:inline distT="0" distB="0" distL="0" distR="0" wp14:anchorId="5BF90482" wp14:editId="2546518F">
            <wp:extent cx="5761434" cy="2397210"/>
            <wp:effectExtent l="0" t="0" r="4445" b="3175"/>
            <wp:docPr id="7763726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72676" name="Picture 776372676"/>
                    <pic:cNvPicPr/>
                  </pic:nvPicPr>
                  <pic:blipFill rotWithShape="1">
                    <a:blip r:embed="rId11" cstate="print">
                      <a:extLst>
                        <a:ext uri="{28A0092B-C50C-407E-A947-70E740481C1C}">
                          <a14:useLocalDpi xmlns:a14="http://schemas.microsoft.com/office/drawing/2010/main" val="0"/>
                        </a:ext>
                      </a:extLst>
                    </a:blip>
                    <a:srcRect r="40073" b="40072"/>
                    <a:stretch>
                      <a:fillRect/>
                    </a:stretch>
                  </pic:blipFill>
                  <pic:spPr>
                    <a:xfrm>
                      <a:off x="0" y="0"/>
                      <a:ext cx="5854780" cy="2436049"/>
                    </a:xfrm>
                    <a:prstGeom prst="rect">
                      <a:avLst/>
                    </a:prstGeom>
                  </pic:spPr>
                </pic:pic>
              </a:graphicData>
            </a:graphic>
          </wp:inline>
        </w:drawing>
      </w:r>
    </w:p>
    <w:p w14:paraId="3ABC3B9A" w14:textId="3B777412" w:rsidR="003755A3" w:rsidRDefault="003755A3" w:rsidP="003755A3">
      <w:pPr>
        <w:pStyle w:val="41"/>
      </w:pPr>
      <w:r>
        <w:t>Дорожная карта работ</w:t>
      </w:r>
    </w:p>
    <w:p w14:paraId="3A270434" w14:textId="77777777" w:rsidR="00D41892" w:rsidRPr="00D41892" w:rsidRDefault="00D41892" w:rsidP="00D41892">
      <w:pPr>
        <w:pStyle w:val="2"/>
        <w:ind w:firstLine="0"/>
      </w:pPr>
    </w:p>
    <w:p w14:paraId="2D16BDFB" w14:textId="5F8134B5" w:rsidR="003755A3" w:rsidRDefault="00D41892" w:rsidP="003755A3">
      <w:pPr>
        <w:pStyle w:val="2"/>
      </w:pPr>
      <w:r>
        <w:t>В рамках обязанностей по управлении деятельностью команды было создано и описано 38 «тикетов» на доске задач</w:t>
      </w:r>
      <w:r w:rsidRPr="00D41892">
        <w:t xml:space="preserve"> (</w:t>
      </w:r>
      <w:r>
        <w:t xml:space="preserve">рисунок </w:t>
      </w:r>
      <w:r w:rsidR="00F14BC6">
        <w:t>5</w:t>
      </w:r>
      <w:r w:rsidRPr="00D41892">
        <w:t>).</w:t>
      </w:r>
    </w:p>
    <w:p w14:paraId="51FC0041" w14:textId="77777777" w:rsidR="00A87D08" w:rsidRPr="00D41892" w:rsidRDefault="00A87D08" w:rsidP="00A87D08">
      <w:pPr>
        <w:pStyle w:val="2"/>
        <w:ind w:firstLine="0"/>
      </w:pPr>
    </w:p>
    <w:p w14:paraId="291AC9C6" w14:textId="2A12E5BB" w:rsidR="003755A3" w:rsidRDefault="00D41892" w:rsidP="00D41892">
      <w:pPr>
        <w:pStyle w:val="4"/>
      </w:pPr>
      <w:r>
        <w:rPr>
          <w:noProof/>
        </w:rPr>
        <w:drawing>
          <wp:inline distT="0" distB="0" distL="0" distR="0" wp14:anchorId="3203EFF5" wp14:editId="0F1B4C2F">
            <wp:extent cx="5753157" cy="544057"/>
            <wp:effectExtent l="0" t="0" r="0" b="2540"/>
            <wp:docPr id="15316943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94362" name="Picture 1531694362"/>
                    <pic:cNvPicPr/>
                  </pic:nvPicPr>
                  <pic:blipFill rotWithShape="1">
                    <a:blip r:embed="rId12" cstate="print">
                      <a:extLst>
                        <a:ext uri="{28A0092B-C50C-407E-A947-70E740481C1C}">
                          <a14:useLocalDpi xmlns:a14="http://schemas.microsoft.com/office/drawing/2010/main" val="0"/>
                        </a:ext>
                      </a:extLst>
                    </a:blip>
                    <a:srcRect t="30512"/>
                    <a:stretch>
                      <a:fillRect/>
                    </a:stretch>
                  </pic:blipFill>
                  <pic:spPr bwMode="auto">
                    <a:xfrm>
                      <a:off x="0" y="0"/>
                      <a:ext cx="6143917" cy="581010"/>
                    </a:xfrm>
                    <a:prstGeom prst="rect">
                      <a:avLst/>
                    </a:prstGeom>
                    <a:ln>
                      <a:noFill/>
                    </a:ln>
                    <a:extLst>
                      <a:ext uri="{53640926-AAD7-44D8-BBD7-CCE9431645EC}">
                        <a14:shadowObscured xmlns:a14="http://schemas.microsoft.com/office/drawing/2010/main"/>
                      </a:ext>
                    </a:extLst>
                  </pic:spPr>
                </pic:pic>
              </a:graphicData>
            </a:graphic>
          </wp:inline>
        </w:drawing>
      </w:r>
    </w:p>
    <w:p w14:paraId="08013F77" w14:textId="4982866B" w:rsidR="00D41892" w:rsidRDefault="00D41892" w:rsidP="00A379D3">
      <w:pPr>
        <w:pStyle w:val="41"/>
        <w:rPr>
          <w:lang w:val="en-US"/>
        </w:rPr>
      </w:pPr>
      <w:r>
        <w:t>Счетчик «тикетов» и фильтры доски задач</w:t>
      </w:r>
    </w:p>
    <w:p w14:paraId="20FEC0C9" w14:textId="77777777" w:rsidR="005A2270" w:rsidRPr="005A2270" w:rsidRDefault="005A2270" w:rsidP="005A2270">
      <w:pPr>
        <w:pStyle w:val="2"/>
        <w:ind w:firstLine="0"/>
        <w:rPr>
          <w:lang w:val="en-US"/>
        </w:rPr>
      </w:pPr>
    </w:p>
    <w:p w14:paraId="36A1D9EF" w14:textId="18460A6A" w:rsidR="00A87D08" w:rsidRDefault="00D41892" w:rsidP="00A87D08">
      <w:pPr>
        <w:pStyle w:val="2"/>
      </w:pPr>
      <w:r>
        <w:lastRenderedPageBreak/>
        <w:t xml:space="preserve">Каждая задача подробно описана, имеет подробное описание, что исключает многозначное толкование (рисунок </w:t>
      </w:r>
      <w:r w:rsidR="00F14BC6">
        <w:t>6</w:t>
      </w:r>
      <w:r w:rsidRPr="00D41892">
        <w:t>).</w:t>
      </w:r>
    </w:p>
    <w:p w14:paraId="5C98E184" w14:textId="77777777" w:rsidR="00A87D08" w:rsidRDefault="00A87D08" w:rsidP="00A87D08">
      <w:pPr>
        <w:pStyle w:val="2"/>
        <w:ind w:firstLine="0"/>
      </w:pPr>
    </w:p>
    <w:p w14:paraId="1F543AF6" w14:textId="241853B2" w:rsidR="00D41892" w:rsidRDefault="00D41892" w:rsidP="00D41892">
      <w:pPr>
        <w:pStyle w:val="4"/>
        <w:rPr>
          <w:lang w:val="en-US"/>
        </w:rPr>
      </w:pPr>
      <w:r w:rsidRPr="00D41892">
        <w:drawing>
          <wp:inline distT="0" distB="0" distL="0" distR="0" wp14:anchorId="6F369301" wp14:editId="3B322DFE">
            <wp:extent cx="4457751" cy="3095740"/>
            <wp:effectExtent l="0" t="0" r="0" b="3175"/>
            <wp:docPr id="16818669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66955" name="Picture 168186695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5258" cy="3121787"/>
                    </a:xfrm>
                    <a:prstGeom prst="rect">
                      <a:avLst/>
                    </a:prstGeom>
                  </pic:spPr>
                </pic:pic>
              </a:graphicData>
            </a:graphic>
          </wp:inline>
        </w:drawing>
      </w:r>
    </w:p>
    <w:p w14:paraId="528AB7FF" w14:textId="3E180807" w:rsidR="00D41892" w:rsidRDefault="00D41892" w:rsidP="00D41892">
      <w:pPr>
        <w:pStyle w:val="41"/>
      </w:pPr>
      <w:r>
        <w:t>Пример описани</w:t>
      </w:r>
      <w:r w:rsidR="005A2270">
        <w:t>я</w:t>
      </w:r>
      <w:r>
        <w:t xml:space="preserve"> карточки задания</w:t>
      </w:r>
    </w:p>
    <w:p w14:paraId="536D577F" w14:textId="77777777" w:rsidR="00D41892" w:rsidRDefault="00D41892" w:rsidP="00A379D3">
      <w:pPr>
        <w:pStyle w:val="2"/>
        <w:ind w:firstLine="0"/>
      </w:pPr>
    </w:p>
    <w:p w14:paraId="585396A2" w14:textId="6C88966D" w:rsidR="00D41892" w:rsidRDefault="001D22B8" w:rsidP="00D41892">
      <w:pPr>
        <w:pStyle w:val="2"/>
      </w:pPr>
      <w:r>
        <w:t xml:space="preserve">В рамках зоны ответственности аналитика были созданы различные блок схемы. Например, блок-схема системы игровых раундов (рисунок </w:t>
      </w:r>
      <w:r w:rsidR="00F14BC6">
        <w:t>7</w:t>
      </w:r>
      <w:r>
        <w:t>).</w:t>
      </w:r>
    </w:p>
    <w:p w14:paraId="4005B86D" w14:textId="77777777" w:rsidR="00A87D08" w:rsidRDefault="00A87D08" w:rsidP="00A87D08">
      <w:pPr>
        <w:pStyle w:val="2"/>
        <w:ind w:firstLine="0"/>
      </w:pPr>
    </w:p>
    <w:p w14:paraId="5569672C" w14:textId="7397AC91" w:rsidR="00D41892" w:rsidRDefault="00D41892" w:rsidP="00D41892">
      <w:pPr>
        <w:pStyle w:val="4"/>
      </w:pPr>
      <w:r>
        <w:rPr>
          <w:noProof/>
        </w:rPr>
        <w:drawing>
          <wp:inline distT="0" distB="0" distL="0" distR="0" wp14:anchorId="1CC426FF" wp14:editId="4258E9C4">
            <wp:extent cx="4946574" cy="2617126"/>
            <wp:effectExtent l="0" t="0" r="0" b="0"/>
            <wp:docPr id="4937247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24749" name="Picture 493724749"/>
                    <pic:cNvPicPr/>
                  </pic:nvPicPr>
                  <pic:blipFill>
                    <a:blip r:embed="rId14">
                      <a:extLst>
                        <a:ext uri="{28A0092B-C50C-407E-A947-70E740481C1C}">
                          <a14:useLocalDpi xmlns:a14="http://schemas.microsoft.com/office/drawing/2010/main" val="0"/>
                        </a:ext>
                      </a:extLst>
                    </a:blip>
                    <a:stretch>
                      <a:fillRect/>
                    </a:stretch>
                  </pic:blipFill>
                  <pic:spPr>
                    <a:xfrm>
                      <a:off x="0" y="0"/>
                      <a:ext cx="4980981" cy="2635330"/>
                    </a:xfrm>
                    <a:prstGeom prst="rect">
                      <a:avLst/>
                    </a:prstGeom>
                  </pic:spPr>
                </pic:pic>
              </a:graphicData>
            </a:graphic>
          </wp:inline>
        </w:drawing>
      </w:r>
    </w:p>
    <w:p w14:paraId="752CEDAD" w14:textId="4CDCDB05" w:rsidR="00D41892" w:rsidRDefault="001D22B8" w:rsidP="00D41892">
      <w:pPr>
        <w:pStyle w:val="41"/>
      </w:pPr>
      <w:r>
        <w:t>Схема игровых раундов</w:t>
      </w:r>
    </w:p>
    <w:p w14:paraId="3DB0200D" w14:textId="77777777" w:rsidR="001D22B8" w:rsidRDefault="001D22B8" w:rsidP="00A379D3">
      <w:pPr>
        <w:pStyle w:val="2"/>
        <w:ind w:firstLine="0"/>
      </w:pPr>
    </w:p>
    <w:p w14:paraId="387AC8E3" w14:textId="6D38116C" w:rsidR="001D22B8" w:rsidRPr="00A87D08" w:rsidRDefault="001D22B8" w:rsidP="00A87D08">
      <w:pPr>
        <w:pStyle w:val="2"/>
      </w:pPr>
      <w:r>
        <w:lastRenderedPageBreak/>
        <w:t xml:space="preserve">Поддерживается актуальность схемы </w:t>
      </w:r>
      <w:proofErr w:type="spellStart"/>
      <w:r>
        <w:rPr>
          <w:lang w:val="en-US"/>
        </w:rPr>
        <w:t>UseCase</w:t>
      </w:r>
      <w:proofErr w:type="spellEnd"/>
      <w:r w:rsidRPr="001D22B8">
        <w:t xml:space="preserve">. </w:t>
      </w:r>
      <w:r>
        <w:t>Ранее уже было разработано несколько версий схемы</w:t>
      </w:r>
      <w:r w:rsidR="00A87D08">
        <w:t>.</w:t>
      </w:r>
    </w:p>
    <w:p w14:paraId="78F2DF23" w14:textId="428229DD" w:rsidR="001D22B8" w:rsidRDefault="001D22B8" w:rsidP="001D22B8">
      <w:pPr>
        <w:pStyle w:val="2"/>
      </w:pPr>
      <w:r>
        <w:t xml:space="preserve">В данном семестре схема была структурирована: разбита на логические блоки, что упрощает чтение логики для разработчиков. Также, на схему добавлены блоки, описывающие новые функциональные возможности разрабатываемого программного продукта (рисунок </w:t>
      </w:r>
      <w:r w:rsidR="00F14BC6">
        <w:t>8</w:t>
      </w:r>
      <w:r>
        <w:t>).</w:t>
      </w:r>
    </w:p>
    <w:p w14:paraId="0ADF8B51" w14:textId="77777777" w:rsidR="00A87D08" w:rsidRPr="001D22B8" w:rsidRDefault="00A87D08" w:rsidP="00A87D08">
      <w:pPr>
        <w:pStyle w:val="2"/>
        <w:ind w:firstLine="0"/>
      </w:pPr>
    </w:p>
    <w:p w14:paraId="3A7B16AE" w14:textId="5DB175E8" w:rsidR="00D41892" w:rsidRDefault="001D22B8" w:rsidP="001D22B8">
      <w:pPr>
        <w:pStyle w:val="4"/>
        <w:rPr>
          <w:lang w:val="en-US"/>
        </w:rPr>
      </w:pPr>
      <w:r>
        <w:rPr>
          <w:noProof/>
        </w:rPr>
        <w:drawing>
          <wp:inline distT="0" distB="0" distL="0" distR="0" wp14:anchorId="7C0538E4" wp14:editId="7E268C6C">
            <wp:extent cx="5939790" cy="2822575"/>
            <wp:effectExtent l="0" t="0" r="3810" b="0"/>
            <wp:docPr id="16546254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25426" name="Picture 16546254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790" cy="2822575"/>
                    </a:xfrm>
                    <a:prstGeom prst="rect">
                      <a:avLst/>
                    </a:prstGeom>
                  </pic:spPr>
                </pic:pic>
              </a:graphicData>
            </a:graphic>
          </wp:inline>
        </w:drawing>
      </w:r>
    </w:p>
    <w:p w14:paraId="35DA7170" w14:textId="4E050877" w:rsidR="001D22B8" w:rsidRPr="00A87D08" w:rsidRDefault="001D22B8" w:rsidP="001D22B8">
      <w:pPr>
        <w:pStyle w:val="41"/>
      </w:pPr>
      <w:r>
        <w:t xml:space="preserve">Обновленная диаграмма </w:t>
      </w:r>
      <w:proofErr w:type="spellStart"/>
      <w:r>
        <w:rPr>
          <w:lang w:val="en-US"/>
        </w:rPr>
        <w:t>UseCase</w:t>
      </w:r>
      <w:proofErr w:type="spellEnd"/>
      <w:r w:rsidR="00A87D08">
        <w:t xml:space="preserve"> с подписанными логическими блоками</w:t>
      </w:r>
    </w:p>
    <w:p w14:paraId="6B27C725" w14:textId="77777777" w:rsidR="001D22B8" w:rsidRPr="00A379D3" w:rsidRDefault="001D22B8" w:rsidP="00A379D3">
      <w:pPr>
        <w:pStyle w:val="2"/>
        <w:ind w:firstLine="0"/>
      </w:pPr>
    </w:p>
    <w:p w14:paraId="570DE3A7" w14:textId="4DEC00AA" w:rsidR="00247D40" w:rsidRDefault="001D22B8" w:rsidP="00F168C1">
      <w:pPr>
        <w:pStyle w:val="2"/>
      </w:pPr>
      <w:r>
        <w:t xml:space="preserve">В связи с необходимостью создания сайта проекта </w:t>
      </w:r>
      <w:r>
        <w:rPr>
          <w:lang w:val="en-US"/>
        </w:rPr>
        <w:t>Around</w:t>
      </w:r>
      <w:r w:rsidRPr="001D22B8">
        <w:t xml:space="preserve">, </w:t>
      </w:r>
      <w:r>
        <w:t>была реализована инициатива по изучению стека разработки</w:t>
      </w:r>
      <w:r w:rsidRPr="001D22B8">
        <w:t>:</w:t>
      </w:r>
      <w:r>
        <w:t xml:space="preserve"> </w:t>
      </w:r>
      <w:r>
        <w:rPr>
          <w:lang w:val="en-US"/>
        </w:rPr>
        <w:t>React</w:t>
      </w:r>
      <w:r w:rsidRPr="001D22B8">
        <w:t xml:space="preserve"> </w:t>
      </w:r>
      <w:r>
        <w:t xml:space="preserve">и </w:t>
      </w:r>
      <w:r>
        <w:rPr>
          <w:lang w:val="en-US"/>
        </w:rPr>
        <w:t>TypeScript</w:t>
      </w:r>
      <w:r w:rsidR="00FF1F15" w:rsidRPr="00FF1F15">
        <w:t xml:space="preserve"> [8]</w:t>
      </w:r>
      <w:r w:rsidRPr="001D22B8">
        <w:t xml:space="preserve">. </w:t>
      </w:r>
      <w:r>
        <w:t xml:space="preserve">Результатом изучения технологий для дальнейшего развития веб-направления проекта </w:t>
      </w:r>
      <w:r w:rsidR="00F168C1">
        <w:rPr>
          <w:lang w:val="en-US"/>
        </w:rPr>
        <w:t>Around</w:t>
      </w:r>
      <w:r w:rsidR="00F168C1" w:rsidRPr="00F168C1">
        <w:t xml:space="preserve"> </w:t>
      </w:r>
      <w:r>
        <w:t xml:space="preserve">стал </w:t>
      </w:r>
      <w:r>
        <w:rPr>
          <w:lang w:val="en-US"/>
        </w:rPr>
        <w:t>pet</w:t>
      </w:r>
      <w:r w:rsidRPr="001D22B8">
        <w:t>-</w:t>
      </w:r>
      <w:r>
        <w:t xml:space="preserve">проект </w:t>
      </w:r>
      <w:r w:rsidR="00F168C1">
        <w:t xml:space="preserve">учебного </w:t>
      </w:r>
      <w:r w:rsidR="00F168C1">
        <w:rPr>
          <w:lang w:val="en-US"/>
        </w:rPr>
        <w:t>React</w:t>
      </w:r>
      <w:r w:rsidR="00F168C1" w:rsidRPr="00F168C1">
        <w:t xml:space="preserve"> </w:t>
      </w:r>
      <w:r w:rsidR="00F168C1">
        <w:t>приложения.</w:t>
      </w:r>
    </w:p>
    <w:p w14:paraId="64C92442" w14:textId="77777777" w:rsidR="00247D40" w:rsidRDefault="00247D40" w:rsidP="00247D40">
      <w:pPr>
        <w:pStyle w:val="2"/>
        <w:ind w:firstLine="0"/>
      </w:pPr>
    </w:p>
    <w:p w14:paraId="5C5898D5" w14:textId="137FBCD1" w:rsidR="00F168C1" w:rsidRPr="00247D40" w:rsidRDefault="00247D40" w:rsidP="00247D40">
      <w:pPr>
        <w:spacing w:after="160"/>
        <w:rPr>
          <w:rFonts w:ascii="Times New Roman" w:eastAsia="Times New Roman" w:hAnsi="Times New Roman" w:cs="Times New Roman"/>
          <w:sz w:val="28"/>
          <w:szCs w:val="20"/>
          <w:lang w:eastAsia="ru-RU"/>
        </w:rPr>
      </w:pPr>
      <w:r>
        <w:br w:type="page"/>
      </w:r>
    </w:p>
    <w:p w14:paraId="3F614D8C" w14:textId="3650B7AF" w:rsidR="00F168C1" w:rsidRDefault="00F168C1" w:rsidP="001D22B8">
      <w:pPr>
        <w:pStyle w:val="2"/>
      </w:pPr>
      <w:r>
        <w:lastRenderedPageBreak/>
        <w:t>Веб приложение имеет название «</w:t>
      </w:r>
      <w:r>
        <w:rPr>
          <w:lang w:val="en-US"/>
        </w:rPr>
        <w:t>Canonicals</w:t>
      </w:r>
      <w:r w:rsidRPr="00F168C1">
        <w:t xml:space="preserve"> </w:t>
      </w:r>
      <w:r>
        <w:rPr>
          <w:lang w:val="en-US"/>
        </w:rPr>
        <w:t>Blog</w:t>
      </w:r>
      <w:r>
        <w:t>» (из материалов курса «фронтенд-разработчик» платформы Яндекс Практикум)</w:t>
      </w:r>
      <w:r w:rsidRPr="00F168C1">
        <w:t xml:space="preserve"> (</w:t>
      </w:r>
      <w:r>
        <w:t xml:space="preserve">рисунок </w:t>
      </w:r>
      <w:r w:rsidR="00F14BC6">
        <w:t>9</w:t>
      </w:r>
      <w:r w:rsidRPr="00F168C1">
        <w:t>)</w:t>
      </w:r>
      <w:r>
        <w:t>.</w:t>
      </w:r>
    </w:p>
    <w:p w14:paraId="1A4FD002" w14:textId="77777777" w:rsidR="00A87D08" w:rsidRDefault="00A87D08" w:rsidP="00A87D08">
      <w:pPr>
        <w:pStyle w:val="2"/>
        <w:ind w:firstLine="0"/>
      </w:pPr>
    </w:p>
    <w:p w14:paraId="0736A891" w14:textId="1C35A0B9" w:rsidR="00F168C1" w:rsidRDefault="00F168C1" w:rsidP="00F168C1">
      <w:pPr>
        <w:pStyle w:val="4"/>
        <w:rPr>
          <w:lang w:val="en-US"/>
        </w:rPr>
      </w:pPr>
      <w:r>
        <w:rPr>
          <w:noProof/>
        </w:rPr>
        <w:drawing>
          <wp:inline distT="0" distB="0" distL="0" distR="0" wp14:anchorId="50639898" wp14:editId="44CC529A">
            <wp:extent cx="5939790" cy="3453765"/>
            <wp:effectExtent l="0" t="0" r="3810" b="635"/>
            <wp:docPr id="5867425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42569" name="Picture 58674256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3453765"/>
                    </a:xfrm>
                    <a:prstGeom prst="rect">
                      <a:avLst/>
                    </a:prstGeom>
                  </pic:spPr>
                </pic:pic>
              </a:graphicData>
            </a:graphic>
          </wp:inline>
        </w:drawing>
      </w:r>
    </w:p>
    <w:p w14:paraId="202B4BEE" w14:textId="3F5E31DB" w:rsidR="00F168C1" w:rsidRDefault="00F168C1" w:rsidP="00F168C1">
      <w:pPr>
        <w:pStyle w:val="41"/>
      </w:pPr>
      <w:r>
        <w:rPr>
          <w:lang w:val="en-US"/>
        </w:rPr>
        <w:t>Pet-</w:t>
      </w:r>
      <w:r>
        <w:t xml:space="preserve">проект </w:t>
      </w:r>
      <w:r>
        <w:rPr>
          <w:lang w:val="en-US"/>
        </w:rPr>
        <w:t>React</w:t>
      </w:r>
      <w:r>
        <w:t>-приложения</w:t>
      </w:r>
    </w:p>
    <w:p w14:paraId="1CE32AF8" w14:textId="77777777" w:rsidR="00F168C1" w:rsidRPr="00F168C1" w:rsidRDefault="00F168C1" w:rsidP="00A379D3">
      <w:pPr>
        <w:pStyle w:val="2"/>
        <w:ind w:firstLine="0"/>
      </w:pPr>
    </w:p>
    <w:p w14:paraId="28FB1D17" w14:textId="78FC3DE8" w:rsidR="001D22B8" w:rsidRDefault="00F168C1" w:rsidP="001D22B8">
      <w:pPr>
        <w:pStyle w:val="2"/>
        <w:rPr>
          <w:lang w:val="en-US"/>
        </w:rPr>
      </w:pPr>
      <w:r>
        <w:t xml:space="preserve">Для работы приложения был написан универсальный </w:t>
      </w:r>
      <w:r>
        <w:rPr>
          <w:lang w:val="en-US"/>
        </w:rPr>
        <w:t>Packer</w:t>
      </w:r>
      <w:r w:rsidR="00FF1F15" w:rsidRPr="00FF1F15">
        <w:t xml:space="preserve"> [1]</w:t>
      </w:r>
      <w:r w:rsidRPr="00F168C1">
        <w:t xml:space="preserve"> </w:t>
      </w:r>
      <w:r>
        <w:t>шаблон</w:t>
      </w:r>
      <w:r w:rsidRPr="00F168C1">
        <w:t xml:space="preserve"> </w:t>
      </w:r>
      <w:r>
        <w:rPr>
          <w:lang w:val="en-US"/>
        </w:rPr>
        <w:t>NodeJS</w:t>
      </w:r>
      <w:r>
        <w:t xml:space="preserve"> веб-сервера с </w:t>
      </w:r>
      <w:r>
        <w:rPr>
          <w:lang w:val="en-US"/>
        </w:rPr>
        <w:t>CI</w:t>
      </w:r>
      <w:r w:rsidRPr="00F168C1">
        <w:t>/</w:t>
      </w:r>
      <w:r>
        <w:rPr>
          <w:lang w:val="en-US"/>
        </w:rPr>
        <w:t>CD</w:t>
      </w:r>
      <w:r w:rsidRPr="00F168C1">
        <w:t xml:space="preserve"> </w:t>
      </w:r>
      <w:r>
        <w:t>доставкой кода из удаленного репозитория и автоматическим развертыванием.</w:t>
      </w:r>
      <w:r w:rsidRPr="00F168C1">
        <w:t xml:space="preserve"> </w:t>
      </w:r>
      <w:r>
        <w:t xml:space="preserve">Шаблон был настроен под использование с облачным провайдером </w:t>
      </w:r>
      <w:r>
        <w:rPr>
          <w:lang w:val="en-US"/>
        </w:rPr>
        <w:t>Yandex</w:t>
      </w:r>
      <w:r w:rsidRPr="005103EC">
        <w:t xml:space="preserve"> </w:t>
      </w:r>
      <w:r>
        <w:rPr>
          <w:lang w:val="en-US"/>
        </w:rPr>
        <w:t>Cloud</w:t>
      </w:r>
      <w:r w:rsidRPr="005103EC">
        <w:t>.</w:t>
      </w:r>
    </w:p>
    <w:p w14:paraId="555C39BB" w14:textId="77777777" w:rsidR="001C010D" w:rsidRPr="00A379D3" w:rsidRDefault="001C010D" w:rsidP="00A379D3">
      <w:pPr>
        <w:pStyle w:val="2"/>
        <w:ind w:firstLine="0"/>
      </w:pPr>
    </w:p>
    <w:p w14:paraId="6E2FDA91" w14:textId="77777777" w:rsidR="001C010D" w:rsidRPr="001C010D" w:rsidRDefault="001C010D" w:rsidP="00FF1F15">
      <w:pPr>
        <w:pStyle w:val="6112"/>
        <w:jc w:val="left"/>
        <w:rPr>
          <w:lang w:val="en-US"/>
        </w:rPr>
      </w:pPr>
      <w:r w:rsidRPr="001C010D">
        <w:rPr>
          <w:lang w:val="en-US"/>
        </w:rPr>
        <w:t>source "</w:t>
      </w:r>
      <w:proofErr w:type="spellStart"/>
      <w:r w:rsidRPr="001C010D">
        <w:rPr>
          <w:lang w:val="en-US"/>
        </w:rPr>
        <w:t>yandex</w:t>
      </w:r>
      <w:proofErr w:type="spellEnd"/>
      <w:r w:rsidRPr="001C010D">
        <w:rPr>
          <w:lang w:val="en-US"/>
        </w:rPr>
        <w:t>" "</w:t>
      </w:r>
      <w:proofErr w:type="spellStart"/>
      <w:r w:rsidRPr="001C010D">
        <w:rPr>
          <w:lang w:val="en-US"/>
        </w:rPr>
        <w:t>yc</w:t>
      </w:r>
      <w:proofErr w:type="spellEnd"/>
      <w:r w:rsidRPr="001C010D">
        <w:rPr>
          <w:lang w:val="en-US"/>
        </w:rPr>
        <w:t>" {</w:t>
      </w:r>
    </w:p>
    <w:p w14:paraId="3CE0E8E8" w14:textId="77777777" w:rsidR="001C010D" w:rsidRPr="001C010D" w:rsidRDefault="001C010D" w:rsidP="00FF1F15">
      <w:pPr>
        <w:pStyle w:val="6112"/>
        <w:jc w:val="left"/>
        <w:rPr>
          <w:lang w:val="en-US"/>
        </w:rPr>
      </w:pPr>
      <w:r w:rsidRPr="001C010D">
        <w:rPr>
          <w:lang w:val="en-US"/>
        </w:rPr>
        <w:t xml:space="preserve">  </w:t>
      </w:r>
      <w:proofErr w:type="spellStart"/>
      <w:r w:rsidRPr="001C010D">
        <w:rPr>
          <w:lang w:val="en-US"/>
        </w:rPr>
        <w:t>folder_id</w:t>
      </w:r>
      <w:proofErr w:type="spellEnd"/>
      <w:r w:rsidRPr="001C010D">
        <w:rPr>
          <w:lang w:val="en-US"/>
        </w:rPr>
        <w:t xml:space="preserve">            = </w:t>
      </w:r>
      <w:proofErr w:type="spellStart"/>
      <w:proofErr w:type="gramStart"/>
      <w:r w:rsidRPr="001C010D">
        <w:rPr>
          <w:lang w:val="en-US"/>
        </w:rPr>
        <w:t>var.YC</w:t>
      </w:r>
      <w:proofErr w:type="gramEnd"/>
      <w:r w:rsidRPr="001C010D">
        <w:rPr>
          <w:lang w:val="en-US"/>
        </w:rPr>
        <w:t>_FOLDER_ID</w:t>
      </w:r>
      <w:proofErr w:type="spellEnd"/>
    </w:p>
    <w:p w14:paraId="1B53EC44" w14:textId="77777777" w:rsidR="001C010D" w:rsidRPr="001C010D" w:rsidRDefault="001C010D" w:rsidP="00FF1F15">
      <w:pPr>
        <w:pStyle w:val="6112"/>
        <w:jc w:val="left"/>
        <w:rPr>
          <w:lang w:val="en-US"/>
        </w:rPr>
      </w:pPr>
      <w:r w:rsidRPr="001C010D">
        <w:rPr>
          <w:lang w:val="en-US"/>
        </w:rPr>
        <w:t xml:space="preserve">  zone                 = </w:t>
      </w:r>
      <w:proofErr w:type="spellStart"/>
      <w:proofErr w:type="gramStart"/>
      <w:r w:rsidRPr="001C010D">
        <w:rPr>
          <w:lang w:val="en-US"/>
        </w:rPr>
        <w:t>var.YC</w:t>
      </w:r>
      <w:proofErr w:type="gramEnd"/>
      <w:r w:rsidRPr="001C010D">
        <w:rPr>
          <w:lang w:val="en-US"/>
        </w:rPr>
        <w:t>_ZONE</w:t>
      </w:r>
      <w:proofErr w:type="spellEnd"/>
    </w:p>
    <w:p w14:paraId="7D9BBA53" w14:textId="77777777" w:rsidR="001C010D" w:rsidRPr="001C010D" w:rsidRDefault="001C010D" w:rsidP="00FF1F15">
      <w:pPr>
        <w:pStyle w:val="6112"/>
        <w:jc w:val="left"/>
        <w:rPr>
          <w:lang w:val="en-US"/>
        </w:rPr>
      </w:pPr>
      <w:r w:rsidRPr="001C010D">
        <w:rPr>
          <w:lang w:val="en-US"/>
        </w:rPr>
        <w:t xml:space="preserve">  </w:t>
      </w:r>
      <w:proofErr w:type="spellStart"/>
      <w:r w:rsidRPr="001C010D">
        <w:rPr>
          <w:lang w:val="en-US"/>
        </w:rPr>
        <w:t>subnet_id</w:t>
      </w:r>
      <w:proofErr w:type="spellEnd"/>
      <w:r w:rsidRPr="001C010D">
        <w:rPr>
          <w:lang w:val="en-US"/>
        </w:rPr>
        <w:t xml:space="preserve">            = </w:t>
      </w:r>
      <w:proofErr w:type="spellStart"/>
      <w:proofErr w:type="gramStart"/>
      <w:r w:rsidRPr="001C010D">
        <w:rPr>
          <w:lang w:val="en-US"/>
        </w:rPr>
        <w:t>var.YC</w:t>
      </w:r>
      <w:proofErr w:type="gramEnd"/>
      <w:r w:rsidRPr="001C010D">
        <w:rPr>
          <w:lang w:val="en-US"/>
        </w:rPr>
        <w:t>_SUBNET_ID</w:t>
      </w:r>
      <w:proofErr w:type="spellEnd"/>
    </w:p>
    <w:p w14:paraId="5A48093F" w14:textId="77777777" w:rsidR="001C010D" w:rsidRPr="001C010D" w:rsidRDefault="001C010D" w:rsidP="00FF1F15">
      <w:pPr>
        <w:pStyle w:val="6112"/>
        <w:jc w:val="left"/>
        <w:rPr>
          <w:lang w:val="en-US"/>
        </w:rPr>
      </w:pPr>
      <w:r w:rsidRPr="001C010D">
        <w:rPr>
          <w:lang w:val="en-US"/>
        </w:rPr>
        <w:t xml:space="preserve">  token                = </w:t>
      </w:r>
      <w:proofErr w:type="spellStart"/>
      <w:proofErr w:type="gramStart"/>
      <w:r w:rsidRPr="001C010D">
        <w:rPr>
          <w:lang w:val="en-US"/>
        </w:rPr>
        <w:t>var.YC</w:t>
      </w:r>
      <w:proofErr w:type="gramEnd"/>
      <w:r w:rsidRPr="001C010D">
        <w:rPr>
          <w:lang w:val="en-US"/>
        </w:rPr>
        <w:t>_TOKEN</w:t>
      </w:r>
      <w:proofErr w:type="spellEnd"/>
    </w:p>
    <w:p w14:paraId="1897A2E9" w14:textId="77777777" w:rsidR="001C010D" w:rsidRPr="001C010D" w:rsidRDefault="001C010D" w:rsidP="00FF1F15">
      <w:pPr>
        <w:pStyle w:val="6112"/>
        <w:jc w:val="left"/>
        <w:rPr>
          <w:lang w:val="en-US"/>
        </w:rPr>
      </w:pPr>
    </w:p>
    <w:p w14:paraId="0C518323" w14:textId="77777777" w:rsidR="001C010D" w:rsidRPr="001C010D" w:rsidRDefault="001C010D" w:rsidP="00FF1F15">
      <w:pPr>
        <w:pStyle w:val="6112"/>
        <w:jc w:val="left"/>
        <w:rPr>
          <w:lang w:val="en-US"/>
        </w:rPr>
      </w:pPr>
      <w:r w:rsidRPr="001C010D">
        <w:rPr>
          <w:lang w:val="en-US"/>
        </w:rPr>
        <w:t xml:space="preserve">  </w:t>
      </w:r>
      <w:proofErr w:type="spellStart"/>
      <w:r w:rsidRPr="001C010D">
        <w:rPr>
          <w:lang w:val="en-US"/>
        </w:rPr>
        <w:t>image_name</w:t>
      </w:r>
      <w:proofErr w:type="spellEnd"/>
      <w:r w:rsidRPr="001C010D">
        <w:rPr>
          <w:lang w:val="en-US"/>
        </w:rPr>
        <w:t xml:space="preserve">           = </w:t>
      </w:r>
      <w:proofErr w:type="spellStart"/>
      <w:proofErr w:type="gramStart"/>
      <w:r w:rsidRPr="001C010D">
        <w:rPr>
          <w:lang w:val="en-US"/>
        </w:rPr>
        <w:t>var.IMAGE</w:t>
      </w:r>
      <w:proofErr w:type="gramEnd"/>
      <w:r w:rsidRPr="001C010D">
        <w:rPr>
          <w:lang w:val="en-US"/>
        </w:rPr>
        <w:t>_NAME</w:t>
      </w:r>
      <w:proofErr w:type="spellEnd"/>
    </w:p>
    <w:p w14:paraId="2E209BED" w14:textId="77777777" w:rsidR="001C010D" w:rsidRPr="001C010D" w:rsidRDefault="001C010D" w:rsidP="00FF1F15">
      <w:pPr>
        <w:pStyle w:val="6112"/>
        <w:jc w:val="left"/>
        <w:rPr>
          <w:lang w:val="en-US"/>
        </w:rPr>
      </w:pPr>
      <w:r w:rsidRPr="001C010D">
        <w:rPr>
          <w:lang w:val="en-US"/>
        </w:rPr>
        <w:t xml:space="preserve">  </w:t>
      </w:r>
      <w:proofErr w:type="spellStart"/>
      <w:r w:rsidRPr="001C010D">
        <w:rPr>
          <w:lang w:val="en-US"/>
        </w:rPr>
        <w:t>image_description</w:t>
      </w:r>
      <w:proofErr w:type="spellEnd"/>
      <w:r w:rsidRPr="001C010D">
        <w:rPr>
          <w:lang w:val="en-US"/>
        </w:rPr>
        <w:t xml:space="preserve">    = </w:t>
      </w:r>
      <w:proofErr w:type="spellStart"/>
      <w:proofErr w:type="gramStart"/>
      <w:r w:rsidRPr="001C010D">
        <w:rPr>
          <w:lang w:val="en-US"/>
        </w:rPr>
        <w:t>var.IMAGE</w:t>
      </w:r>
      <w:proofErr w:type="gramEnd"/>
      <w:r w:rsidRPr="001C010D">
        <w:rPr>
          <w:lang w:val="en-US"/>
        </w:rPr>
        <w:t>_DESCRIPTION</w:t>
      </w:r>
      <w:proofErr w:type="spellEnd"/>
    </w:p>
    <w:p w14:paraId="340A8E24" w14:textId="77777777" w:rsidR="001C010D" w:rsidRPr="001C010D" w:rsidRDefault="001C010D" w:rsidP="00FF1F15">
      <w:pPr>
        <w:pStyle w:val="6112"/>
        <w:jc w:val="left"/>
        <w:rPr>
          <w:lang w:val="en-US"/>
        </w:rPr>
      </w:pPr>
    </w:p>
    <w:p w14:paraId="13FBDA04" w14:textId="77777777" w:rsidR="001C010D" w:rsidRPr="001C010D" w:rsidRDefault="001C010D" w:rsidP="00FF1F15">
      <w:pPr>
        <w:pStyle w:val="6112"/>
        <w:jc w:val="left"/>
        <w:rPr>
          <w:lang w:val="en-US"/>
        </w:rPr>
      </w:pPr>
      <w:r w:rsidRPr="001C010D">
        <w:rPr>
          <w:lang w:val="en-US"/>
        </w:rPr>
        <w:t xml:space="preserve">  </w:t>
      </w:r>
      <w:proofErr w:type="spellStart"/>
      <w:r w:rsidRPr="001C010D">
        <w:rPr>
          <w:lang w:val="en-US"/>
        </w:rPr>
        <w:t>source_image_</w:t>
      </w:r>
      <w:proofErr w:type="gramStart"/>
      <w:r w:rsidRPr="001C010D">
        <w:rPr>
          <w:lang w:val="en-US"/>
        </w:rPr>
        <w:t>family</w:t>
      </w:r>
      <w:proofErr w:type="spellEnd"/>
      <w:r w:rsidRPr="001C010D">
        <w:rPr>
          <w:lang w:val="en-US"/>
        </w:rPr>
        <w:t xml:space="preserve">  =</w:t>
      </w:r>
      <w:proofErr w:type="gramEnd"/>
      <w:r w:rsidRPr="001C010D">
        <w:rPr>
          <w:lang w:val="en-US"/>
        </w:rPr>
        <w:t xml:space="preserve"> "ubuntu-${</w:t>
      </w:r>
      <w:proofErr w:type="spellStart"/>
      <w:proofErr w:type="gramStart"/>
      <w:r w:rsidRPr="001C010D">
        <w:rPr>
          <w:lang w:val="en-US"/>
        </w:rPr>
        <w:t>var.SOURCE</w:t>
      </w:r>
      <w:proofErr w:type="gramEnd"/>
      <w:r w:rsidRPr="001C010D">
        <w:rPr>
          <w:lang w:val="en-US"/>
        </w:rPr>
        <w:t>_UBUNTU_FAMILY</w:t>
      </w:r>
      <w:proofErr w:type="spellEnd"/>
      <w:r w:rsidRPr="001C010D">
        <w:rPr>
          <w:lang w:val="en-US"/>
        </w:rPr>
        <w:t>}"</w:t>
      </w:r>
    </w:p>
    <w:p w14:paraId="3FE78440" w14:textId="77777777" w:rsidR="001C010D" w:rsidRPr="001C010D" w:rsidRDefault="001C010D" w:rsidP="00FF1F15">
      <w:pPr>
        <w:pStyle w:val="6112"/>
        <w:jc w:val="left"/>
        <w:rPr>
          <w:lang w:val="en-US"/>
        </w:rPr>
      </w:pPr>
      <w:r w:rsidRPr="001C010D">
        <w:rPr>
          <w:lang w:val="en-US"/>
        </w:rPr>
        <w:lastRenderedPageBreak/>
        <w:t xml:space="preserve">  </w:t>
      </w:r>
      <w:proofErr w:type="spellStart"/>
      <w:r w:rsidRPr="001C010D">
        <w:rPr>
          <w:lang w:val="en-US"/>
        </w:rPr>
        <w:t>image_family</w:t>
      </w:r>
      <w:proofErr w:type="spellEnd"/>
      <w:r w:rsidRPr="001C010D">
        <w:rPr>
          <w:lang w:val="en-US"/>
        </w:rPr>
        <w:t xml:space="preserve">         = </w:t>
      </w:r>
      <w:proofErr w:type="spellStart"/>
      <w:proofErr w:type="gramStart"/>
      <w:r w:rsidRPr="001C010D">
        <w:rPr>
          <w:lang w:val="en-US"/>
        </w:rPr>
        <w:t>var.OUTPUT</w:t>
      </w:r>
      <w:proofErr w:type="gramEnd"/>
      <w:r w:rsidRPr="001C010D">
        <w:rPr>
          <w:lang w:val="en-US"/>
        </w:rPr>
        <w:t>_IMAGE_FAMILY</w:t>
      </w:r>
      <w:proofErr w:type="spellEnd"/>
    </w:p>
    <w:p w14:paraId="2FC958F4" w14:textId="77777777" w:rsidR="001C010D" w:rsidRPr="001C010D" w:rsidRDefault="001C010D" w:rsidP="00FF1F15">
      <w:pPr>
        <w:pStyle w:val="6112"/>
        <w:jc w:val="left"/>
        <w:rPr>
          <w:lang w:val="en-US"/>
        </w:rPr>
      </w:pPr>
    </w:p>
    <w:p w14:paraId="5A6649FA" w14:textId="77777777" w:rsidR="001C010D" w:rsidRPr="001C010D" w:rsidRDefault="001C010D" w:rsidP="00FF1F15">
      <w:pPr>
        <w:pStyle w:val="6112"/>
        <w:jc w:val="left"/>
        <w:rPr>
          <w:lang w:val="en-US"/>
        </w:rPr>
      </w:pPr>
      <w:r w:rsidRPr="001C010D">
        <w:rPr>
          <w:lang w:val="en-US"/>
        </w:rPr>
        <w:t xml:space="preserve">  </w:t>
      </w:r>
      <w:proofErr w:type="spellStart"/>
      <w:r w:rsidRPr="001C010D">
        <w:rPr>
          <w:lang w:val="en-US"/>
        </w:rPr>
        <w:t>instance_cores</w:t>
      </w:r>
      <w:proofErr w:type="spellEnd"/>
      <w:r w:rsidRPr="001C010D">
        <w:rPr>
          <w:lang w:val="en-US"/>
        </w:rPr>
        <w:t xml:space="preserve">       = </w:t>
      </w:r>
      <w:proofErr w:type="spellStart"/>
      <w:proofErr w:type="gramStart"/>
      <w:r w:rsidRPr="001C010D">
        <w:rPr>
          <w:lang w:val="en-US"/>
        </w:rPr>
        <w:t>var.INSTANCE</w:t>
      </w:r>
      <w:proofErr w:type="gramEnd"/>
      <w:r w:rsidRPr="001C010D">
        <w:rPr>
          <w:lang w:val="en-US"/>
        </w:rPr>
        <w:t>_CORES</w:t>
      </w:r>
      <w:proofErr w:type="spellEnd"/>
    </w:p>
    <w:p w14:paraId="2130E4A6" w14:textId="77777777" w:rsidR="001C010D" w:rsidRPr="001C010D" w:rsidRDefault="001C010D" w:rsidP="00FF1F15">
      <w:pPr>
        <w:pStyle w:val="6112"/>
        <w:jc w:val="left"/>
        <w:rPr>
          <w:lang w:val="en-US"/>
        </w:rPr>
      </w:pPr>
      <w:r w:rsidRPr="001C010D">
        <w:rPr>
          <w:lang w:val="en-US"/>
        </w:rPr>
        <w:t xml:space="preserve">  </w:t>
      </w:r>
      <w:proofErr w:type="spellStart"/>
      <w:r w:rsidRPr="001C010D">
        <w:rPr>
          <w:lang w:val="en-US"/>
        </w:rPr>
        <w:t>instance_mem_gb</w:t>
      </w:r>
      <w:proofErr w:type="spellEnd"/>
      <w:r w:rsidRPr="001C010D">
        <w:rPr>
          <w:lang w:val="en-US"/>
        </w:rPr>
        <w:t xml:space="preserve">      = </w:t>
      </w:r>
      <w:proofErr w:type="spellStart"/>
      <w:proofErr w:type="gramStart"/>
      <w:r w:rsidRPr="001C010D">
        <w:rPr>
          <w:lang w:val="en-US"/>
        </w:rPr>
        <w:t>var.INSTANCE</w:t>
      </w:r>
      <w:proofErr w:type="gramEnd"/>
      <w:r w:rsidRPr="001C010D">
        <w:rPr>
          <w:lang w:val="en-US"/>
        </w:rPr>
        <w:t>_MEM_GB</w:t>
      </w:r>
      <w:proofErr w:type="spellEnd"/>
    </w:p>
    <w:p w14:paraId="6BC06C33" w14:textId="77777777" w:rsidR="001C010D" w:rsidRPr="001C010D" w:rsidRDefault="001C010D" w:rsidP="00FF1F15">
      <w:pPr>
        <w:pStyle w:val="6112"/>
        <w:jc w:val="left"/>
        <w:rPr>
          <w:lang w:val="en-US"/>
        </w:rPr>
      </w:pPr>
    </w:p>
    <w:p w14:paraId="5003CDB2" w14:textId="77777777" w:rsidR="001C010D" w:rsidRPr="001C010D" w:rsidRDefault="001C010D" w:rsidP="00FF1F15">
      <w:pPr>
        <w:pStyle w:val="6112"/>
        <w:jc w:val="left"/>
        <w:rPr>
          <w:lang w:val="en-US"/>
        </w:rPr>
      </w:pPr>
      <w:r w:rsidRPr="001C010D">
        <w:rPr>
          <w:lang w:val="en-US"/>
        </w:rPr>
        <w:t xml:space="preserve">  </w:t>
      </w:r>
      <w:proofErr w:type="spellStart"/>
      <w:r w:rsidRPr="001C010D">
        <w:rPr>
          <w:lang w:val="en-US"/>
        </w:rPr>
        <w:t>disk_type</w:t>
      </w:r>
      <w:proofErr w:type="spellEnd"/>
      <w:r w:rsidRPr="001C010D">
        <w:rPr>
          <w:lang w:val="en-US"/>
        </w:rPr>
        <w:t xml:space="preserve">            = </w:t>
      </w:r>
      <w:proofErr w:type="spellStart"/>
      <w:proofErr w:type="gramStart"/>
      <w:r w:rsidRPr="001C010D">
        <w:rPr>
          <w:lang w:val="en-US"/>
        </w:rPr>
        <w:t>var.DISK</w:t>
      </w:r>
      <w:proofErr w:type="gramEnd"/>
      <w:r w:rsidRPr="001C010D">
        <w:rPr>
          <w:lang w:val="en-US"/>
        </w:rPr>
        <w:t>_TYPE</w:t>
      </w:r>
      <w:proofErr w:type="spellEnd"/>
    </w:p>
    <w:p w14:paraId="3CF71888" w14:textId="77777777" w:rsidR="001C010D" w:rsidRPr="001C010D" w:rsidRDefault="001C010D" w:rsidP="00FF1F15">
      <w:pPr>
        <w:pStyle w:val="6112"/>
        <w:jc w:val="left"/>
        <w:rPr>
          <w:lang w:val="en-US"/>
        </w:rPr>
      </w:pPr>
      <w:r w:rsidRPr="001C010D">
        <w:rPr>
          <w:lang w:val="en-US"/>
        </w:rPr>
        <w:t xml:space="preserve">  </w:t>
      </w:r>
      <w:proofErr w:type="spellStart"/>
      <w:r w:rsidRPr="001C010D">
        <w:rPr>
          <w:lang w:val="en-US"/>
        </w:rPr>
        <w:t>disk_size_gb</w:t>
      </w:r>
      <w:proofErr w:type="spellEnd"/>
      <w:r w:rsidRPr="001C010D">
        <w:rPr>
          <w:lang w:val="en-US"/>
        </w:rPr>
        <w:t xml:space="preserve">         = </w:t>
      </w:r>
      <w:proofErr w:type="spellStart"/>
      <w:proofErr w:type="gramStart"/>
      <w:r w:rsidRPr="001C010D">
        <w:rPr>
          <w:lang w:val="en-US"/>
        </w:rPr>
        <w:t>var.DISK</w:t>
      </w:r>
      <w:proofErr w:type="gramEnd"/>
      <w:r w:rsidRPr="001C010D">
        <w:rPr>
          <w:lang w:val="en-US"/>
        </w:rPr>
        <w:t>_SIZE_GB</w:t>
      </w:r>
      <w:proofErr w:type="spellEnd"/>
    </w:p>
    <w:p w14:paraId="6E74DE56" w14:textId="77777777" w:rsidR="001C010D" w:rsidRPr="001C010D" w:rsidRDefault="001C010D" w:rsidP="00FF1F15">
      <w:pPr>
        <w:pStyle w:val="6112"/>
        <w:jc w:val="left"/>
        <w:rPr>
          <w:lang w:val="en-US"/>
        </w:rPr>
      </w:pPr>
    </w:p>
    <w:p w14:paraId="14828DA5" w14:textId="77777777" w:rsidR="001C010D" w:rsidRPr="001C010D" w:rsidRDefault="001C010D" w:rsidP="00FF1F15">
      <w:pPr>
        <w:pStyle w:val="6112"/>
        <w:jc w:val="left"/>
        <w:rPr>
          <w:lang w:val="en-US"/>
        </w:rPr>
      </w:pPr>
      <w:r w:rsidRPr="001C010D">
        <w:rPr>
          <w:lang w:val="en-US"/>
        </w:rPr>
        <w:t xml:space="preserve">  </w:t>
      </w:r>
      <w:proofErr w:type="spellStart"/>
      <w:r w:rsidRPr="001C010D">
        <w:rPr>
          <w:lang w:val="en-US"/>
        </w:rPr>
        <w:t>ssh_username</w:t>
      </w:r>
      <w:proofErr w:type="spellEnd"/>
      <w:r w:rsidRPr="001C010D">
        <w:rPr>
          <w:lang w:val="en-US"/>
        </w:rPr>
        <w:t xml:space="preserve">         = </w:t>
      </w:r>
      <w:proofErr w:type="spellStart"/>
      <w:r w:rsidRPr="001C010D">
        <w:rPr>
          <w:lang w:val="en-US"/>
        </w:rPr>
        <w:t>var.SSH_USERNAME</w:t>
      </w:r>
      <w:proofErr w:type="spellEnd"/>
    </w:p>
    <w:p w14:paraId="6F80A4EA" w14:textId="77777777" w:rsidR="001C010D" w:rsidRPr="001C010D" w:rsidRDefault="001C010D" w:rsidP="00FF1F15">
      <w:pPr>
        <w:pStyle w:val="6112"/>
        <w:jc w:val="left"/>
        <w:rPr>
          <w:lang w:val="en-US"/>
        </w:rPr>
      </w:pPr>
      <w:r w:rsidRPr="001C010D">
        <w:rPr>
          <w:lang w:val="en-US"/>
        </w:rPr>
        <w:t xml:space="preserve">  </w:t>
      </w:r>
      <w:proofErr w:type="spellStart"/>
      <w:r w:rsidRPr="001C010D">
        <w:rPr>
          <w:lang w:val="en-US"/>
        </w:rPr>
        <w:t>ssh_password</w:t>
      </w:r>
      <w:proofErr w:type="spellEnd"/>
      <w:r w:rsidRPr="001C010D">
        <w:rPr>
          <w:lang w:val="en-US"/>
        </w:rPr>
        <w:t xml:space="preserve">         = </w:t>
      </w:r>
      <w:proofErr w:type="spellStart"/>
      <w:r w:rsidRPr="001C010D">
        <w:rPr>
          <w:lang w:val="en-US"/>
        </w:rPr>
        <w:t>var.SSH_PASSWORD</w:t>
      </w:r>
      <w:proofErr w:type="spellEnd"/>
    </w:p>
    <w:p w14:paraId="3543AB21" w14:textId="77777777" w:rsidR="001C010D" w:rsidRPr="001C010D" w:rsidRDefault="001C010D" w:rsidP="00FF1F15">
      <w:pPr>
        <w:pStyle w:val="6112"/>
        <w:jc w:val="left"/>
        <w:rPr>
          <w:lang w:val="en-US"/>
        </w:rPr>
      </w:pPr>
    </w:p>
    <w:p w14:paraId="0008F014" w14:textId="77777777" w:rsidR="001C010D" w:rsidRPr="001C010D" w:rsidRDefault="001C010D" w:rsidP="00FF1F15">
      <w:pPr>
        <w:pStyle w:val="6112"/>
        <w:jc w:val="left"/>
        <w:rPr>
          <w:lang w:val="en-US"/>
        </w:rPr>
      </w:pPr>
      <w:r w:rsidRPr="001C010D">
        <w:rPr>
          <w:lang w:val="en-US"/>
        </w:rPr>
        <w:t xml:space="preserve">  use_ipv4_nat         = true</w:t>
      </w:r>
    </w:p>
    <w:p w14:paraId="2C747363" w14:textId="71EECFA2" w:rsidR="001C010D" w:rsidRPr="001C010D" w:rsidRDefault="001C010D" w:rsidP="00FF1F15">
      <w:pPr>
        <w:pStyle w:val="6112"/>
        <w:jc w:val="left"/>
        <w:rPr>
          <w:lang w:val="en-US"/>
        </w:rPr>
      </w:pPr>
      <w:r w:rsidRPr="001C010D">
        <w:rPr>
          <w:lang w:val="en-US"/>
        </w:rPr>
        <w:t>}</w:t>
      </w:r>
    </w:p>
    <w:p w14:paraId="208B11C3" w14:textId="5EFEFBE2" w:rsidR="00F168C1" w:rsidRDefault="00F168C1" w:rsidP="001C010D">
      <w:pPr>
        <w:pStyle w:val="2"/>
        <w:ind w:firstLine="0"/>
        <w:rPr>
          <w:lang w:val="en-US"/>
        </w:rPr>
      </w:pPr>
    </w:p>
    <w:p w14:paraId="20104156" w14:textId="280B32F1" w:rsidR="001C010D" w:rsidRDefault="001C010D" w:rsidP="001D22B8">
      <w:pPr>
        <w:pStyle w:val="2"/>
      </w:pPr>
      <w:r>
        <w:t xml:space="preserve">В данном коде </w:t>
      </w:r>
      <w:r w:rsidR="00DF44A4">
        <w:t xml:space="preserve">из переменных </w:t>
      </w:r>
      <w:r w:rsidR="00DF44A4">
        <w:rPr>
          <w:lang w:val="en-US"/>
        </w:rPr>
        <w:t>var</w:t>
      </w:r>
      <w:r w:rsidR="00DF44A4">
        <w:t xml:space="preserve"> задаются параметры виртуальной машины веб-сервера. Каждый параметр соответствует</w:t>
      </w:r>
      <w:r w:rsidR="00AA609B">
        <w:t xml:space="preserve"> логически латинскому</w:t>
      </w:r>
      <w:r w:rsidR="00DF44A4">
        <w:t xml:space="preserve"> названию.</w:t>
      </w:r>
    </w:p>
    <w:p w14:paraId="6B89A639" w14:textId="7DA68557" w:rsidR="00DF44A4" w:rsidRPr="00F14BC6" w:rsidRDefault="00DF44A4" w:rsidP="001D22B8">
      <w:pPr>
        <w:pStyle w:val="2"/>
      </w:pPr>
      <w:r>
        <w:t xml:space="preserve">В следующем коде происходит настройка виртуальной машины с помощью использования </w:t>
      </w:r>
      <w:r>
        <w:rPr>
          <w:lang w:val="en-US"/>
        </w:rPr>
        <w:t>bash</w:t>
      </w:r>
      <w:r>
        <w:t>-скриптов</w:t>
      </w:r>
    </w:p>
    <w:p w14:paraId="5C0E52A8" w14:textId="77777777" w:rsidR="00DF44A4" w:rsidRPr="00A379D3" w:rsidRDefault="00DF44A4" w:rsidP="00FF1F15">
      <w:pPr>
        <w:pStyle w:val="2"/>
        <w:ind w:firstLine="0"/>
        <w:jc w:val="left"/>
      </w:pPr>
    </w:p>
    <w:p w14:paraId="2C85EFF8" w14:textId="77777777" w:rsidR="00DF44A4" w:rsidRPr="00DF44A4" w:rsidRDefault="00DF44A4" w:rsidP="00FF1F15">
      <w:pPr>
        <w:pStyle w:val="6112"/>
        <w:jc w:val="left"/>
        <w:rPr>
          <w:lang w:val="en-US"/>
        </w:rPr>
      </w:pPr>
      <w:r w:rsidRPr="00DF44A4">
        <w:rPr>
          <w:lang w:val="en-US"/>
        </w:rPr>
        <w:t xml:space="preserve"># </w:t>
      </w:r>
      <w:proofErr w:type="spellStart"/>
      <w:r w:rsidRPr="00DF44A4">
        <w:rPr>
          <w:lang w:val="en-US"/>
        </w:rPr>
        <w:t>Загрузка</w:t>
      </w:r>
      <w:proofErr w:type="spellEnd"/>
      <w:r w:rsidRPr="00DF44A4">
        <w:rPr>
          <w:lang w:val="en-US"/>
        </w:rPr>
        <w:t xml:space="preserve"> Jenkins CLI</w:t>
      </w:r>
    </w:p>
    <w:p w14:paraId="2953B704" w14:textId="77777777" w:rsidR="00DF44A4" w:rsidRPr="00DF44A4" w:rsidRDefault="00DF44A4" w:rsidP="00FF1F15">
      <w:pPr>
        <w:pStyle w:val="6112"/>
        <w:jc w:val="left"/>
        <w:rPr>
          <w:lang w:val="en-US"/>
        </w:rPr>
      </w:pPr>
      <w:proofErr w:type="spellStart"/>
      <w:r w:rsidRPr="00DF44A4">
        <w:rPr>
          <w:lang w:val="en-US"/>
        </w:rPr>
        <w:t>wget</w:t>
      </w:r>
      <w:proofErr w:type="spellEnd"/>
      <w:r w:rsidRPr="00DF44A4">
        <w:rPr>
          <w:lang w:val="en-US"/>
        </w:rPr>
        <w:t xml:space="preserve"> -q http://localhost:8080/jnlpJars/jenkins-cli.jar -O /</w:t>
      </w:r>
      <w:proofErr w:type="spellStart"/>
      <w:r w:rsidRPr="00DF44A4">
        <w:rPr>
          <w:lang w:val="en-US"/>
        </w:rPr>
        <w:t>tmp</w:t>
      </w:r>
      <w:proofErr w:type="spellEnd"/>
      <w:r w:rsidRPr="00DF44A4">
        <w:rPr>
          <w:lang w:val="en-US"/>
        </w:rPr>
        <w:t>/resources/jenkins-cli.jar</w:t>
      </w:r>
    </w:p>
    <w:p w14:paraId="0BA0D798" w14:textId="77777777" w:rsidR="00DF44A4" w:rsidRPr="00DF44A4" w:rsidRDefault="00DF44A4" w:rsidP="00FF1F15">
      <w:pPr>
        <w:pStyle w:val="6112"/>
        <w:jc w:val="left"/>
        <w:rPr>
          <w:lang w:val="en-US"/>
        </w:rPr>
      </w:pPr>
    </w:p>
    <w:p w14:paraId="347B8C1B" w14:textId="77777777" w:rsidR="00DF44A4" w:rsidRPr="00DF44A4" w:rsidRDefault="00DF44A4" w:rsidP="00FF1F15">
      <w:pPr>
        <w:pStyle w:val="6112"/>
        <w:jc w:val="left"/>
      </w:pPr>
      <w:r w:rsidRPr="00DF44A4">
        <w:t># Установка необходимых плагинов</w:t>
      </w:r>
    </w:p>
    <w:p w14:paraId="02BAAFE5" w14:textId="77777777" w:rsidR="00DF44A4" w:rsidRPr="00DF44A4" w:rsidRDefault="00DF44A4" w:rsidP="00FF1F15">
      <w:pPr>
        <w:pStyle w:val="6112"/>
        <w:jc w:val="left"/>
      </w:pPr>
      <w:r w:rsidRPr="00DF44A4">
        <w:rPr>
          <w:lang w:val="en-US"/>
        </w:rPr>
        <w:t>echo</w:t>
      </w:r>
      <w:r w:rsidRPr="00DF44A4">
        <w:t xml:space="preserve"> "</w:t>
      </w:r>
      <w:r w:rsidRPr="00DF44A4">
        <w:rPr>
          <w:lang w:val="en-US"/>
        </w:rPr>
        <w:t>INSTALLING</w:t>
      </w:r>
      <w:r w:rsidRPr="00DF44A4">
        <w:t xml:space="preserve"> </w:t>
      </w:r>
      <w:r w:rsidRPr="00DF44A4">
        <w:rPr>
          <w:lang w:val="en-US"/>
        </w:rPr>
        <w:t>PLUGINS</w:t>
      </w:r>
      <w:r w:rsidRPr="00DF44A4">
        <w:t>"</w:t>
      </w:r>
    </w:p>
    <w:p w14:paraId="4EFA8DA0" w14:textId="77777777" w:rsidR="00DF44A4" w:rsidRPr="00DF44A4" w:rsidRDefault="00DF44A4" w:rsidP="00FF1F15">
      <w:pPr>
        <w:pStyle w:val="6112"/>
        <w:jc w:val="left"/>
        <w:rPr>
          <w:lang w:val="en-US"/>
        </w:rPr>
      </w:pPr>
      <w:r w:rsidRPr="00DF44A4">
        <w:rPr>
          <w:lang w:val="en-US"/>
        </w:rPr>
        <w:t>PLUGINS</w:t>
      </w:r>
      <w:proofErr w:type="gramStart"/>
      <w:r w:rsidRPr="00DF44A4">
        <w:rPr>
          <w:lang w:val="en-US"/>
        </w:rPr>
        <w:t>=(</w:t>
      </w:r>
      <w:proofErr w:type="gramEnd"/>
      <w:r w:rsidRPr="00DF44A4">
        <w:rPr>
          <w:lang w:val="en-US"/>
        </w:rPr>
        <w:t>"git" "docker-workflow" "workflow-aggregator" "</w:t>
      </w:r>
      <w:proofErr w:type="spellStart"/>
      <w:r w:rsidRPr="00DF44A4">
        <w:rPr>
          <w:lang w:val="en-US"/>
        </w:rPr>
        <w:t>blueocean</w:t>
      </w:r>
      <w:proofErr w:type="spellEnd"/>
      <w:r w:rsidRPr="00DF44A4">
        <w:rPr>
          <w:lang w:val="en-US"/>
        </w:rPr>
        <w:t>" "</w:t>
      </w:r>
      <w:proofErr w:type="spellStart"/>
      <w:r w:rsidRPr="00DF44A4">
        <w:rPr>
          <w:lang w:val="en-US"/>
        </w:rPr>
        <w:t>github</w:t>
      </w:r>
      <w:proofErr w:type="spellEnd"/>
      <w:r w:rsidRPr="00DF44A4">
        <w:rPr>
          <w:lang w:val="en-US"/>
        </w:rPr>
        <w:t>")</w:t>
      </w:r>
    </w:p>
    <w:p w14:paraId="7D181E1F" w14:textId="77777777" w:rsidR="00DF44A4" w:rsidRPr="00DF44A4" w:rsidRDefault="00DF44A4" w:rsidP="00FF1F15">
      <w:pPr>
        <w:pStyle w:val="6112"/>
        <w:jc w:val="left"/>
        <w:rPr>
          <w:lang w:val="en-US"/>
        </w:rPr>
      </w:pPr>
      <w:r w:rsidRPr="00DF44A4">
        <w:rPr>
          <w:lang w:val="en-US"/>
        </w:rPr>
        <w:t>for plugin in "${</w:t>
      </w:r>
      <w:proofErr w:type="gramStart"/>
      <w:r w:rsidRPr="00DF44A4">
        <w:rPr>
          <w:lang w:val="en-US"/>
        </w:rPr>
        <w:t>PLUGINS[</w:t>
      </w:r>
      <w:proofErr w:type="gramEnd"/>
      <w:r w:rsidRPr="00DF44A4">
        <w:rPr>
          <w:lang w:val="en-US"/>
        </w:rPr>
        <w:t>@]}"; do</w:t>
      </w:r>
    </w:p>
    <w:p w14:paraId="21488ACB" w14:textId="77777777" w:rsidR="00DF44A4" w:rsidRPr="00DF44A4" w:rsidRDefault="00DF44A4" w:rsidP="00FF1F15">
      <w:pPr>
        <w:pStyle w:val="6112"/>
        <w:jc w:val="left"/>
        <w:rPr>
          <w:lang w:val="en-US"/>
        </w:rPr>
      </w:pPr>
      <w:r w:rsidRPr="00DF44A4">
        <w:rPr>
          <w:lang w:val="en-US"/>
        </w:rPr>
        <w:t xml:space="preserve">  java -jar /</w:t>
      </w:r>
      <w:proofErr w:type="spellStart"/>
      <w:r w:rsidRPr="00DF44A4">
        <w:rPr>
          <w:lang w:val="en-US"/>
        </w:rPr>
        <w:t>tmp</w:t>
      </w:r>
      <w:proofErr w:type="spellEnd"/>
      <w:r w:rsidRPr="00DF44A4">
        <w:rPr>
          <w:lang w:val="en-US"/>
        </w:rPr>
        <w:t>/resources/jenkins-cli.jar -s http://localhost:8080 -auth $JENKINS_</w:t>
      </w:r>
      <w:proofErr w:type="gramStart"/>
      <w:r w:rsidRPr="00DF44A4">
        <w:rPr>
          <w:lang w:val="en-US"/>
        </w:rPr>
        <w:t>USER:$</w:t>
      </w:r>
      <w:proofErr w:type="gramEnd"/>
      <w:r w:rsidRPr="00DF44A4">
        <w:rPr>
          <w:lang w:val="en-US"/>
        </w:rPr>
        <w:t>JENKINS_PASS install-plugin $plugin</w:t>
      </w:r>
    </w:p>
    <w:p w14:paraId="77014710" w14:textId="77777777" w:rsidR="00DF44A4" w:rsidRPr="00DF44A4" w:rsidRDefault="00DF44A4" w:rsidP="00FF1F15">
      <w:pPr>
        <w:pStyle w:val="6112"/>
        <w:jc w:val="left"/>
      </w:pPr>
      <w:r w:rsidRPr="00DF44A4">
        <w:rPr>
          <w:lang w:val="en-US"/>
        </w:rPr>
        <w:t>done</w:t>
      </w:r>
    </w:p>
    <w:p w14:paraId="07102F4C" w14:textId="77777777" w:rsidR="00DF44A4" w:rsidRPr="00DF44A4" w:rsidRDefault="00DF44A4" w:rsidP="00FF1F15">
      <w:pPr>
        <w:pStyle w:val="6112"/>
        <w:jc w:val="left"/>
      </w:pPr>
    </w:p>
    <w:p w14:paraId="12F31B1A" w14:textId="77777777" w:rsidR="00DF44A4" w:rsidRPr="00DF44A4" w:rsidRDefault="00DF44A4" w:rsidP="00FF1F15">
      <w:pPr>
        <w:pStyle w:val="6112"/>
        <w:jc w:val="left"/>
      </w:pPr>
      <w:r w:rsidRPr="00DF44A4">
        <w:lastRenderedPageBreak/>
        <w:t xml:space="preserve"># Перезапуск </w:t>
      </w:r>
      <w:r w:rsidRPr="00DF44A4">
        <w:rPr>
          <w:lang w:val="en-US"/>
        </w:rPr>
        <w:t>Jenkins</w:t>
      </w:r>
      <w:r w:rsidRPr="00DF44A4">
        <w:t xml:space="preserve"> после установки плагинов</w:t>
      </w:r>
    </w:p>
    <w:p w14:paraId="13637988" w14:textId="77777777" w:rsidR="00DF44A4" w:rsidRPr="00DF44A4" w:rsidRDefault="00DF44A4" w:rsidP="00FF1F15">
      <w:pPr>
        <w:pStyle w:val="6112"/>
        <w:jc w:val="left"/>
        <w:rPr>
          <w:lang w:val="en-US"/>
        </w:rPr>
      </w:pPr>
      <w:r w:rsidRPr="00DF44A4">
        <w:rPr>
          <w:lang w:val="en-US"/>
        </w:rPr>
        <w:t>java -jar /</w:t>
      </w:r>
      <w:proofErr w:type="spellStart"/>
      <w:r w:rsidRPr="00DF44A4">
        <w:rPr>
          <w:lang w:val="en-US"/>
        </w:rPr>
        <w:t>tmp</w:t>
      </w:r>
      <w:proofErr w:type="spellEnd"/>
      <w:r w:rsidRPr="00DF44A4">
        <w:rPr>
          <w:lang w:val="en-US"/>
        </w:rPr>
        <w:t>/resources/jenkins-cli.jar -s http://localhost:8080 -auth $JENKINS_</w:t>
      </w:r>
      <w:proofErr w:type="gramStart"/>
      <w:r w:rsidRPr="00DF44A4">
        <w:rPr>
          <w:lang w:val="en-US"/>
        </w:rPr>
        <w:t>USER:$</w:t>
      </w:r>
      <w:proofErr w:type="gramEnd"/>
      <w:r w:rsidRPr="00DF44A4">
        <w:rPr>
          <w:lang w:val="en-US"/>
        </w:rPr>
        <w:t>JENKINS_PASS safe-restart</w:t>
      </w:r>
    </w:p>
    <w:p w14:paraId="6A3A1C03" w14:textId="77777777" w:rsidR="00DF44A4" w:rsidRPr="00DF44A4" w:rsidRDefault="00DF44A4" w:rsidP="00FF1F15">
      <w:pPr>
        <w:pStyle w:val="6112"/>
        <w:jc w:val="left"/>
        <w:rPr>
          <w:lang w:val="en-US"/>
        </w:rPr>
      </w:pPr>
    </w:p>
    <w:p w14:paraId="5251957A" w14:textId="77777777" w:rsidR="00DF44A4" w:rsidRPr="00DF44A4" w:rsidRDefault="00DF44A4" w:rsidP="00FF1F15">
      <w:pPr>
        <w:pStyle w:val="6112"/>
        <w:jc w:val="left"/>
        <w:rPr>
          <w:lang w:val="en-US"/>
        </w:rPr>
      </w:pPr>
      <w:r w:rsidRPr="00DF44A4">
        <w:rPr>
          <w:lang w:val="en-US"/>
        </w:rPr>
        <w:t>echo "WAITING FOR JENKINS TO RESTART"</w:t>
      </w:r>
    </w:p>
    <w:p w14:paraId="1EE042DD" w14:textId="77777777" w:rsidR="00DF44A4" w:rsidRPr="00DF44A4" w:rsidRDefault="00DF44A4" w:rsidP="00FF1F15">
      <w:pPr>
        <w:pStyle w:val="6112"/>
        <w:jc w:val="left"/>
        <w:rPr>
          <w:lang w:val="en-US"/>
        </w:rPr>
      </w:pPr>
      <w:r w:rsidRPr="00DF44A4">
        <w:rPr>
          <w:lang w:val="en-US"/>
        </w:rPr>
        <w:t>until java -jar /</w:t>
      </w:r>
      <w:proofErr w:type="spellStart"/>
      <w:r w:rsidRPr="00DF44A4">
        <w:rPr>
          <w:lang w:val="en-US"/>
        </w:rPr>
        <w:t>tmp</w:t>
      </w:r>
      <w:proofErr w:type="spellEnd"/>
      <w:r w:rsidRPr="00DF44A4">
        <w:rPr>
          <w:lang w:val="en-US"/>
        </w:rPr>
        <w:t>/resources/jenkins-cli.jar -s http://localhost:8080 -auth $JENKINS_</w:t>
      </w:r>
      <w:proofErr w:type="gramStart"/>
      <w:r w:rsidRPr="00DF44A4">
        <w:rPr>
          <w:lang w:val="en-US"/>
        </w:rPr>
        <w:t>USER:$</w:t>
      </w:r>
      <w:proofErr w:type="gramEnd"/>
      <w:r w:rsidRPr="00DF44A4">
        <w:rPr>
          <w:lang w:val="en-US"/>
        </w:rPr>
        <w:t>JENKINS_PASS who-am-</w:t>
      </w:r>
      <w:proofErr w:type="spellStart"/>
      <w:r w:rsidRPr="00DF44A4">
        <w:rPr>
          <w:lang w:val="en-US"/>
        </w:rPr>
        <w:t>i</w:t>
      </w:r>
      <w:proofErr w:type="spellEnd"/>
      <w:r w:rsidRPr="00DF44A4">
        <w:rPr>
          <w:lang w:val="en-US"/>
        </w:rPr>
        <w:t xml:space="preserve"> &gt; /dev/null 2&gt;&amp;1; do</w:t>
      </w:r>
    </w:p>
    <w:p w14:paraId="1C71CE16" w14:textId="77777777" w:rsidR="00DF44A4" w:rsidRPr="00DF44A4" w:rsidRDefault="00DF44A4" w:rsidP="00FF1F15">
      <w:pPr>
        <w:pStyle w:val="6112"/>
        <w:jc w:val="left"/>
        <w:rPr>
          <w:lang w:val="en-US"/>
        </w:rPr>
      </w:pPr>
      <w:r w:rsidRPr="00DF44A4">
        <w:rPr>
          <w:lang w:val="en-US"/>
        </w:rPr>
        <w:t xml:space="preserve">  echo </w:t>
      </w:r>
      <w:proofErr w:type="gramStart"/>
      <w:r w:rsidRPr="00DF44A4">
        <w:rPr>
          <w:lang w:val="en-US"/>
        </w:rPr>
        <w:t>"  ...</w:t>
      </w:r>
      <w:proofErr w:type="gramEnd"/>
      <w:r w:rsidRPr="00DF44A4">
        <w:rPr>
          <w:lang w:val="en-US"/>
        </w:rPr>
        <w:t xml:space="preserve"> Jenkins not ready yet, wait 5 more seconds"</w:t>
      </w:r>
    </w:p>
    <w:p w14:paraId="54FBE580" w14:textId="77777777" w:rsidR="00DF44A4" w:rsidRPr="00DF44A4" w:rsidRDefault="00DF44A4" w:rsidP="00FF1F15">
      <w:pPr>
        <w:pStyle w:val="6112"/>
        <w:jc w:val="left"/>
        <w:rPr>
          <w:lang w:val="en-US"/>
        </w:rPr>
      </w:pPr>
      <w:r w:rsidRPr="00DF44A4">
        <w:rPr>
          <w:lang w:val="en-US"/>
        </w:rPr>
        <w:t xml:space="preserve">  sleep 5</w:t>
      </w:r>
    </w:p>
    <w:p w14:paraId="5EA05297" w14:textId="77777777" w:rsidR="00DF44A4" w:rsidRPr="00DF44A4" w:rsidRDefault="00DF44A4" w:rsidP="00FF1F15">
      <w:pPr>
        <w:pStyle w:val="6112"/>
        <w:jc w:val="left"/>
        <w:rPr>
          <w:lang w:val="en-US"/>
        </w:rPr>
      </w:pPr>
      <w:r w:rsidRPr="00DF44A4">
        <w:rPr>
          <w:lang w:val="en-US"/>
        </w:rPr>
        <w:t>done</w:t>
      </w:r>
    </w:p>
    <w:p w14:paraId="3C5BC6C2" w14:textId="77777777" w:rsidR="00DF44A4" w:rsidRPr="00A379D3" w:rsidRDefault="00DF44A4" w:rsidP="00FF1F15">
      <w:pPr>
        <w:pStyle w:val="2"/>
        <w:ind w:firstLine="0"/>
        <w:jc w:val="left"/>
      </w:pPr>
    </w:p>
    <w:p w14:paraId="54BB1A05" w14:textId="77777777" w:rsidR="00247D40" w:rsidRDefault="00DF44A4" w:rsidP="00DF44A4">
      <w:pPr>
        <w:pStyle w:val="2"/>
      </w:pPr>
      <w:r>
        <w:t xml:space="preserve">Данный фрагмент кода </w:t>
      </w:r>
      <w:r w:rsidR="00AA609B">
        <w:t>выполняется</w:t>
      </w:r>
      <w:r>
        <w:t xml:space="preserve"> после установки зависимостей и является частью процесса настройки </w:t>
      </w:r>
      <w:r>
        <w:rPr>
          <w:lang w:val="en-US"/>
        </w:rPr>
        <w:t>CI</w:t>
      </w:r>
      <w:r w:rsidRPr="00DF44A4">
        <w:t>/</w:t>
      </w:r>
      <w:r>
        <w:rPr>
          <w:lang w:val="en-US"/>
        </w:rPr>
        <w:t>CD</w:t>
      </w:r>
      <w:r w:rsidRPr="00DF44A4">
        <w:t xml:space="preserve"> </w:t>
      </w:r>
      <w:r>
        <w:t xml:space="preserve">инструмента </w:t>
      </w:r>
      <w:r>
        <w:rPr>
          <w:lang w:val="en-US"/>
        </w:rPr>
        <w:t>Jenkins</w:t>
      </w:r>
      <w:r w:rsidR="00FF1F15" w:rsidRPr="00FF1F15">
        <w:t xml:space="preserve"> [9]</w:t>
      </w:r>
      <w:r w:rsidRPr="00DF44A4">
        <w:t xml:space="preserve">. </w:t>
      </w:r>
      <w:r>
        <w:t xml:space="preserve">После создания шаблона и виртуальной машины на его образе, </w:t>
      </w:r>
      <w:r w:rsidR="00AA609B">
        <w:t>получен положительный</w:t>
      </w:r>
      <w:r>
        <w:t xml:space="preserve"> результат работы настроенного по шаблону веб-сервера в паре с </w:t>
      </w:r>
      <w:r>
        <w:rPr>
          <w:lang w:val="en-US"/>
        </w:rPr>
        <w:t>React</w:t>
      </w:r>
      <w:r w:rsidRPr="00DF44A4">
        <w:t>-</w:t>
      </w:r>
      <w:r>
        <w:t>приложением</w:t>
      </w:r>
      <w:r w:rsidR="00AA609B">
        <w:t xml:space="preserve">. </w:t>
      </w:r>
    </w:p>
    <w:p w14:paraId="0B53FA04" w14:textId="77777777" w:rsidR="00247D40" w:rsidRDefault="00247D40" w:rsidP="00247D40">
      <w:pPr>
        <w:pStyle w:val="2"/>
        <w:ind w:firstLine="0"/>
      </w:pPr>
    </w:p>
    <w:p w14:paraId="06ABD241" w14:textId="77777777" w:rsidR="00247D40" w:rsidRDefault="00247D40">
      <w:pPr>
        <w:spacing w:after="160"/>
        <w:rPr>
          <w:rFonts w:ascii="Times New Roman" w:eastAsia="Times New Roman" w:hAnsi="Times New Roman" w:cs="Times New Roman"/>
          <w:sz w:val="28"/>
          <w:szCs w:val="20"/>
          <w:lang w:eastAsia="ru-RU"/>
        </w:rPr>
      </w:pPr>
      <w:r>
        <w:br w:type="page"/>
      </w:r>
    </w:p>
    <w:p w14:paraId="0AC5482C" w14:textId="28E224D5" w:rsidR="00DF44A4" w:rsidRDefault="00AA609B" w:rsidP="00DF44A4">
      <w:pPr>
        <w:pStyle w:val="2"/>
      </w:pPr>
      <w:r>
        <w:lastRenderedPageBreak/>
        <w:t>Далее, данный шаблон</w:t>
      </w:r>
      <w:r w:rsidRPr="00AA609B">
        <w:t xml:space="preserve"> </w:t>
      </w:r>
      <w:r>
        <w:t xml:space="preserve">сервера будет использован для «развертывания» реальной веб-страницы проекта </w:t>
      </w:r>
      <w:r>
        <w:rPr>
          <w:lang w:val="en-US"/>
        </w:rPr>
        <w:t>Around</w:t>
      </w:r>
      <w:r w:rsidRPr="00AA609B">
        <w:t xml:space="preserve"> </w:t>
      </w:r>
      <w:r w:rsidR="00DF44A4">
        <w:t xml:space="preserve">(рисунок </w:t>
      </w:r>
      <w:r w:rsidR="00F14BC6">
        <w:t>10</w:t>
      </w:r>
      <w:r w:rsidR="00DF44A4" w:rsidRPr="00DF44A4">
        <w:t>).</w:t>
      </w:r>
    </w:p>
    <w:p w14:paraId="224729B8" w14:textId="77777777" w:rsidR="00A87D08" w:rsidRPr="00AA609B" w:rsidRDefault="00A87D08" w:rsidP="00A87D08">
      <w:pPr>
        <w:pStyle w:val="2"/>
        <w:ind w:firstLine="0"/>
      </w:pPr>
    </w:p>
    <w:p w14:paraId="47CFD59F" w14:textId="08F3B777" w:rsidR="00DF44A4" w:rsidRDefault="00DF44A4" w:rsidP="00DF44A4">
      <w:pPr>
        <w:pStyle w:val="4"/>
      </w:pPr>
      <w:r>
        <w:rPr>
          <w:noProof/>
          <w:lang w:val="en-US"/>
        </w:rPr>
        <w:drawing>
          <wp:inline distT="0" distB="0" distL="0" distR="0" wp14:anchorId="08D1FD1E" wp14:editId="4CE2DF8D">
            <wp:extent cx="5732145" cy="5648444"/>
            <wp:effectExtent l="0" t="0" r="0" b="3175"/>
            <wp:docPr id="19720149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14966" name="Picture 1972014966"/>
                    <pic:cNvPicPr/>
                  </pic:nvPicPr>
                  <pic:blipFill rotWithShape="1">
                    <a:blip r:embed="rId17" cstate="print">
                      <a:extLst>
                        <a:ext uri="{28A0092B-C50C-407E-A947-70E740481C1C}">
                          <a14:useLocalDpi xmlns:a14="http://schemas.microsoft.com/office/drawing/2010/main" val="0"/>
                        </a:ext>
                      </a:extLst>
                    </a:blip>
                    <a:srcRect t="4877"/>
                    <a:stretch>
                      <a:fillRect/>
                    </a:stretch>
                  </pic:blipFill>
                  <pic:spPr bwMode="auto">
                    <a:xfrm>
                      <a:off x="0" y="0"/>
                      <a:ext cx="5771677" cy="5687399"/>
                    </a:xfrm>
                    <a:prstGeom prst="rect">
                      <a:avLst/>
                    </a:prstGeom>
                    <a:ln>
                      <a:noFill/>
                    </a:ln>
                    <a:extLst>
                      <a:ext uri="{53640926-AAD7-44D8-BBD7-CCE9431645EC}">
                        <a14:shadowObscured xmlns:a14="http://schemas.microsoft.com/office/drawing/2010/main"/>
                      </a:ext>
                    </a:extLst>
                  </pic:spPr>
                </pic:pic>
              </a:graphicData>
            </a:graphic>
          </wp:inline>
        </w:drawing>
      </w:r>
    </w:p>
    <w:p w14:paraId="16BB073E" w14:textId="6F76E819" w:rsidR="00DF44A4" w:rsidRPr="00DF44A4" w:rsidRDefault="00DF44A4" w:rsidP="00DF44A4">
      <w:pPr>
        <w:pStyle w:val="41"/>
      </w:pPr>
      <w:r>
        <w:t xml:space="preserve">Работа веб-сервера с тестовым </w:t>
      </w:r>
      <w:r>
        <w:rPr>
          <w:lang w:val="en-US"/>
        </w:rPr>
        <w:t>React</w:t>
      </w:r>
      <w:r w:rsidRPr="00DF44A4">
        <w:t>-</w:t>
      </w:r>
      <w:r>
        <w:t>приложением</w:t>
      </w:r>
    </w:p>
    <w:p w14:paraId="26B67A11" w14:textId="77777777" w:rsidR="00DF44A4" w:rsidRDefault="00DF44A4" w:rsidP="00DF44A4">
      <w:pPr>
        <w:pStyle w:val="2"/>
        <w:ind w:firstLine="0"/>
      </w:pPr>
    </w:p>
    <w:p w14:paraId="7E37F70B" w14:textId="1FBFE331" w:rsidR="00AA609B" w:rsidRPr="00247D40" w:rsidRDefault="00AA609B" w:rsidP="00AA609B">
      <w:pPr>
        <w:pStyle w:val="2"/>
      </w:pPr>
      <w:r>
        <w:t>В результате</w:t>
      </w:r>
      <w:r w:rsidR="00247D40">
        <w:t xml:space="preserve">, </w:t>
      </w:r>
      <w:r>
        <w:t xml:space="preserve">в данном семестре была проведена качественная работа по управлению деятельностью команды разработки, поддержана актуальность аналитических документов, а также получены навыки веб-разработки, заложен «фундамент» для дальнейшего развития веб-направления проекта </w:t>
      </w:r>
      <w:r>
        <w:rPr>
          <w:lang w:val="en-US"/>
        </w:rPr>
        <w:t>Around</w:t>
      </w:r>
      <w:r w:rsidRPr="00AA609B">
        <w:t>.</w:t>
      </w:r>
    </w:p>
    <w:p w14:paraId="5C8FC671" w14:textId="77777777" w:rsidR="00AA609B" w:rsidRPr="00A379D3" w:rsidRDefault="00AA609B" w:rsidP="00A379D3">
      <w:pPr>
        <w:pStyle w:val="2"/>
        <w:ind w:firstLine="0"/>
      </w:pPr>
    </w:p>
    <w:p w14:paraId="548F3BBF" w14:textId="7C207AEB" w:rsidR="006E6A38" w:rsidRDefault="006E6A38" w:rsidP="004E7156">
      <w:pPr>
        <w:pStyle w:val="14"/>
      </w:pPr>
      <w:bookmarkStart w:id="24" w:name="_Toc199221156"/>
      <w:r w:rsidRPr="006E6A38">
        <w:rPr>
          <w:lang w:val="en-US"/>
        </w:rPr>
        <w:lastRenderedPageBreak/>
        <w:t>UI</w:t>
      </w:r>
      <w:r w:rsidRPr="006E6A38">
        <w:t>/</w:t>
      </w:r>
      <w:r w:rsidRPr="006E6A38">
        <w:rPr>
          <w:lang w:val="en-US"/>
        </w:rPr>
        <w:t>UX</w:t>
      </w:r>
      <w:r>
        <w:t>-дизайнер: Темирханова Ева Арсеновна РИ-320930</w:t>
      </w:r>
      <w:bookmarkEnd w:id="24"/>
      <w:r>
        <w:t xml:space="preserve"> </w:t>
      </w:r>
    </w:p>
    <w:p w14:paraId="1A59D308" w14:textId="77777777" w:rsidR="006E6A38" w:rsidRPr="00A662D5" w:rsidRDefault="006E6A38" w:rsidP="00A379D3">
      <w:pPr>
        <w:pStyle w:val="2"/>
        <w:ind w:firstLine="0"/>
      </w:pPr>
    </w:p>
    <w:p w14:paraId="2828763D" w14:textId="0D254173" w:rsidR="00A662D5" w:rsidRDefault="00A662D5" w:rsidP="00A662D5">
      <w:pPr>
        <w:pStyle w:val="2"/>
      </w:pPr>
      <w:r w:rsidRPr="00A662D5">
        <w:t xml:space="preserve">Реструктурирован дизайн макет в </w:t>
      </w:r>
      <w:proofErr w:type="spellStart"/>
      <w:r w:rsidRPr="00A662D5">
        <w:t>Figma</w:t>
      </w:r>
      <w:proofErr w:type="spellEnd"/>
      <w:r w:rsidRPr="00A662D5">
        <w:t xml:space="preserve"> для навигации при большом масштабе. Макет разделен на три страницы: «ТЕКУЩЕЕ», «ЧЕРНОВИК ДЛЯ РАБОТЫ» и «OLD VERSIONS / старые материалы (не актуальное)» (рисунок </w:t>
      </w:r>
      <w:r w:rsidR="00F14BC6">
        <w:t>11</w:t>
      </w:r>
      <w:r w:rsidRPr="00A662D5">
        <w:t>).</w:t>
      </w:r>
    </w:p>
    <w:p w14:paraId="00DAA815" w14:textId="77777777" w:rsidR="00A87D08" w:rsidRPr="00A662D5" w:rsidRDefault="00A87D08" w:rsidP="00A87D08">
      <w:pPr>
        <w:pStyle w:val="2"/>
        <w:ind w:firstLine="0"/>
      </w:pPr>
    </w:p>
    <w:p w14:paraId="334CCA78" w14:textId="77777777" w:rsidR="00A662D5" w:rsidRPr="005513E2" w:rsidRDefault="00A662D5" w:rsidP="00A662D5">
      <w:pPr>
        <w:pStyle w:val="4"/>
        <w:rPr>
          <w:lang w:val="en-US"/>
        </w:rPr>
      </w:pPr>
      <w:r w:rsidRPr="001959C6">
        <w:rPr>
          <w:noProof/>
          <w:lang w:val="en-US"/>
        </w:rPr>
        <w:drawing>
          <wp:inline distT="0" distB="0" distL="0" distR="0" wp14:anchorId="23E0A2FD" wp14:editId="7BD98997">
            <wp:extent cx="5053318" cy="4536374"/>
            <wp:effectExtent l="0" t="0" r="0" b="0"/>
            <wp:docPr id="1918525091"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25091"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18"/>
                    <a:stretch>
                      <a:fillRect/>
                    </a:stretch>
                  </pic:blipFill>
                  <pic:spPr>
                    <a:xfrm>
                      <a:off x="0" y="0"/>
                      <a:ext cx="5070336" cy="4551651"/>
                    </a:xfrm>
                    <a:prstGeom prst="rect">
                      <a:avLst/>
                    </a:prstGeom>
                  </pic:spPr>
                </pic:pic>
              </a:graphicData>
            </a:graphic>
          </wp:inline>
        </w:drawing>
      </w:r>
    </w:p>
    <w:p w14:paraId="24001BF0" w14:textId="77777777" w:rsidR="00A662D5" w:rsidRPr="001959C6" w:rsidRDefault="00A662D5" w:rsidP="00A662D5">
      <w:pPr>
        <w:pStyle w:val="41"/>
      </w:pPr>
      <w:r>
        <w:t xml:space="preserve">Реструктурированный дизайн макет в </w:t>
      </w:r>
      <w:proofErr w:type="spellStart"/>
      <w:r>
        <w:t>Figma</w:t>
      </w:r>
      <w:proofErr w:type="spellEnd"/>
    </w:p>
    <w:p w14:paraId="333C7E76" w14:textId="77777777" w:rsidR="00A662D5" w:rsidRPr="00A662D5" w:rsidRDefault="00A662D5" w:rsidP="00A662D5">
      <w:pPr>
        <w:pStyle w:val="2"/>
        <w:ind w:firstLine="0"/>
      </w:pPr>
    </w:p>
    <w:p w14:paraId="32CC3827" w14:textId="121E2573" w:rsidR="00A662D5" w:rsidRPr="00E24E25" w:rsidRDefault="00A662D5" w:rsidP="00A662D5">
      <w:pPr>
        <w:pStyle w:val="2"/>
      </w:pPr>
      <w:r w:rsidRPr="00E24E25">
        <w:t>Обновлён дизайн экрана статистики. На новом экране контент разделён на три блока: персональные достижения пользователя, сводная информация по командам, а также рейтинговая таблица.</w:t>
      </w:r>
    </w:p>
    <w:p w14:paraId="5F930E5A" w14:textId="77777777" w:rsidR="00A662D5" w:rsidRPr="00E24E25" w:rsidRDefault="00A662D5" w:rsidP="00A662D5">
      <w:pPr>
        <w:pStyle w:val="2"/>
      </w:pPr>
      <w:r w:rsidRPr="00E24E25">
        <w:t xml:space="preserve">Первый блок содержит количественные показатели, такие как число пройденных шагов, </w:t>
      </w:r>
      <w:r>
        <w:t>закрашенных или принадлежащих игроку клеток</w:t>
      </w:r>
      <w:r w:rsidRPr="00E24E25">
        <w:t xml:space="preserve"> и посещённых мест. Представление данных организовано в виде карточек с </w:t>
      </w:r>
      <w:r w:rsidRPr="00E24E25">
        <w:lastRenderedPageBreak/>
        <w:t>визуально выделенными иконками, что облегчает восприятие и структурирует информацию.</w:t>
      </w:r>
    </w:p>
    <w:p w14:paraId="279A78E6" w14:textId="77777777" w:rsidR="00A662D5" w:rsidRPr="00E24E25" w:rsidRDefault="00A662D5" w:rsidP="00A662D5">
      <w:pPr>
        <w:pStyle w:val="2"/>
      </w:pPr>
      <w:r w:rsidRPr="00E24E25">
        <w:t xml:space="preserve">Во втором блоке отображена статистика команд. Графическое представление переработано: вместо диаграммы </w:t>
      </w:r>
      <w:r>
        <w:t xml:space="preserve">с гексагонами </w:t>
      </w:r>
      <w:r w:rsidRPr="00E24E25">
        <w:t xml:space="preserve">использованы горизонтальные цветовые полосы, отражающие вклад каждой </w:t>
      </w:r>
      <w:r>
        <w:t>команды</w:t>
      </w:r>
      <w:r w:rsidRPr="00E24E25">
        <w:t xml:space="preserve"> в общем результате. Это позволило сделать диаграмму более читаемой и компактной, сохранив при этом визуальный акцент на сравнении показателей.</w:t>
      </w:r>
      <w:r>
        <w:t xml:space="preserve"> Команда, которой принадлежит наибольшее число клеток, обозначается короной в правом верхнем углу ее прямоугольника.</w:t>
      </w:r>
    </w:p>
    <w:p w14:paraId="6C1CE01A" w14:textId="77777777" w:rsidR="00A662D5" w:rsidRDefault="00A662D5" w:rsidP="00A662D5">
      <w:pPr>
        <w:pStyle w:val="2"/>
      </w:pPr>
      <w:r w:rsidRPr="00E24E25">
        <w:t>Третий блок представляет собой таблицу лидеров, где указаны ники пользователей и их индивидуальные показатели. Интерфейс дополнен переключателями между режимами отображения статистики по серверу и по друзьям, что обеспечивает гибкость в анализе данных.</w:t>
      </w:r>
    </w:p>
    <w:p w14:paraId="2ACE2967" w14:textId="77777777" w:rsidR="00A662D5" w:rsidRPr="00E24E25" w:rsidRDefault="00A662D5" w:rsidP="00A662D5">
      <w:pPr>
        <w:pStyle w:val="2"/>
      </w:pPr>
      <w:r>
        <w:t>Также есть возможность перейти на экран «История раундов», нажав на иконку в правом верхнем углу.</w:t>
      </w:r>
    </w:p>
    <w:p w14:paraId="421713BC" w14:textId="7BE8353B" w:rsidR="00A662D5" w:rsidRDefault="00A662D5" w:rsidP="00A662D5">
      <w:pPr>
        <w:pStyle w:val="2"/>
      </w:pPr>
      <w:r w:rsidRPr="00E24E25">
        <w:t>Новый дизайн направлен на повышение информативности и удобства использования, а также соответствует общей стилистике приложения</w:t>
      </w:r>
      <w:r w:rsidR="00247D40">
        <w:t xml:space="preserve"> </w:t>
      </w:r>
      <w:r w:rsidR="00247D40" w:rsidRPr="00E24E25">
        <w:t xml:space="preserve">(рисунок </w:t>
      </w:r>
      <w:r w:rsidR="00247D40">
        <w:t>12</w:t>
      </w:r>
      <w:r w:rsidR="00247D40" w:rsidRPr="00E24E25">
        <w:t>)</w:t>
      </w:r>
      <w:r w:rsidRPr="00E24E25">
        <w:t>.</w:t>
      </w:r>
    </w:p>
    <w:p w14:paraId="3DE96186" w14:textId="77777777" w:rsidR="00A87D08" w:rsidRPr="00E24E25" w:rsidRDefault="00A87D08" w:rsidP="00A87D08">
      <w:pPr>
        <w:pStyle w:val="2"/>
        <w:ind w:firstLine="0"/>
      </w:pPr>
    </w:p>
    <w:p w14:paraId="0A5CD96F" w14:textId="77777777" w:rsidR="00A662D5" w:rsidRPr="005513E2" w:rsidRDefault="00A662D5" w:rsidP="00A662D5">
      <w:pPr>
        <w:pStyle w:val="4"/>
        <w:rPr>
          <w:lang w:val="en-US"/>
        </w:rPr>
      </w:pPr>
      <w:r w:rsidRPr="001959C6">
        <w:rPr>
          <w:noProof/>
          <w:lang w:val="en-US"/>
        </w:rPr>
        <w:drawing>
          <wp:inline distT="0" distB="0" distL="0" distR="0" wp14:anchorId="63806335" wp14:editId="4F6AE41C">
            <wp:extent cx="5153025" cy="2755808"/>
            <wp:effectExtent l="0" t="0" r="0" b="6985"/>
            <wp:docPr id="1006708495" name="Рисунок 1" descr="Изображение выглядит как текст, снимок экрана, мультимеди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23277" name="Рисунок 1" descr="Изображение выглядит как текст, снимок экрана, мультимедиа, программное обеспечение&#10;&#10;Контент, сгенерированный ИИ, может содержать ошибки."/>
                    <pic:cNvPicPr/>
                  </pic:nvPicPr>
                  <pic:blipFill>
                    <a:blip r:embed="rId19"/>
                    <a:stretch>
                      <a:fillRect/>
                    </a:stretch>
                  </pic:blipFill>
                  <pic:spPr>
                    <a:xfrm>
                      <a:off x="0" y="0"/>
                      <a:ext cx="5166539" cy="2763035"/>
                    </a:xfrm>
                    <a:prstGeom prst="rect">
                      <a:avLst/>
                    </a:prstGeom>
                  </pic:spPr>
                </pic:pic>
              </a:graphicData>
            </a:graphic>
          </wp:inline>
        </w:drawing>
      </w:r>
    </w:p>
    <w:p w14:paraId="270E2B67" w14:textId="77777777" w:rsidR="00A662D5" w:rsidRDefault="00A662D5" w:rsidP="00A662D5">
      <w:pPr>
        <w:pStyle w:val="41"/>
      </w:pPr>
      <w:r>
        <w:t xml:space="preserve">Обновленный </w:t>
      </w:r>
      <w:r w:rsidRPr="001959C6">
        <w:t>дизайн экрана статистики</w:t>
      </w:r>
    </w:p>
    <w:p w14:paraId="05E7885D" w14:textId="77777777" w:rsidR="00A662D5" w:rsidRPr="00A662D5" w:rsidRDefault="00A662D5" w:rsidP="00A662D5">
      <w:pPr>
        <w:pStyle w:val="2"/>
        <w:ind w:firstLine="0"/>
      </w:pPr>
    </w:p>
    <w:p w14:paraId="65A3CB1C" w14:textId="5E2CD73B" w:rsidR="00A662D5" w:rsidRPr="00A5135A" w:rsidRDefault="00A662D5" w:rsidP="00A662D5">
      <w:pPr>
        <w:pStyle w:val="2"/>
      </w:pPr>
      <w:r>
        <w:lastRenderedPageBreak/>
        <w:t>В</w:t>
      </w:r>
      <w:r w:rsidRPr="001959C6">
        <w:t>ыполн</w:t>
      </w:r>
      <w:r>
        <w:t xml:space="preserve">ен </w:t>
      </w:r>
      <w:r w:rsidRPr="001959C6">
        <w:t>дизайн экрана истории раундов</w:t>
      </w:r>
      <w:r>
        <w:t xml:space="preserve">. </w:t>
      </w:r>
      <w:r w:rsidRPr="00A5135A">
        <w:t xml:space="preserve">Интерфейс состоит из списка прошедших раундов и отдельных </w:t>
      </w:r>
      <w:r>
        <w:t>«</w:t>
      </w:r>
      <w:proofErr w:type="spellStart"/>
      <w:r w:rsidRPr="00A5135A">
        <w:t>попапов</w:t>
      </w:r>
      <w:proofErr w:type="spellEnd"/>
      <w:r>
        <w:t>»</w:t>
      </w:r>
      <w:r w:rsidRPr="00A5135A">
        <w:t xml:space="preserve"> с подробной статистикой</w:t>
      </w:r>
      <w:r>
        <w:t xml:space="preserve"> по каждому раунду</w:t>
      </w:r>
      <w:r w:rsidRPr="00A5135A">
        <w:t>.</w:t>
      </w:r>
    </w:p>
    <w:p w14:paraId="57B3CFF4" w14:textId="77777777" w:rsidR="00A662D5" w:rsidRPr="00A5135A" w:rsidRDefault="00A662D5" w:rsidP="00A662D5">
      <w:pPr>
        <w:pStyle w:val="2"/>
      </w:pPr>
      <w:r w:rsidRPr="00A5135A">
        <w:t>Основной экран представляет собой перечень завершённых игровых раундов, каждый из которых включает название</w:t>
      </w:r>
      <w:r>
        <w:t xml:space="preserve"> (порядковый номер)</w:t>
      </w:r>
      <w:r w:rsidRPr="00A5135A">
        <w:t>, дату проведения и иконку, отражающую результат команды. Элементы списка оформлены в едином визуальном стиле с использованием цвет</w:t>
      </w:r>
      <w:r>
        <w:t>а команды игрока в данном раунде.</w:t>
      </w:r>
    </w:p>
    <w:p w14:paraId="283DBB3A" w14:textId="354F60C5" w:rsidR="00A662D5" w:rsidRPr="00A5135A" w:rsidRDefault="00A662D5" w:rsidP="00A662D5">
      <w:pPr>
        <w:pStyle w:val="2"/>
      </w:pPr>
      <w:r w:rsidRPr="005A6E83">
        <w:t xml:space="preserve">Выбор раунда вызывает </w:t>
      </w:r>
      <w:r>
        <w:t>«</w:t>
      </w:r>
      <w:proofErr w:type="spellStart"/>
      <w:r w:rsidRPr="005A6E83">
        <w:t>попап</w:t>
      </w:r>
      <w:proofErr w:type="spellEnd"/>
      <w:r>
        <w:t>»</w:t>
      </w:r>
      <w:r w:rsidRPr="005A6E83">
        <w:t xml:space="preserve"> с соответствующими аналитическими данными</w:t>
      </w:r>
      <w:r>
        <w:t xml:space="preserve">. </w:t>
      </w:r>
      <w:r w:rsidRPr="00A5135A">
        <w:t xml:space="preserve">В </w:t>
      </w:r>
      <w:r>
        <w:t>нем</w:t>
      </w:r>
      <w:r w:rsidRPr="00A5135A">
        <w:t xml:space="preserve"> представлены ключевые метрики: место команды, индивидуальное место игрока, общий вклад каждой команды, а также детализированные количественные показатели — число пройденных шагов, посещённых мест и </w:t>
      </w:r>
      <w:r>
        <w:t>закрашенных клеток</w:t>
      </w:r>
      <w:r w:rsidRPr="00A5135A">
        <w:t xml:space="preserve">. </w:t>
      </w:r>
      <w:r>
        <w:t>Команда</w:t>
      </w:r>
      <w:r w:rsidR="00CA4ACD">
        <w:t>-лидер помечается</w:t>
      </w:r>
      <w:r>
        <w:t xml:space="preserve"> короной.</w:t>
      </w:r>
    </w:p>
    <w:p w14:paraId="63447603" w14:textId="47BB1D96" w:rsidR="00A662D5" w:rsidRDefault="00A662D5" w:rsidP="00A662D5">
      <w:pPr>
        <w:pStyle w:val="2"/>
      </w:pPr>
      <w:r w:rsidRPr="00A5135A">
        <w:t xml:space="preserve">Для отображения результата предусмотрены различные состояния </w:t>
      </w:r>
      <w:r>
        <w:t>«</w:t>
      </w:r>
      <w:proofErr w:type="spellStart"/>
      <w:r w:rsidRPr="00A5135A">
        <w:t>попапа</w:t>
      </w:r>
      <w:proofErr w:type="spellEnd"/>
      <w:r>
        <w:t>»</w:t>
      </w:r>
      <w:r w:rsidRPr="00A5135A">
        <w:t xml:space="preserve"> (например, для победы и поражения), визуально различающиеся по фоновым элементам и </w:t>
      </w:r>
      <w:r>
        <w:t>картинкам</w:t>
      </w:r>
      <w:r w:rsidRPr="00A5135A">
        <w:t>. Это способствует более наглядному восприятию данных и упрощает сравнение раундов между собой</w:t>
      </w:r>
      <w:r w:rsidR="00247D40">
        <w:t xml:space="preserve"> </w:t>
      </w:r>
      <w:r w:rsidR="00247D40">
        <w:t>(рисунок 13)</w:t>
      </w:r>
      <w:r w:rsidRPr="00A5135A">
        <w:t>.</w:t>
      </w:r>
    </w:p>
    <w:p w14:paraId="1EB5FC7A" w14:textId="77777777" w:rsidR="00A87D08" w:rsidRPr="001959C6" w:rsidRDefault="00A87D08" w:rsidP="00A87D08">
      <w:pPr>
        <w:pStyle w:val="2"/>
        <w:ind w:firstLine="0"/>
      </w:pPr>
    </w:p>
    <w:p w14:paraId="5470380A" w14:textId="77777777" w:rsidR="00A662D5" w:rsidRPr="001959C6" w:rsidRDefault="00A662D5" w:rsidP="00A662D5">
      <w:pPr>
        <w:pStyle w:val="4"/>
      </w:pPr>
      <w:r w:rsidRPr="001959C6">
        <w:rPr>
          <w:noProof/>
        </w:rPr>
        <w:drawing>
          <wp:inline distT="0" distB="0" distL="0" distR="0" wp14:anchorId="52BDE9AD" wp14:editId="43EC9800">
            <wp:extent cx="4851358" cy="3026979"/>
            <wp:effectExtent l="0" t="0" r="635" b="0"/>
            <wp:docPr id="1526280544" name="Рисунок 1" descr="Изображение выглядит как текст, снимок экрана, мультимедиа, Операционная систе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80544" name="Рисунок 1" descr="Изображение выглядит как текст, снимок экрана, мультимедиа, Операционная система&#10;&#10;Контент, сгенерированный ИИ, может содержать ошибки."/>
                    <pic:cNvPicPr/>
                  </pic:nvPicPr>
                  <pic:blipFill>
                    <a:blip r:embed="rId20"/>
                    <a:stretch>
                      <a:fillRect/>
                    </a:stretch>
                  </pic:blipFill>
                  <pic:spPr>
                    <a:xfrm>
                      <a:off x="0" y="0"/>
                      <a:ext cx="4938167" cy="3081143"/>
                    </a:xfrm>
                    <a:prstGeom prst="rect">
                      <a:avLst/>
                    </a:prstGeom>
                  </pic:spPr>
                </pic:pic>
              </a:graphicData>
            </a:graphic>
          </wp:inline>
        </w:drawing>
      </w:r>
    </w:p>
    <w:p w14:paraId="7022C780" w14:textId="77777777" w:rsidR="00A662D5" w:rsidRDefault="00A662D5" w:rsidP="00A662D5">
      <w:pPr>
        <w:pStyle w:val="41"/>
      </w:pPr>
      <w:r>
        <w:t>Д</w:t>
      </w:r>
      <w:r w:rsidRPr="001959C6">
        <w:t>изайн экрана истории раундов</w:t>
      </w:r>
    </w:p>
    <w:p w14:paraId="1790ED54" w14:textId="77777777" w:rsidR="00A662D5" w:rsidRPr="00A662D5" w:rsidRDefault="00A662D5" w:rsidP="00A662D5">
      <w:pPr>
        <w:pStyle w:val="2"/>
        <w:ind w:firstLine="0"/>
      </w:pPr>
    </w:p>
    <w:p w14:paraId="014C5A9C" w14:textId="0F6107BA" w:rsidR="00A662D5" w:rsidRPr="00A662D5" w:rsidRDefault="00A662D5" w:rsidP="00A662D5">
      <w:pPr>
        <w:pStyle w:val="2"/>
      </w:pPr>
      <w:r w:rsidRPr="00A662D5">
        <w:lastRenderedPageBreak/>
        <w:t>Выполнен дизайн экрана заданий</w:t>
      </w:r>
      <w:r w:rsidR="00CA4ACD">
        <w:t>,</w:t>
      </w:r>
      <w:r w:rsidRPr="00A662D5">
        <w:t xml:space="preserve"> включающий отображение как ежедневных, так и еженедельных задач, а также интерфейс для управления их выполнением и сбросом.</w:t>
      </w:r>
    </w:p>
    <w:p w14:paraId="693CD5BB" w14:textId="77777777" w:rsidR="00A662D5" w:rsidRPr="00A662D5" w:rsidRDefault="00A662D5" w:rsidP="00A662D5">
      <w:pPr>
        <w:pStyle w:val="2"/>
      </w:pPr>
      <w:r w:rsidRPr="00A662D5">
        <w:t>Интерфейс реализован в виде вкладочной структуры с переключением между категориями заданий. Для каждой категории отображаются доступные задания с наглядной индикацией текущего прогресса, количество оставшихся очков сброса, а также время до получения следующего очка. Задания сопровождаются иконками, отражающими их уровень сложности (простой, средний, сложный). Сами задания имеют три состояния: в процессе, выполнено (можно забрать награду), завершено. На выполненных заданиях появляется красный восклицательный знак.</w:t>
      </w:r>
    </w:p>
    <w:p w14:paraId="02664370" w14:textId="38C8AC6F" w:rsidR="00A662D5" w:rsidRDefault="00A662D5" w:rsidP="00A662D5">
      <w:pPr>
        <w:pStyle w:val="2"/>
      </w:pPr>
      <w:r w:rsidRPr="00A662D5">
        <w:t>Для взаимодействия с заданиями предусмотрен механизм «</w:t>
      </w:r>
      <w:proofErr w:type="spellStart"/>
      <w:r w:rsidRPr="00A662D5">
        <w:t>свайпа</w:t>
      </w:r>
      <w:proofErr w:type="spellEnd"/>
      <w:r w:rsidRPr="00A662D5">
        <w:t>» вправо, при котором появляется опция сброса задания. При активации этой функции пользователь видит «</w:t>
      </w:r>
      <w:proofErr w:type="spellStart"/>
      <w:r w:rsidRPr="00A662D5">
        <w:t>попап</w:t>
      </w:r>
      <w:proofErr w:type="spellEnd"/>
      <w:r w:rsidRPr="00A662D5">
        <w:t>» с предупреждением о потере прогресса и расходе очка сброса. Таким образом, реализован дополнительный уровень защиты от случайных действий и повышена осознанность взаимодействия</w:t>
      </w:r>
      <w:r w:rsidR="00CA4ACD">
        <w:t xml:space="preserve"> </w:t>
      </w:r>
      <w:r w:rsidR="00CA4ACD" w:rsidRPr="00A662D5">
        <w:t xml:space="preserve">(рисунок </w:t>
      </w:r>
      <w:r w:rsidR="00CA4ACD">
        <w:t>14</w:t>
      </w:r>
      <w:r w:rsidR="00CA4ACD" w:rsidRPr="00A662D5">
        <w:t>)</w:t>
      </w:r>
      <w:r w:rsidRPr="00A662D5">
        <w:t>.</w:t>
      </w:r>
    </w:p>
    <w:p w14:paraId="1AC6FB1D" w14:textId="77777777" w:rsidR="00A87D08" w:rsidRPr="001959C6" w:rsidRDefault="00A87D08" w:rsidP="00A87D08">
      <w:pPr>
        <w:pStyle w:val="2"/>
        <w:ind w:firstLine="0"/>
      </w:pPr>
    </w:p>
    <w:p w14:paraId="2835C0BC" w14:textId="77777777" w:rsidR="00A662D5" w:rsidRPr="001959C6" w:rsidRDefault="00A662D5" w:rsidP="00A662D5">
      <w:pPr>
        <w:pStyle w:val="4"/>
      </w:pPr>
      <w:r w:rsidRPr="001959C6">
        <w:rPr>
          <w:noProof/>
        </w:rPr>
        <w:drawing>
          <wp:inline distT="0" distB="0" distL="0" distR="0" wp14:anchorId="3E040220" wp14:editId="3AD25DD1">
            <wp:extent cx="5726730" cy="2766951"/>
            <wp:effectExtent l="0" t="0" r="7620" b="0"/>
            <wp:docPr id="1282700387" name="Рисунок 1" descr="Изображение выглядит как текст, снимок экрана, программное обеспечение,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00387" name="Рисунок 1" descr="Изображение выглядит как текст, снимок экрана, программное обеспечение, дизайн&#10;&#10;Контент, сгенерированный ИИ, может содержать ошибки."/>
                    <pic:cNvPicPr/>
                  </pic:nvPicPr>
                  <pic:blipFill>
                    <a:blip r:embed="rId21"/>
                    <a:stretch>
                      <a:fillRect/>
                    </a:stretch>
                  </pic:blipFill>
                  <pic:spPr>
                    <a:xfrm>
                      <a:off x="0" y="0"/>
                      <a:ext cx="5737744" cy="2772272"/>
                    </a:xfrm>
                    <a:prstGeom prst="rect">
                      <a:avLst/>
                    </a:prstGeom>
                  </pic:spPr>
                </pic:pic>
              </a:graphicData>
            </a:graphic>
          </wp:inline>
        </w:drawing>
      </w:r>
    </w:p>
    <w:p w14:paraId="312FA3BF" w14:textId="77777777" w:rsidR="00A662D5" w:rsidRDefault="00A662D5" w:rsidP="00A662D5">
      <w:pPr>
        <w:pStyle w:val="41"/>
      </w:pPr>
      <w:r>
        <w:t>Д</w:t>
      </w:r>
      <w:r w:rsidRPr="001959C6">
        <w:t xml:space="preserve">изайн экрана </w:t>
      </w:r>
      <w:r>
        <w:t>заданий</w:t>
      </w:r>
    </w:p>
    <w:p w14:paraId="09B674E4" w14:textId="77777777" w:rsidR="00A662D5" w:rsidRPr="00A662D5" w:rsidRDefault="00A662D5" w:rsidP="00A662D5">
      <w:pPr>
        <w:pStyle w:val="2"/>
        <w:ind w:firstLine="0"/>
      </w:pPr>
    </w:p>
    <w:p w14:paraId="0BA9B0C1" w14:textId="29803A49" w:rsidR="00A662D5" w:rsidRDefault="00A662D5" w:rsidP="00A662D5">
      <w:pPr>
        <w:pStyle w:val="2"/>
      </w:pPr>
      <w:r>
        <w:lastRenderedPageBreak/>
        <w:t>Выполнен дизайн экрана достижений, включающий отображение прогресса пользователя в выполнении заданий, визуализацию полученных и доступных для получения наград, а также интерфейс сбора достижений.</w:t>
      </w:r>
    </w:p>
    <w:p w14:paraId="07EE91D7" w14:textId="77777777" w:rsidR="00A662D5" w:rsidRDefault="00A662D5" w:rsidP="00A662D5">
      <w:pPr>
        <w:pStyle w:val="2"/>
      </w:pPr>
      <w:r>
        <w:t>Основной экран представлен в виде карточек достижений, каждая из которых содержит информацию о названии задания, краткое описание условий его выполнения, текущий прогресс и возможную награду в виде звезд. Цвета карточек позволяют различать завершённые, активные и неактивные достижения. При наличии новой награды пользователь уведомляется значком-индикатором на соответствующей карточке, что повышает вовлечённость и способствует своевременному взаимодействию с системой.</w:t>
      </w:r>
    </w:p>
    <w:p w14:paraId="665DA1A5" w14:textId="4BE4DCA0" w:rsidR="00A662D5" w:rsidRDefault="00A662D5" w:rsidP="00A662D5">
      <w:pPr>
        <w:pStyle w:val="2"/>
      </w:pPr>
      <w:r>
        <w:t>«</w:t>
      </w:r>
      <w:proofErr w:type="spellStart"/>
      <w:r>
        <w:t>Попап</w:t>
      </w:r>
      <w:proofErr w:type="spellEnd"/>
      <w:r>
        <w:t>» с наградами можно открыть, нажав на иконку подарка в правом верхнем углу экрана. Он реализован в виде вертикальной шкалы прогресса, где награды сгруппированы по пороговым значениям накопленных баллов. Каждому уровню соответствует набор иконок, визуализирующих доступные типы наград. Прогресс пользователя отмечен выделением уже полученных наград и активных уровней, а также кнопкой «ЗАБРАТЬ НАГРАДУ» при достижении нового уровня. Система также поддерживает возможность отложенного получения наград</w:t>
      </w:r>
      <w:r w:rsidR="00CA4ACD">
        <w:t xml:space="preserve"> </w:t>
      </w:r>
      <w:r w:rsidR="00CA4ACD">
        <w:t>(рисунок 15</w:t>
      </w:r>
      <w:r w:rsidR="00CA4ACD">
        <w:t>)</w:t>
      </w:r>
      <w:r>
        <w:t>.</w:t>
      </w:r>
    </w:p>
    <w:p w14:paraId="2BE104A2" w14:textId="77777777" w:rsidR="00A87D08" w:rsidRDefault="00A87D08" w:rsidP="00A87D08">
      <w:pPr>
        <w:pStyle w:val="2"/>
        <w:ind w:firstLine="0"/>
      </w:pPr>
    </w:p>
    <w:p w14:paraId="310F2E27" w14:textId="77777777" w:rsidR="00A662D5" w:rsidRPr="001959C6" w:rsidRDefault="00A662D5" w:rsidP="00A662D5">
      <w:pPr>
        <w:pStyle w:val="4"/>
      </w:pPr>
      <w:r w:rsidRPr="001959C6">
        <w:rPr>
          <w:noProof/>
        </w:rPr>
        <w:drawing>
          <wp:inline distT="0" distB="0" distL="0" distR="0" wp14:anchorId="3365ECC0" wp14:editId="44F33290">
            <wp:extent cx="5908338" cy="2086708"/>
            <wp:effectExtent l="0" t="0" r="0" b="0"/>
            <wp:docPr id="317940281" name="Рисунок 1" descr="Изображение выглядит как текст, электроника,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40281" name="Рисунок 1" descr="Изображение выглядит как текст, электроника, снимок экрана&#10;&#10;Контент, сгенерированный ИИ, может содержать ошибки."/>
                    <pic:cNvPicPr/>
                  </pic:nvPicPr>
                  <pic:blipFill>
                    <a:blip r:embed="rId22"/>
                    <a:stretch>
                      <a:fillRect/>
                    </a:stretch>
                  </pic:blipFill>
                  <pic:spPr>
                    <a:xfrm>
                      <a:off x="0" y="0"/>
                      <a:ext cx="5959507" cy="2104780"/>
                    </a:xfrm>
                    <a:prstGeom prst="rect">
                      <a:avLst/>
                    </a:prstGeom>
                  </pic:spPr>
                </pic:pic>
              </a:graphicData>
            </a:graphic>
          </wp:inline>
        </w:drawing>
      </w:r>
    </w:p>
    <w:p w14:paraId="2E6A67A2" w14:textId="77777777" w:rsidR="00A662D5" w:rsidRDefault="00A662D5" w:rsidP="00A662D5">
      <w:pPr>
        <w:pStyle w:val="41"/>
      </w:pPr>
      <w:r>
        <w:t>Д</w:t>
      </w:r>
      <w:r w:rsidRPr="001959C6">
        <w:t xml:space="preserve">изайн экрана </w:t>
      </w:r>
      <w:r>
        <w:t>достижений</w:t>
      </w:r>
    </w:p>
    <w:p w14:paraId="4316870C" w14:textId="77777777" w:rsidR="00A662D5" w:rsidRPr="00A379D3" w:rsidRDefault="00A662D5" w:rsidP="00A379D3">
      <w:pPr>
        <w:pStyle w:val="2"/>
        <w:ind w:firstLine="0"/>
      </w:pPr>
    </w:p>
    <w:p w14:paraId="52479EFD" w14:textId="39D0DFF6" w:rsidR="00A662D5" w:rsidRPr="00A662D5" w:rsidRDefault="00A662D5" w:rsidP="00A662D5">
      <w:pPr>
        <w:pStyle w:val="2"/>
      </w:pPr>
      <w:r w:rsidRPr="00A662D5">
        <w:t xml:space="preserve">Обновлен дизайн аккаунта игрока. В новой версии экрана переработана структура представления пользовательской информации, а также стали более </w:t>
      </w:r>
      <w:r w:rsidRPr="00A662D5">
        <w:lastRenderedPageBreak/>
        <w:t>заметными и различимыми важные элементы интерфейса. Была изменена цветовая схема: кнопки действий получили ярко выраженное цветовое кодирование — оранжевый для блока «Достижения», желтый для «Статистики», лиловый для «Друзей» и фиолетовый для «Доната», что повышает визуальную иерархию и облегчает навигацию.</w:t>
      </w:r>
    </w:p>
    <w:p w14:paraId="20AB42A1" w14:textId="63D96889" w:rsidR="00A662D5" w:rsidRDefault="00A662D5" w:rsidP="00A662D5">
      <w:pPr>
        <w:pStyle w:val="2"/>
      </w:pPr>
      <w:r w:rsidRPr="00A662D5">
        <w:t>Переработка улучшила читаемость контента и позволила визуально разгрузить экран, обеспечив более современный и лаконичный внешний вид</w:t>
      </w:r>
      <w:r w:rsidR="00CA4ACD">
        <w:t xml:space="preserve"> </w:t>
      </w:r>
      <w:r w:rsidR="00CA4ACD" w:rsidRPr="00A662D5">
        <w:t xml:space="preserve">(рисунок </w:t>
      </w:r>
      <w:r w:rsidR="00CA4ACD">
        <w:t>16</w:t>
      </w:r>
      <w:r w:rsidR="00CA4ACD">
        <w:t>)</w:t>
      </w:r>
      <w:r w:rsidRPr="00A662D5">
        <w:t>.</w:t>
      </w:r>
    </w:p>
    <w:p w14:paraId="06AE6263" w14:textId="77777777" w:rsidR="00A87D08" w:rsidRPr="00A662D5" w:rsidRDefault="00A87D08" w:rsidP="00A87D08">
      <w:pPr>
        <w:pStyle w:val="2"/>
        <w:ind w:firstLine="0"/>
      </w:pPr>
    </w:p>
    <w:p w14:paraId="6527D17C" w14:textId="77777777" w:rsidR="00A662D5" w:rsidRPr="001959C6" w:rsidRDefault="00A662D5" w:rsidP="00A662D5">
      <w:pPr>
        <w:pStyle w:val="4"/>
      </w:pPr>
      <w:r w:rsidRPr="00A662D5">
        <w:drawing>
          <wp:inline distT="0" distB="0" distL="0" distR="0" wp14:anchorId="51642C76" wp14:editId="0B0A9DBC">
            <wp:extent cx="5057775" cy="2819486"/>
            <wp:effectExtent l="0" t="0" r="0" b="0"/>
            <wp:docPr id="1560503407" name="Рисунок 1" descr="Изображение выглядит как текст, снимок экрана, графический дизайн, Бренд&#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03407" name="Рисунок 1" descr="Изображение выглядит как текст, снимок экрана, графический дизайн, Бренд&#10;&#10;Контент, сгенерированный ИИ, может содержать ошибки."/>
                    <pic:cNvPicPr/>
                  </pic:nvPicPr>
                  <pic:blipFill>
                    <a:blip r:embed="rId23"/>
                    <a:stretch>
                      <a:fillRect/>
                    </a:stretch>
                  </pic:blipFill>
                  <pic:spPr>
                    <a:xfrm>
                      <a:off x="0" y="0"/>
                      <a:ext cx="5076373" cy="2829853"/>
                    </a:xfrm>
                    <a:prstGeom prst="rect">
                      <a:avLst/>
                    </a:prstGeom>
                  </pic:spPr>
                </pic:pic>
              </a:graphicData>
            </a:graphic>
          </wp:inline>
        </w:drawing>
      </w:r>
    </w:p>
    <w:p w14:paraId="439C6853" w14:textId="77777777" w:rsidR="00A662D5" w:rsidRDefault="00A662D5" w:rsidP="00A662D5">
      <w:pPr>
        <w:pStyle w:val="41"/>
      </w:pPr>
      <w:r>
        <w:t>Д</w:t>
      </w:r>
      <w:r w:rsidRPr="001959C6">
        <w:t xml:space="preserve">изайн </w:t>
      </w:r>
      <w:r>
        <w:t>аккаунта игрока</w:t>
      </w:r>
    </w:p>
    <w:p w14:paraId="6BE197DB" w14:textId="77777777" w:rsidR="00A662D5" w:rsidRPr="00A662D5" w:rsidRDefault="00A662D5" w:rsidP="00A662D5">
      <w:pPr>
        <w:pStyle w:val="2"/>
        <w:ind w:firstLine="0"/>
      </w:pPr>
    </w:p>
    <w:p w14:paraId="625B0FAB" w14:textId="4B001B8E" w:rsidR="00A662D5" w:rsidRDefault="00A662D5" w:rsidP="00A662D5">
      <w:pPr>
        <w:pStyle w:val="2"/>
      </w:pPr>
      <w:r>
        <w:t>Обновлен</w:t>
      </w:r>
      <w:r w:rsidRPr="001959C6">
        <w:t xml:space="preserve"> </w:t>
      </w:r>
      <w:r w:rsidRPr="00E15E8E">
        <w:t>дизайн аккаунта другого игрока</w:t>
      </w:r>
      <w:r>
        <w:t>. Произведена переработка экрана профиля другого игрока с учётом различных состояний: «не друг», «ожидает подтверждения» и «друг». Интерфейс получил унифицированную стилистику с собственным профилем пользователя, включая обновлённую цветовую палитру для навигационных кнопок, а также индикацию статуса дружбы с использованием контекстных иконок.</w:t>
      </w:r>
    </w:p>
    <w:p w14:paraId="5A74F2F4" w14:textId="16FB4B6E" w:rsidR="00A662D5" w:rsidRDefault="00A662D5" w:rsidP="00A662D5">
      <w:pPr>
        <w:pStyle w:val="2"/>
      </w:pPr>
      <w:r>
        <w:t xml:space="preserve">Кнопки «Навыки», «Достижения» и «Статистика» выполнены в едином стиле с основной версией аккаунта, что обеспечивает визуальное и функциональное соответствие. Введённый маркер действия (например, значок </w:t>
      </w:r>
      <w:r>
        <w:lastRenderedPageBreak/>
        <w:t>ожидания подтверждения) информирует пользователя о текущем статусе взаимодействия с другим игроком, не перегружая интерфейс</w:t>
      </w:r>
      <w:r w:rsidR="00CA4ACD">
        <w:t xml:space="preserve"> </w:t>
      </w:r>
      <w:r w:rsidR="00CA4ACD">
        <w:t>(рисунок 17</w:t>
      </w:r>
      <w:r w:rsidR="00CA4ACD">
        <w:t>)</w:t>
      </w:r>
      <w:r>
        <w:t>.</w:t>
      </w:r>
    </w:p>
    <w:p w14:paraId="14587781" w14:textId="77777777" w:rsidR="00A87D08" w:rsidRPr="001959C6" w:rsidRDefault="00A87D08" w:rsidP="00A87D08">
      <w:pPr>
        <w:pStyle w:val="2"/>
        <w:ind w:firstLine="0"/>
      </w:pPr>
    </w:p>
    <w:p w14:paraId="539960B1" w14:textId="77777777" w:rsidR="00A662D5" w:rsidRPr="001959C6" w:rsidRDefault="00A662D5" w:rsidP="00A662D5">
      <w:pPr>
        <w:pStyle w:val="4"/>
      </w:pPr>
      <w:r w:rsidRPr="00E15E8E">
        <w:rPr>
          <w:noProof/>
        </w:rPr>
        <w:drawing>
          <wp:inline distT="0" distB="0" distL="0" distR="0" wp14:anchorId="3151FA3B" wp14:editId="30F98778">
            <wp:extent cx="5257800" cy="2515651"/>
            <wp:effectExtent l="0" t="0" r="0" b="0"/>
            <wp:docPr id="1121985353" name="Рисунок 1" descr="Изображение выглядит как текст, Бытовая техника, снимок экрана, устройств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85353" name="Рисунок 1" descr="Изображение выглядит как текст, Бытовая техника, снимок экрана, устройство&#10;&#10;Контент, сгенерированный ИИ, может содержать ошибки."/>
                    <pic:cNvPicPr/>
                  </pic:nvPicPr>
                  <pic:blipFill>
                    <a:blip r:embed="rId24"/>
                    <a:stretch>
                      <a:fillRect/>
                    </a:stretch>
                  </pic:blipFill>
                  <pic:spPr>
                    <a:xfrm>
                      <a:off x="0" y="0"/>
                      <a:ext cx="5268639" cy="2520837"/>
                    </a:xfrm>
                    <a:prstGeom prst="rect">
                      <a:avLst/>
                    </a:prstGeom>
                  </pic:spPr>
                </pic:pic>
              </a:graphicData>
            </a:graphic>
          </wp:inline>
        </w:drawing>
      </w:r>
    </w:p>
    <w:p w14:paraId="3E1F4F47" w14:textId="77777777" w:rsidR="00A662D5" w:rsidRDefault="00A662D5" w:rsidP="00A662D5">
      <w:pPr>
        <w:pStyle w:val="41"/>
      </w:pPr>
      <w:r>
        <w:t>Д</w:t>
      </w:r>
      <w:r w:rsidRPr="001959C6">
        <w:t xml:space="preserve">изайн </w:t>
      </w:r>
      <w:r w:rsidRPr="00E15E8E">
        <w:t>аккаунта другого игрока</w:t>
      </w:r>
    </w:p>
    <w:p w14:paraId="3F1EE244" w14:textId="77777777" w:rsidR="00A662D5" w:rsidRDefault="00A662D5" w:rsidP="00A379D3">
      <w:pPr>
        <w:pStyle w:val="2"/>
        <w:ind w:firstLine="0"/>
      </w:pPr>
    </w:p>
    <w:p w14:paraId="52311CA0" w14:textId="7D7A559F" w:rsidR="00A662D5" w:rsidRDefault="00A662D5" w:rsidP="00A662D5">
      <w:pPr>
        <w:pStyle w:val="2"/>
      </w:pPr>
      <w:r>
        <w:t>В</w:t>
      </w:r>
      <w:r w:rsidRPr="001959C6">
        <w:t>ыполн</w:t>
      </w:r>
      <w:r>
        <w:t xml:space="preserve">ен </w:t>
      </w:r>
      <w:r w:rsidRPr="00E15E8E">
        <w:t>дизайн системы фильтрации событий</w:t>
      </w:r>
      <w:r>
        <w:t xml:space="preserve">. Реализован дизайн интерфейса фильтрации событий, обеспечивающий пользователю гибкий выбор критериев для отображения релевантного контента. </w:t>
      </w:r>
    </w:p>
    <w:p w14:paraId="41240B0E" w14:textId="2D22D6F7" w:rsidR="00A662D5" w:rsidRDefault="00A662D5" w:rsidP="00A662D5">
      <w:pPr>
        <w:pStyle w:val="2"/>
      </w:pPr>
      <w:r>
        <w:t>Фильтры оформлены в виде отдельных интерактивных блоков с переключателями, множественным выбором, строкой ввода и выпадающими списками. Визуально реализована чёткая структура с акцентом на активные фильтры, возможностью их сброса и отображением числа применённых ограничений. Также предусмотрено состояние «без фильтров», позволяющее быстро вернуться к полному списку событий. Такой подход способствует более эффективному поиску и обеспечивает высокую степень персонализации пользовательского опыта</w:t>
      </w:r>
      <w:r w:rsidR="00CA4ACD">
        <w:t xml:space="preserve"> </w:t>
      </w:r>
      <w:r w:rsidR="00CA4ACD">
        <w:t>(рисунок 18)</w:t>
      </w:r>
      <w:r>
        <w:t>.</w:t>
      </w:r>
    </w:p>
    <w:p w14:paraId="4A374707" w14:textId="77777777" w:rsidR="00A87D08" w:rsidRPr="001959C6" w:rsidRDefault="00A87D08" w:rsidP="00A87D08">
      <w:pPr>
        <w:pStyle w:val="2"/>
        <w:ind w:firstLine="0"/>
      </w:pPr>
    </w:p>
    <w:p w14:paraId="1EC8E544" w14:textId="77777777" w:rsidR="00A662D5" w:rsidRPr="001959C6" w:rsidRDefault="00A662D5" w:rsidP="00A662D5">
      <w:pPr>
        <w:pStyle w:val="4"/>
      </w:pPr>
      <w:r w:rsidRPr="00E15E8E">
        <w:rPr>
          <w:noProof/>
        </w:rPr>
        <w:lastRenderedPageBreak/>
        <w:drawing>
          <wp:inline distT="0" distB="0" distL="0" distR="0" wp14:anchorId="6FCEDEDB" wp14:editId="6EE6D900">
            <wp:extent cx="5575681" cy="3048000"/>
            <wp:effectExtent l="0" t="0" r="0" b="0"/>
            <wp:docPr id="2009648604"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48604"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25"/>
                    <a:stretch>
                      <a:fillRect/>
                    </a:stretch>
                  </pic:blipFill>
                  <pic:spPr>
                    <a:xfrm>
                      <a:off x="0" y="0"/>
                      <a:ext cx="5626781" cy="3075935"/>
                    </a:xfrm>
                    <a:prstGeom prst="rect">
                      <a:avLst/>
                    </a:prstGeom>
                  </pic:spPr>
                </pic:pic>
              </a:graphicData>
            </a:graphic>
          </wp:inline>
        </w:drawing>
      </w:r>
    </w:p>
    <w:p w14:paraId="1C1018A1" w14:textId="77777777" w:rsidR="00A662D5" w:rsidRDefault="00A662D5" w:rsidP="00A662D5">
      <w:pPr>
        <w:pStyle w:val="41"/>
      </w:pPr>
      <w:r>
        <w:t>Д</w:t>
      </w:r>
      <w:r w:rsidRPr="001959C6">
        <w:t xml:space="preserve">изайн </w:t>
      </w:r>
      <w:r w:rsidRPr="00E15E8E">
        <w:t>системы фильтрации событий</w:t>
      </w:r>
    </w:p>
    <w:p w14:paraId="0185E2E7" w14:textId="77777777" w:rsidR="00A662D5" w:rsidRPr="00A662D5" w:rsidRDefault="00A662D5" w:rsidP="00A662D5">
      <w:pPr>
        <w:pStyle w:val="2"/>
        <w:ind w:firstLine="0"/>
      </w:pPr>
    </w:p>
    <w:p w14:paraId="308D916F" w14:textId="2D8F2260" w:rsidR="00A662D5" w:rsidRDefault="00A662D5" w:rsidP="00A662D5">
      <w:pPr>
        <w:pStyle w:val="2"/>
      </w:pPr>
      <w:r>
        <w:t>В</w:t>
      </w:r>
      <w:r w:rsidRPr="001959C6">
        <w:t>ыполн</w:t>
      </w:r>
      <w:r>
        <w:t>ен д</w:t>
      </w:r>
      <w:r w:rsidRPr="00E15E8E">
        <w:t>изайн системы заявок на добавление в друзья</w:t>
      </w:r>
      <w:r>
        <w:t xml:space="preserve"> с использованием «</w:t>
      </w:r>
      <w:proofErr w:type="spellStart"/>
      <w:r>
        <w:t>свайп</w:t>
      </w:r>
      <w:proofErr w:type="spellEnd"/>
      <w:r>
        <w:t>-жестов» и визуальной обратной связи. Экран списка друзей дополнен «</w:t>
      </w:r>
      <w:proofErr w:type="spellStart"/>
      <w:r>
        <w:t>попапом</w:t>
      </w:r>
      <w:proofErr w:type="spellEnd"/>
      <w:r>
        <w:t>» с новыми заявками (можно перейти в него, нажав на иконку в правом верхнем углу экрана), отображаемыми в едином стиле с остальными элементами списка, но с акцентом на действия («</w:t>
      </w:r>
      <w:proofErr w:type="spellStart"/>
      <w:r>
        <w:t>свайп</w:t>
      </w:r>
      <w:proofErr w:type="spellEnd"/>
      <w:r>
        <w:t>» влево или вправо).</w:t>
      </w:r>
    </w:p>
    <w:p w14:paraId="42112AF6" w14:textId="77777777" w:rsidR="00A662D5" w:rsidRDefault="00A662D5" w:rsidP="00A662D5">
      <w:pPr>
        <w:pStyle w:val="2"/>
      </w:pPr>
      <w:r>
        <w:t>Реализован «</w:t>
      </w:r>
      <w:proofErr w:type="spellStart"/>
      <w:r>
        <w:t>свайп</w:t>
      </w:r>
      <w:proofErr w:type="spellEnd"/>
      <w:r>
        <w:t>» вправо для принятия заявки и влево для ее отклонения (действия выделены цветом и сопровождаются соответствующими иконками). Такой подход обеспечивает прозрачность процесса добавления в друзья и повышает удобство взаимодействия с системой социальных связей.</w:t>
      </w:r>
    </w:p>
    <w:p w14:paraId="27A9FED4" w14:textId="77777777" w:rsidR="00A662D5" w:rsidRDefault="00A662D5" w:rsidP="00A662D5">
      <w:pPr>
        <w:pStyle w:val="2"/>
      </w:pPr>
      <w:r>
        <w:t xml:space="preserve">Дополнительно реализовано состояние экрана при отсутствии входящих заявок — в этом случае отображается «заглушка» с нейтральной иконкой и поясняющим текстом, информирующим пользователя об отсутствии новых запросов на добавление в друзья. </w:t>
      </w:r>
    </w:p>
    <w:p w14:paraId="3FA1CE3A" w14:textId="4BA4FC5B" w:rsidR="00A662D5" w:rsidRDefault="00A662D5" w:rsidP="00A662D5">
      <w:pPr>
        <w:pStyle w:val="2"/>
      </w:pPr>
      <w:r>
        <w:t>Для повышения информативности на основном экране предусмотрен индикатор количества входящих заявок. Он отображается в виде счётчика, размещённого на иконке «</w:t>
      </w:r>
      <w:proofErr w:type="spellStart"/>
      <w:r>
        <w:t>попапа</w:t>
      </w:r>
      <w:proofErr w:type="spellEnd"/>
      <w:r>
        <w:t xml:space="preserve">» с заявками в правом верхнем углу, что </w:t>
      </w:r>
      <w:r>
        <w:lastRenderedPageBreak/>
        <w:t>позволяет пользователю моментально определить наличие новых запросов. Индикатор обновляется динамически и исчезает после обработки всех заявок, повышая оперативность реакции и облегчая навигацию</w:t>
      </w:r>
      <w:r w:rsidR="00CA4ACD">
        <w:t xml:space="preserve"> </w:t>
      </w:r>
      <w:r w:rsidR="00CA4ACD">
        <w:t>(рисунок 19)</w:t>
      </w:r>
      <w:r>
        <w:t>.</w:t>
      </w:r>
    </w:p>
    <w:p w14:paraId="0B0FC5F2" w14:textId="77777777" w:rsidR="00A87D08" w:rsidRPr="001959C6" w:rsidRDefault="00A87D08" w:rsidP="00A87D08">
      <w:pPr>
        <w:pStyle w:val="2"/>
        <w:ind w:firstLine="0"/>
      </w:pPr>
    </w:p>
    <w:p w14:paraId="3D715E4A" w14:textId="77777777" w:rsidR="00A662D5" w:rsidRPr="001959C6" w:rsidRDefault="00A662D5" w:rsidP="00A662D5">
      <w:pPr>
        <w:pStyle w:val="4"/>
      </w:pPr>
      <w:r w:rsidRPr="00E15E8E">
        <w:rPr>
          <w:noProof/>
        </w:rPr>
        <w:drawing>
          <wp:inline distT="0" distB="0" distL="0" distR="0" wp14:anchorId="6CFF0765" wp14:editId="13146188">
            <wp:extent cx="5462954" cy="5576826"/>
            <wp:effectExtent l="0" t="0" r="0" b="0"/>
            <wp:docPr id="892858956"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58956"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pic:cNvPicPr/>
                  </pic:nvPicPr>
                  <pic:blipFill>
                    <a:blip r:embed="rId26"/>
                    <a:stretch>
                      <a:fillRect/>
                    </a:stretch>
                  </pic:blipFill>
                  <pic:spPr>
                    <a:xfrm>
                      <a:off x="0" y="0"/>
                      <a:ext cx="5480630" cy="5594871"/>
                    </a:xfrm>
                    <a:prstGeom prst="rect">
                      <a:avLst/>
                    </a:prstGeom>
                  </pic:spPr>
                </pic:pic>
              </a:graphicData>
            </a:graphic>
          </wp:inline>
        </w:drawing>
      </w:r>
    </w:p>
    <w:p w14:paraId="413B00D8" w14:textId="77777777" w:rsidR="00A662D5" w:rsidRDefault="00A662D5" w:rsidP="00A662D5">
      <w:pPr>
        <w:pStyle w:val="41"/>
      </w:pPr>
      <w:r w:rsidRPr="00A662D5">
        <w:t>Дизайн системы заявок на добавление в друзья</w:t>
      </w:r>
    </w:p>
    <w:p w14:paraId="47311670" w14:textId="77777777" w:rsidR="00A662D5" w:rsidRPr="00A662D5" w:rsidRDefault="00A662D5" w:rsidP="00A662D5">
      <w:pPr>
        <w:pStyle w:val="2"/>
        <w:ind w:firstLine="0"/>
      </w:pPr>
    </w:p>
    <w:p w14:paraId="0F9C2EA5" w14:textId="77777777" w:rsidR="00A662D5" w:rsidRPr="00A662D5" w:rsidRDefault="00A662D5" w:rsidP="00A662D5">
      <w:pPr>
        <w:pStyle w:val="2"/>
      </w:pPr>
      <w:r w:rsidRPr="00A662D5">
        <w:t xml:space="preserve">В течение семестра была продолжена работа над дизайном мобильного приложения </w:t>
      </w:r>
      <w:proofErr w:type="spellStart"/>
      <w:r w:rsidRPr="00A662D5">
        <w:t>Around</w:t>
      </w:r>
      <w:proofErr w:type="spellEnd"/>
      <w:r w:rsidRPr="00A662D5">
        <w:t xml:space="preserve">. В рамках проекта были созданы и обновлены макеты основных экранов, включая историю раундов, задания, достижения, статистику, а также экраны аккаунта пользователя и другого игрока. </w:t>
      </w:r>
      <w:r w:rsidRPr="00A662D5">
        <w:lastRenderedPageBreak/>
        <w:t>Дополнительно разработаны интерфейсы системы фильтрации событий и заявок на добавление в друзья.</w:t>
      </w:r>
    </w:p>
    <w:p w14:paraId="75B6310D" w14:textId="77777777" w:rsidR="00A662D5" w:rsidRPr="00A662D5" w:rsidRDefault="00A662D5" w:rsidP="00A662D5">
      <w:pPr>
        <w:pStyle w:val="2"/>
      </w:pPr>
      <w:r w:rsidRPr="00A662D5">
        <w:t>Особое внимание уделялось обеспечению визуального единства интерфейса, улучшению навигации и соответствию современным требованиям к пользовательскому опыту. Все экраны выдержаны в едином стиле, что способствует удобству восприятия и интуитивному взаимодействию.</w:t>
      </w:r>
    </w:p>
    <w:p w14:paraId="6984BA01" w14:textId="77777777" w:rsidR="00A662D5" w:rsidRPr="00A662D5" w:rsidRDefault="00A662D5" w:rsidP="00A662D5">
      <w:pPr>
        <w:pStyle w:val="2"/>
      </w:pPr>
      <w:r w:rsidRPr="00A662D5">
        <w:t>Выполненная работа способствовала углублению понимания принципов UX/UI-дизайна, а также развитию навыков проектирования интерфейсов для мобильных платформ в условиях командной разработки.</w:t>
      </w:r>
    </w:p>
    <w:p w14:paraId="4107C4BC" w14:textId="77777777" w:rsidR="00AA609B" w:rsidRPr="006E6A38" w:rsidRDefault="00AA609B" w:rsidP="005A2270">
      <w:pPr>
        <w:pStyle w:val="2"/>
        <w:ind w:firstLine="0"/>
        <w:rPr>
          <w:lang w:eastAsia="en-US"/>
        </w:rPr>
      </w:pPr>
    </w:p>
    <w:p w14:paraId="49CD42FB" w14:textId="78C54C5C" w:rsidR="006E6A38" w:rsidRDefault="006E6A38" w:rsidP="006E6A38">
      <w:pPr>
        <w:pStyle w:val="14"/>
      </w:pPr>
      <w:bookmarkStart w:id="25" w:name="_Toc199221157"/>
      <w:r>
        <w:rPr>
          <w:lang w:val="en-US"/>
        </w:rPr>
        <w:t>Android</w:t>
      </w:r>
      <w:r w:rsidRPr="006E6A38">
        <w:t>-</w:t>
      </w:r>
      <w:r>
        <w:t>разработчик: Лепинских Максим Игоревич РИ-320943</w:t>
      </w:r>
      <w:bookmarkEnd w:id="25"/>
    </w:p>
    <w:p w14:paraId="0D55C913" w14:textId="77777777" w:rsidR="006E6A38" w:rsidRDefault="006E6A38" w:rsidP="006E6A38">
      <w:pPr>
        <w:pStyle w:val="2"/>
      </w:pPr>
    </w:p>
    <w:p w14:paraId="6B29723F" w14:textId="4A022C63" w:rsidR="006E6A38" w:rsidRDefault="006E6A38" w:rsidP="006E6A38">
      <w:pPr>
        <w:pStyle w:val="2"/>
      </w:pPr>
      <w:r w:rsidRPr="00DB6274">
        <w:t xml:space="preserve">Выполнена замена картографического сервиса, используемого в приложении, что позволило улучшить внешний вид и производительность карты (рисунок </w:t>
      </w:r>
      <w:r w:rsidR="00F14BC6">
        <w:t>20</w:t>
      </w:r>
      <w:r w:rsidRPr="00DB6274">
        <w:t>).</w:t>
      </w:r>
    </w:p>
    <w:p w14:paraId="0D59ED69" w14:textId="77777777" w:rsidR="00A87D08" w:rsidRPr="00DB6274" w:rsidRDefault="00A87D08" w:rsidP="00A87D08">
      <w:pPr>
        <w:pStyle w:val="2"/>
        <w:ind w:firstLine="0"/>
      </w:pPr>
    </w:p>
    <w:p w14:paraId="3010DCF7" w14:textId="77777777" w:rsidR="006E6A38" w:rsidRPr="00357A28" w:rsidRDefault="006E6A38" w:rsidP="006E6A38">
      <w:pPr>
        <w:pStyle w:val="4"/>
      </w:pPr>
      <w:r w:rsidRPr="00F154AF">
        <w:rPr>
          <w:noProof/>
        </w:rPr>
        <w:drawing>
          <wp:inline distT="0" distB="0" distL="0" distR="0" wp14:anchorId="203147C0" wp14:editId="681E5CA3">
            <wp:extent cx="1364776" cy="3031217"/>
            <wp:effectExtent l="0" t="0" r="0" b="4445"/>
            <wp:docPr id="1862157901" name="Рисунок 9"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57901" name="Рисунок 9" descr="A screenshot of a map&#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16243" cy="3145527"/>
                    </a:xfrm>
                    <a:prstGeom prst="rect">
                      <a:avLst/>
                    </a:prstGeom>
                    <a:noFill/>
                    <a:ln>
                      <a:noFill/>
                    </a:ln>
                  </pic:spPr>
                </pic:pic>
              </a:graphicData>
            </a:graphic>
          </wp:inline>
        </w:drawing>
      </w:r>
    </w:p>
    <w:p w14:paraId="11F9AFCC" w14:textId="77777777" w:rsidR="006E6A38" w:rsidRDefault="006E6A38" w:rsidP="006E6A38">
      <w:pPr>
        <w:pStyle w:val="41"/>
      </w:pPr>
      <w:r w:rsidRPr="006C25F7">
        <w:t>Замена картографического сервиса</w:t>
      </w:r>
    </w:p>
    <w:p w14:paraId="1677F27A" w14:textId="77777777" w:rsidR="006E6A38" w:rsidRPr="006E6A38" w:rsidRDefault="006E6A38" w:rsidP="006E6A38">
      <w:pPr>
        <w:pStyle w:val="2"/>
        <w:ind w:firstLine="0"/>
      </w:pPr>
    </w:p>
    <w:p w14:paraId="32D9E433" w14:textId="0D1E6015" w:rsidR="006E6A38" w:rsidRDefault="006E6A38" w:rsidP="006E6A38">
      <w:pPr>
        <w:pStyle w:val="2"/>
      </w:pPr>
      <w:r w:rsidRPr="00DB6274">
        <w:lastRenderedPageBreak/>
        <w:t xml:space="preserve">Исправлены ошибки, возникающие при использовании различных цветовых тем, улучшена визуальная согласованность элементов на карте (рисунок </w:t>
      </w:r>
      <w:r w:rsidR="00F14BC6">
        <w:t>21</w:t>
      </w:r>
      <w:r w:rsidRPr="00DB6274">
        <w:t>).</w:t>
      </w:r>
    </w:p>
    <w:p w14:paraId="620530B9" w14:textId="77777777" w:rsidR="00A87D08" w:rsidRPr="00DB6274" w:rsidRDefault="00A87D08" w:rsidP="00A87D08">
      <w:pPr>
        <w:pStyle w:val="2"/>
        <w:ind w:firstLine="0"/>
      </w:pPr>
    </w:p>
    <w:p w14:paraId="6C14501E" w14:textId="77777777" w:rsidR="006E6A38" w:rsidRPr="005F6D0E" w:rsidRDefault="006E6A38" w:rsidP="006E6A38">
      <w:pPr>
        <w:pStyle w:val="4"/>
      </w:pPr>
      <w:r w:rsidRPr="005F6D0E">
        <w:rPr>
          <w:noProof/>
        </w:rPr>
        <w:drawing>
          <wp:inline distT="0" distB="0" distL="0" distR="0" wp14:anchorId="473A3D10" wp14:editId="2AD54682">
            <wp:extent cx="3845169" cy="2746491"/>
            <wp:effectExtent l="0" t="0" r="3175" b="0"/>
            <wp:docPr id="2063296847" name="Рисунок 7" descr="Screenshots of 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96847" name="Рисунок 7" descr="Screenshots of a screenshot of a map&#10;&#10;AI-generated content may be incorrect."/>
                    <pic:cNvPicPr/>
                  </pic:nvPicPr>
                  <pic:blipFill>
                    <a:blip r:embed="rId28"/>
                    <a:stretch>
                      <a:fillRect/>
                    </a:stretch>
                  </pic:blipFill>
                  <pic:spPr>
                    <a:xfrm>
                      <a:off x="0" y="0"/>
                      <a:ext cx="3898269" cy="2784419"/>
                    </a:xfrm>
                    <a:prstGeom prst="rect">
                      <a:avLst/>
                    </a:prstGeom>
                  </pic:spPr>
                </pic:pic>
              </a:graphicData>
            </a:graphic>
          </wp:inline>
        </w:drawing>
      </w:r>
    </w:p>
    <w:p w14:paraId="625275B3" w14:textId="771C431B" w:rsidR="006E6A38" w:rsidRDefault="005A2270" w:rsidP="006E6A38">
      <w:pPr>
        <w:pStyle w:val="41"/>
      </w:pPr>
      <w:r>
        <w:t>Стилизация</w:t>
      </w:r>
      <w:r w:rsidR="006E6A38" w:rsidRPr="00C922D8">
        <w:t xml:space="preserve"> элементов</w:t>
      </w:r>
    </w:p>
    <w:p w14:paraId="10E94C20" w14:textId="77777777" w:rsidR="006E6A38" w:rsidRPr="006E6A38" w:rsidRDefault="006E6A38" w:rsidP="006E6A38">
      <w:pPr>
        <w:pStyle w:val="2"/>
        <w:ind w:firstLine="0"/>
      </w:pPr>
    </w:p>
    <w:p w14:paraId="107A35F6" w14:textId="33897F62" w:rsidR="006E6A38" w:rsidRDefault="006E6A38" w:rsidP="006E6A38">
      <w:pPr>
        <w:pStyle w:val="2"/>
      </w:pPr>
      <w:r w:rsidRPr="00C922D8">
        <w:t xml:space="preserve">Реализовано отображение событий на карте (рисунок </w:t>
      </w:r>
      <w:r w:rsidR="00F14BC6">
        <w:t>22</w:t>
      </w:r>
      <w:r w:rsidRPr="00C922D8">
        <w:t>)</w:t>
      </w:r>
      <w:r>
        <w:t>.</w:t>
      </w:r>
    </w:p>
    <w:p w14:paraId="19EFABB9" w14:textId="77777777" w:rsidR="00A87D08" w:rsidRPr="00C922D8" w:rsidRDefault="00A87D08" w:rsidP="00A87D08">
      <w:pPr>
        <w:pStyle w:val="2"/>
        <w:ind w:firstLine="0"/>
      </w:pPr>
    </w:p>
    <w:p w14:paraId="3B74E15B" w14:textId="77777777" w:rsidR="006E6A38" w:rsidRPr="001959C6" w:rsidRDefault="006E6A38" w:rsidP="006E6A38">
      <w:pPr>
        <w:pStyle w:val="4"/>
      </w:pPr>
      <w:r w:rsidRPr="006E6A38">
        <w:drawing>
          <wp:inline distT="0" distB="0" distL="0" distR="0" wp14:anchorId="223F9B2B" wp14:editId="1D0DE9EB">
            <wp:extent cx="2953390" cy="3200400"/>
            <wp:effectExtent l="0" t="0" r="5715" b="0"/>
            <wp:docPr id="193206236" name="Рисунок 1" descr="Screens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6236" name="Рисунок 1" descr="Screens screenshot of a map&#10;&#10;AI-generated content may be incorrect."/>
                    <pic:cNvPicPr/>
                  </pic:nvPicPr>
                  <pic:blipFill>
                    <a:blip r:embed="rId29"/>
                    <a:stretch>
                      <a:fillRect/>
                    </a:stretch>
                  </pic:blipFill>
                  <pic:spPr>
                    <a:xfrm>
                      <a:off x="0" y="0"/>
                      <a:ext cx="2982498" cy="3231943"/>
                    </a:xfrm>
                    <a:prstGeom prst="rect">
                      <a:avLst/>
                    </a:prstGeom>
                  </pic:spPr>
                </pic:pic>
              </a:graphicData>
            </a:graphic>
          </wp:inline>
        </w:drawing>
      </w:r>
    </w:p>
    <w:p w14:paraId="0DF62260" w14:textId="77777777" w:rsidR="006E6A38" w:rsidRPr="00C922D8" w:rsidRDefault="006E6A38" w:rsidP="006E6A38">
      <w:pPr>
        <w:pStyle w:val="41"/>
      </w:pPr>
      <w:r w:rsidRPr="00C922D8">
        <w:t>Отображение событий на карте</w:t>
      </w:r>
    </w:p>
    <w:p w14:paraId="369166D6" w14:textId="77777777" w:rsidR="006E6A38" w:rsidRDefault="006E6A38" w:rsidP="00656E14">
      <w:pPr>
        <w:pStyle w:val="2"/>
        <w:ind w:firstLine="0"/>
      </w:pPr>
    </w:p>
    <w:p w14:paraId="0322EECC" w14:textId="5F394C06" w:rsidR="006E6A38" w:rsidRDefault="006E6A38" w:rsidP="00656E14">
      <w:pPr>
        <w:pStyle w:val="2"/>
      </w:pPr>
      <w:r w:rsidRPr="00DB6274">
        <w:lastRenderedPageBreak/>
        <w:t xml:space="preserve">Добавлена возможность отображения других пользователей на карте (рисунок </w:t>
      </w:r>
      <w:r w:rsidR="00F14BC6">
        <w:t>23</w:t>
      </w:r>
      <w:r w:rsidRPr="00DB6274">
        <w:t>).</w:t>
      </w:r>
    </w:p>
    <w:p w14:paraId="5DC0396F" w14:textId="77777777" w:rsidR="00A87D08" w:rsidRPr="00DB6274" w:rsidRDefault="00A87D08" w:rsidP="00A87D08">
      <w:pPr>
        <w:pStyle w:val="2"/>
        <w:ind w:firstLine="0"/>
      </w:pPr>
    </w:p>
    <w:p w14:paraId="6E2FAD6C" w14:textId="77777777" w:rsidR="006E6A38" w:rsidRPr="001959C6" w:rsidRDefault="006E6A38" w:rsidP="00656E14">
      <w:pPr>
        <w:pStyle w:val="4"/>
      </w:pPr>
      <w:r w:rsidRPr="00814FC9">
        <w:rPr>
          <w:noProof/>
        </w:rPr>
        <w:drawing>
          <wp:inline distT="0" distB="0" distL="0" distR="0" wp14:anchorId="4ADC46F9" wp14:editId="71998FC5">
            <wp:extent cx="2837978" cy="6312877"/>
            <wp:effectExtent l="0" t="0" r="0" b="0"/>
            <wp:docPr id="17" name="Рисунок 17"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A screenshot of a map&#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85983" cy="6642102"/>
                    </a:xfrm>
                    <a:prstGeom prst="rect">
                      <a:avLst/>
                    </a:prstGeom>
                    <a:noFill/>
                    <a:ln>
                      <a:noFill/>
                    </a:ln>
                  </pic:spPr>
                </pic:pic>
              </a:graphicData>
            </a:graphic>
          </wp:inline>
        </w:drawing>
      </w:r>
    </w:p>
    <w:p w14:paraId="11240525" w14:textId="3AD9C0A0" w:rsidR="00656E14" w:rsidRDefault="006E6A38" w:rsidP="005A2270">
      <w:pPr>
        <w:pStyle w:val="41"/>
      </w:pPr>
      <w:r w:rsidRPr="00C922D8">
        <w:t>Отображение пользователей на карте</w:t>
      </w:r>
    </w:p>
    <w:p w14:paraId="25D02596" w14:textId="77777777" w:rsidR="005A2270" w:rsidRPr="005A2270" w:rsidRDefault="005A2270" w:rsidP="005A2270">
      <w:pPr>
        <w:pStyle w:val="2"/>
      </w:pPr>
    </w:p>
    <w:p w14:paraId="0FBA7D51" w14:textId="16E95BF5" w:rsidR="006E6A38" w:rsidRDefault="006E6A38" w:rsidP="00656E14">
      <w:pPr>
        <w:pStyle w:val="2"/>
      </w:pPr>
      <w:r w:rsidRPr="00656E14">
        <w:t xml:space="preserve">Реализована группировка событий на карте для удобства восприятия при большом количестве информации (рисунок </w:t>
      </w:r>
      <w:r w:rsidR="00F14BC6">
        <w:t>24</w:t>
      </w:r>
      <w:r w:rsidRPr="00656E14">
        <w:t>).</w:t>
      </w:r>
    </w:p>
    <w:p w14:paraId="62556860" w14:textId="77777777" w:rsidR="00A87D08" w:rsidRPr="00656E14" w:rsidRDefault="00A87D08" w:rsidP="00A87D08">
      <w:pPr>
        <w:pStyle w:val="2"/>
        <w:ind w:firstLine="0"/>
      </w:pPr>
    </w:p>
    <w:p w14:paraId="00665782" w14:textId="77777777" w:rsidR="006E6A38" w:rsidRPr="001959C6" w:rsidRDefault="006E6A38" w:rsidP="00656E14">
      <w:pPr>
        <w:pStyle w:val="4"/>
      </w:pPr>
      <w:r w:rsidRPr="00FA13DA">
        <w:rPr>
          <w:noProof/>
        </w:rPr>
        <w:lastRenderedPageBreak/>
        <w:drawing>
          <wp:inline distT="0" distB="0" distL="0" distR="0" wp14:anchorId="0EF4EFDF" wp14:editId="37F90AC1">
            <wp:extent cx="5345885" cy="3780693"/>
            <wp:effectExtent l="0" t="0" r="1270" b="4445"/>
            <wp:docPr id="15" name="Рисунок 15" descr="Screens screenshots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Screens screenshots of a map&#10;&#10;AI-generated content may be incorrect."/>
                    <pic:cNvPicPr/>
                  </pic:nvPicPr>
                  <pic:blipFill>
                    <a:blip r:embed="rId31"/>
                    <a:stretch>
                      <a:fillRect/>
                    </a:stretch>
                  </pic:blipFill>
                  <pic:spPr>
                    <a:xfrm>
                      <a:off x="0" y="0"/>
                      <a:ext cx="5415390" cy="3829848"/>
                    </a:xfrm>
                    <a:prstGeom prst="rect">
                      <a:avLst/>
                    </a:prstGeom>
                  </pic:spPr>
                </pic:pic>
              </a:graphicData>
            </a:graphic>
          </wp:inline>
        </w:drawing>
      </w:r>
    </w:p>
    <w:p w14:paraId="7137C9D9" w14:textId="77777777" w:rsidR="006E6A38" w:rsidRDefault="006E6A38" w:rsidP="00656E14">
      <w:pPr>
        <w:pStyle w:val="41"/>
      </w:pPr>
      <w:r w:rsidRPr="00656E14">
        <w:t>Группировка событий на карте</w:t>
      </w:r>
    </w:p>
    <w:p w14:paraId="180702F3" w14:textId="77777777" w:rsidR="00656E14" w:rsidRPr="00656E14" w:rsidRDefault="00656E14" w:rsidP="00656E14">
      <w:pPr>
        <w:pStyle w:val="2"/>
        <w:ind w:firstLine="0"/>
      </w:pPr>
    </w:p>
    <w:p w14:paraId="04478FCF" w14:textId="5A8C02DA" w:rsidR="006E6A38" w:rsidRDefault="006E6A38" w:rsidP="00656E14">
      <w:pPr>
        <w:pStyle w:val="2"/>
      </w:pPr>
      <w:r w:rsidRPr="00DB6274">
        <w:t xml:space="preserve">Разработан экран подтверждения электронной почты (рисунок </w:t>
      </w:r>
      <w:r w:rsidR="00F14BC6">
        <w:t>25</w:t>
      </w:r>
      <w:r w:rsidRPr="00DB6274">
        <w:t>).</w:t>
      </w:r>
    </w:p>
    <w:p w14:paraId="5DD0C3DA" w14:textId="77777777" w:rsidR="00A87D08" w:rsidRPr="00DB6274" w:rsidRDefault="00A87D08" w:rsidP="00A87D08">
      <w:pPr>
        <w:pStyle w:val="2"/>
        <w:ind w:firstLine="0"/>
      </w:pPr>
    </w:p>
    <w:p w14:paraId="4864B15F" w14:textId="77777777" w:rsidR="006E6A38" w:rsidRPr="00CD6CD5" w:rsidRDefault="006E6A38" w:rsidP="00656E14">
      <w:pPr>
        <w:pStyle w:val="4"/>
      </w:pPr>
      <w:r w:rsidRPr="0073529C">
        <w:rPr>
          <w:noProof/>
        </w:rPr>
        <w:drawing>
          <wp:inline distT="0" distB="0" distL="0" distR="0" wp14:anchorId="37E05108" wp14:editId="1D6BBCA7">
            <wp:extent cx="5768788" cy="3086964"/>
            <wp:effectExtent l="0" t="0" r="0" b="0"/>
            <wp:docPr id="16" name="Рисунок 16"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Screens screenshot of a phone&#10;&#10;AI-generated content may be incorrect."/>
                    <pic:cNvPicPr/>
                  </pic:nvPicPr>
                  <pic:blipFill>
                    <a:blip r:embed="rId32"/>
                    <a:stretch>
                      <a:fillRect/>
                    </a:stretch>
                  </pic:blipFill>
                  <pic:spPr>
                    <a:xfrm>
                      <a:off x="0" y="0"/>
                      <a:ext cx="5771896" cy="3088627"/>
                    </a:xfrm>
                    <a:prstGeom prst="rect">
                      <a:avLst/>
                    </a:prstGeom>
                  </pic:spPr>
                </pic:pic>
              </a:graphicData>
            </a:graphic>
          </wp:inline>
        </w:drawing>
      </w:r>
    </w:p>
    <w:p w14:paraId="59F553B1" w14:textId="77777777" w:rsidR="006E6A38" w:rsidRPr="00CD6CD5" w:rsidRDefault="006E6A38" w:rsidP="00656E14">
      <w:pPr>
        <w:pStyle w:val="41"/>
      </w:pPr>
      <w:r w:rsidRPr="00CD6CD5">
        <w:t>Экран подтверждения почты</w:t>
      </w:r>
    </w:p>
    <w:p w14:paraId="33988066" w14:textId="77777777" w:rsidR="006E6A38" w:rsidRDefault="006E6A38" w:rsidP="00A379D3">
      <w:pPr>
        <w:pStyle w:val="2"/>
        <w:ind w:firstLine="0"/>
      </w:pPr>
    </w:p>
    <w:p w14:paraId="7C828D63" w14:textId="77777777" w:rsidR="006E6A38" w:rsidRPr="00AD56F5" w:rsidRDefault="006E6A38" w:rsidP="00656E14">
      <w:pPr>
        <w:pStyle w:val="2"/>
      </w:pPr>
      <w:r w:rsidRPr="00AD56F5">
        <w:lastRenderedPageBreak/>
        <w:t>Также была значительно улучшена отзывчивость карты при изменении масштаба, что позволило устранить зависания при длительном использовании. Реализован механизм автоматического определения начала и окончания движения пользователя, благодаря которому сервис определения местоположения запускается и останавливается в нужные моменты, экономя ресурсы устройства. Существенно снижено время загрузки элементов карты с 14 секунд до 0.5 секунды. Переработан механизм переходов между экранами, что сделало структуру приложения более надёжной. Кроме того, проведена работа по повышению общей производительности и устранению выявленных ошибок.</w:t>
      </w:r>
    </w:p>
    <w:p w14:paraId="377701FB" w14:textId="77777777" w:rsidR="006E6A38" w:rsidRPr="00AD56F5" w:rsidRDefault="006E6A38" w:rsidP="00656E14">
      <w:pPr>
        <w:pStyle w:val="2"/>
      </w:pPr>
      <w:r w:rsidRPr="00AD56F5">
        <w:t xml:space="preserve">В течение семестра велась активная работа над функциональной частью мобильного приложения </w:t>
      </w:r>
      <w:proofErr w:type="spellStart"/>
      <w:r w:rsidRPr="00AD56F5">
        <w:t>Around</w:t>
      </w:r>
      <w:proofErr w:type="spellEnd"/>
      <w:r w:rsidRPr="00AD56F5">
        <w:t>. Основное внимание было уделено улучшению работы карты, повышению производительности и надёжности, а также внедрению новых возможностей, таких как отображение событий и других пользователей. Существенно улучшена отзывчивость интерфейса при масштабировании и переключении между экранами.</w:t>
      </w:r>
    </w:p>
    <w:p w14:paraId="6B93CD20" w14:textId="77777777" w:rsidR="006E6A38" w:rsidRPr="00AD56F5" w:rsidRDefault="006E6A38" w:rsidP="00656E14">
      <w:pPr>
        <w:pStyle w:val="2"/>
      </w:pPr>
      <w:r w:rsidRPr="00AD56F5">
        <w:t>Работа способствовала развитию навыков проектирования интерактивных интерфейсов, оптимизации производительности и адаптации под реальные сценарии использования в условиях командной разработки.</w:t>
      </w:r>
    </w:p>
    <w:p w14:paraId="284516A9" w14:textId="77777777" w:rsidR="006E6A38" w:rsidRDefault="006E6A38" w:rsidP="00656E14">
      <w:pPr>
        <w:pStyle w:val="2"/>
        <w:ind w:firstLine="0"/>
        <w:rPr>
          <w:lang w:eastAsia="en-US"/>
        </w:rPr>
      </w:pPr>
    </w:p>
    <w:p w14:paraId="06CCBF6F" w14:textId="3AB45B41" w:rsidR="006E6A38" w:rsidRDefault="006E6A38" w:rsidP="006E6A38">
      <w:pPr>
        <w:pStyle w:val="14"/>
      </w:pPr>
      <w:bookmarkStart w:id="26" w:name="_Toc199221158"/>
      <w:r>
        <w:rPr>
          <w:lang w:val="en-US"/>
        </w:rPr>
        <w:t>Backend</w:t>
      </w:r>
      <w:r w:rsidRPr="006E6A38">
        <w:t>-</w:t>
      </w:r>
      <w:r>
        <w:t>разработчик: Горшков Эдуард Геннадьевич РИ-320933</w:t>
      </w:r>
      <w:bookmarkEnd w:id="26"/>
    </w:p>
    <w:p w14:paraId="724DAD60" w14:textId="77777777" w:rsidR="006E6A38" w:rsidRDefault="006E6A38" w:rsidP="00A379D3">
      <w:pPr>
        <w:pStyle w:val="2"/>
        <w:ind w:firstLine="0"/>
        <w:rPr>
          <w:lang w:eastAsia="en-US"/>
        </w:rPr>
      </w:pPr>
    </w:p>
    <w:p w14:paraId="6C0B235C" w14:textId="77777777" w:rsidR="00656E14" w:rsidRPr="00656E14" w:rsidRDefault="00656E14" w:rsidP="00656E14">
      <w:pPr>
        <w:pStyle w:val="2"/>
      </w:pPr>
      <w:r w:rsidRPr="00656E14">
        <w:t>Была реализована авторизация с помощью стороннего сервиса «Яндекс», что позволяет регистрироваться в системе с помощью аккаунта в сервисе. Ниже представлен листинг, в котором расположен код получения информации аккаунта пользователя в «Яндекс».</w:t>
      </w:r>
    </w:p>
    <w:p w14:paraId="02586F78" w14:textId="77777777" w:rsidR="00656E14" w:rsidRDefault="00656E14" w:rsidP="00656E14">
      <w:pPr>
        <w:pStyle w:val="2"/>
        <w:ind w:firstLine="0"/>
      </w:pPr>
    </w:p>
    <w:p w14:paraId="15B9096A" w14:textId="77777777" w:rsidR="00656E14" w:rsidRPr="00604310" w:rsidRDefault="00656E14" w:rsidP="00FF1F15">
      <w:pPr>
        <w:pStyle w:val="6112"/>
        <w:jc w:val="left"/>
        <w:rPr>
          <w:lang w:val="en-US"/>
        </w:rPr>
      </w:pPr>
      <w:proofErr w:type="spellStart"/>
      <w:r w:rsidRPr="003A6D4A">
        <w:rPr>
          <w:lang w:val="en-US"/>
        </w:rPr>
        <w:t>ResponseEntity</w:t>
      </w:r>
      <w:proofErr w:type="spellEnd"/>
      <w:r w:rsidRPr="003A6D4A">
        <w:rPr>
          <w:lang w:val="en-US"/>
        </w:rPr>
        <w:t>&lt;</w:t>
      </w:r>
      <w:proofErr w:type="spellStart"/>
      <w:r w:rsidRPr="003A6D4A">
        <w:rPr>
          <w:lang w:val="en-US"/>
        </w:rPr>
        <w:t>YandexPerson</w:t>
      </w:r>
      <w:proofErr w:type="spellEnd"/>
      <w:r w:rsidRPr="003A6D4A">
        <w:rPr>
          <w:lang w:val="en-US"/>
        </w:rPr>
        <w:t xml:space="preserve">&gt; response = </w:t>
      </w:r>
      <w:proofErr w:type="spellStart"/>
      <w:r w:rsidRPr="003A6D4A">
        <w:rPr>
          <w:lang w:val="en-US"/>
        </w:rPr>
        <w:t>restTemplate.exchange</w:t>
      </w:r>
      <w:proofErr w:type="spellEnd"/>
      <w:r w:rsidRPr="003A6D4A">
        <w:rPr>
          <w:lang w:val="en-US"/>
        </w:rPr>
        <w:t>(</w:t>
      </w:r>
      <w:proofErr w:type="spellStart"/>
      <w:r w:rsidRPr="003A6D4A">
        <w:rPr>
          <w:lang w:val="en-US"/>
        </w:rPr>
        <w:t>getUserUrl</w:t>
      </w:r>
      <w:proofErr w:type="spellEnd"/>
      <w:r w:rsidRPr="003A6D4A">
        <w:rPr>
          <w:lang w:val="en-US"/>
        </w:rPr>
        <w:t xml:space="preserve">, </w:t>
      </w:r>
      <w:proofErr w:type="spellStart"/>
      <w:r w:rsidRPr="003A6D4A">
        <w:rPr>
          <w:lang w:val="en-US"/>
        </w:rPr>
        <w:t>HttpMethod.</w:t>
      </w:r>
      <w:r w:rsidRPr="003A6D4A">
        <w:rPr>
          <w:i/>
          <w:iCs/>
          <w:lang w:val="en-US"/>
        </w:rPr>
        <w:t>GET</w:t>
      </w:r>
      <w:proofErr w:type="spellEnd"/>
      <w:r w:rsidRPr="003A6D4A">
        <w:rPr>
          <w:lang w:val="en-US"/>
        </w:rPr>
        <w:t xml:space="preserve">, </w:t>
      </w:r>
      <w:proofErr w:type="spellStart"/>
      <w:r w:rsidRPr="003A6D4A">
        <w:rPr>
          <w:lang w:val="en-US"/>
        </w:rPr>
        <w:t>requestEntity</w:t>
      </w:r>
      <w:proofErr w:type="spellEnd"/>
      <w:r w:rsidRPr="003A6D4A">
        <w:rPr>
          <w:lang w:val="en-US"/>
        </w:rPr>
        <w:t xml:space="preserve">, </w:t>
      </w:r>
      <w:proofErr w:type="spellStart"/>
      <w:r w:rsidRPr="003A6D4A">
        <w:rPr>
          <w:lang w:val="en-US"/>
        </w:rPr>
        <w:lastRenderedPageBreak/>
        <w:t>YandexPerson.class</w:t>
      </w:r>
      <w:proofErr w:type="spellEnd"/>
      <w:r w:rsidRPr="003A6D4A">
        <w:rPr>
          <w:lang w:val="en-US"/>
        </w:rPr>
        <w:t>);</w:t>
      </w:r>
      <w:r w:rsidRPr="003A6D4A">
        <w:rPr>
          <w:lang w:val="en-US"/>
        </w:rPr>
        <w:br/>
      </w:r>
      <w:proofErr w:type="spellStart"/>
      <w:r w:rsidRPr="003A6D4A">
        <w:rPr>
          <w:lang w:val="en-US"/>
        </w:rPr>
        <w:t>YandexPerson</w:t>
      </w:r>
      <w:proofErr w:type="spellEnd"/>
      <w:r w:rsidRPr="003A6D4A">
        <w:rPr>
          <w:lang w:val="en-US"/>
        </w:rPr>
        <w:t xml:space="preserve"> person = </w:t>
      </w:r>
      <w:proofErr w:type="spellStart"/>
      <w:r w:rsidRPr="003A6D4A">
        <w:rPr>
          <w:lang w:val="en-US"/>
        </w:rPr>
        <w:t>response.getBody</w:t>
      </w:r>
      <w:proofErr w:type="spellEnd"/>
      <w:r w:rsidRPr="003A6D4A">
        <w:rPr>
          <w:lang w:val="en-US"/>
        </w:rPr>
        <w:t>();</w:t>
      </w:r>
      <w:r w:rsidRPr="003A6D4A">
        <w:rPr>
          <w:lang w:val="en-US"/>
        </w:rPr>
        <w:br/>
        <w:t xml:space="preserve">String </w:t>
      </w:r>
      <w:proofErr w:type="spellStart"/>
      <w:r w:rsidRPr="003A6D4A">
        <w:rPr>
          <w:lang w:val="en-US"/>
        </w:rPr>
        <w:t>avatarUrl</w:t>
      </w:r>
      <w:proofErr w:type="spellEnd"/>
      <w:r w:rsidRPr="003A6D4A">
        <w:rPr>
          <w:lang w:val="en-US"/>
        </w:rPr>
        <w:t xml:space="preserve"> = String.</w:t>
      </w:r>
      <w:r w:rsidRPr="003A6D4A">
        <w:rPr>
          <w:i/>
          <w:iCs/>
          <w:lang w:val="en-US"/>
        </w:rPr>
        <w:t>format</w:t>
      </w:r>
      <w:r w:rsidRPr="003A6D4A">
        <w:rPr>
          <w:lang w:val="en-US"/>
        </w:rPr>
        <w:t>("https://avatars.yandex.net/get-yapic/%s/islands-retina-50",person.getDefault_avatar_id());</w:t>
      </w:r>
      <w:r w:rsidRPr="003A6D4A">
        <w:rPr>
          <w:lang w:val="en-US"/>
        </w:rPr>
        <w:br/>
        <w:t xml:space="preserve">return </w:t>
      </w:r>
      <w:proofErr w:type="spellStart"/>
      <w:r w:rsidRPr="003A6D4A">
        <w:rPr>
          <w:lang w:val="en-US"/>
        </w:rPr>
        <w:t>OAuthResponse.</w:t>
      </w:r>
      <w:r w:rsidRPr="003A6D4A">
        <w:rPr>
          <w:i/>
          <w:iCs/>
          <w:lang w:val="en-US"/>
        </w:rPr>
        <w:t>builder</w:t>
      </w:r>
      <w:proofErr w:type="spellEnd"/>
      <w:r w:rsidRPr="003A6D4A">
        <w:rPr>
          <w:lang w:val="en-US"/>
        </w:rPr>
        <w:t>()</w:t>
      </w:r>
      <w:r w:rsidRPr="003A6D4A">
        <w:rPr>
          <w:lang w:val="en-US"/>
        </w:rPr>
        <w:br/>
        <w:t xml:space="preserve">        .</w:t>
      </w:r>
      <w:proofErr w:type="spellStart"/>
      <w:r w:rsidRPr="003A6D4A">
        <w:rPr>
          <w:lang w:val="en-US"/>
        </w:rPr>
        <w:t>user_id</w:t>
      </w:r>
      <w:proofErr w:type="spellEnd"/>
      <w:r w:rsidRPr="003A6D4A">
        <w:rPr>
          <w:lang w:val="en-US"/>
        </w:rPr>
        <w:t>(</w:t>
      </w:r>
      <w:proofErr w:type="spellStart"/>
      <w:r w:rsidRPr="003A6D4A">
        <w:rPr>
          <w:lang w:val="en-US"/>
        </w:rPr>
        <w:t>person.getId</w:t>
      </w:r>
      <w:proofErr w:type="spellEnd"/>
      <w:r w:rsidRPr="003A6D4A">
        <w:rPr>
          <w:lang w:val="en-US"/>
        </w:rPr>
        <w:t>())</w:t>
      </w:r>
      <w:r w:rsidRPr="003A6D4A">
        <w:rPr>
          <w:lang w:val="en-US"/>
        </w:rPr>
        <w:br/>
        <w:t xml:space="preserve">        .</w:t>
      </w:r>
      <w:proofErr w:type="spellStart"/>
      <w:r w:rsidRPr="003A6D4A">
        <w:rPr>
          <w:lang w:val="en-US"/>
        </w:rPr>
        <w:t>first_name</w:t>
      </w:r>
      <w:proofErr w:type="spellEnd"/>
      <w:r w:rsidRPr="003A6D4A">
        <w:rPr>
          <w:lang w:val="en-US"/>
        </w:rPr>
        <w:t>("")</w:t>
      </w:r>
      <w:r w:rsidRPr="003A6D4A">
        <w:rPr>
          <w:lang w:val="en-US"/>
        </w:rPr>
        <w:br/>
        <w:t xml:space="preserve">        .</w:t>
      </w:r>
      <w:proofErr w:type="spellStart"/>
      <w:r w:rsidRPr="003A6D4A">
        <w:rPr>
          <w:lang w:val="en-US"/>
        </w:rPr>
        <w:t>last_name</w:t>
      </w:r>
      <w:proofErr w:type="spellEnd"/>
      <w:r w:rsidRPr="003A6D4A">
        <w:rPr>
          <w:lang w:val="en-US"/>
        </w:rPr>
        <w:t>("")</w:t>
      </w:r>
      <w:r w:rsidRPr="003A6D4A">
        <w:rPr>
          <w:lang w:val="en-US"/>
        </w:rPr>
        <w:br/>
        <w:t xml:space="preserve">        .email(</w:t>
      </w:r>
      <w:proofErr w:type="spellStart"/>
      <w:r w:rsidRPr="003A6D4A">
        <w:rPr>
          <w:lang w:val="en-US"/>
        </w:rPr>
        <w:t>person.getDefault_email</w:t>
      </w:r>
      <w:proofErr w:type="spellEnd"/>
      <w:r w:rsidRPr="003A6D4A">
        <w:rPr>
          <w:lang w:val="en-US"/>
        </w:rPr>
        <w:t>().</w:t>
      </w:r>
      <w:proofErr w:type="spellStart"/>
      <w:r w:rsidRPr="003A6D4A">
        <w:rPr>
          <w:lang w:val="en-US"/>
        </w:rPr>
        <w:t>toLowerCase</w:t>
      </w:r>
      <w:proofErr w:type="spellEnd"/>
      <w:r w:rsidRPr="003A6D4A">
        <w:rPr>
          <w:lang w:val="en-US"/>
        </w:rPr>
        <w:t>())</w:t>
      </w:r>
      <w:r w:rsidRPr="003A6D4A">
        <w:rPr>
          <w:lang w:val="en-US"/>
        </w:rPr>
        <w:br/>
        <w:t xml:space="preserve">        .avatar(</w:t>
      </w:r>
      <w:proofErr w:type="spellStart"/>
      <w:r w:rsidRPr="003A6D4A">
        <w:rPr>
          <w:lang w:val="en-US"/>
        </w:rPr>
        <w:t>avatarUrl</w:t>
      </w:r>
      <w:proofErr w:type="spellEnd"/>
      <w:r w:rsidRPr="003A6D4A">
        <w:rPr>
          <w:lang w:val="en-US"/>
        </w:rPr>
        <w:t>)</w:t>
      </w:r>
      <w:r w:rsidRPr="003A6D4A">
        <w:rPr>
          <w:lang w:val="en-US"/>
        </w:rPr>
        <w:br/>
        <w:t xml:space="preserve">        .build();</w:t>
      </w:r>
    </w:p>
    <w:p w14:paraId="76AAF189" w14:textId="77777777" w:rsidR="00656E14" w:rsidRPr="00D9687E" w:rsidRDefault="00656E14" w:rsidP="00656E14">
      <w:pPr>
        <w:pStyle w:val="2"/>
        <w:ind w:firstLine="0"/>
        <w:rPr>
          <w:lang w:val="en-US"/>
        </w:rPr>
      </w:pPr>
    </w:p>
    <w:p w14:paraId="1701174C" w14:textId="77777777" w:rsidR="00656E14" w:rsidRPr="00804319" w:rsidRDefault="00656E14" w:rsidP="00656E14">
      <w:pPr>
        <w:pStyle w:val="2"/>
      </w:pPr>
      <w:r>
        <w:t>В данном коде отправляется запрос на получение информации об аккаунте в «Яндекс». Далее если запрос выполнен успешно</w:t>
      </w:r>
      <w:r w:rsidRPr="00D85AF2">
        <w:t xml:space="preserve">, </w:t>
      </w:r>
      <w:r>
        <w:t>то из ответа запроса строится стандартизированная в системе модель ответа от сторонних сервисов</w:t>
      </w:r>
      <w:r w:rsidRPr="004A11B8">
        <w:t>,</w:t>
      </w:r>
      <w:r>
        <w:t xml:space="preserve"> включающая в себя</w:t>
      </w:r>
      <w:r w:rsidRPr="004A11B8">
        <w:t>:</w:t>
      </w:r>
      <w:r>
        <w:t xml:space="preserve"> идентификатор пользователя</w:t>
      </w:r>
      <w:r w:rsidRPr="004A11B8">
        <w:t>,</w:t>
      </w:r>
      <w:r>
        <w:t xml:space="preserve"> имя</w:t>
      </w:r>
      <w:r w:rsidRPr="004A11B8">
        <w:t>,</w:t>
      </w:r>
      <w:r>
        <w:t xml:space="preserve"> фамилию</w:t>
      </w:r>
      <w:r w:rsidRPr="004A11B8">
        <w:t xml:space="preserve">, </w:t>
      </w:r>
      <w:r>
        <w:t>почту. Также в эту модель добавляется заранее подготовленная ссылка на аватар пользователя.</w:t>
      </w:r>
    </w:p>
    <w:p w14:paraId="1FE7821F" w14:textId="77777777" w:rsidR="00656E14" w:rsidRPr="003A6D4A" w:rsidRDefault="00656E14" w:rsidP="00656E14">
      <w:pPr>
        <w:pStyle w:val="2"/>
      </w:pPr>
      <w:r>
        <w:t>Далее был реализован расчет призового фонда и награждение пользователей по итогам раунда. Таким образом</w:t>
      </w:r>
      <w:r w:rsidRPr="003A6D4A">
        <w:t>,</w:t>
      </w:r>
      <w:r>
        <w:t xml:space="preserve"> по окончанию раунда считается призовой фонд</w:t>
      </w:r>
      <w:r w:rsidRPr="003A6D4A">
        <w:t xml:space="preserve">, </w:t>
      </w:r>
      <w:r>
        <w:t>места команд в раунде</w:t>
      </w:r>
      <w:r w:rsidRPr="003A6D4A">
        <w:t xml:space="preserve">, </w:t>
      </w:r>
      <w:r>
        <w:t>коэффициент участия пользователей в игре в своей команде и награда пользователей.</w:t>
      </w:r>
    </w:p>
    <w:p w14:paraId="0F77ABFE" w14:textId="77777777" w:rsidR="00656E14" w:rsidRDefault="00656E14" w:rsidP="00656E14">
      <w:pPr>
        <w:pStyle w:val="53"/>
        <w:numPr>
          <w:ilvl w:val="0"/>
          <w:numId w:val="0"/>
        </w:numPr>
        <w:rPr>
          <w:highlight w:val="yellow"/>
        </w:rPr>
      </w:pPr>
    </w:p>
    <w:p w14:paraId="7D0DE2BF" w14:textId="77777777" w:rsidR="00656E14" w:rsidRPr="00604310" w:rsidRDefault="00656E14" w:rsidP="00FF1F15">
      <w:pPr>
        <w:pStyle w:val="6112"/>
        <w:jc w:val="left"/>
        <w:rPr>
          <w:lang w:val="en-US"/>
        </w:rPr>
      </w:pPr>
      <w:proofErr w:type="spellStart"/>
      <w:r w:rsidRPr="004A11B8">
        <w:rPr>
          <w:lang w:val="en-US"/>
        </w:rPr>
        <w:t>RoundCityPrizePool</w:t>
      </w:r>
      <w:proofErr w:type="spellEnd"/>
      <w:r w:rsidRPr="004A11B8">
        <w:rPr>
          <w:lang w:val="en-US"/>
        </w:rPr>
        <w:t xml:space="preserve"> pool = prizePoolCalcualtor.calculate(</w:t>
      </w:r>
      <w:proofErr w:type="gramStart"/>
      <w:r w:rsidRPr="004A11B8">
        <w:rPr>
          <w:lang w:val="en-US"/>
        </w:rPr>
        <w:t>round,city</w:t>
      </w:r>
      <w:proofErr w:type="gramEnd"/>
      <w:r w:rsidRPr="004A11B8">
        <w:rPr>
          <w:lang w:val="en-US"/>
        </w:rPr>
        <w:t>,</w:t>
      </w:r>
      <w:proofErr w:type="gramStart"/>
      <w:r w:rsidRPr="004A11B8">
        <w:rPr>
          <w:lang w:val="en-US"/>
        </w:rPr>
        <w:t>userCountByTeam,chunksAllByTeam</w:t>
      </w:r>
      <w:proofErr w:type="gramEnd"/>
      <w:r w:rsidRPr="004A11B8">
        <w:rPr>
          <w:lang w:val="en-US"/>
        </w:rPr>
        <w:t>);</w:t>
      </w:r>
      <w:r w:rsidRPr="004A11B8">
        <w:rPr>
          <w:lang w:val="en-US"/>
        </w:rPr>
        <w:br/>
      </w:r>
      <w:r w:rsidRPr="004A11B8">
        <w:rPr>
          <w:lang w:val="en-US"/>
        </w:rPr>
        <w:br/>
      </w:r>
      <w:proofErr w:type="spellStart"/>
      <w:r w:rsidRPr="004A11B8">
        <w:rPr>
          <w:lang w:val="en-US"/>
        </w:rPr>
        <w:t>TeamResultsAndUserWeights</w:t>
      </w:r>
      <w:proofErr w:type="spellEnd"/>
      <w:r w:rsidRPr="004A11B8">
        <w:rPr>
          <w:lang w:val="en-US"/>
        </w:rPr>
        <w:t xml:space="preserve"> </w:t>
      </w:r>
      <w:proofErr w:type="spellStart"/>
      <w:r w:rsidRPr="004A11B8">
        <w:rPr>
          <w:lang w:val="en-US"/>
        </w:rPr>
        <w:t>truw</w:t>
      </w:r>
      <w:proofErr w:type="spellEnd"/>
      <w:r w:rsidRPr="004A11B8">
        <w:rPr>
          <w:lang w:val="en-US"/>
        </w:rPr>
        <w:t xml:space="preserve"> = </w:t>
      </w:r>
      <w:proofErr w:type="gramStart"/>
      <w:r w:rsidRPr="004A11B8">
        <w:rPr>
          <w:lang w:val="en-US"/>
        </w:rPr>
        <w:t>calculateTeamResultsAndUserWeights(round,city</w:t>
      </w:r>
      <w:proofErr w:type="gramEnd"/>
      <w:r w:rsidRPr="004A11B8">
        <w:rPr>
          <w:lang w:val="en-US"/>
        </w:rPr>
        <w:t>,</w:t>
      </w:r>
      <w:proofErr w:type="gramStart"/>
      <w:r w:rsidRPr="004A11B8">
        <w:rPr>
          <w:lang w:val="en-US"/>
        </w:rPr>
        <w:t>contenderTeams,contenderTeamMapUsers</w:t>
      </w:r>
      <w:proofErr w:type="gramEnd"/>
      <w:r w:rsidRPr="004A11B8">
        <w:rPr>
          <w:lang w:val="en-US"/>
        </w:rPr>
        <w:t xml:space="preserve">, </w:t>
      </w:r>
      <w:proofErr w:type="spellStart"/>
      <w:r w:rsidRPr="004A11B8">
        <w:rPr>
          <w:lang w:val="en-US"/>
        </w:rPr>
        <w:t>userCountByTeam</w:t>
      </w:r>
      <w:proofErr w:type="spellEnd"/>
      <w:r w:rsidRPr="004A11B8">
        <w:rPr>
          <w:lang w:val="en-US"/>
        </w:rPr>
        <w:t>);</w:t>
      </w:r>
      <w:r w:rsidRPr="004A11B8">
        <w:rPr>
          <w:lang w:val="en-US"/>
        </w:rPr>
        <w:br/>
        <w:t>List&lt;</w:t>
      </w:r>
      <w:proofErr w:type="spellStart"/>
      <w:r w:rsidRPr="004A11B8">
        <w:rPr>
          <w:lang w:val="en-US"/>
        </w:rPr>
        <w:t>RoundCityUserResult</w:t>
      </w:r>
      <w:proofErr w:type="spellEnd"/>
      <w:r w:rsidRPr="004A11B8">
        <w:rPr>
          <w:lang w:val="en-US"/>
        </w:rPr>
        <w:t xml:space="preserve">&gt; </w:t>
      </w:r>
      <w:proofErr w:type="spellStart"/>
      <w:r w:rsidRPr="004A11B8">
        <w:rPr>
          <w:lang w:val="en-US"/>
        </w:rPr>
        <w:t>userResults</w:t>
      </w:r>
      <w:proofErr w:type="spellEnd"/>
      <w:r w:rsidRPr="004A11B8">
        <w:rPr>
          <w:lang w:val="en-US"/>
        </w:rPr>
        <w:t xml:space="preserve"> = </w:t>
      </w:r>
      <w:r w:rsidRPr="004A11B8">
        <w:rPr>
          <w:lang w:val="en-US"/>
        </w:rPr>
        <w:lastRenderedPageBreak/>
        <w:t>userResultsCalculator.calculate(</w:t>
      </w:r>
      <w:proofErr w:type="gramStart"/>
      <w:r w:rsidRPr="004A11B8">
        <w:rPr>
          <w:lang w:val="en-US"/>
        </w:rPr>
        <w:t>round,city</w:t>
      </w:r>
      <w:proofErr w:type="gramEnd"/>
      <w:r w:rsidRPr="004A11B8">
        <w:rPr>
          <w:lang w:val="en-US"/>
        </w:rPr>
        <w:t>,</w:t>
      </w:r>
      <w:proofErr w:type="gramStart"/>
      <w:r w:rsidRPr="004A11B8">
        <w:rPr>
          <w:lang w:val="en-US"/>
        </w:rPr>
        <w:t>pool,truw</w:t>
      </w:r>
      <w:proofErr w:type="gramEnd"/>
      <w:r w:rsidRPr="004A11B8">
        <w:rPr>
          <w:lang w:val="en-US"/>
        </w:rPr>
        <w:t>.userWeights</w:t>
      </w:r>
      <w:proofErr w:type="gramStart"/>
      <w:r w:rsidRPr="004A11B8">
        <w:rPr>
          <w:lang w:val="en-US"/>
        </w:rPr>
        <w:t>);</w:t>
      </w:r>
      <w:proofErr w:type="gramEnd"/>
    </w:p>
    <w:p w14:paraId="18C0B16D" w14:textId="77777777" w:rsidR="00656E14" w:rsidRPr="00C0703D" w:rsidRDefault="00656E14" w:rsidP="00FF1F15">
      <w:pPr>
        <w:pStyle w:val="6112"/>
        <w:jc w:val="left"/>
        <w:rPr>
          <w:lang w:val="en-US"/>
        </w:rPr>
      </w:pPr>
      <w:r w:rsidRPr="00C0703D">
        <w:rPr>
          <w:lang w:val="en-US"/>
        </w:rPr>
        <w:t xml:space="preserve">return new </w:t>
      </w:r>
      <w:proofErr w:type="spellStart"/>
      <w:proofErr w:type="gramStart"/>
      <w:r w:rsidRPr="00C0703D">
        <w:rPr>
          <w:lang w:val="en-US"/>
        </w:rPr>
        <w:t>RoundResults</w:t>
      </w:r>
      <w:proofErr w:type="spellEnd"/>
      <w:r w:rsidRPr="00C0703D">
        <w:rPr>
          <w:lang w:val="en-US"/>
        </w:rPr>
        <w:t>(</w:t>
      </w:r>
      <w:proofErr w:type="gramEnd"/>
      <w:r w:rsidRPr="00C0703D">
        <w:rPr>
          <w:lang w:val="en-US"/>
        </w:rPr>
        <w:t xml:space="preserve">pool, </w:t>
      </w:r>
      <w:proofErr w:type="spellStart"/>
      <w:r w:rsidRPr="00C0703D">
        <w:rPr>
          <w:lang w:val="en-US"/>
        </w:rPr>
        <w:t>truw</w:t>
      </w:r>
      <w:proofErr w:type="spellEnd"/>
      <w:r w:rsidRPr="00C0703D">
        <w:rPr>
          <w:lang w:val="en-US"/>
        </w:rPr>
        <w:t xml:space="preserve">, </w:t>
      </w:r>
      <w:proofErr w:type="spellStart"/>
      <w:r w:rsidRPr="00C0703D">
        <w:rPr>
          <w:lang w:val="en-US"/>
        </w:rPr>
        <w:t>userResults</w:t>
      </w:r>
      <w:proofErr w:type="spellEnd"/>
      <w:proofErr w:type="gramStart"/>
      <w:r w:rsidRPr="00C0703D">
        <w:rPr>
          <w:lang w:val="en-US"/>
        </w:rPr>
        <w:t>);</w:t>
      </w:r>
      <w:proofErr w:type="gramEnd"/>
    </w:p>
    <w:p w14:paraId="336355A0" w14:textId="77777777" w:rsidR="00656E14" w:rsidRPr="00604310" w:rsidRDefault="00656E14" w:rsidP="00656E14">
      <w:pPr>
        <w:pStyle w:val="2"/>
        <w:ind w:firstLine="0"/>
        <w:rPr>
          <w:lang w:val="en-US"/>
        </w:rPr>
      </w:pPr>
    </w:p>
    <w:p w14:paraId="04D8A95B" w14:textId="77777777" w:rsidR="00656E14" w:rsidRDefault="00656E14" w:rsidP="00656E14">
      <w:pPr>
        <w:pStyle w:val="2"/>
      </w:pPr>
      <w:r>
        <w:t>В данном листинге кода представлен фрагмент кода</w:t>
      </w:r>
      <w:r w:rsidRPr="004A11B8">
        <w:t>,</w:t>
      </w:r>
      <w:r>
        <w:t xml:space="preserve"> отвечающий за расчет результатов раунда</w:t>
      </w:r>
      <w:r w:rsidRPr="004A11B8">
        <w:t xml:space="preserve">. </w:t>
      </w:r>
      <w:r>
        <w:t>Сначала считается призовой фонд (призовой пул)</w:t>
      </w:r>
      <w:r w:rsidRPr="004A11B8">
        <w:t>,</w:t>
      </w:r>
      <w:r>
        <w:t xml:space="preserve"> далее в специальном для этого методе «</w:t>
      </w:r>
      <w:proofErr w:type="spellStart"/>
      <w:r>
        <w:rPr>
          <w:lang w:val="en-US"/>
        </w:rPr>
        <w:t>calculateTeamResultsAndUserWieghts</w:t>
      </w:r>
      <w:proofErr w:type="spellEnd"/>
      <w:r>
        <w:t>»</w:t>
      </w:r>
      <w:r w:rsidRPr="004A11B8">
        <w:t xml:space="preserve"> </w:t>
      </w:r>
      <w:r>
        <w:t>просчитываются результаты и места команд, и коэффициенты участия пользователей в игре в командах. Далее по этим коэффициентам считаются результаты пользователей и их награды. Наконец</w:t>
      </w:r>
      <w:r w:rsidRPr="00C0703D">
        <w:t xml:space="preserve">, </w:t>
      </w:r>
      <w:r>
        <w:t xml:space="preserve">просчитанные данные подставляются в модель результаты раунда и возвращаются. </w:t>
      </w:r>
    </w:p>
    <w:p w14:paraId="06E5AD74" w14:textId="0B0C3E78" w:rsidR="00656E14" w:rsidRDefault="00656E14" w:rsidP="00656E14">
      <w:pPr>
        <w:pStyle w:val="2"/>
      </w:pPr>
      <w:r>
        <w:t xml:space="preserve">Также был настроен базовый </w:t>
      </w:r>
      <w:r>
        <w:rPr>
          <w:lang w:val="en-US"/>
        </w:rPr>
        <w:t>CI</w:t>
      </w:r>
      <w:r w:rsidRPr="00EE549B">
        <w:t>/</w:t>
      </w:r>
      <w:r>
        <w:rPr>
          <w:lang w:val="en-US"/>
        </w:rPr>
        <w:t>CD</w:t>
      </w:r>
      <w:r w:rsidRPr="00EE549B">
        <w:t xml:space="preserve"> </w:t>
      </w:r>
      <w:r>
        <w:t>для более удобной доставки кода и развертывания серверной части приложения. В рамках</w:t>
      </w:r>
      <w:r w:rsidRPr="00EE549B">
        <w:t xml:space="preserve"> </w:t>
      </w:r>
      <w:r>
        <w:t xml:space="preserve">настройки </w:t>
      </w:r>
      <w:r>
        <w:rPr>
          <w:lang w:val="en-US"/>
        </w:rPr>
        <w:t>CI</w:t>
      </w:r>
      <w:r w:rsidRPr="00EE549B">
        <w:t>/</w:t>
      </w:r>
      <w:r>
        <w:rPr>
          <w:lang w:val="en-US"/>
        </w:rPr>
        <w:t>CD</w:t>
      </w:r>
      <w:r>
        <w:t xml:space="preserve"> был адаптирован </w:t>
      </w:r>
      <w:r>
        <w:rPr>
          <w:lang w:val="en-US"/>
        </w:rPr>
        <w:t>D</w:t>
      </w:r>
      <w:proofErr w:type="spellStart"/>
      <w:r w:rsidRPr="002613A8">
        <w:t>ocker</w:t>
      </w:r>
      <w:proofErr w:type="spellEnd"/>
      <w:r w:rsidRPr="0060293D">
        <w:t xml:space="preserve"> </w:t>
      </w:r>
      <w:r>
        <w:rPr>
          <w:lang w:val="en-US"/>
        </w:rPr>
        <w:t>C</w:t>
      </w:r>
      <w:proofErr w:type="spellStart"/>
      <w:r w:rsidRPr="002613A8">
        <w:t>ompose</w:t>
      </w:r>
      <w:proofErr w:type="spellEnd"/>
      <w:r w:rsidR="00FF1F15" w:rsidRPr="00FF1F15">
        <w:t xml:space="preserve"> [6]</w:t>
      </w:r>
      <w:r w:rsidRPr="0060293D">
        <w:t xml:space="preserve"> </w:t>
      </w:r>
      <w:r>
        <w:t xml:space="preserve">файл запуска контейнеров бэкенда и создан </w:t>
      </w:r>
      <w:r>
        <w:rPr>
          <w:lang w:val="en-US"/>
        </w:rPr>
        <w:t>Jenkins</w:t>
      </w:r>
      <w:r w:rsidRPr="00EE549B">
        <w:t xml:space="preserve"> </w:t>
      </w:r>
      <w:r>
        <w:rPr>
          <w:lang w:val="en-US"/>
        </w:rPr>
        <w:t>job</w:t>
      </w:r>
      <w:r w:rsidRPr="00EE549B">
        <w:t xml:space="preserve">.  </w:t>
      </w:r>
      <w:r w:rsidRPr="002613A8">
        <w:t xml:space="preserve">CI/CD-процесс организован таким образом, что при появлении нового </w:t>
      </w:r>
      <w:proofErr w:type="spellStart"/>
      <w:r w:rsidRPr="002613A8">
        <w:t>релизного</w:t>
      </w:r>
      <w:proofErr w:type="spellEnd"/>
      <w:r w:rsidRPr="002613A8">
        <w:t xml:space="preserve"> тега в репозитории на платформе </w:t>
      </w:r>
      <w:proofErr w:type="spellStart"/>
      <w:r w:rsidRPr="002613A8">
        <w:t>GitHub</w:t>
      </w:r>
      <w:proofErr w:type="spellEnd"/>
      <w:r w:rsidRPr="002613A8">
        <w:t xml:space="preserve">, </w:t>
      </w:r>
      <w:proofErr w:type="spellStart"/>
      <w:r w:rsidRPr="002613A8">
        <w:t>Jenkins</w:t>
      </w:r>
      <w:proofErr w:type="spellEnd"/>
      <w:r w:rsidRPr="002613A8">
        <w:t xml:space="preserve"> автоматически извлекает соответствующий коммит, собирает </w:t>
      </w:r>
      <w:proofErr w:type="spellStart"/>
      <w:r w:rsidRPr="002613A8">
        <w:t>Docker</w:t>
      </w:r>
      <w:proofErr w:type="spellEnd"/>
      <w:r w:rsidRPr="002613A8">
        <w:t xml:space="preserve">-образ бэкенда и запускает его с использованием подготовленного </w:t>
      </w:r>
      <w:r>
        <w:rPr>
          <w:lang w:val="en-US"/>
        </w:rPr>
        <w:t>D</w:t>
      </w:r>
      <w:proofErr w:type="spellStart"/>
      <w:r w:rsidRPr="002613A8">
        <w:t>ocker</w:t>
      </w:r>
      <w:proofErr w:type="spellEnd"/>
      <w:r w:rsidRPr="0060293D">
        <w:t xml:space="preserve"> </w:t>
      </w:r>
      <w:r>
        <w:rPr>
          <w:lang w:val="en-US"/>
        </w:rPr>
        <w:t>C</w:t>
      </w:r>
      <w:proofErr w:type="spellStart"/>
      <w:r w:rsidRPr="002613A8">
        <w:t>ompose</w:t>
      </w:r>
      <w:proofErr w:type="spellEnd"/>
      <w:r w:rsidRPr="002613A8">
        <w:t xml:space="preserve"> файла</w:t>
      </w:r>
      <w:r>
        <w:t>.</w:t>
      </w:r>
    </w:p>
    <w:p w14:paraId="343BE0C1" w14:textId="73D0F9BD" w:rsidR="00656E14" w:rsidRDefault="00656E14" w:rsidP="00656E14">
      <w:pPr>
        <w:pStyle w:val="2"/>
      </w:pPr>
      <w:r>
        <w:t>Был проведена оптимизация обработки клеток</w:t>
      </w:r>
      <w:r w:rsidRPr="002613A8">
        <w:t xml:space="preserve">, </w:t>
      </w:r>
      <w:r>
        <w:t>в рамках которой были созданы множество вариантов обработки и отправки текущего состояния клеток игрового поля</w:t>
      </w:r>
      <w:r w:rsidRPr="0069239C">
        <w:t xml:space="preserve">: </w:t>
      </w:r>
      <w:r>
        <w:t xml:space="preserve">по веб-сокету и через </w:t>
      </w:r>
      <w:r>
        <w:rPr>
          <w:lang w:val="en-US"/>
        </w:rPr>
        <w:t>REST</w:t>
      </w:r>
      <w:r w:rsidRPr="0069239C">
        <w:t>-</w:t>
      </w:r>
      <w:r>
        <w:rPr>
          <w:lang w:val="en-US"/>
        </w:rPr>
        <w:t>endpoint</w:t>
      </w:r>
      <w:r>
        <w:t>. В качестве вариантов передачу по веб-сокету были рассмотрена порционная передача в форматах</w:t>
      </w:r>
      <w:r w:rsidRPr="0069239C">
        <w:t xml:space="preserve">: </w:t>
      </w:r>
      <w:r>
        <w:t xml:space="preserve">стандартном </w:t>
      </w:r>
      <w:r>
        <w:rPr>
          <w:lang w:val="en-US"/>
        </w:rPr>
        <w:t>Json</w:t>
      </w:r>
      <w:r w:rsidRPr="0069239C">
        <w:t>,</w:t>
      </w:r>
      <w:r>
        <w:t xml:space="preserve"> </w:t>
      </w:r>
      <w:proofErr w:type="spellStart"/>
      <w:r>
        <w:rPr>
          <w:lang w:val="en-US"/>
        </w:rPr>
        <w:t>GeoJson</w:t>
      </w:r>
      <w:proofErr w:type="spellEnd"/>
      <w:r w:rsidRPr="0069239C">
        <w:t>,</w:t>
      </w:r>
      <w:r>
        <w:t xml:space="preserve"> в бинарном представлении. А в </w:t>
      </w:r>
      <w:r>
        <w:rPr>
          <w:lang w:val="en-US"/>
        </w:rPr>
        <w:t>REST</w:t>
      </w:r>
      <w:r w:rsidRPr="0069239C">
        <w:t>-</w:t>
      </w:r>
      <w:r>
        <w:rPr>
          <w:lang w:val="en-US"/>
        </w:rPr>
        <w:t>endpoint</w:t>
      </w:r>
      <w:r>
        <w:t xml:space="preserve"> рассматривались форматы</w:t>
      </w:r>
      <w:r w:rsidRPr="0069239C">
        <w:t>:</w:t>
      </w:r>
      <w:r>
        <w:t xml:space="preserve"> стандартный </w:t>
      </w:r>
      <w:r>
        <w:rPr>
          <w:lang w:val="en-US"/>
        </w:rPr>
        <w:t>Json</w:t>
      </w:r>
      <w:r w:rsidRPr="0069239C">
        <w:t>,</w:t>
      </w:r>
      <w:r>
        <w:t xml:space="preserve"> </w:t>
      </w:r>
      <w:r>
        <w:rPr>
          <w:lang w:val="en-US"/>
        </w:rPr>
        <w:t>Json</w:t>
      </w:r>
      <w:r w:rsidRPr="0069239C">
        <w:t xml:space="preserve"> </w:t>
      </w:r>
      <w:r>
        <w:rPr>
          <w:lang w:val="en-US"/>
        </w:rPr>
        <w:t>c</w:t>
      </w:r>
      <w:r w:rsidRPr="0069239C">
        <w:t xml:space="preserve"> </w:t>
      </w:r>
      <w:r>
        <w:t xml:space="preserve">ограничением по </w:t>
      </w:r>
      <w:proofErr w:type="spellStart"/>
      <w:r>
        <w:t>вьюпорту</w:t>
      </w:r>
      <w:proofErr w:type="spellEnd"/>
      <w:r w:rsidRPr="0069239C">
        <w:t xml:space="preserve">, </w:t>
      </w:r>
      <w:proofErr w:type="spellStart"/>
      <w:r>
        <w:rPr>
          <w:lang w:val="en-US"/>
        </w:rPr>
        <w:t>GeoJson</w:t>
      </w:r>
      <w:proofErr w:type="spellEnd"/>
      <w:r w:rsidRPr="0069239C">
        <w:t xml:space="preserve"> </w:t>
      </w:r>
      <w:r>
        <w:t xml:space="preserve">и </w:t>
      </w:r>
      <w:proofErr w:type="spellStart"/>
      <w:r>
        <w:rPr>
          <w:lang w:val="en-US"/>
        </w:rPr>
        <w:t>GeoJson</w:t>
      </w:r>
      <w:proofErr w:type="spellEnd"/>
      <w:r w:rsidRPr="0069239C">
        <w:t xml:space="preserve"> </w:t>
      </w:r>
      <w:r>
        <w:t xml:space="preserve">с ограничением по </w:t>
      </w:r>
      <w:proofErr w:type="spellStart"/>
      <w:r>
        <w:t>вьюпорту</w:t>
      </w:r>
      <w:proofErr w:type="spellEnd"/>
      <w:r>
        <w:t xml:space="preserve">. Самым эффективным способ является </w:t>
      </w:r>
      <w:r>
        <w:rPr>
          <w:lang w:val="en-US"/>
        </w:rPr>
        <w:t>REST</w:t>
      </w:r>
      <w:r w:rsidRPr="0069239C">
        <w:t>-</w:t>
      </w:r>
      <w:r>
        <w:rPr>
          <w:lang w:val="en-US"/>
        </w:rPr>
        <w:t>endpoint</w:t>
      </w:r>
      <w:r w:rsidRPr="0069239C">
        <w:t xml:space="preserve"> </w:t>
      </w:r>
      <w:r>
        <w:t xml:space="preserve">со стандартным </w:t>
      </w:r>
      <w:r>
        <w:rPr>
          <w:lang w:val="en-US"/>
        </w:rPr>
        <w:t>Json</w:t>
      </w:r>
      <w:r w:rsidRPr="0069239C">
        <w:t xml:space="preserve"> </w:t>
      </w:r>
      <w:r>
        <w:t>форматом клеток. Этот формат оказался самым быстрым благодаря использованию стороннего модуля «</w:t>
      </w:r>
      <w:proofErr w:type="spellStart"/>
      <w:r>
        <w:rPr>
          <w:lang w:val="en-US"/>
        </w:rPr>
        <w:t>Postgis</w:t>
      </w:r>
      <w:proofErr w:type="spellEnd"/>
      <w:r>
        <w:t>» для базы данных «</w:t>
      </w:r>
      <w:r>
        <w:rPr>
          <w:lang w:val="en-US"/>
        </w:rPr>
        <w:t>PostgreSQL</w:t>
      </w:r>
      <w:r>
        <w:t>»</w:t>
      </w:r>
      <w:r w:rsidR="00FF1F15" w:rsidRPr="00FF1F15">
        <w:t xml:space="preserve"> [5]</w:t>
      </w:r>
      <w:r>
        <w:t xml:space="preserve"> и отсутствию лишних преобразований</w:t>
      </w:r>
      <w:r w:rsidRPr="005C4226">
        <w:t xml:space="preserve">, </w:t>
      </w:r>
      <w:r>
        <w:t>способных замедлить работу.</w:t>
      </w:r>
    </w:p>
    <w:p w14:paraId="782A2CFE" w14:textId="77777777" w:rsidR="00656E14" w:rsidRPr="009C3CA9" w:rsidRDefault="00656E14" w:rsidP="00656E14">
      <w:pPr>
        <w:pStyle w:val="2"/>
      </w:pPr>
      <w:r>
        <w:lastRenderedPageBreak/>
        <w:t>Была реализована механика ежедневных заданий пользователя. Ниже представлен листинг кода</w:t>
      </w:r>
      <w:r w:rsidRPr="009C3CA9">
        <w:t xml:space="preserve"> </w:t>
      </w:r>
      <w:r>
        <w:t>метода создания ежедневного задания для пользователя. В метод поступают модели ежедневного задания</w:t>
      </w:r>
      <w:r w:rsidRPr="009C3CA9">
        <w:t>,</w:t>
      </w:r>
      <w:r>
        <w:t xml:space="preserve"> пользователя</w:t>
      </w:r>
      <w:r w:rsidRPr="009C3CA9">
        <w:t xml:space="preserve">, </w:t>
      </w:r>
      <w:r>
        <w:t>настроек игры и даты. Затем создается модель ежедневного задания, привязанного к пользователю</w:t>
      </w:r>
      <w:r w:rsidRPr="009C3CA9">
        <w:t>,</w:t>
      </w:r>
      <w:r>
        <w:t xml:space="preserve"> дополнительно указывается дата привязки задания к пользователю из входных данных метода. Значение</w:t>
      </w:r>
      <w:r w:rsidRPr="009C3CA9">
        <w:t>,</w:t>
      </w:r>
      <w:r>
        <w:t xml:space="preserve"> при котором </w:t>
      </w:r>
      <w:r w:rsidRPr="00656E14">
        <w:t>задание будет считаться выполненным, рассчитывается с помощью отдельного сервиса «</w:t>
      </w:r>
      <w:proofErr w:type="spellStart"/>
      <w:r w:rsidRPr="00656E14">
        <w:t>rewardCalculationService</w:t>
      </w:r>
      <w:proofErr w:type="spellEnd"/>
      <w:r w:rsidRPr="00656E14">
        <w:t>» и его метода «</w:t>
      </w:r>
      <w:proofErr w:type="spellStart"/>
      <w:r w:rsidRPr="00656E14">
        <w:t>calculateCompletionValue</w:t>
      </w:r>
      <w:proofErr w:type="spellEnd"/>
      <w:r w:rsidRPr="00656E14">
        <w:t>» с использованием настроек игры, стартового значения сложности задания и уровня пользователя. Награды считаются с помощью метода «</w:t>
      </w:r>
      <w:proofErr w:type="spellStart"/>
      <w:r w:rsidRPr="00656E14">
        <w:t>generateRewards</w:t>
      </w:r>
      <w:proofErr w:type="spellEnd"/>
      <w:r w:rsidRPr="00656E14">
        <w:t>» из значений настроек игры, пользователя и сложности.</w:t>
      </w:r>
    </w:p>
    <w:p w14:paraId="050D0729" w14:textId="77777777" w:rsidR="00656E14" w:rsidRDefault="00656E14" w:rsidP="00656E14">
      <w:pPr>
        <w:pStyle w:val="2"/>
        <w:ind w:firstLine="0"/>
      </w:pPr>
    </w:p>
    <w:p w14:paraId="5FD85F2C" w14:textId="77777777" w:rsidR="00656E14" w:rsidRPr="00D9687E" w:rsidRDefault="00656E14" w:rsidP="00FF1F15">
      <w:pPr>
        <w:pStyle w:val="6112"/>
        <w:jc w:val="left"/>
        <w:rPr>
          <w:lang w:val="en-US"/>
        </w:rPr>
      </w:pPr>
      <w:r w:rsidRPr="009C3CA9">
        <w:rPr>
          <w:lang w:val="en-US"/>
        </w:rPr>
        <w:t xml:space="preserve">private </w:t>
      </w:r>
      <w:proofErr w:type="spellStart"/>
      <w:r w:rsidRPr="009C3CA9">
        <w:rPr>
          <w:lang w:val="en-US"/>
        </w:rPr>
        <w:t>UserTask</w:t>
      </w:r>
      <w:proofErr w:type="spellEnd"/>
      <w:r w:rsidRPr="009C3CA9">
        <w:rPr>
          <w:lang w:val="en-US"/>
        </w:rPr>
        <w:t xml:space="preserve"> </w:t>
      </w:r>
      <w:proofErr w:type="spellStart"/>
      <w:r w:rsidRPr="009C3CA9">
        <w:rPr>
          <w:lang w:val="en-US"/>
        </w:rPr>
        <w:t>buildUserTask</w:t>
      </w:r>
      <w:proofErr w:type="spellEnd"/>
      <w:r w:rsidRPr="009C3CA9">
        <w:rPr>
          <w:lang w:val="en-US"/>
        </w:rPr>
        <w:t xml:space="preserve">(Task task, </w:t>
      </w:r>
      <w:proofErr w:type="spellStart"/>
      <w:r w:rsidRPr="009C3CA9">
        <w:rPr>
          <w:lang w:val="en-US"/>
        </w:rPr>
        <w:t>GameUser</w:t>
      </w:r>
      <w:proofErr w:type="spellEnd"/>
      <w:r w:rsidRPr="009C3CA9">
        <w:rPr>
          <w:lang w:val="en-US"/>
        </w:rPr>
        <w:t xml:space="preserve"> user, </w:t>
      </w:r>
      <w:proofErr w:type="spellStart"/>
      <w:r w:rsidRPr="009C3CA9">
        <w:rPr>
          <w:lang w:val="en-US"/>
        </w:rPr>
        <w:t>GameSettings</w:t>
      </w:r>
      <w:proofErr w:type="spellEnd"/>
      <w:r w:rsidRPr="009C3CA9">
        <w:rPr>
          <w:lang w:val="en-US"/>
        </w:rPr>
        <w:t xml:space="preserve"> settings, </w:t>
      </w:r>
      <w:proofErr w:type="spellStart"/>
      <w:r w:rsidRPr="009C3CA9">
        <w:rPr>
          <w:lang w:val="en-US"/>
        </w:rPr>
        <w:t>LocalDate</w:t>
      </w:r>
      <w:proofErr w:type="spellEnd"/>
      <w:r w:rsidRPr="009C3CA9">
        <w:rPr>
          <w:lang w:val="en-US"/>
        </w:rPr>
        <w:t xml:space="preserve"> date) {</w:t>
      </w:r>
      <w:r w:rsidRPr="009C3CA9">
        <w:rPr>
          <w:lang w:val="en-US"/>
        </w:rPr>
        <w:br/>
        <w:t xml:space="preserve">    </w:t>
      </w:r>
      <w:proofErr w:type="spellStart"/>
      <w:r w:rsidRPr="009C3CA9">
        <w:rPr>
          <w:lang w:val="en-US"/>
        </w:rPr>
        <w:t>TaskDifficult</w:t>
      </w:r>
      <w:proofErr w:type="spellEnd"/>
      <w:r w:rsidRPr="009C3CA9">
        <w:rPr>
          <w:lang w:val="en-US"/>
        </w:rPr>
        <w:t xml:space="preserve"> difficulty = </w:t>
      </w:r>
      <w:proofErr w:type="spellStart"/>
      <w:r w:rsidRPr="009C3CA9">
        <w:rPr>
          <w:lang w:val="en-US"/>
        </w:rPr>
        <w:t>task.getDifficult</w:t>
      </w:r>
      <w:proofErr w:type="spellEnd"/>
      <w:r w:rsidRPr="009C3CA9">
        <w:rPr>
          <w:lang w:val="en-US"/>
        </w:rPr>
        <w:t>();</w:t>
      </w:r>
      <w:r w:rsidRPr="009C3CA9">
        <w:rPr>
          <w:lang w:val="en-US"/>
        </w:rPr>
        <w:br/>
        <w:t xml:space="preserve">    return </w:t>
      </w:r>
      <w:proofErr w:type="spellStart"/>
      <w:r w:rsidRPr="009C3CA9">
        <w:rPr>
          <w:lang w:val="en-US"/>
        </w:rPr>
        <w:t>UserTask.</w:t>
      </w:r>
      <w:r w:rsidRPr="009C3CA9">
        <w:rPr>
          <w:i/>
          <w:iCs/>
          <w:lang w:val="en-US"/>
        </w:rPr>
        <w:t>builder</w:t>
      </w:r>
      <w:proofErr w:type="spellEnd"/>
      <w:r w:rsidRPr="009C3CA9">
        <w:rPr>
          <w:lang w:val="en-US"/>
        </w:rPr>
        <w:t>()</w:t>
      </w:r>
      <w:r w:rsidRPr="009C3CA9">
        <w:rPr>
          <w:lang w:val="en-US"/>
        </w:rPr>
        <w:br/>
        <w:t xml:space="preserve">            .task(task)</w:t>
      </w:r>
      <w:r w:rsidRPr="009C3CA9">
        <w:rPr>
          <w:lang w:val="en-US"/>
        </w:rPr>
        <w:br/>
        <w:t xml:space="preserve">            .user(user)</w:t>
      </w:r>
      <w:r w:rsidRPr="009C3CA9">
        <w:rPr>
          <w:lang w:val="en-US"/>
        </w:rPr>
        <w:br/>
        <w:t xml:space="preserve">            .date(date)</w:t>
      </w:r>
      <w:r w:rsidRPr="009C3CA9">
        <w:rPr>
          <w:lang w:val="en-US"/>
        </w:rPr>
        <w:br/>
        <w:t xml:space="preserve">            .completionValue(rewardCalculationService.calculateCompletionValue(settings, </w:t>
      </w:r>
      <w:proofErr w:type="spellStart"/>
      <w:r w:rsidRPr="009C3CA9">
        <w:rPr>
          <w:lang w:val="en-US"/>
        </w:rPr>
        <w:t>difficulty.getCompleteConditionStartValue</w:t>
      </w:r>
      <w:proofErr w:type="spellEnd"/>
      <w:r w:rsidRPr="009C3CA9">
        <w:rPr>
          <w:lang w:val="en-US"/>
        </w:rPr>
        <w:t xml:space="preserve">(), </w:t>
      </w:r>
      <w:proofErr w:type="spellStart"/>
      <w:r w:rsidRPr="009C3CA9">
        <w:rPr>
          <w:lang w:val="en-US"/>
        </w:rPr>
        <w:t>user.getLevel</w:t>
      </w:r>
      <w:proofErr w:type="spellEnd"/>
      <w:r w:rsidRPr="009C3CA9">
        <w:rPr>
          <w:lang w:val="en-US"/>
        </w:rPr>
        <w:t>()))</w:t>
      </w:r>
      <w:r w:rsidRPr="009C3CA9">
        <w:rPr>
          <w:lang w:val="en-US"/>
        </w:rPr>
        <w:br/>
        <w:t xml:space="preserve">            .rewards(</w:t>
      </w:r>
      <w:proofErr w:type="spellStart"/>
      <w:r w:rsidRPr="009C3CA9">
        <w:rPr>
          <w:lang w:val="en-US"/>
        </w:rPr>
        <w:t>generateRewards</w:t>
      </w:r>
      <w:proofErr w:type="spellEnd"/>
      <w:r w:rsidRPr="009C3CA9">
        <w:rPr>
          <w:lang w:val="en-US"/>
        </w:rPr>
        <w:t>(settings, user, difficulty))</w:t>
      </w:r>
      <w:r w:rsidRPr="009C3CA9">
        <w:rPr>
          <w:lang w:val="en-US"/>
        </w:rPr>
        <w:br/>
        <w:t xml:space="preserve">            .build();</w:t>
      </w:r>
      <w:r w:rsidRPr="009C3CA9">
        <w:rPr>
          <w:lang w:val="en-US"/>
        </w:rPr>
        <w:br/>
        <w:t>}</w:t>
      </w:r>
    </w:p>
    <w:p w14:paraId="0AC80C6E" w14:textId="77777777" w:rsidR="00656E14" w:rsidRPr="00D9687E" w:rsidRDefault="00656E14" w:rsidP="00656E14">
      <w:pPr>
        <w:pStyle w:val="2"/>
        <w:ind w:firstLine="0"/>
        <w:rPr>
          <w:lang w:val="en-US"/>
        </w:rPr>
      </w:pPr>
    </w:p>
    <w:p w14:paraId="37918B96" w14:textId="77777777" w:rsidR="00656E14" w:rsidRDefault="00656E14" w:rsidP="00656E14">
      <w:pPr>
        <w:pStyle w:val="2"/>
      </w:pPr>
      <w:r>
        <w:t xml:space="preserve">Далее была создана механика достижений пользователя. </w:t>
      </w:r>
    </w:p>
    <w:p w14:paraId="436A38F4" w14:textId="77777777" w:rsidR="00656E14" w:rsidRDefault="00656E14" w:rsidP="00656E14">
      <w:pPr>
        <w:pStyle w:val="2"/>
        <w:ind w:firstLine="0"/>
      </w:pPr>
    </w:p>
    <w:p w14:paraId="746467A8" w14:textId="4AE98C8B" w:rsidR="00656E14" w:rsidRDefault="00656E14" w:rsidP="00FF1F15">
      <w:pPr>
        <w:pStyle w:val="6112"/>
        <w:jc w:val="left"/>
      </w:pPr>
      <w:r w:rsidRPr="005105E3">
        <w:rPr>
          <w:lang w:val="en-US"/>
        </w:rPr>
        <w:lastRenderedPageBreak/>
        <w:t>private List&lt;</w:t>
      </w:r>
      <w:proofErr w:type="spellStart"/>
      <w:r w:rsidRPr="005105E3">
        <w:rPr>
          <w:lang w:val="en-US"/>
        </w:rPr>
        <w:t>UserAchievement</w:t>
      </w:r>
      <w:proofErr w:type="spellEnd"/>
      <w:r w:rsidRPr="005105E3">
        <w:rPr>
          <w:lang w:val="en-US"/>
        </w:rPr>
        <w:t xml:space="preserve">&gt; </w:t>
      </w:r>
      <w:proofErr w:type="spellStart"/>
      <w:proofErr w:type="gramStart"/>
      <w:r w:rsidRPr="005105E3">
        <w:rPr>
          <w:lang w:val="en-US"/>
        </w:rPr>
        <w:t>generateUserAchievements</w:t>
      </w:r>
      <w:proofErr w:type="spellEnd"/>
      <w:r w:rsidRPr="005105E3">
        <w:rPr>
          <w:lang w:val="en-US"/>
        </w:rPr>
        <w:t>(</w:t>
      </w:r>
      <w:proofErr w:type="spellStart"/>
      <w:proofErr w:type="gramEnd"/>
      <w:r w:rsidRPr="005105E3">
        <w:rPr>
          <w:lang w:val="en-US"/>
        </w:rPr>
        <w:t>GameUser</w:t>
      </w:r>
      <w:proofErr w:type="spellEnd"/>
      <w:r w:rsidRPr="005105E3">
        <w:rPr>
          <w:lang w:val="en-US"/>
        </w:rPr>
        <w:t xml:space="preserve"> user) {</w:t>
      </w:r>
      <w:r w:rsidRPr="005105E3">
        <w:rPr>
          <w:lang w:val="en-US"/>
        </w:rPr>
        <w:br/>
        <w:t xml:space="preserve">    List&lt;</w:t>
      </w:r>
      <w:proofErr w:type="spellStart"/>
      <w:r w:rsidRPr="005105E3">
        <w:rPr>
          <w:lang w:val="en-US"/>
        </w:rPr>
        <w:t>UserAchievement</w:t>
      </w:r>
      <w:proofErr w:type="spellEnd"/>
      <w:r w:rsidRPr="005105E3">
        <w:rPr>
          <w:lang w:val="en-US"/>
        </w:rPr>
        <w:t xml:space="preserve">&gt; </w:t>
      </w:r>
      <w:proofErr w:type="spellStart"/>
      <w:r w:rsidRPr="005105E3">
        <w:rPr>
          <w:lang w:val="en-US"/>
        </w:rPr>
        <w:t>userAchievementList</w:t>
      </w:r>
      <w:proofErr w:type="spellEnd"/>
      <w:r w:rsidRPr="005105E3">
        <w:rPr>
          <w:lang w:val="en-US"/>
        </w:rPr>
        <w:t xml:space="preserve"> = new ArrayList&lt;</w:t>
      </w:r>
      <w:proofErr w:type="gramStart"/>
      <w:r w:rsidRPr="005105E3">
        <w:rPr>
          <w:lang w:val="en-US"/>
        </w:rPr>
        <w:t>&gt;(</w:t>
      </w:r>
      <w:proofErr w:type="gramEnd"/>
      <w:r w:rsidRPr="005105E3">
        <w:rPr>
          <w:lang w:val="en-US"/>
        </w:rPr>
        <w:t>);</w:t>
      </w:r>
      <w:r w:rsidRPr="005105E3">
        <w:rPr>
          <w:lang w:val="en-US"/>
        </w:rPr>
        <w:br/>
        <w:t xml:space="preserve">    </w:t>
      </w:r>
      <w:proofErr w:type="spellStart"/>
      <w:r w:rsidRPr="005105E3">
        <w:rPr>
          <w:lang w:val="en-US"/>
        </w:rPr>
        <w:t>achievementService.findAll</w:t>
      </w:r>
      <w:proofErr w:type="spellEnd"/>
      <w:r w:rsidRPr="005105E3">
        <w:rPr>
          <w:lang w:val="en-US"/>
        </w:rPr>
        <w:t>(</w:t>
      </w:r>
      <w:proofErr w:type="gramStart"/>
      <w:r w:rsidRPr="005105E3">
        <w:rPr>
          <w:lang w:val="en-US"/>
        </w:rPr>
        <w:t>).</w:t>
      </w:r>
      <w:proofErr w:type="spellStart"/>
      <w:r w:rsidRPr="005105E3">
        <w:rPr>
          <w:lang w:val="en-US"/>
        </w:rPr>
        <w:t>forEach</w:t>
      </w:r>
      <w:proofErr w:type="spellEnd"/>
      <w:proofErr w:type="gramEnd"/>
      <w:r w:rsidRPr="005105E3">
        <w:rPr>
          <w:lang w:val="en-US"/>
        </w:rPr>
        <w:t>(achievement -&gt;</w:t>
      </w:r>
      <w:r w:rsidRPr="005105E3">
        <w:rPr>
          <w:lang w:val="en-US"/>
        </w:rPr>
        <w:br/>
        <w:t xml:space="preserve">        </w:t>
      </w:r>
      <w:proofErr w:type="spellStart"/>
      <w:proofErr w:type="gramStart"/>
      <w:r w:rsidRPr="005105E3">
        <w:rPr>
          <w:lang w:val="en-US"/>
        </w:rPr>
        <w:t>userAchievementList.add</w:t>
      </w:r>
      <w:proofErr w:type="spellEnd"/>
      <w:r w:rsidRPr="005105E3">
        <w:rPr>
          <w:lang w:val="en-US"/>
        </w:rPr>
        <w:t>(</w:t>
      </w:r>
      <w:proofErr w:type="spellStart"/>
      <w:proofErr w:type="gramEnd"/>
      <w:r w:rsidRPr="005105E3">
        <w:rPr>
          <w:lang w:val="en-US"/>
        </w:rPr>
        <w:t>UserAchievement.</w:t>
      </w:r>
      <w:r w:rsidRPr="005105E3">
        <w:rPr>
          <w:i/>
          <w:iCs/>
          <w:lang w:val="en-US"/>
        </w:rPr>
        <w:t>builder</w:t>
      </w:r>
      <w:proofErr w:type="spellEnd"/>
      <w:r w:rsidRPr="005105E3">
        <w:rPr>
          <w:lang w:val="en-US"/>
        </w:rPr>
        <w:t>()</w:t>
      </w:r>
      <w:r w:rsidRPr="005105E3">
        <w:rPr>
          <w:lang w:val="en-US"/>
        </w:rPr>
        <w:br/>
        <w:t xml:space="preserve">               </w:t>
      </w:r>
      <w:proofErr w:type="gramStart"/>
      <w:r w:rsidRPr="005105E3">
        <w:rPr>
          <w:lang w:val="en-US"/>
        </w:rPr>
        <w:t xml:space="preserve">  .achievement</w:t>
      </w:r>
      <w:proofErr w:type="gramEnd"/>
      <w:r w:rsidRPr="005105E3">
        <w:rPr>
          <w:lang w:val="en-US"/>
        </w:rPr>
        <w:t>(achievement)</w:t>
      </w:r>
      <w:r w:rsidRPr="005105E3">
        <w:rPr>
          <w:lang w:val="en-US"/>
        </w:rPr>
        <w:br/>
        <w:t xml:space="preserve">                 .user(user)</w:t>
      </w:r>
      <w:r w:rsidRPr="005105E3">
        <w:rPr>
          <w:lang w:val="en-US"/>
        </w:rPr>
        <w:br/>
        <w:t xml:space="preserve">              </w:t>
      </w:r>
      <w:proofErr w:type="gramStart"/>
      <w:r w:rsidRPr="005105E3">
        <w:rPr>
          <w:lang w:val="en-US"/>
        </w:rPr>
        <w:t xml:space="preserve">  .build</w:t>
      </w:r>
      <w:proofErr w:type="gramEnd"/>
      <w:r w:rsidRPr="005105E3">
        <w:rPr>
          <w:lang w:val="en-US"/>
        </w:rPr>
        <w:t>())</w:t>
      </w:r>
      <w:r w:rsidRPr="005105E3">
        <w:rPr>
          <w:lang w:val="en-US"/>
        </w:rPr>
        <w:br/>
        <w:t xml:space="preserve">    );</w:t>
      </w:r>
      <w:r w:rsidRPr="005105E3">
        <w:rPr>
          <w:lang w:val="en-US"/>
        </w:rPr>
        <w:br/>
        <w:t xml:space="preserve">    return </w:t>
      </w:r>
      <w:proofErr w:type="spellStart"/>
      <w:r w:rsidRPr="005105E3">
        <w:rPr>
          <w:lang w:val="en-US"/>
        </w:rPr>
        <w:t>userAchievementList</w:t>
      </w:r>
      <w:proofErr w:type="spellEnd"/>
      <w:r w:rsidRPr="005105E3">
        <w:rPr>
          <w:lang w:val="en-US"/>
        </w:rPr>
        <w:t>;</w:t>
      </w:r>
      <w:r w:rsidRPr="005105E3">
        <w:rPr>
          <w:lang w:val="en-US"/>
        </w:rPr>
        <w:br/>
        <w:t>}</w:t>
      </w:r>
    </w:p>
    <w:p w14:paraId="2A7FB8E9" w14:textId="77777777" w:rsidR="00656E14" w:rsidRPr="00A379D3" w:rsidRDefault="00656E14" w:rsidP="00A379D3">
      <w:pPr>
        <w:pStyle w:val="2"/>
        <w:ind w:firstLine="0"/>
      </w:pPr>
    </w:p>
    <w:p w14:paraId="00298B99" w14:textId="77777777" w:rsidR="00656E14" w:rsidRDefault="00656E14" w:rsidP="00656E14">
      <w:pPr>
        <w:pStyle w:val="2"/>
      </w:pPr>
      <w:r>
        <w:t>Выше представлен код метода добавления достижений пользователя при создании пользователя в системе. В этом методе каждое достижение, существующее в системе, присваивается для пользователя</w:t>
      </w:r>
      <w:r w:rsidRPr="005105E3">
        <w:t xml:space="preserve">, </w:t>
      </w:r>
      <w:r>
        <w:t>чтобы он имел возможность увеличивать прогресс выполнения достижения. Также в рамках механики достижений пользователя был реализована механики прогресс специальной валюты (звезд) пользователя. Где за достижения очередного количества звезд</w:t>
      </w:r>
      <w:r w:rsidRPr="005105E3">
        <w:t>,</w:t>
      </w:r>
      <w:r>
        <w:t xml:space="preserve"> при выполнении достижения</w:t>
      </w:r>
      <w:r w:rsidRPr="005105E3">
        <w:t>,</w:t>
      </w:r>
      <w:r>
        <w:t xml:space="preserve"> пользователь может получить награду.</w:t>
      </w:r>
    </w:p>
    <w:p w14:paraId="54DD1531" w14:textId="77777777" w:rsidR="00656E14" w:rsidRDefault="00656E14" w:rsidP="00656E14">
      <w:pPr>
        <w:pStyle w:val="2"/>
      </w:pPr>
      <w:r>
        <w:t xml:space="preserve">Были созданы </w:t>
      </w:r>
      <w:r>
        <w:rPr>
          <w:lang w:val="en-US"/>
        </w:rPr>
        <w:t>endpoint</w:t>
      </w:r>
      <w:r w:rsidRPr="005105E3">
        <w:t>’</w:t>
      </w:r>
      <w:r>
        <w:t>ы</w:t>
      </w:r>
      <w:r w:rsidRPr="005105E3">
        <w:t xml:space="preserve"> </w:t>
      </w:r>
      <w:r>
        <w:t>статистики пользователя</w:t>
      </w:r>
      <w:r w:rsidRPr="005105E3">
        <w:t xml:space="preserve">, </w:t>
      </w:r>
      <w:r>
        <w:t xml:space="preserve">команд и </w:t>
      </w:r>
      <w:proofErr w:type="spellStart"/>
      <w:r>
        <w:t>лидерборд</w:t>
      </w:r>
      <w:proofErr w:type="spellEnd"/>
      <w:r>
        <w:t xml:space="preserve"> пользователей.</w:t>
      </w:r>
    </w:p>
    <w:p w14:paraId="0412CE53" w14:textId="77777777" w:rsidR="00656E14" w:rsidRDefault="00656E14" w:rsidP="00656E14">
      <w:pPr>
        <w:pStyle w:val="2"/>
        <w:ind w:firstLine="0"/>
      </w:pPr>
    </w:p>
    <w:p w14:paraId="4082E3E0" w14:textId="77777777" w:rsidR="00656E14" w:rsidRPr="00604310" w:rsidRDefault="00656E14" w:rsidP="00FF1F15">
      <w:pPr>
        <w:pStyle w:val="6112"/>
        <w:jc w:val="left"/>
        <w:rPr>
          <w:lang w:val="en-US"/>
        </w:rPr>
      </w:pPr>
      <w:r w:rsidRPr="005105E3">
        <w:rPr>
          <w:lang w:val="en-US"/>
        </w:rPr>
        <w:t>@GetMapping("/users/leaderboard")</w:t>
      </w:r>
      <w:r w:rsidRPr="005105E3">
        <w:rPr>
          <w:lang w:val="en-US"/>
        </w:rPr>
        <w:br/>
        <w:t xml:space="preserve">public </w:t>
      </w:r>
      <w:proofErr w:type="spellStart"/>
      <w:r w:rsidRPr="005105E3">
        <w:rPr>
          <w:lang w:val="en-US"/>
        </w:rPr>
        <w:t>ResponseEntity</w:t>
      </w:r>
      <w:proofErr w:type="spellEnd"/>
      <w:r w:rsidRPr="005105E3">
        <w:rPr>
          <w:lang w:val="en-US"/>
        </w:rPr>
        <w:t>&lt;</w:t>
      </w:r>
      <w:proofErr w:type="spellStart"/>
      <w:r w:rsidRPr="005105E3">
        <w:rPr>
          <w:lang w:val="en-US"/>
        </w:rPr>
        <w:t>UserLeaderboardDTO</w:t>
      </w:r>
      <w:proofErr w:type="spellEnd"/>
      <w:r w:rsidRPr="005105E3">
        <w:rPr>
          <w:lang w:val="en-US"/>
        </w:rPr>
        <w:t xml:space="preserve">&gt; </w:t>
      </w:r>
      <w:proofErr w:type="spellStart"/>
      <w:r w:rsidRPr="005105E3">
        <w:rPr>
          <w:lang w:val="en-US"/>
        </w:rPr>
        <w:t>getLeaderboard</w:t>
      </w:r>
      <w:proofErr w:type="spellEnd"/>
      <w:r w:rsidRPr="005105E3">
        <w:rPr>
          <w:lang w:val="en-US"/>
        </w:rPr>
        <w:t>(</w:t>
      </w:r>
      <w:r w:rsidRPr="005105E3">
        <w:rPr>
          <w:lang w:val="en-US"/>
        </w:rPr>
        <w:br/>
        <w:t xml:space="preserve">        @RequestParam(value = "</w:t>
      </w:r>
      <w:proofErr w:type="spellStart"/>
      <w:r w:rsidRPr="005105E3">
        <w:rPr>
          <w:lang w:val="en-US"/>
        </w:rPr>
        <w:t>rounds",required</w:t>
      </w:r>
      <w:proofErr w:type="spellEnd"/>
      <w:r w:rsidRPr="005105E3">
        <w:rPr>
          <w:lang w:val="en-US"/>
        </w:rPr>
        <w:t xml:space="preserve"> = </w:t>
      </w:r>
      <w:proofErr w:type="spellStart"/>
      <w:r w:rsidRPr="005105E3">
        <w:rPr>
          <w:lang w:val="en-US"/>
        </w:rPr>
        <w:t>false,defaultValue</w:t>
      </w:r>
      <w:proofErr w:type="spellEnd"/>
      <w:r w:rsidRPr="005105E3">
        <w:rPr>
          <w:lang w:val="en-US"/>
        </w:rPr>
        <w:t xml:space="preserve"> = "") List&lt;Integer&gt; rounds,</w:t>
      </w:r>
      <w:r w:rsidRPr="005105E3">
        <w:rPr>
          <w:lang w:val="en-US"/>
        </w:rPr>
        <w:br/>
        <w:t xml:space="preserve">        @RequestParam(value = "</w:t>
      </w:r>
      <w:proofErr w:type="spellStart"/>
      <w:r w:rsidRPr="005105E3">
        <w:rPr>
          <w:lang w:val="en-US"/>
        </w:rPr>
        <w:t>cities",required</w:t>
      </w:r>
      <w:proofErr w:type="spellEnd"/>
      <w:r w:rsidRPr="005105E3">
        <w:rPr>
          <w:lang w:val="en-US"/>
        </w:rPr>
        <w:t xml:space="preserve"> = </w:t>
      </w:r>
      <w:proofErr w:type="spellStart"/>
      <w:r w:rsidRPr="005105E3">
        <w:rPr>
          <w:lang w:val="en-US"/>
        </w:rPr>
        <w:t>false,defaultValue</w:t>
      </w:r>
      <w:proofErr w:type="spellEnd"/>
      <w:r w:rsidRPr="005105E3">
        <w:rPr>
          <w:lang w:val="en-US"/>
        </w:rPr>
        <w:t xml:space="preserve"> = "") List&lt;Integer&gt; cities,</w:t>
      </w:r>
      <w:r w:rsidRPr="005105E3">
        <w:rPr>
          <w:lang w:val="en-US"/>
        </w:rPr>
        <w:br/>
        <w:t xml:space="preserve">        @RequestParam(value = "</w:t>
      </w:r>
      <w:proofErr w:type="spellStart"/>
      <w:r w:rsidRPr="005105E3">
        <w:rPr>
          <w:lang w:val="en-US"/>
        </w:rPr>
        <w:t>users",required</w:t>
      </w:r>
      <w:proofErr w:type="spellEnd"/>
      <w:r w:rsidRPr="005105E3">
        <w:rPr>
          <w:lang w:val="en-US"/>
        </w:rPr>
        <w:t xml:space="preserve"> = </w:t>
      </w:r>
      <w:proofErr w:type="spellStart"/>
      <w:r w:rsidRPr="005105E3">
        <w:rPr>
          <w:lang w:val="en-US"/>
        </w:rPr>
        <w:t>false,defaultValue</w:t>
      </w:r>
      <w:proofErr w:type="spellEnd"/>
      <w:r w:rsidRPr="005105E3">
        <w:rPr>
          <w:lang w:val="en-US"/>
        </w:rPr>
        <w:t xml:space="preserve"> = "") List&lt;Integer&gt; users,</w:t>
      </w:r>
      <w:r w:rsidRPr="005105E3">
        <w:rPr>
          <w:lang w:val="en-US"/>
        </w:rPr>
        <w:br/>
        <w:t xml:space="preserve">        @RequestParam("limit") @Schema(description = "min 0, max </w:t>
      </w:r>
      <w:r w:rsidRPr="005105E3">
        <w:rPr>
          <w:lang w:val="en-US"/>
        </w:rPr>
        <w:lastRenderedPageBreak/>
        <w:t>100") Integer limit) {</w:t>
      </w:r>
      <w:r w:rsidRPr="005105E3">
        <w:rPr>
          <w:lang w:val="en-US"/>
        </w:rPr>
        <w:br/>
        <w:t xml:space="preserve">    List&lt;</w:t>
      </w:r>
      <w:proofErr w:type="spellStart"/>
      <w:r w:rsidRPr="005105E3">
        <w:rPr>
          <w:lang w:val="en-US"/>
        </w:rPr>
        <w:t>GameUser</w:t>
      </w:r>
      <w:proofErr w:type="spellEnd"/>
      <w:r w:rsidRPr="005105E3">
        <w:rPr>
          <w:lang w:val="en-US"/>
        </w:rPr>
        <w:t xml:space="preserve">&gt; </w:t>
      </w:r>
      <w:proofErr w:type="spellStart"/>
      <w:r w:rsidRPr="005105E3">
        <w:rPr>
          <w:lang w:val="en-US"/>
        </w:rPr>
        <w:t>topUsers</w:t>
      </w:r>
      <w:proofErr w:type="spellEnd"/>
      <w:r w:rsidRPr="005105E3">
        <w:rPr>
          <w:lang w:val="en-US"/>
        </w:rPr>
        <w:t xml:space="preserve"> = </w:t>
      </w:r>
      <w:proofErr w:type="spellStart"/>
      <w:r w:rsidRPr="005105E3">
        <w:rPr>
          <w:lang w:val="en-US"/>
        </w:rPr>
        <w:t>userService.getTopUsersByChunks</w:t>
      </w:r>
      <w:proofErr w:type="spellEnd"/>
      <w:r w:rsidRPr="005105E3">
        <w:rPr>
          <w:lang w:val="en-US"/>
        </w:rPr>
        <w:t>(</w:t>
      </w:r>
      <w:r w:rsidRPr="005105E3">
        <w:rPr>
          <w:lang w:val="en-US"/>
        </w:rPr>
        <w:br/>
        <w:t xml:space="preserve">            </w:t>
      </w:r>
      <w:proofErr w:type="spellStart"/>
      <w:r w:rsidRPr="005105E3">
        <w:rPr>
          <w:lang w:val="en-US"/>
        </w:rPr>
        <w:t>rounds.stream</w:t>
      </w:r>
      <w:proofErr w:type="spellEnd"/>
      <w:r w:rsidRPr="005105E3">
        <w:rPr>
          <w:lang w:val="en-US"/>
        </w:rPr>
        <w:t>().map(</w:t>
      </w:r>
      <w:proofErr w:type="spellStart"/>
      <w:r w:rsidRPr="005105E3">
        <w:rPr>
          <w:lang w:val="en-US"/>
        </w:rPr>
        <w:t>roundService</w:t>
      </w:r>
      <w:proofErr w:type="spellEnd"/>
      <w:r w:rsidRPr="005105E3">
        <w:rPr>
          <w:lang w:val="en-US"/>
        </w:rPr>
        <w:t>::</w:t>
      </w:r>
      <w:proofErr w:type="spellStart"/>
      <w:r w:rsidRPr="005105E3">
        <w:rPr>
          <w:lang w:val="en-US"/>
        </w:rPr>
        <w:t>getRoundById</w:t>
      </w:r>
      <w:proofErr w:type="spellEnd"/>
      <w:r w:rsidRPr="005105E3">
        <w:rPr>
          <w:lang w:val="en-US"/>
        </w:rPr>
        <w:t>).</w:t>
      </w:r>
      <w:proofErr w:type="spellStart"/>
      <w:r w:rsidRPr="005105E3">
        <w:rPr>
          <w:lang w:val="en-US"/>
        </w:rPr>
        <w:t>toList</w:t>
      </w:r>
      <w:proofErr w:type="spellEnd"/>
      <w:r w:rsidRPr="005105E3">
        <w:rPr>
          <w:lang w:val="en-US"/>
        </w:rPr>
        <w:t>(),</w:t>
      </w:r>
      <w:r w:rsidRPr="005105E3">
        <w:rPr>
          <w:lang w:val="en-US"/>
        </w:rPr>
        <w:br/>
        <w:t xml:space="preserve">            </w:t>
      </w:r>
      <w:proofErr w:type="spellStart"/>
      <w:r w:rsidRPr="005105E3">
        <w:rPr>
          <w:lang w:val="en-US"/>
        </w:rPr>
        <w:t>users.stream</w:t>
      </w:r>
      <w:proofErr w:type="spellEnd"/>
      <w:r w:rsidRPr="005105E3">
        <w:rPr>
          <w:lang w:val="en-US"/>
        </w:rPr>
        <w:t>().map(</w:t>
      </w:r>
      <w:proofErr w:type="spellStart"/>
      <w:r w:rsidRPr="005105E3">
        <w:rPr>
          <w:lang w:val="en-US"/>
        </w:rPr>
        <w:t>userService</w:t>
      </w:r>
      <w:proofErr w:type="spellEnd"/>
      <w:r w:rsidRPr="005105E3">
        <w:rPr>
          <w:lang w:val="en-US"/>
        </w:rPr>
        <w:t>::</w:t>
      </w:r>
      <w:proofErr w:type="spellStart"/>
      <w:r w:rsidRPr="005105E3">
        <w:rPr>
          <w:lang w:val="en-US"/>
        </w:rPr>
        <w:t>findById</w:t>
      </w:r>
      <w:proofErr w:type="spellEnd"/>
      <w:r w:rsidRPr="005105E3">
        <w:rPr>
          <w:lang w:val="en-US"/>
        </w:rPr>
        <w:t>).</w:t>
      </w:r>
      <w:proofErr w:type="spellStart"/>
      <w:r w:rsidRPr="005105E3">
        <w:rPr>
          <w:lang w:val="en-US"/>
        </w:rPr>
        <w:t>toList</w:t>
      </w:r>
      <w:proofErr w:type="spellEnd"/>
      <w:r w:rsidRPr="005105E3">
        <w:rPr>
          <w:lang w:val="en-US"/>
        </w:rPr>
        <w:t>(),</w:t>
      </w:r>
      <w:r w:rsidRPr="005105E3">
        <w:rPr>
          <w:lang w:val="en-US"/>
        </w:rPr>
        <w:br/>
        <w:t xml:space="preserve">            limit, false);</w:t>
      </w:r>
      <w:r w:rsidRPr="005105E3">
        <w:rPr>
          <w:lang w:val="en-US"/>
        </w:rPr>
        <w:br/>
        <w:t xml:space="preserve">    List&lt;City&gt; </w:t>
      </w:r>
      <w:proofErr w:type="spellStart"/>
      <w:r w:rsidRPr="005105E3">
        <w:rPr>
          <w:lang w:val="en-US"/>
        </w:rPr>
        <w:t>citiesList</w:t>
      </w:r>
      <w:proofErr w:type="spellEnd"/>
      <w:r w:rsidRPr="005105E3">
        <w:rPr>
          <w:lang w:val="en-US"/>
        </w:rPr>
        <w:t xml:space="preserve"> = </w:t>
      </w:r>
      <w:proofErr w:type="spellStart"/>
      <w:r w:rsidRPr="005105E3">
        <w:rPr>
          <w:lang w:val="en-US"/>
        </w:rPr>
        <w:t>cities.stream</w:t>
      </w:r>
      <w:proofErr w:type="spellEnd"/>
      <w:r w:rsidRPr="005105E3">
        <w:rPr>
          <w:lang w:val="en-US"/>
        </w:rPr>
        <w:t>().map(</w:t>
      </w:r>
      <w:proofErr w:type="spellStart"/>
      <w:r w:rsidRPr="005105E3">
        <w:rPr>
          <w:lang w:val="en-US"/>
        </w:rPr>
        <w:t>cityService</w:t>
      </w:r>
      <w:proofErr w:type="spellEnd"/>
      <w:r w:rsidRPr="005105E3">
        <w:rPr>
          <w:lang w:val="en-US"/>
        </w:rPr>
        <w:t>::</w:t>
      </w:r>
      <w:proofErr w:type="spellStart"/>
      <w:r w:rsidRPr="005105E3">
        <w:rPr>
          <w:lang w:val="en-US"/>
        </w:rPr>
        <w:t>findById</w:t>
      </w:r>
      <w:proofErr w:type="spellEnd"/>
      <w:r w:rsidRPr="005105E3">
        <w:rPr>
          <w:lang w:val="en-US"/>
        </w:rPr>
        <w:t>).</w:t>
      </w:r>
      <w:proofErr w:type="spellStart"/>
      <w:r w:rsidRPr="005105E3">
        <w:rPr>
          <w:lang w:val="en-US"/>
        </w:rPr>
        <w:t>toList</w:t>
      </w:r>
      <w:proofErr w:type="spellEnd"/>
      <w:r w:rsidRPr="005105E3">
        <w:rPr>
          <w:lang w:val="en-US"/>
        </w:rPr>
        <w:t>();</w:t>
      </w:r>
      <w:r w:rsidRPr="005105E3">
        <w:rPr>
          <w:lang w:val="en-US"/>
        </w:rPr>
        <w:br/>
        <w:t xml:space="preserve">    return ResponseEntity.</w:t>
      </w:r>
      <w:r w:rsidRPr="005105E3">
        <w:rPr>
          <w:i/>
          <w:iCs/>
          <w:lang w:val="en-US"/>
        </w:rPr>
        <w:t>ok</w:t>
      </w:r>
      <w:r w:rsidRPr="005105E3">
        <w:rPr>
          <w:lang w:val="en-US"/>
        </w:rPr>
        <w:t>(userLeaderboardDTOMapper.apply(topUsers,citiesList));</w:t>
      </w:r>
      <w:r w:rsidRPr="005105E3">
        <w:rPr>
          <w:lang w:val="en-US"/>
        </w:rPr>
        <w:br/>
        <w:t>}</w:t>
      </w:r>
    </w:p>
    <w:p w14:paraId="786CDFE3" w14:textId="77777777" w:rsidR="00656E14" w:rsidRPr="00A379D3" w:rsidRDefault="00656E14" w:rsidP="00A379D3">
      <w:pPr>
        <w:pStyle w:val="2"/>
        <w:ind w:firstLine="0"/>
      </w:pPr>
    </w:p>
    <w:p w14:paraId="7740DC6A" w14:textId="77777777" w:rsidR="00656E14" w:rsidRDefault="00656E14" w:rsidP="00656E14">
      <w:pPr>
        <w:pStyle w:val="2"/>
      </w:pPr>
      <w:r>
        <w:t xml:space="preserve">Выше представлен код метода </w:t>
      </w:r>
      <w:r>
        <w:rPr>
          <w:lang w:val="en-US"/>
        </w:rPr>
        <w:t>endpoint</w:t>
      </w:r>
      <w:r w:rsidRPr="00B028BF">
        <w:t>’</w:t>
      </w:r>
      <w:r>
        <w:t>а</w:t>
      </w:r>
      <w:r w:rsidRPr="00B028BF">
        <w:t xml:space="preserve"> </w:t>
      </w:r>
      <w:r>
        <w:t xml:space="preserve">получения таблицы пользователей-лидеров на сервере. </w:t>
      </w:r>
    </w:p>
    <w:p w14:paraId="03D60DAA" w14:textId="60820684" w:rsidR="00656E14" w:rsidRPr="002840EB" w:rsidRDefault="00656E14" w:rsidP="00656E14">
      <w:pPr>
        <w:pStyle w:val="2"/>
      </w:pPr>
      <w:r>
        <w:t xml:space="preserve">В параметрах запроса к </w:t>
      </w:r>
      <w:r>
        <w:rPr>
          <w:lang w:val="en-US"/>
        </w:rPr>
        <w:t>endpoint</w:t>
      </w:r>
      <w:r w:rsidRPr="002840EB">
        <w:t>’</w:t>
      </w:r>
      <w:r>
        <w:t>у</w:t>
      </w:r>
      <w:r w:rsidRPr="002840EB">
        <w:t xml:space="preserve"> </w:t>
      </w:r>
      <w:r>
        <w:t>можно указать необязательные поля</w:t>
      </w:r>
      <w:r w:rsidRPr="002840EB">
        <w:t>:</w:t>
      </w:r>
    </w:p>
    <w:p w14:paraId="45D6F286" w14:textId="77777777" w:rsidR="00656E14" w:rsidRDefault="00656E14" w:rsidP="00656E14">
      <w:pPr>
        <w:pStyle w:val="53"/>
      </w:pPr>
      <w:r>
        <w:t>«</w:t>
      </w:r>
      <w:r>
        <w:rPr>
          <w:lang w:val="en-US"/>
        </w:rPr>
        <w:t>rounds</w:t>
      </w:r>
      <w:r>
        <w:t>»</w:t>
      </w:r>
      <w:r w:rsidRPr="00B028BF">
        <w:t xml:space="preserve"> </w:t>
      </w:r>
      <w:r>
        <w:t>– список из идентификаторов раундов</w:t>
      </w:r>
      <w:r w:rsidRPr="00B028BF">
        <w:t xml:space="preserve"> </w:t>
      </w:r>
      <w:r>
        <w:t>системы</w:t>
      </w:r>
      <w:r w:rsidRPr="00B028BF">
        <w:t>;</w:t>
      </w:r>
    </w:p>
    <w:p w14:paraId="6222C842" w14:textId="77777777" w:rsidR="00656E14" w:rsidRDefault="00656E14" w:rsidP="00656E14">
      <w:pPr>
        <w:pStyle w:val="53"/>
      </w:pPr>
      <w:r>
        <w:t>«</w:t>
      </w:r>
      <w:r>
        <w:rPr>
          <w:lang w:val="en-US"/>
        </w:rPr>
        <w:t>cities</w:t>
      </w:r>
      <w:r>
        <w:t>»</w:t>
      </w:r>
      <w:r w:rsidRPr="00B028BF">
        <w:t xml:space="preserve"> </w:t>
      </w:r>
      <w:r>
        <w:t>– список из идентификаторов городов системы</w:t>
      </w:r>
      <w:r w:rsidRPr="00B028BF">
        <w:t>;</w:t>
      </w:r>
    </w:p>
    <w:p w14:paraId="6B69740D" w14:textId="77777777" w:rsidR="00656E14" w:rsidRPr="00B028BF" w:rsidRDefault="00656E14" w:rsidP="00656E14">
      <w:pPr>
        <w:pStyle w:val="53"/>
      </w:pPr>
      <w:r>
        <w:t>«</w:t>
      </w:r>
      <w:r>
        <w:rPr>
          <w:lang w:val="en-US"/>
        </w:rPr>
        <w:t>users</w:t>
      </w:r>
      <w:r>
        <w:t>»</w:t>
      </w:r>
      <w:r w:rsidRPr="00FA7DB0">
        <w:t xml:space="preserve"> </w:t>
      </w:r>
      <w:r>
        <w:t>–</w:t>
      </w:r>
      <w:r w:rsidRPr="00B028BF">
        <w:t xml:space="preserve"> </w:t>
      </w:r>
      <w:r>
        <w:t>список из идентификаторов</w:t>
      </w:r>
      <w:r w:rsidRPr="00B028BF">
        <w:t xml:space="preserve"> </w:t>
      </w:r>
      <w:r>
        <w:t>пользователей системы</w:t>
      </w:r>
      <w:r w:rsidRPr="00B028BF">
        <w:t>;</w:t>
      </w:r>
    </w:p>
    <w:p w14:paraId="4795FC07" w14:textId="77777777" w:rsidR="00656E14" w:rsidRDefault="00656E14" w:rsidP="00656E14">
      <w:pPr>
        <w:pStyle w:val="53"/>
      </w:pPr>
      <w:r>
        <w:t>«</w:t>
      </w:r>
      <w:r>
        <w:rPr>
          <w:lang w:val="en-US"/>
        </w:rPr>
        <w:t>limit</w:t>
      </w:r>
      <w:r>
        <w:t>»</w:t>
      </w:r>
      <w:r w:rsidRPr="00FA7DB0">
        <w:t xml:space="preserve"> </w:t>
      </w:r>
      <w:r>
        <w:t>–</w:t>
      </w:r>
      <w:r w:rsidRPr="00FA7DB0">
        <w:t xml:space="preserve"> </w:t>
      </w:r>
      <w:r>
        <w:t>число</w:t>
      </w:r>
      <w:r w:rsidRPr="00B028BF">
        <w:t xml:space="preserve">, </w:t>
      </w:r>
      <w:r>
        <w:t>обозначающее ограничение в количестве пользователей-лидеров в ответе.</w:t>
      </w:r>
    </w:p>
    <w:p w14:paraId="5FF26232" w14:textId="77777777" w:rsidR="00656E14" w:rsidRPr="00D9687E" w:rsidRDefault="00656E14" w:rsidP="00656E14">
      <w:pPr>
        <w:pStyle w:val="2"/>
      </w:pPr>
      <w:r>
        <w:t>Далее с помощью метода «</w:t>
      </w:r>
      <w:proofErr w:type="spellStart"/>
      <w:r w:rsidRPr="005105E3">
        <w:rPr>
          <w:lang w:val="en-US"/>
        </w:rPr>
        <w:t>getTopUsersByChunks</w:t>
      </w:r>
      <w:proofErr w:type="spellEnd"/>
      <w:r>
        <w:t>» сервиса «</w:t>
      </w:r>
      <w:proofErr w:type="spellStart"/>
      <w:r w:rsidRPr="005105E3">
        <w:rPr>
          <w:lang w:val="en-US"/>
        </w:rPr>
        <w:t>userService</w:t>
      </w:r>
      <w:proofErr w:type="spellEnd"/>
      <w:r>
        <w:t>»</w:t>
      </w:r>
      <w:r w:rsidRPr="00B028BF">
        <w:t xml:space="preserve"> </w:t>
      </w:r>
      <w:r>
        <w:t>получается список из пользователей, отсортированный по количество захваченных клеток. Потом валидируется список городов. Наконец</w:t>
      </w:r>
      <w:r w:rsidRPr="00AB3886">
        <w:t>,</w:t>
      </w:r>
      <w:r>
        <w:t xml:space="preserve"> этот список пользователей преобразуется в таблицу пользователей-лидеров и возвращается в ответе.</w:t>
      </w:r>
    </w:p>
    <w:p w14:paraId="70AE0735" w14:textId="77777777" w:rsidR="00656E14" w:rsidRPr="004653D8" w:rsidRDefault="00656E14" w:rsidP="004653D8">
      <w:pPr>
        <w:pStyle w:val="2"/>
      </w:pPr>
      <w:r w:rsidRPr="004653D8">
        <w:t xml:space="preserve">В начале семестра уже был разработан базовый функционал серверной части проекта: система раундов, механика захвата клеток, работа с веб-сокетами и прочее. В данном семестре была проведена работа по оптимизации обработки клеток, были созданы механики ежедневных заданий, достижений, награждения пользователя по результатам раунда, была добавлена </w:t>
      </w:r>
      <w:r w:rsidRPr="004653D8">
        <w:lastRenderedPageBreak/>
        <w:t>дополнительная статистика. Таким образом, к базовому функционалу добавились механики, развивающие и дополняющие концепцию проекта.</w:t>
      </w:r>
    </w:p>
    <w:p w14:paraId="1DF21B39" w14:textId="77777777" w:rsidR="00656E14" w:rsidRDefault="00656E14" w:rsidP="00A379D3">
      <w:pPr>
        <w:pStyle w:val="2"/>
        <w:ind w:firstLine="0"/>
        <w:rPr>
          <w:lang w:eastAsia="en-US"/>
        </w:rPr>
      </w:pPr>
    </w:p>
    <w:p w14:paraId="2F819BFB" w14:textId="26B34BE7" w:rsidR="006E6A38" w:rsidRDefault="006E6A38" w:rsidP="006E6A38">
      <w:pPr>
        <w:pStyle w:val="14"/>
      </w:pPr>
      <w:bookmarkStart w:id="27" w:name="_Toc199221159"/>
      <w:r>
        <w:t xml:space="preserve">Геймдизайнер: </w:t>
      </w:r>
      <w:proofErr w:type="spellStart"/>
      <w:r>
        <w:t>Ватлин</w:t>
      </w:r>
      <w:proofErr w:type="spellEnd"/>
      <w:r>
        <w:t xml:space="preserve"> Алексей Юрьевич РИ-320946</w:t>
      </w:r>
      <w:bookmarkEnd w:id="27"/>
    </w:p>
    <w:p w14:paraId="53828CEA" w14:textId="77777777" w:rsidR="004653D8" w:rsidRDefault="004653D8" w:rsidP="00A379D3">
      <w:pPr>
        <w:pStyle w:val="2"/>
        <w:ind w:firstLine="0"/>
        <w:rPr>
          <w:lang w:eastAsia="en-US"/>
        </w:rPr>
      </w:pPr>
    </w:p>
    <w:p w14:paraId="7EEF34E3" w14:textId="77777777" w:rsidR="004653D8" w:rsidRDefault="004653D8" w:rsidP="004653D8">
      <w:pPr>
        <w:pStyle w:val="2"/>
      </w:pPr>
      <w:r>
        <w:t>Были проведены расчеты влияния уровня пассивной способности «площадь покраски» на число зарабатываемых монет.</w:t>
      </w:r>
    </w:p>
    <w:p w14:paraId="24E2EFBD" w14:textId="4DBF0AB8" w:rsidR="004653D8" w:rsidRDefault="004653D8" w:rsidP="004653D8">
      <w:pPr>
        <w:pStyle w:val="2"/>
      </w:pPr>
      <w:r>
        <w:t>Исходя из графического представления изменения навыка по уровням и обычного передвижения пользователя были получены следующие данные (</w:t>
      </w:r>
      <w:r w:rsidRPr="005067B6">
        <w:t>рисунок</w:t>
      </w:r>
      <w:r>
        <w:t xml:space="preserve"> </w:t>
      </w:r>
      <w:r w:rsidR="00F14BC6">
        <w:t>26</w:t>
      </w:r>
      <w:r>
        <w:t>).</w:t>
      </w:r>
    </w:p>
    <w:p w14:paraId="7C54C21D" w14:textId="77777777" w:rsidR="00A87D08" w:rsidRDefault="00A87D08" w:rsidP="00A87D08">
      <w:pPr>
        <w:pStyle w:val="2"/>
        <w:ind w:firstLine="0"/>
      </w:pPr>
    </w:p>
    <w:p w14:paraId="236769DE" w14:textId="77777777" w:rsidR="004653D8" w:rsidRDefault="004653D8" w:rsidP="004653D8">
      <w:pPr>
        <w:pStyle w:val="4"/>
        <w:rPr>
          <w:noProof/>
        </w:rPr>
      </w:pPr>
      <w:r w:rsidRPr="004653D8">
        <w:rPr>
          <w:noProof/>
        </w:rPr>
        <w:t xml:space="preserve"> </w:t>
      </w:r>
      <w:r>
        <w:rPr>
          <w:noProof/>
        </w:rPr>
        <w:drawing>
          <wp:inline distT="0" distB="0" distL="0" distR="0" wp14:anchorId="430D257B" wp14:editId="6A63B0E7">
            <wp:extent cx="4466842" cy="4752975"/>
            <wp:effectExtent l="0" t="0" r="0" b="0"/>
            <wp:docPr id="285156577" name="Рисунок 1" descr="A grid of green and white hexag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56577" name="Рисунок 1" descr="A grid of green and white hexagons&#10;&#10;AI-generated content may be incorrect."/>
                    <pic:cNvPicPr/>
                  </pic:nvPicPr>
                  <pic:blipFill>
                    <a:blip r:embed="rId33"/>
                    <a:stretch>
                      <a:fillRect/>
                    </a:stretch>
                  </pic:blipFill>
                  <pic:spPr>
                    <a:xfrm>
                      <a:off x="0" y="0"/>
                      <a:ext cx="4466842" cy="4752975"/>
                    </a:xfrm>
                    <a:prstGeom prst="rect">
                      <a:avLst/>
                    </a:prstGeom>
                  </pic:spPr>
                </pic:pic>
              </a:graphicData>
            </a:graphic>
          </wp:inline>
        </w:drawing>
      </w:r>
    </w:p>
    <w:p w14:paraId="04FD8BF2" w14:textId="33CAA7F7" w:rsidR="004653D8" w:rsidRDefault="004653D8" w:rsidP="004653D8">
      <w:pPr>
        <w:pStyle w:val="41"/>
      </w:pPr>
      <w:r>
        <w:t>Увеличение заработка пользователя от уровня навыка «площади покраски»</w:t>
      </w:r>
    </w:p>
    <w:p w14:paraId="4253C7C6" w14:textId="77777777" w:rsidR="004653D8" w:rsidRPr="004653D8" w:rsidRDefault="004653D8" w:rsidP="004653D8">
      <w:pPr>
        <w:pStyle w:val="2"/>
        <w:ind w:firstLine="0"/>
      </w:pPr>
    </w:p>
    <w:p w14:paraId="0FA1A22A" w14:textId="77777777" w:rsidR="004653D8" w:rsidRPr="004653D8" w:rsidRDefault="004653D8" w:rsidP="004653D8">
      <w:pPr>
        <w:pStyle w:val="2"/>
      </w:pPr>
      <w:r w:rsidRPr="004653D8">
        <w:lastRenderedPageBreak/>
        <w:t>Исходя из среднестатистических данных были произведены расчеты ежедневного заработка игрока (как в монетах, так и в опыте).</w:t>
      </w:r>
    </w:p>
    <w:p w14:paraId="46D6E120" w14:textId="77777777" w:rsidR="004653D8" w:rsidRPr="004653D8" w:rsidRDefault="004653D8" w:rsidP="004653D8">
      <w:pPr>
        <w:pStyle w:val="2"/>
      </w:pPr>
      <w:r w:rsidRPr="004653D8">
        <w:t>На основе этой информации была подобрана формула для подсчета опыта необходимого для достижения следующего уровня игроком.</w:t>
      </w:r>
    </w:p>
    <w:p w14:paraId="3C87677C" w14:textId="77777777" w:rsidR="004653D8" w:rsidRDefault="004653D8" w:rsidP="004653D8">
      <w:pPr>
        <w:pStyle w:val="2"/>
        <w:rPr>
          <w:lang w:val="en-US"/>
        </w:rPr>
      </w:pPr>
      <w:r w:rsidRPr="004653D8">
        <w:t>Формула (1) для расчета опыта для следующего уровня</w:t>
      </w:r>
    </w:p>
    <w:p w14:paraId="28E5D867" w14:textId="77777777" w:rsidR="00812DF2" w:rsidRPr="00812DF2" w:rsidRDefault="00812DF2" w:rsidP="00812DF2">
      <w:pPr>
        <w:pStyle w:val="2"/>
        <w:ind w:firstLine="0"/>
        <w:rPr>
          <w:lang w:val="en-US"/>
        </w:rPr>
      </w:pPr>
    </w:p>
    <w:p w14:paraId="3199D83D" w14:textId="77777777" w:rsidR="004653D8" w:rsidRDefault="004653D8" w:rsidP="004653D8">
      <w:pPr>
        <w:pStyle w:val="2"/>
        <w:jc w:val="right"/>
        <w:rPr>
          <w:lang w:val="en-US"/>
        </w:rPr>
      </w:pPr>
      <m:oMath>
        <m:r>
          <m:rPr>
            <m:sty m:val="p"/>
          </m:rPr>
          <w:rPr>
            <w:rFonts w:ascii="Cambria Math" w:hAnsi="Cambria Math"/>
            <w:lang w:val="en-US"/>
          </w:rPr>
          <m:t>x</m:t>
        </m:r>
        <m:r>
          <m:rPr>
            <m:sty m:val="p"/>
          </m:rPr>
          <w:rPr>
            <w:rFonts w:ascii="Cambria Math" w:hAnsi="Cambria Math"/>
          </w:rPr>
          <m:t xml:space="preserve"> = A ×(1+</m:t>
        </m:r>
        <m:r>
          <m:rPr>
            <m:sty m:val="p"/>
          </m:rPr>
          <w:rPr>
            <w:rFonts w:ascii="Cambria Math" w:hAnsi="Cambria Math"/>
            <w:lang w:val="en-US"/>
          </w:rPr>
          <m:t>B</m:t>
        </m:r>
        <m:r>
          <m:rPr>
            <m:sty m:val="p"/>
          </m:rPr>
          <w:rPr>
            <w:rFonts w:ascii="Cambria Math" w:hAnsi="Cambria Math"/>
          </w:rPr>
          <m:t>),</m:t>
        </m:r>
      </m:oMath>
      <w:r w:rsidRPr="00D544F0">
        <w:t xml:space="preserve">                                                 (1)</w:t>
      </w:r>
    </w:p>
    <w:p w14:paraId="5E9F4062" w14:textId="77777777" w:rsidR="00812DF2" w:rsidRPr="00812DF2" w:rsidRDefault="00812DF2" w:rsidP="00812DF2">
      <w:pPr>
        <w:pStyle w:val="2"/>
        <w:ind w:firstLine="0"/>
      </w:pPr>
    </w:p>
    <w:p w14:paraId="76096DFB" w14:textId="62D3419A" w:rsidR="004653D8" w:rsidRPr="00812DF2" w:rsidRDefault="004653D8" w:rsidP="004653D8">
      <w:pPr>
        <w:pStyle w:val="2"/>
      </w:pPr>
      <w:r w:rsidRPr="004653D8">
        <w:t>где x – опыт, необходимый для достижения следующего уровня</w:t>
      </w:r>
      <w:r w:rsidR="00812DF2" w:rsidRPr="00812DF2">
        <w:t>;</w:t>
      </w:r>
    </w:p>
    <w:p w14:paraId="62CD1D82" w14:textId="376F7F2B" w:rsidR="004653D8" w:rsidRPr="00812DF2" w:rsidRDefault="004653D8" w:rsidP="004653D8">
      <w:pPr>
        <w:pStyle w:val="2"/>
      </w:pPr>
      <w:r w:rsidRPr="004653D8">
        <w:t>A – опыт необходимый для достижения предыдущего уровня</w:t>
      </w:r>
      <w:r w:rsidR="00812DF2" w:rsidRPr="00812DF2">
        <w:t>;</w:t>
      </w:r>
    </w:p>
    <w:p w14:paraId="71F1F0A5" w14:textId="0DBB7EE2" w:rsidR="004653D8" w:rsidRPr="00812DF2" w:rsidRDefault="004653D8" w:rsidP="004653D8">
      <w:pPr>
        <w:pStyle w:val="2"/>
        <w:rPr>
          <w:lang w:val="en-US"/>
        </w:rPr>
      </w:pPr>
      <w:r w:rsidRPr="004653D8">
        <w:t>B – коэффициент роста</w:t>
      </w:r>
      <w:r w:rsidR="00812DF2">
        <w:rPr>
          <w:lang w:val="en-US"/>
        </w:rPr>
        <w:t>.</w:t>
      </w:r>
    </w:p>
    <w:p w14:paraId="69A9E3C6" w14:textId="77777777" w:rsidR="004653D8" w:rsidRPr="004653D8" w:rsidRDefault="004653D8" w:rsidP="004653D8">
      <w:pPr>
        <w:pStyle w:val="2"/>
      </w:pPr>
      <w:r w:rsidRPr="004653D8">
        <w:t>Как можно увидеть из формулы уровень растет по экспоненте, а с учетом того, что у нас в игре 100 уровней ближе к середине значения опыта становятся слишком большими. Поэтому начиная с 31 уровня значение «коэффициента роста» уменьшается на определенное число каждые 10 уровней.</w:t>
      </w:r>
    </w:p>
    <w:p w14:paraId="35940A1B" w14:textId="77777777" w:rsidR="004653D8" w:rsidRPr="004653D8" w:rsidRDefault="004653D8" w:rsidP="004653D8">
      <w:pPr>
        <w:pStyle w:val="2"/>
      </w:pPr>
      <w:r w:rsidRPr="004653D8">
        <w:t>Были произведены расчеты цен улучшения каждого навыка и расходника на один уровень. Использовалась простая формула, где к цене за предыдущий уровень прибавляется заранее определенная константа.</w:t>
      </w:r>
    </w:p>
    <w:p w14:paraId="0B548C39" w14:textId="77777777" w:rsidR="004653D8" w:rsidRPr="004653D8" w:rsidRDefault="004653D8" w:rsidP="004653D8">
      <w:pPr>
        <w:pStyle w:val="2"/>
      </w:pPr>
      <w:r w:rsidRPr="004653D8">
        <w:t>Была составлена формулу расчета призового фонда и его распределения между игроками, это было оформлено в виде интерактивной таблицы, где можно посмотреть, как меняется награда игрока в зависимости от его вклада и активности на протяжении сезона.</w:t>
      </w:r>
    </w:p>
    <w:p w14:paraId="45941516" w14:textId="77777777" w:rsidR="004653D8" w:rsidRPr="004653D8" w:rsidRDefault="004653D8" w:rsidP="004653D8">
      <w:pPr>
        <w:pStyle w:val="2"/>
      </w:pPr>
      <w:r w:rsidRPr="004653D8">
        <w:t>Формула была сделана масштабируемой в зависимости от общей активности игроков и их количества.</w:t>
      </w:r>
    </w:p>
    <w:p w14:paraId="5CF9D78A" w14:textId="77777777" w:rsidR="004653D8" w:rsidRDefault="004653D8" w:rsidP="004653D8">
      <w:pPr>
        <w:pStyle w:val="2"/>
        <w:rPr>
          <w:lang w:val="en-US"/>
        </w:rPr>
      </w:pPr>
      <w:r w:rsidRPr="004653D8">
        <w:t>Формула (2) для расчета опыта для следующего уровня</w:t>
      </w:r>
    </w:p>
    <w:p w14:paraId="117F2421" w14:textId="77777777" w:rsidR="00812DF2" w:rsidRPr="00812DF2" w:rsidRDefault="00812DF2" w:rsidP="00812DF2">
      <w:pPr>
        <w:pStyle w:val="2"/>
        <w:ind w:firstLine="0"/>
        <w:rPr>
          <w:lang w:val="en-US"/>
        </w:rPr>
      </w:pPr>
    </w:p>
    <w:p w14:paraId="77CEAE35" w14:textId="77777777" w:rsidR="004653D8" w:rsidRDefault="004653D8" w:rsidP="004653D8">
      <w:pPr>
        <w:pStyle w:val="2"/>
        <w:jc w:val="right"/>
        <w:rPr>
          <w:lang w:val="en-US"/>
        </w:rPr>
      </w:pPr>
      <m:oMath>
        <m:r>
          <m:rPr>
            <m:sty m:val="p"/>
          </m:rPr>
          <w:rPr>
            <w:rFonts w:ascii="Cambria Math" w:hAnsi="Cambria Math"/>
            <w:lang w:val="en-US"/>
          </w:rPr>
          <m:t>x</m:t>
        </m:r>
        <m:r>
          <m:rPr>
            <m:sty m:val="p"/>
          </m:rPr>
          <w:rPr>
            <w:rFonts w:ascii="Cambria Math" w:hAnsi="Cambria Math"/>
          </w:rPr>
          <m:t xml:space="preserve"> = A ×</m:t>
        </m:r>
        <m:r>
          <w:rPr>
            <w:rFonts w:ascii="Cambria Math" w:hAnsi="Cambria Math"/>
            <w:lang w:val="en-US"/>
          </w:rPr>
          <m:t>B</m:t>
        </m:r>
        <m:r>
          <w:rPr>
            <w:rFonts w:ascii="Cambria Math" w:hAnsi="Cambria Math"/>
          </w:rPr>
          <m:t xml:space="preserve"> </m:t>
        </m:r>
        <m:r>
          <m:rPr>
            <m:sty m:val="p"/>
          </m:rPr>
          <w:rPr>
            <w:rFonts w:ascii="Cambria Math" w:hAnsi="Cambria Math"/>
          </w:rPr>
          <m:t>×</m:t>
        </m:r>
        <m:r>
          <w:rPr>
            <w:rFonts w:ascii="Cambria Math" w:hAnsi="Cambria Math"/>
          </w:rPr>
          <m:t>C+</m:t>
        </m:r>
        <m:r>
          <w:rPr>
            <w:rFonts w:ascii="Cambria Math" w:hAnsi="Cambria Math"/>
            <w:lang w:val="en-US"/>
          </w:rPr>
          <m:t>D</m:t>
        </m:r>
        <m:r>
          <m:rPr>
            <m:sty m:val="p"/>
          </m:rPr>
          <w:rPr>
            <w:rFonts w:ascii="Cambria Math" w:hAnsi="Cambria Math"/>
          </w:rPr>
          <m:t>,</m:t>
        </m:r>
      </m:oMath>
      <w:r w:rsidRPr="00D544F0">
        <w:t xml:space="preserve">                                                 (</w:t>
      </w:r>
      <w:r>
        <w:t>2</w:t>
      </w:r>
      <w:r w:rsidRPr="00D544F0">
        <w:t>)</w:t>
      </w:r>
    </w:p>
    <w:p w14:paraId="06868F3B" w14:textId="77777777" w:rsidR="00812DF2" w:rsidRPr="00812DF2" w:rsidRDefault="00812DF2" w:rsidP="00812DF2">
      <w:pPr>
        <w:pStyle w:val="2"/>
        <w:ind w:firstLine="0"/>
        <w:rPr>
          <w:lang w:val="en-US"/>
        </w:rPr>
      </w:pPr>
    </w:p>
    <w:p w14:paraId="4EFE28BB" w14:textId="3C645B5C" w:rsidR="004653D8" w:rsidRPr="008948D5" w:rsidRDefault="004653D8" w:rsidP="004653D8">
      <w:pPr>
        <w:pStyle w:val="2"/>
      </w:pPr>
      <w:r w:rsidRPr="004653D8">
        <w:t>где x – общий размер призового фонда</w:t>
      </w:r>
      <w:r w:rsidR="008948D5" w:rsidRPr="008948D5">
        <w:t>;</w:t>
      </w:r>
    </w:p>
    <w:p w14:paraId="076D62FB" w14:textId="09505962" w:rsidR="004653D8" w:rsidRPr="008948D5" w:rsidRDefault="004653D8" w:rsidP="004653D8">
      <w:pPr>
        <w:pStyle w:val="2"/>
      </w:pPr>
      <w:r w:rsidRPr="004653D8">
        <w:t>A – число активных игроков в текущем сезоне</w:t>
      </w:r>
      <w:r w:rsidR="008948D5" w:rsidRPr="008948D5">
        <w:t>;</w:t>
      </w:r>
    </w:p>
    <w:p w14:paraId="0A7AF0E2" w14:textId="6A81B2FB" w:rsidR="004653D8" w:rsidRPr="008948D5" w:rsidRDefault="004653D8" w:rsidP="004653D8">
      <w:pPr>
        <w:pStyle w:val="2"/>
      </w:pPr>
      <w:r w:rsidRPr="004653D8">
        <w:lastRenderedPageBreak/>
        <w:t>B – среднее число всех покрашенных клеток за сезон</w:t>
      </w:r>
      <w:r w:rsidR="008948D5" w:rsidRPr="008948D5">
        <w:t>;</w:t>
      </w:r>
    </w:p>
    <w:p w14:paraId="2977BC56" w14:textId="0CBC31BC" w:rsidR="004653D8" w:rsidRPr="008948D5" w:rsidRDefault="004653D8" w:rsidP="004653D8">
      <w:pPr>
        <w:pStyle w:val="2"/>
      </w:pPr>
      <w:r w:rsidRPr="004653D8">
        <w:t>C – коэффициент величины награды</w:t>
      </w:r>
      <w:r w:rsidR="008948D5" w:rsidRPr="008948D5">
        <w:t>;</w:t>
      </w:r>
    </w:p>
    <w:p w14:paraId="7180E57D" w14:textId="2ACCB803" w:rsidR="004653D8" w:rsidRPr="008948D5" w:rsidRDefault="004653D8" w:rsidP="004653D8">
      <w:pPr>
        <w:pStyle w:val="2"/>
      </w:pPr>
      <w:r w:rsidRPr="004653D8">
        <w:t>D – всего покрашенных клеток на карте</w:t>
      </w:r>
      <w:r w:rsidR="008948D5" w:rsidRPr="008948D5">
        <w:t>.</w:t>
      </w:r>
    </w:p>
    <w:p w14:paraId="78F0D9BA" w14:textId="77777777" w:rsidR="004653D8" w:rsidRPr="00C5496D" w:rsidRDefault="004653D8" w:rsidP="004653D8">
      <w:pPr>
        <w:pStyle w:val="2"/>
      </w:pPr>
      <w:r>
        <w:t>Помимо этого, происходит расчет индивидуальной ценности игрока, которая зависит как от общего числа покрашенных клеток (чтобы стимулировать передвигаться постоянно, а не в день окончания сезона) за сезон, так и оставшихся незакрашенными другими пользователями на конец сезона.</w:t>
      </w:r>
    </w:p>
    <w:p w14:paraId="4ADDB55F" w14:textId="77777777" w:rsidR="004653D8" w:rsidRDefault="004653D8" w:rsidP="004653D8">
      <w:pPr>
        <w:pStyle w:val="2"/>
      </w:pPr>
      <w:r>
        <w:t>Была продумана система ежедневных и еженедельных заданий, а также сами задания для ее функционирования.</w:t>
      </w:r>
    </w:p>
    <w:p w14:paraId="3683E0A5" w14:textId="77777777" w:rsidR="004653D8" w:rsidRDefault="004653D8" w:rsidP="004653D8">
      <w:pPr>
        <w:pStyle w:val="2"/>
      </w:pPr>
      <w:r>
        <w:t xml:space="preserve">Пользователю предоставляется 5 заданий различной сложности каждый день: 3 обычных, 1 среднее и 1 сложное. Большинство заданий имеют свои аналоги различной сложности, но помимо этого существуют и так называемые «уникальные» задания, то есть имеющие только одну сложность. </w:t>
      </w:r>
    </w:p>
    <w:p w14:paraId="7C4DD954" w14:textId="77777777" w:rsidR="004653D8" w:rsidRDefault="004653D8" w:rsidP="004653D8">
      <w:pPr>
        <w:pStyle w:val="2"/>
      </w:pPr>
      <w:r>
        <w:t>Сами задания выбираются случайно из общего списка заданий. Задания не будут повторяться до тех пор, пока все задания из списка не будут показаны.</w:t>
      </w:r>
    </w:p>
    <w:p w14:paraId="51975EFB" w14:textId="77777777" w:rsidR="004653D8" w:rsidRPr="004653D8" w:rsidRDefault="004653D8" w:rsidP="004653D8">
      <w:pPr>
        <w:pStyle w:val="2"/>
      </w:pPr>
      <w:r w:rsidRPr="004653D8">
        <w:t xml:space="preserve">У пользователя есть 3 попытки поменять непонравившееся задание, после использования попытки она восстановится спустя 24 часа. </w:t>
      </w:r>
    </w:p>
    <w:p w14:paraId="37239994" w14:textId="77777777" w:rsidR="004653D8" w:rsidRPr="004653D8" w:rsidRDefault="004653D8" w:rsidP="004653D8">
      <w:pPr>
        <w:pStyle w:val="2"/>
      </w:pPr>
      <w:r w:rsidRPr="004653D8">
        <w:t>Задания масштабируется по своей сложности и награде (если это логически обосновано)</w:t>
      </w:r>
    </w:p>
    <w:p w14:paraId="6BC786CC" w14:textId="77777777" w:rsidR="004653D8" w:rsidRPr="004653D8" w:rsidRDefault="004653D8" w:rsidP="004653D8">
      <w:pPr>
        <w:pStyle w:val="2"/>
      </w:pPr>
      <w:r w:rsidRPr="004653D8">
        <w:t>Еженедельные задания работают по тем же принципам, но рассчитаны на больший временный промежуток. В рамках этих заданий сложно придумать что-то уникальное, что не приелось бы пользователю за неделю, поэтому подобных заданий здесь нет и не планируется.</w:t>
      </w:r>
    </w:p>
    <w:p w14:paraId="608B3D9D" w14:textId="77777777" w:rsidR="004653D8" w:rsidRPr="004653D8" w:rsidRDefault="004653D8" w:rsidP="004653D8">
      <w:pPr>
        <w:pStyle w:val="2"/>
      </w:pPr>
      <w:r w:rsidRPr="004653D8">
        <w:t>Была рассчитана стоимость расходников, исходя из данных предыдущих пунктом. Их стоимость увеличивается каждые 10 уровней, чтобы соответствовать увеличивающемуся заработку игрока.</w:t>
      </w:r>
    </w:p>
    <w:p w14:paraId="58C79377" w14:textId="273718D2" w:rsidR="004653D8" w:rsidRDefault="004653D8" w:rsidP="004653D8">
      <w:pPr>
        <w:pStyle w:val="2"/>
      </w:pPr>
      <w:r w:rsidRPr="004653D8">
        <w:t xml:space="preserve">Была подготовлена интерактивная таблица для расчета прогресса пользователя (роста его уровня), исходя из среднестатистических данных. Эта </w:t>
      </w:r>
      <w:r w:rsidRPr="004653D8">
        <w:lastRenderedPageBreak/>
        <w:t xml:space="preserve">таблица поможет при изменении игрового баланса и оценки влияния новых механик игры (рисунок </w:t>
      </w:r>
      <w:r w:rsidR="00F14BC6">
        <w:t>27</w:t>
      </w:r>
      <w:r w:rsidRPr="004653D8">
        <w:t>).</w:t>
      </w:r>
    </w:p>
    <w:p w14:paraId="72ED9299" w14:textId="77777777" w:rsidR="00A87D08" w:rsidRPr="004653D8" w:rsidRDefault="00A87D08" w:rsidP="00A87D08">
      <w:pPr>
        <w:pStyle w:val="2"/>
        <w:ind w:firstLine="0"/>
      </w:pPr>
    </w:p>
    <w:p w14:paraId="7B71177D" w14:textId="77777777" w:rsidR="004653D8" w:rsidRDefault="004653D8" w:rsidP="004653D8">
      <w:pPr>
        <w:pStyle w:val="4"/>
      </w:pPr>
      <w:r>
        <w:rPr>
          <w:noProof/>
        </w:rPr>
        <w:drawing>
          <wp:inline distT="0" distB="0" distL="0" distR="0" wp14:anchorId="62C72FAC" wp14:editId="0E7CC3E3">
            <wp:extent cx="5939790" cy="2436495"/>
            <wp:effectExtent l="0" t="0" r="3810" b="1905"/>
            <wp:docPr id="1611027544" name="Рисунок 1" descr="Изображение выглядит как текст, снимок экрана, число,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7544" name="Рисунок 1" descr="Изображение выглядит как текст, снимок экрана, число, диаграмма&#10;&#10;Контент, сгенерированный ИИ, может содержать ошибки."/>
                    <pic:cNvPicPr/>
                  </pic:nvPicPr>
                  <pic:blipFill>
                    <a:blip r:embed="rId34"/>
                    <a:stretch>
                      <a:fillRect/>
                    </a:stretch>
                  </pic:blipFill>
                  <pic:spPr>
                    <a:xfrm>
                      <a:off x="0" y="0"/>
                      <a:ext cx="5939790" cy="2436495"/>
                    </a:xfrm>
                    <a:prstGeom prst="rect">
                      <a:avLst/>
                    </a:prstGeom>
                  </pic:spPr>
                </pic:pic>
              </a:graphicData>
            </a:graphic>
          </wp:inline>
        </w:drawing>
      </w:r>
    </w:p>
    <w:p w14:paraId="3C9F1FC1" w14:textId="28646579" w:rsidR="004653D8" w:rsidRDefault="004653D8" w:rsidP="004653D8">
      <w:pPr>
        <w:pStyle w:val="41"/>
      </w:pPr>
      <w:r>
        <w:t>Прогнозирование скорости роста уровня игроков</w:t>
      </w:r>
    </w:p>
    <w:p w14:paraId="2FC0DD4E" w14:textId="77777777" w:rsidR="004653D8" w:rsidRPr="004653D8" w:rsidRDefault="004653D8" w:rsidP="004653D8">
      <w:pPr>
        <w:pStyle w:val="2"/>
        <w:ind w:firstLine="0"/>
      </w:pPr>
    </w:p>
    <w:p w14:paraId="60238DAC" w14:textId="0FB6B382" w:rsidR="004653D8" w:rsidRDefault="004653D8" w:rsidP="00CA472B">
      <w:pPr>
        <w:pStyle w:val="2"/>
      </w:pPr>
      <w:r w:rsidRPr="001E0B10">
        <w:t>Было подготовлено порядка 30 идей для внутриигровых событий. Часть из них была одобрена командой и планируется к реализации, часть была отброшена или отложена на неопределенный срок.</w:t>
      </w:r>
    </w:p>
    <w:p w14:paraId="61E6969A" w14:textId="678A45A2" w:rsidR="001B2C02" w:rsidRDefault="001B2C02" w:rsidP="001B2C02">
      <w:pPr>
        <w:pStyle w:val="2"/>
      </w:pPr>
      <w:r>
        <w:t>В процессе проектирования были предложены и описаны различные игровые события и командные навыки.</w:t>
      </w:r>
    </w:p>
    <w:p w14:paraId="545A6B38" w14:textId="654D351B" w:rsidR="001B2C02" w:rsidRDefault="001B2C02" w:rsidP="001B2C02">
      <w:pPr>
        <w:pStyle w:val="2"/>
      </w:pPr>
      <w:r>
        <w:t>Одним из событий стала «Двигающаяся зона». На карте появляется зона определённого радиуса, которая медленно перемещается по заранее заданному или случайному маршруту. Игрок, находясь внутри этой зоны, начинает заполнять шкалу прогресса. По достижении 100% прогресса игрок получает награду, а зона исчезает. Скорость движения зоны составляет 12 клеток в минуту. Событие ограничено по времени (например, 30–60 минут) либо завершается после достижения прогресса одним из участников. Награда включает расходуемые предметы, внутриигровую валюту, опыт или временный бонус (например, ускорение покраски).</w:t>
      </w:r>
    </w:p>
    <w:p w14:paraId="6DFBB7B4" w14:textId="5DFB3A6D" w:rsidR="001B2C02" w:rsidRDefault="001B2C02" w:rsidP="001B2C02">
      <w:pPr>
        <w:pStyle w:val="2"/>
      </w:pPr>
      <w:r>
        <w:t xml:space="preserve">Также был разработан сценарий события под названием «Вирус». В случайных местах карты появляются очаги заражения, представленные клетками специального цвета. Каждая такая зона раз в определённый </w:t>
      </w:r>
      <w:r>
        <w:lastRenderedPageBreak/>
        <w:t>промежуток времени (5–10 минут) расширяется, заражая одну соседнюю клетку. Игроки должны сдерживать распространение вируса, перекрашивая заражённые клетки. Сложность может заключаться в увеличенном времени перекраски или необходимости длительного нахождения на клетке. В рамках события может быть предусмотрена общая цель — не допустить заражения более определённого процента карты. За участие в очистке карты игроки получают опыт, валюту или бонусы.</w:t>
      </w:r>
    </w:p>
    <w:p w14:paraId="1FE70DC8" w14:textId="09FD5DD7" w:rsidR="001B2C02" w:rsidRDefault="001B2C02" w:rsidP="001B2C02">
      <w:pPr>
        <w:pStyle w:val="2"/>
      </w:pPr>
      <w:r>
        <w:t>Были предложены концепты командных навыков. Один из них — «Цепь цвета». Навык активируется двумя игроками, находящимися в одной точке. При последующем движении в разные стороны между ними формируется окрашенная линия, действующая до тех пор, пока сохраняется допустимая дистанция. Эффект прекращается при превышении этой дистанции, но может быть возобновлён при сближении. Длительность действия — от одной до двух минут, перезарядка — от четырёх до восьми часов.</w:t>
      </w:r>
    </w:p>
    <w:p w14:paraId="23E5D1F9" w14:textId="5805A658" w:rsidR="001B2C02" w:rsidRDefault="001B2C02" w:rsidP="001B2C02">
      <w:pPr>
        <w:pStyle w:val="2"/>
      </w:pPr>
      <w:r>
        <w:t>Ещё один навык — «Цветовая слепота» — активируется тремя игроками и создаёт зону, в которой все окрашенные клетки отображаются искажённо или в одном цвете, затрудняя ориентацию противников. Эффект не влияет на фактическую принадлежность клеток. Навык действует от пяти до семи минут, перезарядка составляет 10–16 часов.</w:t>
      </w:r>
    </w:p>
    <w:p w14:paraId="353DB375" w14:textId="6BCB625F" w:rsidR="001B2C02" w:rsidRDefault="001B2C02" w:rsidP="001B2C02">
      <w:pPr>
        <w:pStyle w:val="2"/>
      </w:pPr>
      <w:r>
        <w:t>Кроме того, был подготовлен концепт системы противодействия использованию запрещённого программного обеспечения, а также предложены модели соотношения премиальной валюты к базовой и расчёты стоимости косметических предметов, приобретаемых как за монеты, так и за премиум-валюту.</w:t>
      </w:r>
    </w:p>
    <w:p w14:paraId="4E530F36" w14:textId="1B1A714A" w:rsidR="002E5E1D" w:rsidRDefault="001B2C02" w:rsidP="001B2C02">
      <w:pPr>
        <w:pStyle w:val="2"/>
      </w:pPr>
      <w:r>
        <w:t>Все предложенные игровые механики были структурированы и отражены в дизайнерском документе. В ходе работы были описаны логика игровых систем и рассчитаны ключевые величины, необходимые для первичного запуска приложения.</w:t>
      </w:r>
    </w:p>
    <w:p w14:paraId="6389A40F" w14:textId="77777777" w:rsidR="001B2C02" w:rsidRPr="001B2C02" w:rsidRDefault="001B2C02" w:rsidP="001B2C02">
      <w:pPr>
        <w:pStyle w:val="2"/>
        <w:ind w:firstLine="0"/>
        <w:rPr>
          <w:lang w:val="en-RU"/>
        </w:rPr>
      </w:pPr>
    </w:p>
    <w:p w14:paraId="7A28FC5B" w14:textId="65DEC930" w:rsidR="002E5E1D" w:rsidRPr="002E5E1D" w:rsidRDefault="002E5E1D" w:rsidP="002E5E1D">
      <w:pPr>
        <w:spacing w:after="160"/>
        <w:rPr>
          <w:rFonts w:ascii="Times New Roman" w:eastAsia="Times New Roman" w:hAnsi="Times New Roman" w:cs="Times New Roman"/>
          <w:sz w:val="28"/>
          <w:szCs w:val="20"/>
          <w:lang w:eastAsia="ru-RU"/>
        </w:rPr>
      </w:pPr>
      <w:r>
        <w:br w:type="page"/>
      </w:r>
    </w:p>
    <w:p w14:paraId="17472AEB" w14:textId="77777777" w:rsidR="006559AE" w:rsidRDefault="006559AE" w:rsidP="00127886">
      <w:pPr>
        <w:pStyle w:val="11"/>
      </w:pPr>
      <w:bookmarkStart w:id="28" w:name="_Toc8214335"/>
      <w:bookmarkStart w:id="29" w:name="_Toc164096968"/>
      <w:bookmarkStart w:id="30" w:name="_Toc196860986"/>
      <w:bookmarkStart w:id="31" w:name="_Toc196862099"/>
      <w:bookmarkStart w:id="32" w:name="_Toc196862361"/>
      <w:bookmarkStart w:id="33" w:name="_Toc196862599"/>
      <w:bookmarkStart w:id="34" w:name="_Toc196862850"/>
      <w:bookmarkStart w:id="35" w:name="_Toc196863068"/>
      <w:bookmarkStart w:id="36" w:name="_Toc199221160"/>
      <w:r>
        <w:lastRenderedPageBreak/>
        <w:t>З</w:t>
      </w:r>
      <w:r w:rsidR="00B26509">
        <w:t>АКЛЮЧЕНИЕ</w:t>
      </w:r>
      <w:bookmarkEnd w:id="28"/>
      <w:bookmarkEnd w:id="29"/>
      <w:bookmarkEnd w:id="30"/>
      <w:bookmarkEnd w:id="31"/>
      <w:bookmarkEnd w:id="32"/>
      <w:bookmarkEnd w:id="33"/>
      <w:bookmarkEnd w:id="34"/>
      <w:bookmarkEnd w:id="35"/>
      <w:bookmarkEnd w:id="36"/>
    </w:p>
    <w:p w14:paraId="260FB5D9" w14:textId="77777777" w:rsidR="00BD629C" w:rsidRPr="00BD629C" w:rsidRDefault="00BD629C" w:rsidP="00BD629C">
      <w:pPr>
        <w:pStyle w:val="2"/>
      </w:pPr>
    </w:p>
    <w:p w14:paraId="7977A51A" w14:textId="3554C560" w:rsidR="00BD629C" w:rsidRPr="00810BAC" w:rsidRDefault="00BD629C" w:rsidP="00810BAC">
      <w:pPr>
        <w:pStyle w:val="2"/>
      </w:pPr>
      <w:r w:rsidRPr="00BD629C">
        <w:rPr>
          <w:lang w:val="en-RU"/>
        </w:rPr>
        <w:t xml:space="preserve">В ходе выполнения </w:t>
      </w:r>
      <w:r>
        <w:t xml:space="preserve">проектной </w:t>
      </w:r>
      <w:r w:rsidRPr="00BD629C">
        <w:rPr>
          <w:lang w:val="en-RU"/>
        </w:rPr>
        <w:t xml:space="preserve">работы был разработан программный продукт </w:t>
      </w:r>
      <w:r>
        <w:t>–</w:t>
      </w:r>
      <w:r w:rsidRPr="00BD629C">
        <w:rPr>
          <w:lang w:val="en-RU"/>
        </w:rPr>
        <w:t xml:space="preserve"> мобильное Android-приложение Around, направленное на </w:t>
      </w:r>
      <w:r>
        <w:t>популяризацию активного образа жизни</w:t>
      </w:r>
      <w:r w:rsidRPr="00BD629C">
        <w:rPr>
          <w:lang w:val="en-RU"/>
        </w:rPr>
        <w:t xml:space="preserve"> и </w:t>
      </w:r>
      <w:r>
        <w:t>социализацию городского сообщества</w:t>
      </w:r>
      <w:r w:rsidRPr="00BD629C">
        <w:rPr>
          <w:lang w:val="en-RU"/>
        </w:rPr>
        <w:t xml:space="preserve"> через </w:t>
      </w:r>
      <w:r>
        <w:t>соревновательные</w:t>
      </w:r>
      <w:r w:rsidR="00810BAC">
        <w:t xml:space="preserve"> игровые</w:t>
      </w:r>
      <w:r w:rsidRPr="00BD629C">
        <w:rPr>
          <w:lang w:val="en-RU"/>
        </w:rPr>
        <w:t xml:space="preserve"> </w:t>
      </w:r>
      <w:r>
        <w:t>механики,</w:t>
      </w:r>
      <w:r w:rsidRPr="00BD629C">
        <w:rPr>
          <w:lang w:val="en-RU"/>
        </w:rPr>
        <w:t xml:space="preserve"> основанные на </w:t>
      </w:r>
      <w:r w:rsidR="00810BAC">
        <w:t xml:space="preserve">использовании </w:t>
      </w:r>
      <w:r w:rsidRPr="00BD629C">
        <w:rPr>
          <w:lang w:val="en-RU"/>
        </w:rPr>
        <w:t>геолокации</w:t>
      </w:r>
      <w:r w:rsidR="00810BAC">
        <w:t xml:space="preserve"> мобильного устройства</w:t>
      </w:r>
      <w:r w:rsidRPr="00BD629C">
        <w:rPr>
          <w:lang w:val="en-RU"/>
        </w:rPr>
        <w:t>.</w:t>
      </w:r>
    </w:p>
    <w:p w14:paraId="428F5E77" w14:textId="51E23691" w:rsidR="00BD629C" w:rsidRPr="00810BAC" w:rsidRDefault="00BD629C" w:rsidP="00810BAC">
      <w:pPr>
        <w:pStyle w:val="2"/>
      </w:pPr>
      <w:r w:rsidRPr="00BD629C">
        <w:rPr>
          <w:lang w:val="en-RU"/>
        </w:rPr>
        <w:t xml:space="preserve">Разработка продукта велась на основе технического задания, содержащего конкретные функциональные, эксплуатационные и </w:t>
      </w:r>
      <w:r w:rsidR="00810BAC">
        <w:t>иные</w:t>
      </w:r>
      <w:r w:rsidRPr="00BD629C">
        <w:rPr>
          <w:lang w:val="en-RU"/>
        </w:rPr>
        <w:t xml:space="preserve"> требования</w:t>
      </w:r>
      <w:r w:rsidR="00AA30DE">
        <w:t xml:space="preserve"> (приложение А)</w:t>
      </w:r>
      <w:r w:rsidRPr="00BD629C">
        <w:rPr>
          <w:lang w:val="en-RU"/>
        </w:rPr>
        <w:t xml:space="preserve">. На текущем этапе реализации большинство ключевых требований успешно выполнены. Пользователи могут регистрироваться, </w:t>
      </w:r>
      <w:r w:rsidR="00810BAC">
        <w:t>авторизоваться</w:t>
      </w:r>
      <w:r w:rsidRPr="00BD629C">
        <w:rPr>
          <w:lang w:val="en-RU"/>
        </w:rPr>
        <w:t xml:space="preserve"> в приложени</w:t>
      </w:r>
      <w:r w:rsidR="00810BAC">
        <w:t>и</w:t>
      </w:r>
      <w:r w:rsidRPr="00BD629C">
        <w:rPr>
          <w:lang w:val="en-RU"/>
        </w:rPr>
        <w:t xml:space="preserve">, </w:t>
      </w:r>
      <w:r w:rsidR="00810BAC">
        <w:t>взаимодействовать с картой</w:t>
      </w:r>
      <w:r w:rsidRPr="00BD629C">
        <w:rPr>
          <w:lang w:val="en-RU"/>
        </w:rPr>
        <w:t xml:space="preserve">, </w:t>
      </w:r>
      <w:r w:rsidR="00810BAC">
        <w:t>видеть местоположение друзей, участвовать в игровых раундах</w:t>
      </w:r>
      <w:r w:rsidRPr="00BD629C">
        <w:rPr>
          <w:lang w:val="en-RU"/>
        </w:rPr>
        <w:t xml:space="preserve">. </w:t>
      </w:r>
      <w:r w:rsidR="00810BAC">
        <w:t>П</w:t>
      </w:r>
      <w:r w:rsidRPr="00BD629C">
        <w:rPr>
          <w:lang w:val="en-RU"/>
        </w:rPr>
        <w:t>ередача и обновление данных геолокации</w:t>
      </w:r>
      <w:r w:rsidR="00810BAC">
        <w:t xml:space="preserve"> происходит</w:t>
      </w:r>
      <w:r w:rsidRPr="00BD629C">
        <w:rPr>
          <w:lang w:val="en-RU"/>
        </w:rPr>
        <w:t xml:space="preserve"> с минимальной задержкой, обеспечен</w:t>
      </w:r>
      <w:r w:rsidR="00810BAC">
        <w:t>а</w:t>
      </w:r>
      <w:r w:rsidRPr="00BD629C">
        <w:rPr>
          <w:lang w:val="en-RU"/>
        </w:rPr>
        <w:t xml:space="preserve"> </w:t>
      </w:r>
      <w:r w:rsidR="00810BAC">
        <w:t xml:space="preserve">скорость </w:t>
      </w:r>
      <w:r w:rsidRPr="00BD629C">
        <w:rPr>
          <w:lang w:val="en-RU"/>
        </w:rPr>
        <w:t>отклик</w:t>
      </w:r>
      <w:r w:rsidR="00810BAC">
        <w:t>а</w:t>
      </w:r>
      <w:r w:rsidRPr="00BD629C">
        <w:rPr>
          <w:lang w:val="en-RU"/>
        </w:rPr>
        <w:t xml:space="preserve"> на действия пользователей в </w:t>
      </w:r>
      <w:r w:rsidR="00810BAC">
        <w:t>рамках требований технического задания</w:t>
      </w:r>
      <w:r w:rsidRPr="00BD629C">
        <w:rPr>
          <w:lang w:val="en-RU"/>
        </w:rPr>
        <w:t>. Таким образом, программный продукт соответствует заявленным функциональным характеристикам и удовлетворяет основным потребностям целевой аудитории.</w:t>
      </w:r>
    </w:p>
    <w:p w14:paraId="3DA2022E" w14:textId="0E9C378B" w:rsidR="00BD629C" w:rsidRPr="00810BAC" w:rsidRDefault="00810BAC" w:rsidP="00810BAC">
      <w:pPr>
        <w:pStyle w:val="2"/>
      </w:pPr>
      <w:r>
        <w:t>Для оценки качества работы разрабатываемого мобильного приложения применялось тестирование</w:t>
      </w:r>
      <w:r w:rsidR="00BD629C" w:rsidRPr="00BD629C">
        <w:rPr>
          <w:lang w:val="en-RU"/>
        </w:rPr>
        <w:t xml:space="preserve">. Были выявлены и устранены дефекты, связанные </w:t>
      </w:r>
      <w:r>
        <w:t>позиционированием карты и нестабильной</w:t>
      </w:r>
      <w:r w:rsidR="00BD629C" w:rsidRPr="00BD629C">
        <w:rPr>
          <w:lang w:val="en-RU"/>
        </w:rPr>
        <w:t xml:space="preserve"> </w:t>
      </w:r>
      <w:r>
        <w:t>работой</w:t>
      </w:r>
      <w:r w:rsidR="00BD629C" w:rsidRPr="00BD629C">
        <w:rPr>
          <w:lang w:val="en-RU"/>
        </w:rPr>
        <w:t xml:space="preserve"> </w:t>
      </w:r>
      <w:r>
        <w:t>элементов пользовательского интерфейса</w:t>
      </w:r>
      <w:r w:rsidR="00BD629C" w:rsidRPr="00BD629C">
        <w:rPr>
          <w:lang w:val="en-RU"/>
        </w:rPr>
        <w:t xml:space="preserve">. Ни одна из найденных ошибок не носила критического характера и не приводила к отказу приложения. </w:t>
      </w:r>
      <w:r>
        <w:t>М</w:t>
      </w:r>
      <w:r w:rsidR="00BD629C" w:rsidRPr="00BD629C">
        <w:rPr>
          <w:lang w:val="en-RU"/>
        </w:rPr>
        <w:t>ожно заключить, что продукт демонстрирует устойчивую работоспособность.</w:t>
      </w:r>
    </w:p>
    <w:p w14:paraId="5D7A4788" w14:textId="38D9783D" w:rsidR="00BD629C" w:rsidRPr="00810BAC" w:rsidRDefault="00BD629C" w:rsidP="00810BAC">
      <w:pPr>
        <w:pStyle w:val="2"/>
      </w:pPr>
      <w:r w:rsidRPr="00BD629C">
        <w:rPr>
          <w:lang w:val="en-RU"/>
        </w:rPr>
        <w:t xml:space="preserve">Перспективы развития системы </w:t>
      </w:r>
      <w:r w:rsidR="00810BAC">
        <w:t>в</w:t>
      </w:r>
      <w:r w:rsidRPr="00BD629C">
        <w:rPr>
          <w:lang w:val="en-RU"/>
        </w:rPr>
        <w:t xml:space="preserve"> </w:t>
      </w:r>
      <w:r w:rsidR="00810BAC">
        <w:t>рамках</w:t>
      </w:r>
      <w:r w:rsidRPr="00BD629C">
        <w:rPr>
          <w:lang w:val="en-RU"/>
        </w:rPr>
        <w:t xml:space="preserve"> геймификации </w:t>
      </w:r>
      <w:r w:rsidR="00810BAC">
        <w:t>–</w:t>
      </w:r>
      <w:r w:rsidRPr="00BD629C">
        <w:rPr>
          <w:lang w:val="en-RU"/>
        </w:rPr>
        <w:t xml:space="preserve"> введение </w:t>
      </w:r>
      <w:r w:rsidR="00810BAC">
        <w:t xml:space="preserve">сезонных </w:t>
      </w:r>
      <w:r w:rsidRPr="00BD629C">
        <w:rPr>
          <w:lang w:val="en-RU"/>
        </w:rPr>
        <w:t>ивентов</w:t>
      </w:r>
      <w:r w:rsidR="00810BAC">
        <w:t>, запуск «</w:t>
      </w:r>
      <w:proofErr w:type="spellStart"/>
      <w:r w:rsidR="00810BAC">
        <w:t>античит</w:t>
      </w:r>
      <w:proofErr w:type="spellEnd"/>
      <w:r w:rsidR="00810BAC">
        <w:t>»-системы</w:t>
      </w:r>
      <w:r w:rsidRPr="00BD629C">
        <w:rPr>
          <w:lang w:val="en-RU"/>
        </w:rPr>
        <w:t xml:space="preserve">. В рамках развития серверной части целесообразно внедрить масштабируемую облачную инфраструктуру и инструменты аналитики пользовательской активности. </w:t>
      </w:r>
      <w:r w:rsidR="00810BAC">
        <w:t xml:space="preserve">Важное направление – развитие веб-направления, которое значительно повысит узнаваемость бренда проекта. </w:t>
      </w:r>
      <w:r w:rsidRPr="00BD629C">
        <w:rPr>
          <w:lang w:val="en-RU"/>
        </w:rPr>
        <w:t xml:space="preserve">Дополнительным направлением может стать адаптация продукта под </w:t>
      </w:r>
      <w:r w:rsidRPr="00BD629C">
        <w:rPr>
          <w:lang w:val="en-RU"/>
        </w:rPr>
        <w:lastRenderedPageBreak/>
        <w:t>муниципальные проекты, связанные с развитием городской среды и стимулированием здорового образа жизни.</w:t>
      </w:r>
    </w:p>
    <w:p w14:paraId="605D2A1C" w14:textId="4FA8CFBC" w:rsidR="00BD629C" w:rsidRDefault="00A379D3" w:rsidP="00810BAC">
      <w:pPr>
        <w:pStyle w:val="2"/>
      </w:pPr>
      <w:r>
        <w:t>В ходе работы над проектом в рамках данного семестра произошел переход от развития базовых технических механик и создания экранов приложения к реализации игровых механики и более сложного функционала, направленного на улучшение пользовательского и игрового опыта</w:t>
      </w:r>
      <w:r w:rsidR="00BD629C" w:rsidRPr="00810BAC">
        <w:t>.</w:t>
      </w:r>
    </w:p>
    <w:p w14:paraId="186CD79A" w14:textId="051F502C" w:rsidR="00A379D3" w:rsidRPr="00A379D3" w:rsidRDefault="00A379D3" w:rsidP="00810BAC">
      <w:pPr>
        <w:pStyle w:val="2"/>
      </w:pPr>
      <w:r>
        <w:t xml:space="preserve">Техническое задание на разработку мобильного приложения </w:t>
      </w:r>
      <w:r>
        <w:rPr>
          <w:lang w:val="en-US"/>
        </w:rPr>
        <w:t>Around</w:t>
      </w:r>
      <w:r w:rsidRPr="00A379D3">
        <w:t xml:space="preserve"> </w:t>
      </w:r>
      <w:r>
        <w:t xml:space="preserve">рассчитано на завершение разработки программного продукта к началу четвертого квартала 2025 года, однако даже в рамках данного семестра, команда разработки продемонстрировала значительный успех в выполнении большей части требований технического задания, например скорости отклика и загрузки данных, создания резервных копий </w:t>
      </w:r>
      <w:r>
        <w:rPr>
          <w:lang w:val="en-US"/>
        </w:rPr>
        <w:t>backend</w:t>
      </w:r>
      <w:r>
        <w:t>-части</w:t>
      </w:r>
      <w:r w:rsidRPr="00A379D3">
        <w:t>.</w:t>
      </w:r>
    </w:p>
    <w:p w14:paraId="0CAD8A14" w14:textId="77777777" w:rsidR="00A379D3" w:rsidRPr="00A379D3" w:rsidRDefault="00A379D3" w:rsidP="00A379D3">
      <w:pPr>
        <w:pStyle w:val="2"/>
        <w:ind w:firstLine="0"/>
      </w:pPr>
    </w:p>
    <w:p w14:paraId="6DC03E6E" w14:textId="07E238E6" w:rsidR="00FB2AE9" w:rsidRPr="001A2235" w:rsidRDefault="00FB2AE9" w:rsidP="001A2235">
      <w:pPr>
        <w:pStyle w:val="2"/>
      </w:pPr>
      <w:r w:rsidRPr="001A2235">
        <w:br w:type="page"/>
      </w:r>
    </w:p>
    <w:p w14:paraId="0327E731" w14:textId="77777777" w:rsidR="001A09FB" w:rsidRDefault="001A09FB" w:rsidP="00C13DB5">
      <w:pPr>
        <w:pStyle w:val="11"/>
      </w:pPr>
      <w:bookmarkStart w:id="37" w:name="_Toc477525073"/>
      <w:bookmarkStart w:id="38" w:name="_Toc477526600"/>
      <w:bookmarkStart w:id="39" w:name="_Toc477526815"/>
      <w:bookmarkStart w:id="40" w:name="_Toc477529038"/>
      <w:bookmarkStart w:id="41" w:name="_Toc477530301"/>
      <w:bookmarkStart w:id="42" w:name="_Toc477532641"/>
      <w:bookmarkStart w:id="43" w:name="_Toc8214336"/>
      <w:bookmarkStart w:id="44" w:name="_Toc164096969"/>
      <w:bookmarkStart w:id="45" w:name="_Toc196860987"/>
      <w:bookmarkStart w:id="46" w:name="_Toc196862100"/>
      <w:bookmarkStart w:id="47" w:name="_Toc196862362"/>
      <w:bookmarkStart w:id="48" w:name="_Toc196862600"/>
      <w:bookmarkStart w:id="49" w:name="_Toc196862851"/>
      <w:bookmarkStart w:id="50" w:name="_Toc196863069"/>
      <w:bookmarkStart w:id="51" w:name="_Toc199221161"/>
      <w:r w:rsidRPr="00FB2AE9">
        <w:lastRenderedPageBreak/>
        <w:t>С</w:t>
      </w:r>
      <w:r w:rsidR="00B26509">
        <w:t>ПИСОК ИСПОЛЬЗОВАННЫХ ИСТОЧНИКОВ</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2CDD0590" w14:textId="77777777" w:rsidR="00EE1991" w:rsidRDefault="00EE1991" w:rsidP="00EE1991">
      <w:pPr>
        <w:pStyle w:val="2"/>
      </w:pPr>
    </w:p>
    <w:p w14:paraId="6E669854" w14:textId="77777777" w:rsidR="00C507F4" w:rsidRDefault="00C507F4" w:rsidP="00C507F4">
      <w:pPr>
        <w:pStyle w:val="7"/>
      </w:pPr>
      <w:proofErr w:type="spellStart"/>
      <w:r>
        <w:t>HashiCorp</w:t>
      </w:r>
      <w:proofErr w:type="spellEnd"/>
      <w:r>
        <w:t xml:space="preserve"> </w:t>
      </w:r>
      <w:proofErr w:type="spellStart"/>
      <w:r>
        <w:t>Packer</w:t>
      </w:r>
      <w:proofErr w:type="spellEnd"/>
      <w:r>
        <w:t xml:space="preserve"> [Электронный ресурс] : официальный сайт. – URL: https://www.packer.io/docs (дата обращения: 01.05.2025).</w:t>
      </w:r>
    </w:p>
    <w:p w14:paraId="6227BE12" w14:textId="77777777" w:rsidR="00C507F4" w:rsidRPr="00C507F4" w:rsidRDefault="00C507F4" w:rsidP="00C507F4">
      <w:pPr>
        <w:pStyle w:val="7"/>
        <w:rPr>
          <w:lang w:val="en-RU" w:eastAsia="en-GB"/>
        </w:rPr>
      </w:pPr>
      <w:r w:rsidRPr="00C507F4">
        <w:rPr>
          <w:lang w:val="en-RU" w:eastAsia="en-GB"/>
        </w:rPr>
        <w:t>Android Developers Documentation [Электронный ресурс]. – URL: https://developer.android.com (дата обращения: 26.05.2025).</w:t>
      </w:r>
    </w:p>
    <w:p w14:paraId="29B3A988" w14:textId="4CAB01C3" w:rsidR="00C507F4" w:rsidRPr="00C507F4" w:rsidRDefault="00C507F4" w:rsidP="00C507F4">
      <w:pPr>
        <w:pStyle w:val="7"/>
        <w:rPr>
          <w:lang w:val="en-RU" w:eastAsia="en-GB"/>
        </w:rPr>
      </w:pPr>
      <w:r w:rsidRPr="00C507F4">
        <w:rPr>
          <w:lang w:val="en-RU" w:eastAsia="en-GB"/>
        </w:rPr>
        <w:t>Jetpack Compose Documentation [Электронный ресурс]. – URL: https://developer.android.com/jetpack/compose (дата обращения: 26.05.2025).</w:t>
      </w:r>
    </w:p>
    <w:p w14:paraId="6C7B9CF2" w14:textId="6C379356" w:rsidR="00C507F4" w:rsidRPr="00C507F4" w:rsidRDefault="00FF1F15" w:rsidP="00C507F4">
      <w:pPr>
        <w:pStyle w:val="7"/>
        <w:rPr>
          <w:lang w:val="en-RU" w:eastAsia="en-GB"/>
        </w:rPr>
      </w:pPr>
      <w:r>
        <w:rPr>
          <w:lang w:val="en-RU" w:eastAsia="en-GB"/>
        </w:rPr>
        <w:t>MapLibre API</w:t>
      </w:r>
      <w:r w:rsidR="00C507F4" w:rsidRPr="00C507F4">
        <w:rPr>
          <w:lang w:val="en-RU" w:eastAsia="en-GB"/>
        </w:rPr>
        <w:t xml:space="preserve">. Official documentation [Электронный ресурс]. – URL: </w:t>
      </w:r>
      <w:r w:rsidRPr="00FF1F15">
        <w:rPr>
          <w:lang w:val="en-RU" w:eastAsia="en-GB"/>
        </w:rPr>
        <w:t>https://maplibre.org/maplibre-gl-js/docs/API/</w:t>
      </w:r>
      <w:r w:rsidR="00C507F4" w:rsidRPr="00C507F4">
        <w:rPr>
          <w:lang w:val="en-RU" w:eastAsia="en-GB"/>
        </w:rPr>
        <w:t xml:space="preserve"> (дата обращения: 26.05.2025).</w:t>
      </w:r>
    </w:p>
    <w:p w14:paraId="5A7676E5" w14:textId="07FE6D0F" w:rsidR="00C507F4" w:rsidRPr="00C507F4" w:rsidRDefault="00C507F4" w:rsidP="00C507F4">
      <w:pPr>
        <w:pStyle w:val="7"/>
        <w:rPr>
          <w:lang w:val="en-RU" w:eastAsia="en-GB"/>
        </w:rPr>
      </w:pPr>
      <w:r w:rsidRPr="00C507F4">
        <w:rPr>
          <w:lang w:val="en-RU" w:eastAsia="en-GB"/>
        </w:rPr>
        <w:t>PostgreSQL: The world’s most advanced open source relational database [Электронный ресурс]. – URL: https://www.postgresql.org/docs/ (дата обращения: 26.05.2025).</w:t>
      </w:r>
    </w:p>
    <w:p w14:paraId="0342E312" w14:textId="19AF7EC9" w:rsidR="00C507F4" w:rsidRPr="00C507F4" w:rsidRDefault="00C507F4" w:rsidP="00C507F4">
      <w:pPr>
        <w:pStyle w:val="7"/>
        <w:rPr>
          <w:lang w:val="en-RU" w:eastAsia="en-GB"/>
        </w:rPr>
      </w:pPr>
      <w:r w:rsidRPr="00C507F4">
        <w:rPr>
          <w:lang w:val="en-RU" w:eastAsia="en-GB"/>
        </w:rPr>
        <w:t>Docker Documentation [Электронный ресурс]. – URL: https://docs.docker.com (дата обращения: 26.05.2025).</w:t>
      </w:r>
    </w:p>
    <w:p w14:paraId="06047E38" w14:textId="15D761B4" w:rsidR="00C507F4" w:rsidRPr="00C507F4" w:rsidRDefault="00C507F4" w:rsidP="00C507F4">
      <w:pPr>
        <w:pStyle w:val="7"/>
        <w:rPr>
          <w:lang w:val="en-RU" w:eastAsia="en-GB"/>
        </w:rPr>
      </w:pPr>
      <w:r w:rsidRPr="00C507F4">
        <w:rPr>
          <w:lang w:val="en-RU" w:eastAsia="en-GB"/>
        </w:rPr>
        <w:t>Paparazzi: Screenshot testing library for Jetpack Compose. GitHub [Электронный ресурс]. – URL: https://github.com/cashapp/paparazzi (дата обращения: 26.05.2025).</w:t>
      </w:r>
    </w:p>
    <w:p w14:paraId="7848080B" w14:textId="4146B95E" w:rsidR="00C507F4" w:rsidRPr="00C507F4" w:rsidRDefault="00C507F4" w:rsidP="00C507F4">
      <w:pPr>
        <w:pStyle w:val="7"/>
        <w:rPr>
          <w:lang w:val="en-RU"/>
        </w:rPr>
      </w:pPr>
      <w:r w:rsidRPr="00C507F4">
        <w:rPr>
          <w:lang w:val="en-RU"/>
        </w:rPr>
        <w:t>TypeScript Handbook [Электронный ресурс]. – URL: https://www.typescriptlang.org/docs/ (дата обращения: 26.05.2025).</w:t>
      </w:r>
    </w:p>
    <w:p w14:paraId="3AD20486" w14:textId="731E7DBB" w:rsidR="00C507F4" w:rsidRDefault="00C507F4" w:rsidP="00C507F4">
      <w:pPr>
        <w:pStyle w:val="7"/>
        <w:rPr>
          <w:lang w:val="en-RU"/>
        </w:rPr>
      </w:pPr>
      <w:r w:rsidRPr="00C507F4">
        <w:rPr>
          <w:lang w:val="en-RU"/>
        </w:rPr>
        <w:t>Jenkins User Documentation [Электронный ресурс]. – URL: https://www.jenkins.io/doc/ (дата обращения: 26.05.2025).</w:t>
      </w:r>
    </w:p>
    <w:p w14:paraId="01215A15" w14:textId="77777777" w:rsidR="00C507F4" w:rsidRPr="00C507F4" w:rsidRDefault="00C507F4" w:rsidP="00C507F4">
      <w:pPr>
        <w:pStyle w:val="7"/>
        <w:numPr>
          <w:ilvl w:val="0"/>
          <w:numId w:val="0"/>
        </w:numPr>
        <w:rPr>
          <w:lang w:val="en-RU"/>
        </w:rPr>
      </w:pPr>
    </w:p>
    <w:p w14:paraId="1D28815C" w14:textId="4EE4CE7A" w:rsidR="00156717" w:rsidRDefault="00156717" w:rsidP="00C507F4">
      <w:pPr>
        <w:pStyle w:val="7"/>
        <w:numPr>
          <w:ilvl w:val="0"/>
          <w:numId w:val="0"/>
        </w:numPr>
        <w:ind w:firstLine="709"/>
      </w:pPr>
      <w:r>
        <w:br w:type="page"/>
      </w:r>
    </w:p>
    <w:p w14:paraId="1B18E141" w14:textId="7BFF653B" w:rsidR="00E6613B" w:rsidRDefault="000D2767" w:rsidP="00E4595F">
      <w:pPr>
        <w:pStyle w:val="8"/>
        <w:rPr>
          <w:lang w:val="ru-RU"/>
        </w:rPr>
      </w:pPr>
      <w:bookmarkStart w:id="52" w:name="_Toc477530302"/>
      <w:bookmarkStart w:id="53" w:name="_Toc477532642"/>
      <w:bookmarkStart w:id="54" w:name="_Toc8214337"/>
      <w:r w:rsidRPr="00E6613B">
        <w:rPr>
          <w:lang w:val="ru-RU"/>
        </w:rPr>
        <w:lastRenderedPageBreak/>
        <w:br/>
      </w:r>
      <w:bookmarkStart w:id="55" w:name="_Toc199221162"/>
      <w:r w:rsidR="00020789" w:rsidRPr="00E6613B">
        <w:rPr>
          <w:lang w:val="ru-RU"/>
        </w:rPr>
        <w:t>(обязательное)</w:t>
      </w:r>
      <w:r w:rsidR="00020789" w:rsidRPr="00E6613B">
        <w:rPr>
          <w:lang w:val="ru-RU"/>
        </w:rPr>
        <w:br/>
      </w:r>
      <w:r w:rsidR="00020789" w:rsidRPr="00E6613B">
        <w:rPr>
          <w:lang w:val="ru-RU"/>
        </w:rPr>
        <w:br/>
      </w:r>
      <w:r w:rsidR="00E6613B">
        <w:rPr>
          <w:lang w:val="ru-RU"/>
        </w:rPr>
        <w:t>Выдержка требований из</w:t>
      </w:r>
      <w:r w:rsidR="00A34501" w:rsidRPr="00E6613B">
        <w:rPr>
          <w:lang w:val="ru-RU"/>
        </w:rPr>
        <w:t xml:space="preserve"> технического задания на с</w:t>
      </w:r>
      <w:r w:rsidR="00A34501" w:rsidRPr="00E6613B">
        <w:rPr>
          <w:lang w:val="ru-RU"/>
        </w:rPr>
        <w:t xml:space="preserve">оздание мобильной игры </w:t>
      </w:r>
      <w:proofErr w:type="spellStart"/>
      <w:r w:rsidR="00CA4ACD">
        <w:rPr>
          <w:lang w:val="ru-RU"/>
        </w:rPr>
        <w:t>Around</w:t>
      </w:r>
      <w:proofErr w:type="spellEnd"/>
      <w:r w:rsidR="00A34501" w:rsidRPr="00E6613B">
        <w:rPr>
          <w:lang w:val="ru-RU"/>
        </w:rPr>
        <w:t xml:space="preserve"> для популяризации активного образа</w:t>
      </w:r>
      <w:r w:rsidR="00A34501" w:rsidRPr="00E6613B">
        <w:rPr>
          <w:lang w:val="ru-RU"/>
        </w:rPr>
        <w:t xml:space="preserve"> </w:t>
      </w:r>
      <w:r w:rsidR="00A34501" w:rsidRPr="00E6613B">
        <w:rPr>
          <w:lang w:val="ru-RU"/>
        </w:rPr>
        <w:t>жизни и социализации городского сообщества.</w:t>
      </w:r>
      <w:bookmarkEnd w:id="52"/>
      <w:bookmarkEnd w:id="53"/>
      <w:bookmarkEnd w:id="54"/>
      <w:bookmarkEnd w:id="55"/>
    </w:p>
    <w:p w14:paraId="06EE5622" w14:textId="3B61341C" w:rsidR="00E6613B" w:rsidRPr="00E6613B" w:rsidRDefault="00E6613B" w:rsidP="00E6613B">
      <w:pPr>
        <w:pStyle w:val="4"/>
      </w:pPr>
      <w:r>
        <w:rPr>
          <w:noProof/>
        </w:rPr>
        <w:drawing>
          <wp:inline distT="0" distB="0" distL="0" distR="0" wp14:anchorId="219462A0" wp14:editId="12B242C0">
            <wp:extent cx="4941732" cy="6979920"/>
            <wp:effectExtent l="0" t="0" r="0" b="5080"/>
            <wp:docPr id="8350895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89508" name="Picture 835089508"/>
                    <pic:cNvPicPr/>
                  </pic:nvPicPr>
                  <pic:blipFill>
                    <a:blip r:embed="rId35">
                      <a:extLst>
                        <a:ext uri="{28A0092B-C50C-407E-A947-70E740481C1C}">
                          <a14:useLocalDpi xmlns:a14="http://schemas.microsoft.com/office/drawing/2010/main" val="0"/>
                        </a:ext>
                      </a:extLst>
                    </a:blip>
                    <a:stretch>
                      <a:fillRect/>
                    </a:stretch>
                  </pic:blipFill>
                  <pic:spPr>
                    <a:xfrm>
                      <a:off x="0" y="0"/>
                      <a:ext cx="4985753" cy="7042098"/>
                    </a:xfrm>
                    <a:prstGeom prst="rect">
                      <a:avLst/>
                    </a:prstGeom>
                  </pic:spPr>
                </pic:pic>
              </a:graphicData>
            </a:graphic>
          </wp:inline>
        </w:drawing>
      </w:r>
    </w:p>
    <w:p w14:paraId="7A68E60A" w14:textId="7E546C2C" w:rsidR="00E6613B" w:rsidRDefault="00E6613B">
      <w:pPr>
        <w:spacing w:after="160"/>
        <w:rPr>
          <w:rFonts w:ascii="Times New Roman" w:eastAsia="Times New Roman" w:hAnsi="Times New Roman" w:cs="Times New Roman"/>
          <w:sz w:val="28"/>
          <w:szCs w:val="24"/>
          <w:lang w:eastAsia="ru-RU"/>
        </w:rPr>
      </w:pPr>
    </w:p>
    <w:p w14:paraId="32137229" w14:textId="4C805293" w:rsidR="00986E24" w:rsidRPr="00986E24" w:rsidRDefault="00E6613B" w:rsidP="00A34501">
      <w:pPr>
        <w:pStyle w:val="4"/>
      </w:pPr>
      <w:r>
        <w:rPr>
          <w:noProof/>
        </w:rPr>
        <w:lastRenderedPageBreak/>
        <w:drawing>
          <wp:inline distT="0" distB="0" distL="0" distR="0" wp14:anchorId="02FEE441" wp14:editId="4FFCD4D1">
            <wp:extent cx="5939790" cy="8399780"/>
            <wp:effectExtent l="0" t="0" r="3810" b="0"/>
            <wp:docPr id="9817099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09951" name="Picture 981709951"/>
                    <pic:cNvPicPr/>
                  </pic:nvPicPr>
                  <pic:blipFill>
                    <a:blip r:embed="rId36">
                      <a:extLst>
                        <a:ext uri="{28A0092B-C50C-407E-A947-70E740481C1C}">
                          <a14:useLocalDpi xmlns:a14="http://schemas.microsoft.com/office/drawing/2010/main" val="0"/>
                        </a:ext>
                      </a:extLst>
                    </a:blip>
                    <a:stretch>
                      <a:fillRect/>
                    </a:stretch>
                  </pic:blipFill>
                  <pic:spPr>
                    <a:xfrm>
                      <a:off x="0" y="0"/>
                      <a:ext cx="5939790" cy="8399780"/>
                    </a:xfrm>
                    <a:prstGeom prst="rect">
                      <a:avLst/>
                    </a:prstGeom>
                  </pic:spPr>
                </pic:pic>
              </a:graphicData>
            </a:graphic>
          </wp:inline>
        </w:drawing>
      </w:r>
      <w:r>
        <w:rPr>
          <w:noProof/>
        </w:rPr>
        <w:lastRenderedPageBreak/>
        <w:drawing>
          <wp:inline distT="0" distB="0" distL="0" distR="0" wp14:anchorId="1EA8C04F" wp14:editId="272F8986">
            <wp:extent cx="5939790" cy="8399780"/>
            <wp:effectExtent l="0" t="0" r="3810" b="0"/>
            <wp:docPr id="1355098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9899" name="Picture 135509899"/>
                    <pic:cNvPicPr/>
                  </pic:nvPicPr>
                  <pic:blipFill>
                    <a:blip r:embed="rId37">
                      <a:extLst>
                        <a:ext uri="{28A0092B-C50C-407E-A947-70E740481C1C}">
                          <a14:useLocalDpi xmlns:a14="http://schemas.microsoft.com/office/drawing/2010/main" val="0"/>
                        </a:ext>
                      </a:extLst>
                    </a:blip>
                    <a:stretch>
                      <a:fillRect/>
                    </a:stretch>
                  </pic:blipFill>
                  <pic:spPr>
                    <a:xfrm>
                      <a:off x="0" y="0"/>
                      <a:ext cx="5939790" cy="8399780"/>
                    </a:xfrm>
                    <a:prstGeom prst="rect">
                      <a:avLst/>
                    </a:prstGeom>
                  </pic:spPr>
                </pic:pic>
              </a:graphicData>
            </a:graphic>
          </wp:inline>
        </w:drawing>
      </w:r>
      <w:r>
        <w:rPr>
          <w:noProof/>
        </w:rPr>
        <w:lastRenderedPageBreak/>
        <w:drawing>
          <wp:inline distT="0" distB="0" distL="0" distR="0" wp14:anchorId="6D2B3FC7" wp14:editId="3D0F56A6">
            <wp:extent cx="5939790" cy="8413750"/>
            <wp:effectExtent l="0" t="0" r="3810" b="6350"/>
            <wp:docPr id="19252429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42923" name="Picture 1925242923"/>
                    <pic:cNvPicPr/>
                  </pic:nvPicPr>
                  <pic:blipFill>
                    <a:blip r:embed="rId38">
                      <a:extLst>
                        <a:ext uri="{28A0092B-C50C-407E-A947-70E740481C1C}">
                          <a14:useLocalDpi xmlns:a14="http://schemas.microsoft.com/office/drawing/2010/main" val="0"/>
                        </a:ext>
                      </a:extLst>
                    </a:blip>
                    <a:stretch>
                      <a:fillRect/>
                    </a:stretch>
                  </pic:blipFill>
                  <pic:spPr>
                    <a:xfrm>
                      <a:off x="0" y="0"/>
                      <a:ext cx="5939790" cy="8413750"/>
                    </a:xfrm>
                    <a:prstGeom prst="rect">
                      <a:avLst/>
                    </a:prstGeom>
                  </pic:spPr>
                </pic:pic>
              </a:graphicData>
            </a:graphic>
          </wp:inline>
        </w:drawing>
      </w:r>
      <w:r>
        <w:rPr>
          <w:noProof/>
        </w:rPr>
        <w:lastRenderedPageBreak/>
        <w:drawing>
          <wp:inline distT="0" distB="0" distL="0" distR="0" wp14:anchorId="568ADE57" wp14:editId="3D848BD7">
            <wp:extent cx="5939790" cy="8394065"/>
            <wp:effectExtent l="0" t="0" r="3810" b="635"/>
            <wp:docPr id="11729275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27548" name="Picture 1172927548"/>
                    <pic:cNvPicPr/>
                  </pic:nvPicPr>
                  <pic:blipFill>
                    <a:blip r:embed="rId39">
                      <a:extLst>
                        <a:ext uri="{28A0092B-C50C-407E-A947-70E740481C1C}">
                          <a14:useLocalDpi xmlns:a14="http://schemas.microsoft.com/office/drawing/2010/main" val="0"/>
                        </a:ext>
                      </a:extLst>
                    </a:blip>
                    <a:stretch>
                      <a:fillRect/>
                    </a:stretch>
                  </pic:blipFill>
                  <pic:spPr>
                    <a:xfrm>
                      <a:off x="0" y="0"/>
                      <a:ext cx="5939790" cy="8394065"/>
                    </a:xfrm>
                    <a:prstGeom prst="rect">
                      <a:avLst/>
                    </a:prstGeom>
                  </pic:spPr>
                </pic:pic>
              </a:graphicData>
            </a:graphic>
          </wp:inline>
        </w:drawing>
      </w:r>
    </w:p>
    <w:sectPr w:rsidR="00986E24" w:rsidRPr="00986E24" w:rsidSect="00B41F0C">
      <w:headerReference w:type="default" r:id="rId40"/>
      <w:footerReference w:type="default" r:id="rId41"/>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D2F677" w14:textId="77777777" w:rsidR="00171D18" w:rsidRDefault="00171D18" w:rsidP="00E070CB">
      <w:pPr>
        <w:spacing w:line="240" w:lineRule="auto"/>
      </w:pPr>
      <w:r>
        <w:separator/>
      </w:r>
    </w:p>
    <w:p w14:paraId="3545F611" w14:textId="77777777" w:rsidR="00171D18" w:rsidRDefault="00171D18"/>
    <w:p w14:paraId="57FDC4EA" w14:textId="77777777" w:rsidR="00171D18" w:rsidRDefault="00171D18"/>
  </w:endnote>
  <w:endnote w:type="continuationSeparator" w:id="0">
    <w:p w14:paraId="44135EB4" w14:textId="77777777" w:rsidR="00171D18" w:rsidRDefault="00171D18" w:rsidP="00E070CB">
      <w:pPr>
        <w:spacing w:line="240" w:lineRule="auto"/>
      </w:pPr>
      <w:r>
        <w:continuationSeparator/>
      </w:r>
    </w:p>
    <w:p w14:paraId="3624F21D" w14:textId="77777777" w:rsidR="00171D18" w:rsidRDefault="00171D18"/>
    <w:p w14:paraId="42690A64" w14:textId="77777777" w:rsidR="00171D18" w:rsidRDefault="00171D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1265767"/>
      <w:docPartObj>
        <w:docPartGallery w:val="Page Numbers (Bottom of Page)"/>
        <w:docPartUnique/>
      </w:docPartObj>
    </w:sdtPr>
    <w:sdtEndPr>
      <w:rPr>
        <w:rFonts w:ascii="Times New Roman" w:hAnsi="Times New Roman" w:cs="Times New Roman"/>
        <w:sz w:val="28"/>
      </w:rPr>
    </w:sdtEndPr>
    <w:sdtContent>
      <w:p w14:paraId="7B426965" w14:textId="77777777" w:rsidR="003117EB" w:rsidRPr="00BE15C1" w:rsidRDefault="003117EB" w:rsidP="00BE15C1">
        <w:pPr>
          <w:pStyle w:val="Footer"/>
          <w:jc w:val="center"/>
          <w:rPr>
            <w:sz w:val="28"/>
          </w:rPr>
        </w:pPr>
        <w:r w:rsidRPr="00061632">
          <w:rPr>
            <w:rFonts w:ascii="Times New Roman" w:hAnsi="Times New Roman" w:cs="Times New Roman"/>
            <w:sz w:val="28"/>
          </w:rPr>
          <w:fldChar w:fldCharType="begin"/>
        </w:r>
        <w:r w:rsidRPr="00061632">
          <w:rPr>
            <w:rFonts w:ascii="Times New Roman" w:hAnsi="Times New Roman" w:cs="Times New Roman"/>
            <w:sz w:val="28"/>
          </w:rPr>
          <w:instrText>PAGE   \* MERGEFORMAT</w:instrText>
        </w:r>
        <w:r w:rsidRPr="00061632">
          <w:rPr>
            <w:rFonts w:ascii="Times New Roman" w:hAnsi="Times New Roman" w:cs="Times New Roman"/>
            <w:sz w:val="28"/>
          </w:rPr>
          <w:fldChar w:fldCharType="separate"/>
        </w:r>
        <w:r w:rsidR="00E1170C">
          <w:rPr>
            <w:rFonts w:ascii="Times New Roman" w:hAnsi="Times New Roman" w:cs="Times New Roman"/>
            <w:noProof/>
            <w:sz w:val="28"/>
          </w:rPr>
          <w:t>21</w:t>
        </w:r>
        <w:r w:rsidRPr="00061632">
          <w:rPr>
            <w:rFonts w:ascii="Times New Roman" w:hAnsi="Times New Roman" w:cs="Times New Roman"/>
            <w:sz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345614" w14:textId="77777777" w:rsidR="00171D18" w:rsidRDefault="00171D18" w:rsidP="00E070CB">
      <w:pPr>
        <w:spacing w:line="240" w:lineRule="auto"/>
      </w:pPr>
      <w:r>
        <w:separator/>
      </w:r>
    </w:p>
    <w:p w14:paraId="77D71082" w14:textId="77777777" w:rsidR="00171D18" w:rsidRDefault="00171D18"/>
    <w:p w14:paraId="10A143DD" w14:textId="77777777" w:rsidR="00171D18" w:rsidRDefault="00171D18"/>
  </w:footnote>
  <w:footnote w:type="continuationSeparator" w:id="0">
    <w:p w14:paraId="64733548" w14:textId="77777777" w:rsidR="00171D18" w:rsidRDefault="00171D18" w:rsidP="00E070CB">
      <w:pPr>
        <w:spacing w:line="240" w:lineRule="auto"/>
      </w:pPr>
      <w:r>
        <w:continuationSeparator/>
      </w:r>
    </w:p>
    <w:p w14:paraId="32D00045" w14:textId="77777777" w:rsidR="00171D18" w:rsidRDefault="00171D18"/>
    <w:p w14:paraId="70A72D3B" w14:textId="77777777" w:rsidR="00171D18" w:rsidRDefault="00171D1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9BF9A2" w14:textId="77777777" w:rsidR="00986A3A" w:rsidRDefault="00986A3A" w:rsidP="00986A3A">
    <w:pPr>
      <w:pStyle w:val="2"/>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0849"/>
    <w:multiLevelType w:val="hybridMultilevel"/>
    <w:tmpl w:val="924E6452"/>
    <w:lvl w:ilvl="0" w:tplc="418AD11C">
      <w:start w:val="1"/>
      <w:numFmt w:val="russianLower"/>
      <w:lvlText w:val="%1)"/>
      <w:lvlJc w:val="left"/>
      <w:pPr>
        <w:ind w:left="1069" w:hanging="360"/>
      </w:pPr>
      <w:rPr>
        <w:rFonts w:ascii="Times New Roman" w:hAnsi="Times New Roman" w:hint="default"/>
        <w:b w:val="0"/>
        <w:i w:val="0"/>
        <w:sz w:val="28"/>
      </w:rPr>
    </w:lvl>
    <w:lvl w:ilvl="1" w:tplc="AD0416CA">
      <w:start w:val="1"/>
      <w:numFmt w:val="decimal"/>
      <w:lvlText w:val="%2)"/>
      <w:lvlJc w:val="left"/>
      <w:pPr>
        <w:ind w:left="1985" w:hanging="567"/>
      </w:pPr>
      <w:rPr>
        <w:rFonts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BFB49F8"/>
    <w:multiLevelType w:val="multilevel"/>
    <w:tmpl w:val="AFA4C5FA"/>
    <w:lvl w:ilvl="0">
      <w:start w:val="1"/>
      <w:numFmt w:val="upperLetter"/>
      <w:suff w:val="space"/>
      <w:lvlText w:val="ПРИЛОЖЕНИЕ %1"/>
      <w:lvlJc w:val="center"/>
      <w:pPr>
        <w:ind w:left="0" w:firstLine="709"/>
      </w:pPr>
      <w:rPr>
        <w:rFonts w:hint="default"/>
      </w:rPr>
    </w:lvl>
    <w:lvl w:ilvl="1">
      <w:start w:val="1"/>
      <w:numFmt w:val="lowerLetter"/>
      <w:lvlText w:val="%2)"/>
      <w:lvlJc w:val="left"/>
      <w:pPr>
        <w:ind w:left="357" w:firstLine="0"/>
      </w:pPr>
      <w:rPr>
        <w:rFonts w:hint="default"/>
      </w:rPr>
    </w:lvl>
    <w:lvl w:ilvl="2">
      <w:start w:val="1"/>
      <w:numFmt w:val="lowerRoman"/>
      <w:lvlText w:val="%3)"/>
      <w:lvlJc w:val="left"/>
      <w:pPr>
        <w:ind w:left="714" w:firstLine="0"/>
      </w:pPr>
      <w:rPr>
        <w:rFonts w:hint="default"/>
      </w:rPr>
    </w:lvl>
    <w:lvl w:ilvl="3">
      <w:start w:val="1"/>
      <w:numFmt w:val="decimal"/>
      <w:lvlText w:val="(%4)"/>
      <w:lvlJc w:val="left"/>
      <w:pPr>
        <w:ind w:left="1071" w:firstLine="0"/>
      </w:pPr>
      <w:rPr>
        <w:rFonts w:hint="default"/>
      </w:rPr>
    </w:lvl>
    <w:lvl w:ilvl="4">
      <w:start w:val="1"/>
      <w:numFmt w:val="lowerLetter"/>
      <w:lvlText w:val="(%5)"/>
      <w:lvlJc w:val="left"/>
      <w:pPr>
        <w:ind w:left="1428" w:firstLine="0"/>
      </w:pPr>
      <w:rPr>
        <w:rFonts w:hint="default"/>
      </w:rPr>
    </w:lvl>
    <w:lvl w:ilvl="5">
      <w:start w:val="1"/>
      <w:numFmt w:val="lowerRoman"/>
      <w:lvlText w:val="(%6)"/>
      <w:lvlJc w:val="left"/>
      <w:pPr>
        <w:ind w:left="1785" w:firstLine="0"/>
      </w:pPr>
      <w:rPr>
        <w:rFonts w:hint="default"/>
      </w:rPr>
    </w:lvl>
    <w:lvl w:ilvl="6">
      <w:start w:val="1"/>
      <w:numFmt w:val="decimal"/>
      <w:lvlText w:val="%7."/>
      <w:lvlJc w:val="left"/>
      <w:pPr>
        <w:ind w:left="2142" w:firstLine="0"/>
      </w:pPr>
      <w:rPr>
        <w:rFonts w:hint="default"/>
      </w:rPr>
    </w:lvl>
    <w:lvl w:ilvl="7">
      <w:start w:val="1"/>
      <w:numFmt w:val="lowerLetter"/>
      <w:lvlText w:val="%8."/>
      <w:lvlJc w:val="left"/>
      <w:pPr>
        <w:ind w:left="2499" w:firstLine="0"/>
      </w:pPr>
      <w:rPr>
        <w:rFonts w:hint="default"/>
      </w:rPr>
    </w:lvl>
    <w:lvl w:ilvl="8">
      <w:start w:val="1"/>
      <w:numFmt w:val="lowerRoman"/>
      <w:lvlText w:val="%9."/>
      <w:lvlJc w:val="left"/>
      <w:pPr>
        <w:ind w:left="2856" w:firstLine="0"/>
      </w:pPr>
      <w:rPr>
        <w:rFonts w:hint="default"/>
      </w:rPr>
    </w:lvl>
  </w:abstractNum>
  <w:abstractNum w:abstractNumId="2" w15:restartNumberingAfterBreak="0">
    <w:nsid w:val="0C000EE8"/>
    <w:multiLevelType w:val="multilevel"/>
    <w:tmpl w:val="704A3F1C"/>
    <w:lvl w:ilvl="0">
      <w:start w:val="1"/>
      <w:numFmt w:val="upperLetter"/>
      <w:suff w:val="nothing"/>
      <w:lvlText w:val="ПРИЛОЖЕНИЕ %1"/>
      <w:lvlJc w:val="center"/>
      <w:pPr>
        <w:ind w:left="0" w:firstLine="0"/>
      </w:pPr>
      <w:rPr>
        <w:rFonts w:hint="default"/>
      </w:rPr>
    </w:lvl>
    <w:lvl w:ilvl="1">
      <w:start w:val="1"/>
      <w:numFmt w:val="lowerLetter"/>
      <w:lvlText w:val="%2)"/>
      <w:lvlJc w:val="left"/>
      <w:pPr>
        <w:ind w:left="357" w:firstLine="0"/>
      </w:pPr>
      <w:rPr>
        <w:rFonts w:hint="default"/>
      </w:rPr>
    </w:lvl>
    <w:lvl w:ilvl="2">
      <w:start w:val="1"/>
      <w:numFmt w:val="lowerRoman"/>
      <w:lvlText w:val="%3)"/>
      <w:lvlJc w:val="left"/>
      <w:pPr>
        <w:ind w:left="714" w:firstLine="0"/>
      </w:pPr>
      <w:rPr>
        <w:rFonts w:hint="default"/>
      </w:rPr>
    </w:lvl>
    <w:lvl w:ilvl="3">
      <w:start w:val="1"/>
      <w:numFmt w:val="decimal"/>
      <w:lvlText w:val="(%4)"/>
      <w:lvlJc w:val="left"/>
      <w:pPr>
        <w:ind w:left="1071" w:firstLine="0"/>
      </w:pPr>
      <w:rPr>
        <w:rFonts w:hint="default"/>
      </w:rPr>
    </w:lvl>
    <w:lvl w:ilvl="4">
      <w:start w:val="1"/>
      <w:numFmt w:val="lowerLetter"/>
      <w:lvlText w:val="(%5)"/>
      <w:lvlJc w:val="left"/>
      <w:pPr>
        <w:ind w:left="1428" w:firstLine="0"/>
      </w:pPr>
      <w:rPr>
        <w:rFonts w:hint="default"/>
      </w:rPr>
    </w:lvl>
    <w:lvl w:ilvl="5">
      <w:start w:val="1"/>
      <w:numFmt w:val="lowerRoman"/>
      <w:lvlText w:val="(%6)"/>
      <w:lvlJc w:val="left"/>
      <w:pPr>
        <w:ind w:left="1785" w:firstLine="0"/>
      </w:pPr>
      <w:rPr>
        <w:rFonts w:hint="default"/>
      </w:rPr>
    </w:lvl>
    <w:lvl w:ilvl="6">
      <w:start w:val="1"/>
      <w:numFmt w:val="decimal"/>
      <w:lvlText w:val="%7."/>
      <w:lvlJc w:val="left"/>
      <w:pPr>
        <w:ind w:left="2142" w:firstLine="0"/>
      </w:pPr>
      <w:rPr>
        <w:rFonts w:hint="default"/>
      </w:rPr>
    </w:lvl>
    <w:lvl w:ilvl="7">
      <w:start w:val="1"/>
      <w:numFmt w:val="lowerLetter"/>
      <w:lvlText w:val="%8."/>
      <w:lvlJc w:val="left"/>
      <w:pPr>
        <w:ind w:left="2499" w:firstLine="0"/>
      </w:pPr>
      <w:rPr>
        <w:rFonts w:hint="default"/>
      </w:rPr>
    </w:lvl>
    <w:lvl w:ilvl="8">
      <w:start w:val="1"/>
      <w:numFmt w:val="lowerRoman"/>
      <w:lvlText w:val="%9."/>
      <w:lvlJc w:val="left"/>
      <w:pPr>
        <w:ind w:left="2856" w:firstLine="0"/>
      </w:pPr>
      <w:rPr>
        <w:rFonts w:hint="default"/>
      </w:rPr>
    </w:lvl>
  </w:abstractNum>
  <w:abstractNum w:abstractNumId="3" w15:restartNumberingAfterBreak="0">
    <w:nsid w:val="0FB82C88"/>
    <w:multiLevelType w:val="multilevel"/>
    <w:tmpl w:val="3894101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11080D6D"/>
    <w:multiLevelType w:val="multilevel"/>
    <w:tmpl w:val="D25CBCD0"/>
    <w:lvl w:ilvl="0">
      <w:start w:val="1"/>
      <w:numFmt w:val="upperLetter"/>
      <w:pStyle w:val="Quote"/>
      <w:lvlText w:val="Приложние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CC44C4F"/>
    <w:multiLevelType w:val="multilevel"/>
    <w:tmpl w:val="763EA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3F4399"/>
    <w:multiLevelType w:val="hybridMultilevel"/>
    <w:tmpl w:val="CC84797E"/>
    <w:lvl w:ilvl="0" w:tplc="00C01444">
      <w:start w:val="1"/>
      <w:numFmt w:val="bullet"/>
      <w:lvlText w:val="–"/>
      <w:lvlJc w:val="left"/>
      <w:pPr>
        <w:ind w:left="1069" w:hanging="360"/>
      </w:pPr>
      <w:rPr>
        <w:rFonts w:ascii="Times New Roman" w:eastAsia="Times New Roman"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7" w15:restartNumberingAfterBreak="0">
    <w:nsid w:val="25B41E35"/>
    <w:multiLevelType w:val="hybridMultilevel"/>
    <w:tmpl w:val="C406C456"/>
    <w:lvl w:ilvl="0" w:tplc="AB6CC78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8" w15:restartNumberingAfterBreak="0">
    <w:nsid w:val="28E936BF"/>
    <w:multiLevelType w:val="hybridMultilevel"/>
    <w:tmpl w:val="71D67E0A"/>
    <w:lvl w:ilvl="0" w:tplc="A5D671CC">
      <w:start w:val="1"/>
      <w:numFmt w:val="decimal"/>
      <w:pStyle w:val="7"/>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9C52DF1"/>
    <w:multiLevelType w:val="hybridMultilevel"/>
    <w:tmpl w:val="4A26EC54"/>
    <w:lvl w:ilvl="0" w:tplc="39C6DC8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0" w15:restartNumberingAfterBreak="0">
    <w:nsid w:val="35140A01"/>
    <w:multiLevelType w:val="multilevel"/>
    <w:tmpl w:val="D64EF5B2"/>
    <w:lvl w:ilvl="0">
      <w:start w:val="1"/>
      <w:numFmt w:val="decimal"/>
      <w:pStyle w:val="12"/>
      <w:suff w:val="space"/>
      <w:lvlText w:val="%1"/>
      <w:lvlJc w:val="left"/>
      <w:pPr>
        <w:ind w:left="0" w:firstLine="709"/>
      </w:pPr>
      <w:rPr>
        <w:rFonts w:hint="default"/>
      </w:rPr>
    </w:lvl>
    <w:lvl w:ilvl="1">
      <w:start w:val="1"/>
      <w:numFmt w:val="decimal"/>
      <w:pStyle w:val="13"/>
      <w:suff w:val="space"/>
      <w:lvlText w:val="%1.%2"/>
      <w:lvlJc w:val="left"/>
      <w:pPr>
        <w:ind w:left="0" w:firstLine="709"/>
      </w:pPr>
      <w:rPr>
        <w:rFonts w:hint="default"/>
      </w:rPr>
    </w:lvl>
    <w:lvl w:ilvl="2">
      <w:start w:val="1"/>
      <w:numFmt w:val="decimal"/>
      <w:pStyle w:val="14"/>
      <w:suff w:val="space"/>
      <w:lvlText w:val="%1.%2.%3"/>
      <w:lvlJc w:val="left"/>
      <w:pPr>
        <w:ind w:left="0" w:firstLine="709"/>
      </w:pPr>
      <w:rPr>
        <w:rFonts w:hint="default"/>
      </w:rPr>
    </w:lvl>
    <w:lvl w:ilvl="3">
      <w:start w:val="1"/>
      <w:numFmt w:val="decimal"/>
      <w:lvlRestart w:val="0"/>
      <w:pStyle w:val="31"/>
      <w:suff w:val="space"/>
      <w:lvlText w:val="Таблица %4 –"/>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pStyle w:val="32"/>
      <w:suff w:val="space"/>
      <w:lvlText w:val="Таблица %1.%5 –"/>
      <w:lvlJc w:val="left"/>
      <w:pPr>
        <w:ind w:left="0" w:firstLine="0"/>
      </w:pPr>
      <w:rPr>
        <w:rFonts w:hint="default"/>
      </w:rPr>
    </w:lvl>
    <w:lvl w:ilvl="5">
      <w:start w:val="1"/>
      <w:numFmt w:val="decimal"/>
      <w:lvlRestart w:val="1"/>
      <w:pStyle w:val="42"/>
      <w:suff w:val="space"/>
      <w:lvlText w:val="Рисунок %1.%6 –"/>
      <w:lvlJc w:val="left"/>
      <w:pPr>
        <w:ind w:left="0" w:firstLine="0"/>
      </w:pPr>
      <w:rPr>
        <w:rFonts w:hint="default"/>
      </w:rPr>
    </w:lvl>
    <w:lvl w:ilvl="6">
      <w:start w:val="1"/>
      <w:numFmt w:val="decimal"/>
      <w:lvlRestart w:val="0"/>
      <w:pStyle w:val="41"/>
      <w:suff w:val="space"/>
      <w:lvlText w:val="Рисунок %7 –"/>
      <w:lvlJc w:val="left"/>
      <w:pPr>
        <w:ind w:left="0" w:firstLine="28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none"/>
      <w:lvlRestart w:val="0"/>
      <w:pStyle w:val="311"/>
      <w:suff w:val="nothing"/>
      <w:lvlText w:val="Продолжение таблицы %4"/>
      <w:lvlJc w:val="left"/>
      <w:pPr>
        <w:ind w:left="0" w:firstLine="0"/>
      </w:pPr>
      <w:rPr>
        <w:rFonts w:hint="default"/>
      </w:rPr>
    </w:lvl>
    <w:lvl w:ilvl="8">
      <w:start w:val="1"/>
      <w:numFmt w:val="none"/>
      <w:lvlRestart w:val="0"/>
      <w:pStyle w:val="321"/>
      <w:suff w:val="nothing"/>
      <w:lvlText w:val="Продолжение таблицы %1.%5"/>
      <w:lvlJc w:val="left"/>
      <w:pPr>
        <w:ind w:left="0" w:firstLine="0"/>
      </w:pPr>
      <w:rPr>
        <w:rFonts w:hint="default"/>
      </w:rPr>
    </w:lvl>
  </w:abstractNum>
  <w:abstractNum w:abstractNumId="11" w15:restartNumberingAfterBreak="0">
    <w:nsid w:val="5D2D419F"/>
    <w:multiLevelType w:val="hybridMultilevel"/>
    <w:tmpl w:val="92506924"/>
    <w:lvl w:ilvl="0" w:tplc="22A8E504">
      <w:start w:val="1"/>
      <w:numFmt w:val="russianLower"/>
      <w:pStyle w:val="51"/>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5EF35115"/>
    <w:multiLevelType w:val="hybridMultilevel"/>
    <w:tmpl w:val="89F61A2C"/>
    <w:lvl w:ilvl="0" w:tplc="89608B82">
      <w:start w:val="1"/>
      <w:numFmt w:val="bullet"/>
      <w:pStyle w:val="53"/>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6A7C62A0"/>
    <w:multiLevelType w:val="hybridMultilevel"/>
    <w:tmpl w:val="38D48C40"/>
    <w:lvl w:ilvl="0" w:tplc="05D625C4">
      <w:start w:val="1"/>
      <w:numFmt w:val="decimal"/>
      <w:pStyle w:val="52"/>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6CCE6C2D"/>
    <w:multiLevelType w:val="hybridMultilevel"/>
    <w:tmpl w:val="70062EC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77F66DCF"/>
    <w:multiLevelType w:val="multilevel"/>
    <w:tmpl w:val="3894101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15:restartNumberingAfterBreak="0">
    <w:nsid w:val="7C616C29"/>
    <w:multiLevelType w:val="multilevel"/>
    <w:tmpl w:val="BC9E808E"/>
    <w:lvl w:ilvl="0">
      <w:start w:val="1"/>
      <w:numFmt w:val="upperLetter"/>
      <w:pStyle w:val="8"/>
      <w:suff w:val="nothing"/>
      <w:lvlText w:val="Приложение %1"/>
      <w:lvlJc w:val="left"/>
      <w:pPr>
        <w:ind w:left="0" w:firstLine="0"/>
      </w:pPr>
      <w:rPr>
        <w:rFonts w:hint="default"/>
        <w:cap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196041195">
    <w:abstractNumId w:val="0"/>
  </w:num>
  <w:num w:numId="2" w16cid:durableId="1924752438">
    <w:abstractNumId w:val="8"/>
  </w:num>
  <w:num w:numId="3" w16cid:durableId="1757899894">
    <w:abstractNumId w:val="12"/>
  </w:num>
  <w:num w:numId="4" w16cid:durableId="1270508748">
    <w:abstractNumId w:val="11"/>
  </w:num>
  <w:num w:numId="5" w16cid:durableId="22829922">
    <w:abstractNumId w:val="13"/>
  </w:num>
  <w:num w:numId="6" w16cid:durableId="1028726507">
    <w:abstractNumId w:val="10"/>
  </w:num>
  <w:num w:numId="7" w16cid:durableId="72362198">
    <w:abstractNumId w:val="1"/>
  </w:num>
  <w:num w:numId="8" w16cid:durableId="1613247224">
    <w:abstractNumId w:val="2"/>
  </w:num>
  <w:num w:numId="9" w16cid:durableId="1160274452">
    <w:abstractNumId w:val="4"/>
  </w:num>
  <w:num w:numId="10" w16cid:durableId="12767885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329211315">
    <w:abstractNumId w:val="16"/>
  </w:num>
  <w:num w:numId="12" w16cid:durableId="940142936">
    <w:abstractNumId w:val="9"/>
  </w:num>
  <w:num w:numId="13" w16cid:durableId="1881821509">
    <w:abstractNumId w:val="6"/>
  </w:num>
  <w:num w:numId="14" w16cid:durableId="1432622890">
    <w:abstractNumId w:val="7"/>
  </w:num>
  <w:num w:numId="15" w16cid:durableId="814378123">
    <w:abstractNumId w:val="14"/>
  </w:num>
  <w:num w:numId="16" w16cid:durableId="95711829">
    <w:abstractNumId w:val="15"/>
  </w:num>
  <w:num w:numId="17" w16cid:durableId="72439116">
    <w:abstractNumId w:val="3"/>
  </w:num>
  <w:num w:numId="18" w16cid:durableId="1244408870">
    <w:abstractNumId w:val="13"/>
    <w:lvlOverride w:ilvl="0">
      <w:startOverride w:val="1"/>
    </w:lvlOverride>
  </w:num>
  <w:num w:numId="19" w16cid:durableId="602422012">
    <w:abstractNumId w:val="11"/>
    <w:lvlOverride w:ilvl="0">
      <w:startOverride w:val="1"/>
    </w:lvlOverride>
  </w:num>
  <w:num w:numId="20" w16cid:durableId="1115058164">
    <w:abstractNumId w:val="11"/>
    <w:lvlOverride w:ilvl="0">
      <w:startOverride w:val="1"/>
    </w:lvlOverride>
  </w:num>
  <w:num w:numId="21" w16cid:durableId="349918603">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2"/>
  <w:proofState w:spelling="clean" w:grammar="clean"/>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D3B"/>
    <w:rsid w:val="00000AB1"/>
    <w:rsid w:val="00002317"/>
    <w:rsid w:val="00004462"/>
    <w:rsid w:val="000045E4"/>
    <w:rsid w:val="00005304"/>
    <w:rsid w:val="00005B0D"/>
    <w:rsid w:val="00011182"/>
    <w:rsid w:val="00011D8B"/>
    <w:rsid w:val="000125EA"/>
    <w:rsid w:val="000129DF"/>
    <w:rsid w:val="0001350E"/>
    <w:rsid w:val="00014342"/>
    <w:rsid w:val="00014CBD"/>
    <w:rsid w:val="0001503C"/>
    <w:rsid w:val="00020789"/>
    <w:rsid w:val="000227F4"/>
    <w:rsid w:val="00023F86"/>
    <w:rsid w:val="00024993"/>
    <w:rsid w:val="0003219A"/>
    <w:rsid w:val="000330D7"/>
    <w:rsid w:val="000337A0"/>
    <w:rsid w:val="00040E33"/>
    <w:rsid w:val="00042467"/>
    <w:rsid w:val="00042DF0"/>
    <w:rsid w:val="00045CAA"/>
    <w:rsid w:val="00047A0F"/>
    <w:rsid w:val="00047D25"/>
    <w:rsid w:val="00051BDB"/>
    <w:rsid w:val="00053D82"/>
    <w:rsid w:val="0005758F"/>
    <w:rsid w:val="00061632"/>
    <w:rsid w:val="00063046"/>
    <w:rsid w:val="00065F06"/>
    <w:rsid w:val="00066678"/>
    <w:rsid w:val="00067C34"/>
    <w:rsid w:val="0007229F"/>
    <w:rsid w:val="00072A66"/>
    <w:rsid w:val="00075325"/>
    <w:rsid w:val="000770E9"/>
    <w:rsid w:val="00083A0A"/>
    <w:rsid w:val="000852F9"/>
    <w:rsid w:val="00086AAE"/>
    <w:rsid w:val="0008757C"/>
    <w:rsid w:val="00087BEC"/>
    <w:rsid w:val="000928DB"/>
    <w:rsid w:val="00093F32"/>
    <w:rsid w:val="00095F17"/>
    <w:rsid w:val="000969A9"/>
    <w:rsid w:val="000969DF"/>
    <w:rsid w:val="000972F4"/>
    <w:rsid w:val="00097FCB"/>
    <w:rsid w:val="000A0C03"/>
    <w:rsid w:val="000A3F70"/>
    <w:rsid w:val="000A4AD4"/>
    <w:rsid w:val="000A65E5"/>
    <w:rsid w:val="000A6785"/>
    <w:rsid w:val="000A69ED"/>
    <w:rsid w:val="000B1713"/>
    <w:rsid w:val="000B2057"/>
    <w:rsid w:val="000C31E7"/>
    <w:rsid w:val="000C5014"/>
    <w:rsid w:val="000C51AA"/>
    <w:rsid w:val="000D10A6"/>
    <w:rsid w:val="000D2767"/>
    <w:rsid w:val="000D30B2"/>
    <w:rsid w:val="000D3771"/>
    <w:rsid w:val="000D37EF"/>
    <w:rsid w:val="000D4E3F"/>
    <w:rsid w:val="000D5733"/>
    <w:rsid w:val="000D7260"/>
    <w:rsid w:val="000E067C"/>
    <w:rsid w:val="000E1319"/>
    <w:rsid w:val="000E15FD"/>
    <w:rsid w:val="000E48EE"/>
    <w:rsid w:val="000E4C32"/>
    <w:rsid w:val="000E512F"/>
    <w:rsid w:val="000E61FC"/>
    <w:rsid w:val="000E6513"/>
    <w:rsid w:val="000E66BC"/>
    <w:rsid w:val="000E736B"/>
    <w:rsid w:val="000F0658"/>
    <w:rsid w:val="000F34F8"/>
    <w:rsid w:val="000F4CE2"/>
    <w:rsid w:val="000F73F0"/>
    <w:rsid w:val="0010131F"/>
    <w:rsid w:val="00102D3C"/>
    <w:rsid w:val="001059FB"/>
    <w:rsid w:val="00111521"/>
    <w:rsid w:val="00111682"/>
    <w:rsid w:val="00113317"/>
    <w:rsid w:val="00120FAC"/>
    <w:rsid w:val="00123CA5"/>
    <w:rsid w:val="00124215"/>
    <w:rsid w:val="001246B4"/>
    <w:rsid w:val="00125AB8"/>
    <w:rsid w:val="00126075"/>
    <w:rsid w:val="00126138"/>
    <w:rsid w:val="00126EE2"/>
    <w:rsid w:val="00127886"/>
    <w:rsid w:val="00130CED"/>
    <w:rsid w:val="00130CEE"/>
    <w:rsid w:val="0013257D"/>
    <w:rsid w:val="00133E70"/>
    <w:rsid w:val="0013532C"/>
    <w:rsid w:val="001361E9"/>
    <w:rsid w:val="00137DA2"/>
    <w:rsid w:val="00140E43"/>
    <w:rsid w:val="00142940"/>
    <w:rsid w:val="00143E80"/>
    <w:rsid w:val="00147865"/>
    <w:rsid w:val="00147D28"/>
    <w:rsid w:val="001502A4"/>
    <w:rsid w:val="001538AE"/>
    <w:rsid w:val="00153B8A"/>
    <w:rsid w:val="00156717"/>
    <w:rsid w:val="00157E07"/>
    <w:rsid w:val="00160FA9"/>
    <w:rsid w:val="001616D5"/>
    <w:rsid w:val="0016240B"/>
    <w:rsid w:val="001715DE"/>
    <w:rsid w:val="00171D18"/>
    <w:rsid w:val="001742F4"/>
    <w:rsid w:val="00176D56"/>
    <w:rsid w:val="00180116"/>
    <w:rsid w:val="00180C55"/>
    <w:rsid w:val="00182F25"/>
    <w:rsid w:val="00183735"/>
    <w:rsid w:val="0018770C"/>
    <w:rsid w:val="00194825"/>
    <w:rsid w:val="0019483E"/>
    <w:rsid w:val="00194E8E"/>
    <w:rsid w:val="00195326"/>
    <w:rsid w:val="001A09FB"/>
    <w:rsid w:val="001A2235"/>
    <w:rsid w:val="001A3C58"/>
    <w:rsid w:val="001A5751"/>
    <w:rsid w:val="001A7827"/>
    <w:rsid w:val="001B0BF4"/>
    <w:rsid w:val="001B2C02"/>
    <w:rsid w:val="001B31DF"/>
    <w:rsid w:val="001B37D2"/>
    <w:rsid w:val="001B4491"/>
    <w:rsid w:val="001B73A0"/>
    <w:rsid w:val="001B7CF9"/>
    <w:rsid w:val="001C010D"/>
    <w:rsid w:val="001C0773"/>
    <w:rsid w:val="001C0871"/>
    <w:rsid w:val="001C0DA6"/>
    <w:rsid w:val="001C4551"/>
    <w:rsid w:val="001C4821"/>
    <w:rsid w:val="001D2140"/>
    <w:rsid w:val="001D22B8"/>
    <w:rsid w:val="001D3F61"/>
    <w:rsid w:val="001D6160"/>
    <w:rsid w:val="001E0961"/>
    <w:rsid w:val="001E0B10"/>
    <w:rsid w:val="001E0E5D"/>
    <w:rsid w:val="001E3A96"/>
    <w:rsid w:val="001E3C14"/>
    <w:rsid w:val="001E59AE"/>
    <w:rsid w:val="001E7A34"/>
    <w:rsid w:val="001E7F8C"/>
    <w:rsid w:val="001F1720"/>
    <w:rsid w:val="001F4DCC"/>
    <w:rsid w:val="00201E1A"/>
    <w:rsid w:val="00203D70"/>
    <w:rsid w:val="002040D4"/>
    <w:rsid w:val="00204B67"/>
    <w:rsid w:val="00204BCA"/>
    <w:rsid w:val="00205136"/>
    <w:rsid w:val="00205AA9"/>
    <w:rsid w:val="00207D1B"/>
    <w:rsid w:val="00211BEB"/>
    <w:rsid w:val="002131BD"/>
    <w:rsid w:val="0021566C"/>
    <w:rsid w:val="002231F3"/>
    <w:rsid w:val="0022472B"/>
    <w:rsid w:val="00227348"/>
    <w:rsid w:val="002446BE"/>
    <w:rsid w:val="00245176"/>
    <w:rsid w:val="002452D7"/>
    <w:rsid w:val="00247D40"/>
    <w:rsid w:val="00250FC6"/>
    <w:rsid w:val="0025368D"/>
    <w:rsid w:val="002561DF"/>
    <w:rsid w:val="00257461"/>
    <w:rsid w:val="00257A1F"/>
    <w:rsid w:val="00263311"/>
    <w:rsid w:val="00263F43"/>
    <w:rsid w:val="00267120"/>
    <w:rsid w:val="002703DC"/>
    <w:rsid w:val="00270BCA"/>
    <w:rsid w:val="00271F6C"/>
    <w:rsid w:val="00272C5A"/>
    <w:rsid w:val="00274D64"/>
    <w:rsid w:val="00275388"/>
    <w:rsid w:val="0027682E"/>
    <w:rsid w:val="002908B9"/>
    <w:rsid w:val="00297DFF"/>
    <w:rsid w:val="002A0669"/>
    <w:rsid w:val="002A22A3"/>
    <w:rsid w:val="002A2371"/>
    <w:rsid w:val="002A33C9"/>
    <w:rsid w:val="002A5057"/>
    <w:rsid w:val="002B0CAD"/>
    <w:rsid w:val="002B3967"/>
    <w:rsid w:val="002B43EC"/>
    <w:rsid w:val="002B50B1"/>
    <w:rsid w:val="002C2099"/>
    <w:rsid w:val="002C4D9A"/>
    <w:rsid w:val="002C52B3"/>
    <w:rsid w:val="002C6605"/>
    <w:rsid w:val="002C786C"/>
    <w:rsid w:val="002C7AF9"/>
    <w:rsid w:val="002C7B49"/>
    <w:rsid w:val="002D35D2"/>
    <w:rsid w:val="002D3717"/>
    <w:rsid w:val="002D4C64"/>
    <w:rsid w:val="002D5538"/>
    <w:rsid w:val="002D5AF1"/>
    <w:rsid w:val="002D694B"/>
    <w:rsid w:val="002D79FE"/>
    <w:rsid w:val="002D7C7D"/>
    <w:rsid w:val="002E1D10"/>
    <w:rsid w:val="002E300E"/>
    <w:rsid w:val="002E389B"/>
    <w:rsid w:val="002E4EA4"/>
    <w:rsid w:val="002E5600"/>
    <w:rsid w:val="002E5E1D"/>
    <w:rsid w:val="002E7F8E"/>
    <w:rsid w:val="002F12AA"/>
    <w:rsid w:val="002F1E8B"/>
    <w:rsid w:val="002F7F0A"/>
    <w:rsid w:val="0030015D"/>
    <w:rsid w:val="00301028"/>
    <w:rsid w:val="003012A9"/>
    <w:rsid w:val="00305072"/>
    <w:rsid w:val="00306877"/>
    <w:rsid w:val="00307FBB"/>
    <w:rsid w:val="003117EB"/>
    <w:rsid w:val="003122F5"/>
    <w:rsid w:val="00312890"/>
    <w:rsid w:val="00316399"/>
    <w:rsid w:val="003211BD"/>
    <w:rsid w:val="003234BB"/>
    <w:rsid w:val="003241B0"/>
    <w:rsid w:val="003241BD"/>
    <w:rsid w:val="00324BE1"/>
    <w:rsid w:val="003258B2"/>
    <w:rsid w:val="00325B57"/>
    <w:rsid w:val="00327665"/>
    <w:rsid w:val="0033580F"/>
    <w:rsid w:val="0033719B"/>
    <w:rsid w:val="0034076E"/>
    <w:rsid w:val="0034254E"/>
    <w:rsid w:val="00342DEA"/>
    <w:rsid w:val="00345AE9"/>
    <w:rsid w:val="0034765F"/>
    <w:rsid w:val="00347D9F"/>
    <w:rsid w:val="00350009"/>
    <w:rsid w:val="00350538"/>
    <w:rsid w:val="00353C38"/>
    <w:rsid w:val="00355A1A"/>
    <w:rsid w:val="00366901"/>
    <w:rsid w:val="00366DF9"/>
    <w:rsid w:val="00371F44"/>
    <w:rsid w:val="003740CF"/>
    <w:rsid w:val="003743F9"/>
    <w:rsid w:val="00375257"/>
    <w:rsid w:val="003755A3"/>
    <w:rsid w:val="00375A6F"/>
    <w:rsid w:val="003800D0"/>
    <w:rsid w:val="0038045A"/>
    <w:rsid w:val="00380871"/>
    <w:rsid w:val="0038177D"/>
    <w:rsid w:val="00381D61"/>
    <w:rsid w:val="003866C9"/>
    <w:rsid w:val="00390A9E"/>
    <w:rsid w:val="00390ACC"/>
    <w:rsid w:val="00397BC9"/>
    <w:rsid w:val="003A24B0"/>
    <w:rsid w:val="003A3365"/>
    <w:rsid w:val="003A483D"/>
    <w:rsid w:val="003A5890"/>
    <w:rsid w:val="003A5E71"/>
    <w:rsid w:val="003A7C7A"/>
    <w:rsid w:val="003B0082"/>
    <w:rsid w:val="003B2D16"/>
    <w:rsid w:val="003B5C40"/>
    <w:rsid w:val="003C07DC"/>
    <w:rsid w:val="003C577A"/>
    <w:rsid w:val="003D39FD"/>
    <w:rsid w:val="003D504D"/>
    <w:rsid w:val="003D53D0"/>
    <w:rsid w:val="003E0010"/>
    <w:rsid w:val="003E110F"/>
    <w:rsid w:val="003E178E"/>
    <w:rsid w:val="003E1B71"/>
    <w:rsid w:val="003E235A"/>
    <w:rsid w:val="003E30D0"/>
    <w:rsid w:val="003E43FA"/>
    <w:rsid w:val="003E4ADD"/>
    <w:rsid w:val="003E6AEF"/>
    <w:rsid w:val="003E6FD8"/>
    <w:rsid w:val="003F62D1"/>
    <w:rsid w:val="003F69D3"/>
    <w:rsid w:val="003F7678"/>
    <w:rsid w:val="003F77AA"/>
    <w:rsid w:val="003F7B25"/>
    <w:rsid w:val="00400224"/>
    <w:rsid w:val="00402415"/>
    <w:rsid w:val="00402A0E"/>
    <w:rsid w:val="0040407F"/>
    <w:rsid w:val="00405BBE"/>
    <w:rsid w:val="00410AF8"/>
    <w:rsid w:val="00412FE4"/>
    <w:rsid w:val="004138B0"/>
    <w:rsid w:val="004161C2"/>
    <w:rsid w:val="00416301"/>
    <w:rsid w:val="004165BB"/>
    <w:rsid w:val="00416AA2"/>
    <w:rsid w:val="00417085"/>
    <w:rsid w:val="00421E3E"/>
    <w:rsid w:val="004239BF"/>
    <w:rsid w:val="0042658C"/>
    <w:rsid w:val="004308CE"/>
    <w:rsid w:val="00445917"/>
    <w:rsid w:val="0044631C"/>
    <w:rsid w:val="00451042"/>
    <w:rsid w:val="00453E0B"/>
    <w:rsid w:val="004545EE"/>
    <w:rsid w:val="00455514"/>
    <w:rsid w:val="00456182"/>
    <w:rsid w:val="00456BAB"/>
    <w:rsid w:val="004570C6"/>
    <w:rsid w:val="00457343"/>
    <w:rsid w:val="0046070A"/>
    <w:rsid w:val="00463C28"/>
    <w:rsid w:val="00465201"/>
    <w:rsid w:val="004653D8"/>
    <w:rsid w:val="00466301"/>
    <w:rsid w:val="0047523D"/>
    <w:rsid w:val="004755FA"/>
    <w:rsid w:val="0048105A"/>
    <w:rsid w:val="00481C90"/>
    <w:rsid w:val="004820ED"/>
    <w:rsid w:val="004822D4"/>
    <w:rsid w:val="004856E9"/>
    <w:rsid w:val="004875D4"/>
    <w:rsid w:val="004915CF"/>
    <w:rsid w:val="00491E91"/>
    <w:rsid w:val="0049239F"/>
    <w:rsid w:val="00492563"/>
    <w:rsid w:val="00492AC9"/>
    <w:rsid w:val="004942A2"/>
    <w:rsid w:val="00494DDC"/>
    <w:rsid w:val="00495C09"/>
    <w:rsid w:val="00497984"/>
    <w:rsid w:val="00497BB3"/>
    <w:rsid w:val="00497C48"/>
    <w:rsid w:val="004B4F7D"/>
    <w:rsid w:val="004B617A"/>
    <w:rsid w:val="004B6298"/>
    <w:rsid w:val="004B7063"/>
    <w:rsid w:val="004C0002"/>
    <w:rsid w:val="004C1127"/>
    <w:rsid w:val="004C2C87"/>
    <w:rsid w:val="004C4D9E"/>
    <w:rsid w:val="004C66A5"/>
    <w:rsid w:val="004D14C8"/>
    <w:rsid w:val="004D3184"/>
    <w:rsid w:val="004D518D"/>
    <w:rsid w:val="004D5E56"/>
    <w:rsid w:val="004D73D0"/>
    <w:rsid w:val="004D775A"/>
    <w:rsid w:val="004E04F5"/>
    <w:rsid w:val="004E1383"/>
    <w:rsid w:val="004E1F15"/>
    <w:rsid w:val="004E5AE3"/>
    <w:rsid w:val="004E7967"/>
    <w:rsid w:val="004F02BD"/>
    <w:rsid w:val="004F1D9F"/>
    <w:rsid w:val="004F235C"/>
    <w:rsid w:val="004F3D2E"/>
    <w:rsid w:val="004F740F"/>
    <w:rsid w:val="0050085A"/>
    <w:rsid w:val="0050327A"/>
    <w:rsid w:val="0050406C"/>
    <w:rsid w:val="005079F5"/>
    <w:rsid w:val="005103EC"/>
    <w:rsid w:val="005159D6"/>
    <w:rsid w:val="005160D4"/>
    <w:rsid w:val="0051696E"/>
    <w:rsid w:val="00523485"/>
    <w:rsid w:val="00527550"/>
    <w:rsid w:val="00527D69"/>
    <w:rsid w:val="00530AAE"/>
    <w:rsid w:val="0053169B"/>
    <w:rsid w:val="0053402C"/>
    <w:rsid w:val="00534870"/>
    <w:rsid w:val="00534F7B"/>
    <w:rsid w:val="00536721"/>
    <w:rsid w:val="00536FC0"/>
    <w:rsid w:val="00537C82"/>
    <w:rsid w:val="00541F3F"/>
    <w:rsid w:val="0054468F"/>
    <w:rsid w:val="00546823"/>
    <w:rsid w:val="005470E2"/>
    <w:rsid w:val="00550792"/>
    <w:rsid w:val="005547E6"/>
    <w:rsid w:val="00554FB7"/>
    <w:rsid w:val="00555632"/>
    <w:rsid w:val="005566F3"/>
    <w:rsid w:val="005569FD"/>
    <w:rsid w:val="005615F5"/>
    <w:rsid w:val="005623A6"/>
    <w:rsid w:val="00562835"/>
    <w:rsid w:val="005667DF"/>
    <w:rsid w:val="00571636"/>
    <w:rsid w:val="00573271"/>
    <w:rsid w:val="005746E0"/>
    <w:rsid w:val="00575E8D"/>
    <w:rsid w:val="005802A7"/>
    <w:rsid w:val="00580898"/>
    <w:rsid w:val="00581856"/>
    <w:rsid w:val="00581E6B"/>
    <w:rsid w:val="00583171"/>
    <w:rsid w:val="00583B6E"/>
    <w:rsid w:val="0058506B"/>
    <w:rsid w:val="00586363"/>
    <w:rsid w:val="00586419"/>
    <w:rsid w:val="00586720"/>
    <w:rsid w:val="00590750"/>
    <w:rsid w:val="00590D8B"/>
    <w:rsid w:val="00596B6D"/>
    <w:rsid w:val="00597907"/>
    <w:rsid w:val="005A2270"/>
    <w:rsid w:val="005A3FD2"/>
    <w:rsid w:val="005A56E5"/>
    <w:rsid w:val="005A74CB"/>
    <w:rsid w:val="005B19D0"/>
    <w:rsid w:val="005B36A1"/>
    <w:rsid w:val="005B50C4"/>
    <w:rsid w:val="005B635B"/>
    <w:rsid w:val="005B7728"/>
    <w:rsid w:val="005C07CF"/>
    <w:rsid w:val="005C3011"/>
    <w:rsid w:val="005C4CA5"/>
    <w:rsid w:val="005C7385"/>
    <w:rsid w:val="005D2CC6"/>
    <w:rsid w:val="005D333B"/>
    <w:rsid w:val="005D3A49"/>
    <w:rsid w:val="005D428F"/>
    <w:rsid w:val="005E1BA8"/>
    <w:rsid w:val="005E2607"/>
    <w:rsid w:val="005E43D1"/>
    <w:rsid w:val="005F0904"/>
    <w:rsid w:val="005F1ADD"/>
    <w:rsid w:val="005F1FCB"/>
    <w:rsid w:val="005F575E"/>
    <w:rsid w:val="005F7E15"/>
    <w:rsid w:val="006032A4"/>
    <w:rsid w:val="00605550"/>
    <w:rsid w:val="00612BFB"/>
    <w:rsid w:val="0061493A"/>
    <w:rsid w:val="006223A0"/>
    <w:rsid w:val="0063078F"/>
    <w:rsid w:val="00632EAD"/>
    <w:rsid w:val="006348BF"/>
    <w:rsid w:val="006350BE"/>
    <w:rsid w:val="00635998"/>
    <w:rsid w:val="0064114A"/>
    <w:rsid w:val="006432C4"/>
    <w:rsid w:val="00643B68"/>
    <w:rsid w:val="00645C8C"/>
    <w:rsid w:val="00647949"/>
    <w:rsid w:val="00650023"/>
    <w:rsid w:val="00650D49"/>
    <w:rsid w:val="00650D70"/>
    <w:rsid w:val="00654716"/>
    <w:rsid w:val="006559AE"/>
    <w:rsid w:val="00656406"/>
    <w:rsid w:val="00656E14"/>
    <w:rsid w:val="0065704C"/>
    <w:rsid w:val="00663669"/>
    <w:rsid w:val="00665EFD"/>
    <w:rsid w:val="00666ABD"/>
    <w:rsid w:val="0067028A"/>
    <w:rsid w:val="00672EE4"/>
    <w:rsid w:val="00673005"/>
    <w:rsid w:val="006748E8"/>
    <w:rsid w:val="00681E18"/>
    <w:rsid w:val="00690BFD"/>
    <w:rsid w:val="00694E41"/>
    <w:rsid w:val="00695E02"/>
    <w:rsid w:val="006966E7"/>
    <w:rsid w:val="00697537"/>
    <w:rsid w:val="006A0F2C"/>
    <w:rsid w:val="006A3FD9"/>
    <w:rsid w:val="006A56ED"/>
    <w:rsid w:val="006A67FA"/>
    <w:rsid w:val="006B0561"/>
    <w:rsid w:val="006B15B3"/>
    <w:rsid w:val="006B2C03"/>
    <w:rsid w:val="006B54B5"/>
    <w:rsid w:val="006C183F"/>
    <w:rsid w:val="006C277E"/>
    <w:rsid w:val="006C3122"/>
    <w:rsid w:val="006C3848"/>
    <w:rsid w:val="006C5031"/>
    <w:rsid w:val="006C5A18"/>
    <w:rsid w:val="006C5BA3"/>
    <w:rsid w:val="006C6A1D"/>
    <w:rsid w:val="006C6C72"/>
    <w:rsid w:val="006C713D"/>
    <w:rsid w:val="006C7A36"/>
    <w:rsid w:val="006D623D"/>
    <w:rsid w:val="006E2B61"/>
    <w:rsid w:val="006E6174"/>
    <w:rsid w:val="006E6A38"/>
    <w:rsid w:val="006E79D6"/>
    <w:rsid w:val="006F1964"/>
    <w:rsid w:val="006F3B62"/>
    <w:rsid w:val="006F575B"/>
    <w:rsid w:val="0070042B"/>
    <w:rsid w:val="00705934"/>
    <w:rsid w:val="00706D90"/>
    <w:rsid w:val="007135DE"/>
    <w:rsid w:val="007155A2"/>
    <w:rsid w:val="00716304"/>
    <w:rsid w:val="00723152"/>
    <w:rsid w:val="00725675"/>
    <w:rsid w:val="0072600D"/>
    <w:rsid w:val="0072653D"/>
    <w:rsid w:val="00727F32"/>
    <w:rsid w:val="00730C44"/>
    <w:rsid w:val="0073227B"/>
    <w:rsid w:val="00735C6E"/>
    <w:rsid w:val="0074513A"/>
    <w:rsid w:val="007453A4"/>
    <w:rsid w:val="00745448"/>
    <w:rsid w:val="00746C65"/>
    <w:rsid w:val="00746E3B"/>
    <w:rsid w:val="00746F39"/>
    <w:rsid w:val="00747AA1"/>
    <w:rsid w:val="00750594"/>
    <w:rsid w:val="0075164E"/>
    <w:rsid w:val="007519AF"/>
    <w:rsid w:val="0075254D"/>
    <w:rsid w:val="00755071"/>
    <w:rsid w:val="007560A8"/>
    <w:rsid w:val="007642EF"/>
    <w:rsid w:val="007647F2"/>
    <w:rsid w:val="00765232"/>
    <w:rsid w:val="00767F27"/>
    <w:rsid w:val="0077456F"/>
    <w:rsid w:val="0077496D"/>
    <w:rsid w:val="00775EF3"/>
    <w:rsid w:val="0077614C"/>
    <w:rsid w:val="007825D2"/>
    <w:rsid w:val="00783084"/>
    <w:rsid w:val="00783437"/>
    <w:rsid w:val="007858E1"/>
    <w:rsid w:val="00786228"/>
    <w:rsid w:val="00792B63"/>
    <w:rsid w:val="00795483"/>
    <w:rsid w:val="0079647F"/>
    <w:rsid w:val="007A583E"/>
    <w:rsid w:val="007A693D"/>
    <w:rsid w:val="007B14A6"/>
    <w:rsid w:val="007B19A9"/>
    <w:rsid w:val="007B2BB8"/>
    <w:rsid w:val="007B4468"/>
    <w:rsid w:val="007B7C9E"/>
    <w:rsid w:val="007C07B6"/>
    <w:rsid w:val="007C44B0"/>
    <w:rsid w:val="007D270C"/>
    <w:rsid w:val="007D452C"/>
    <w:rsid w:val="007D50DC"/>
    <w:rsid w:val="007D5B2B"/>
    <w:rsid w:val="007E0E5B"/>
    <w:rsid w:val="007E2531"/>
    <w:rsid w:val="007E5999"/>
    <w:rsid w:val="007E5DC4"/>
    <w:rsid w:val="007F11FD"/>
    <w:rsid w:val="007F1DFC"/>
    <w:rsid w:val="007F228C"/>
    <w:rsid w:val="007F60FF"/>
    <w:rsid w:val="008000EF"/>
    <w:rsid w:val="00801F5C"/>
    <w:rsid w:val="00806FC5"/>
    <w:rsid w:val="00807AF1"/>
    <w:rsid w:val="00810BAC"/>
    <w:rsid w:val="008118D4"/>
    <w:rsid w:val="00812DE0"/>
    <w:rsid w:val="00812DF2"/>
    <w:rsid w:val="00816C42"/>
    <w:rsid w:val="00817C36"/>
    <w:rsid w:val="00820BDD"/>
    <w:rsid w:val="00830A7B"/>
    <w:rsid w:val="00837D20"/>
    <w:rsid w:val="008416B2"/>
    <w:rsid w:val="008451FA"/>
    <w:rsid w:val="00850552"/>
    <w:rsid w:val="008510F2"/>
    <w:rsid w:val="00852D49"/>
    <w:rsid w:val="0085423B"/>
    <w:rsid w:val="00854E02"/>
    <w:rsid w:val="00855A60"/>
    <w:rsid w:val="008575A6"/>
    <w:rsid w:val="008602EE"/>
    <w:rsid w:val="00862884"/>
    <w:rsid w:val="00863208"/>
    <w:rsid w:val="0086505C"/>
    <w:rsid w:val="00865A38"/>
    <w:rsid w:val="008700FC"/>
    <w:rsid w:val="00880C1B"/>
    <w:rsid w:val="00881391"/>
    <w:rsid w:val="00881A0F"/>
    <w:rsid w:val="00884DA3"/>
    <w:rsid w:val="00885D84"/>
    <w:rsid w:val="00887174"/>
    <w:rsid w:val="008873D5"/>
    <w:rsid w:val="008909C9"/>
    <w:rsid w:val="0089349C"/>
    <w:rsid w:val="008943DD"/>
    <w:rsid w:val="008948D5"/>
    <w:rsid w:val="0089595D"/>
    <w:rsid w:val="00897C2C"/>
    <w:rsid w:val="008A3D2E"/>
    <w:rsid w:val="008A434B"/>
    <w:rsid w:val="008A54B2"/>
    <w:rsid w:val="008B0F04"/>
    <w:rsid w:val="008B17AD"/>
    <w:rsid w:val="008B2C77"/>
    <w:rsid w:val="008B5BB0"/>
    <w:rsid w:val="008B7951"/>
    <w:rsid w:val="008B7AC6"/>
    <w:rsid w:val="008C2B26"/>
    <w:rsid w:val="008C2BD0"/>
    <w:rsid w:val="008C7B17"/>
    <w:rsid w:val="008C7D07"/>
    <w:rsid w:val="008C7D54"/>
    <w:rsid w:val="008D1327"/>
    <w:rsid w:val="008D1BD4"/>
    <w:rsid w:val="008D4B88"/>
    <w:rsid w:val="008D6B27"/>
    <w:rsid w:val="008D6E42"/>
    <w:rsid w:val="008E1CAF"/>
    <w:rsid w:val="008E3820"/>
    <w:rsid w:val="008E3ACB"/>
    <w:rsid w:val="008E7615"/>
    <w:rsid w:val="008F10E5"/>
    <w:rsid w:val="008F11D5"/>
    <w:rsid w:val="008F5FB1"/>
    <w:rsid w:val="00901ABC"/>
    <w:rsid w:val="0090634C"/>
    <w:rsid w:val="0090751E"/>
    <w:rsid w:val="0091075F"/>
    <w:rsid w:val="009120D5"/>
    <w:rsid w:val="009124A8"/>
    <w:rsid w:val="00912DB7"/>
    <w:rsid w:val="009139FE"/>
    <w:rsid w:val="00913B2B"/>
    <w:rsid w:val="00913F2F"/>
    <w:rsid w:val="009143E3"/>
    <w:rsid w:val="00916D75"/>
    <w:rsid w:val="00916EAB"/>
    <w:rsid w:val="00917920"/>
    <w:rsid w:val="00922ABD"/>
    <w:rsid w:val="00925931"/>
    <w:rsid w:val="00927556"/>
    <w:rsid w:val="00934A85"/>
    <w:rsid w:val="00935325"/>
    <w:rsid w:val="00937503"/>
    <w:rsid w:val="00937EB5"/>
    <w:rsid w:val="00940086"/>
    <w:rsid w:val="0094525B"/>
    <w:rsid w:val="00946C49"/>
    <w:rsid w:val="00951037"/>
    <w:rsid w:val="00951847"/>
    <w:rsid w:val="00952491"/>
    <w:rsid w:val="009525B6"/>
    <w:rsid w:val="009529DC"/>
    <w:rsid w:val="0095566E"/>
    <w:rsid w:val="009565A7"/>
    <w:rsid w:val="00960C39"/>
    <w:rsid w:val="0096320E"/>
    <w:rsid w:val="00966500"/>
    <w:rsid w:val="00966F14"/>
    <w:rsid w:val="00975D21"/>
    <w:rsid w:val="009772C1"/>
    <w:rsid w:val="009818DD"/>
    <w:rsid w:val="00985936"/>
    <w:rsid w:val="00986A3A"/>
    <w:rsid w:val="00986E24"/>
    <w:rsid w:val="00987462"/>
    <w:rsid w:val="00992D0D"/>
    <w:rsid w:val="009933FC"/>
    <w:rsid w:val="00993B67"/>
    <w:rsid w:val="0099657E"/>
    <w:rsid w:val="00996C4B"/>
    <w:rsid w:val="00997480"/>
    <w:rsid w:val="00997B3E"/>
    <w:rsid w:val="009A1402"/>
    <w:rsid w:val="009A28A4"/>
    <w:rsid w:val="009A3A95"/>
    <w:rsid w:val="009B0749"/>
    <w:rsid w:val="009B22A5"/>
    <w:rsid w:val="009B2533"/>
    <w:rsid w:val="009B3E9B"/>
    <w:rsid w:val="009B5FE3"/>
    <w:rsid w:val="009B6E56"/>
    <w:rsid w:val="009C18B4"/>
    <w:rsid w:val="009C66A2"/>
    <w:rsid w:val="009C72B9"/>
    <w:rsid w:val="009D52D4"/>
    <w:rsid w:val="009D5D83"/>
    <w:rsid w:val="009D6841"/>
    <w:rsid w:val="009E2326"/>
    <w:rsid w:val="009E5964"/>
    <w:rsid w:val="009E6408"/>
    <w:rsid w:val="009E7A77"/>
    <w:rsid w:val="009E7B3C"/>
    <w:rsid w:val="009F5902"/>
    <w:rsid w:val="009F5DF9"/>
    <w:rsid w:val="009F6338"/>
    <w:rsid w:val="00A0024F"/>
    <w:rsid w:val="00A01F53"/>
    <w:rsid w:val="00A01F85"/>
    <w:rsid w:val="00A03FE4"/>
    <w:rsid w:val="00A04132"/>
    <w:rsid w:val="00A13684"/>
    <w:rsid w:val="00A163C0"/>
    <w:rsid w:val="00A173E6"/>
    <w:rsid w:val="00A17F93"/>
    <w:rsid w:val="00A21739"/>
    <w:rsid w:val="00A22008"/>
    <w:rsid w:val="00A221BC"/>
    <w:rsid w:val="00A251FF"/>
    <w:rsid w:val="00A30691"/>
    <w:rsid w:val="00A30BE4"/>
    <w:rsid w:val="00A31998"/>
    <w:rsid w:val="00A33990"/>
    <w:rsid w:val="00A34501"/>
    <w:rsid w:val="00A379D3"/>
    <w:rsid w:val="00A37BF3"/>
    <w:rsid w:val="00A44914"/>
    <w:rsid w:val="00A45D4F"/>
    <w:rsid w:val="00A4610A"/>
    <w:rsid w:val="00A4709C"/>
    <w:rsid w:val="00A470DF"/>
    <w:rsid w:val="00A5096E"/>
    <w:rsid w:val="00A52E34"/>
    <w:rsid w:val="00A538D4"/>
    <w:rsid w:val="00A54C1C"/>
    <w:rsid w:val="00A55A8F"/>
    <w:rsid w:val="00A613EB"/>
    <w:rsid w:val="00A6190F"/>
    <w:rsid w:val="00A6539B"/>
    <w:rsid w:val="00A662D5"/>
    <w:rsid w:val="00A7702E"/>
    <w:rsid w:val="00A770EA"/>
    <w:rsid w:val="00A77E83"/>
    <w:rsid w:val="00A82105"/>
    <w:rsid w:val="00A84DC0"/>
    <w:rsid w:val="00A85217"/>
    <w:rsid w:val="00A8680F"/>
    <w:rsid w:val="00A86AB8"/>
    <w:rsid w:val="00A87732"/>
    <w:rsid w:val="00A87D08"/>
    <w:rsid w:val="00A90507"/>
    <w:rsid w:val="00A905C8"/>
    <w:rsid w:val="00A96029"/>
    <w:rsid w:val="00A976ED"/>
    <w:rsid w:val="00A97AE3"/>
    <w:rsid w:val="00A97F3F"/>
    <w:rsid w:val="00AA24A9"/>
    <w:rsid w:val="00AA30DE"/>
    <w:rsid w:val="00AA34B9"/>
    <w:rsid w:val="00AA5334"/>
    <w:rsid w:val="00AA609B"/>
    <w:rsid w:val="00AA79C3"/>
    <w:rsid w:val="00AA7FEE"/>
    <w:rsid w:val="00AB23AC"/>
    <w:rsid w:val="00AB262F"/>
    <w:rsid w:val="00AB5107"/>
    <w:rsid w:val="00AC12CF"/>
    <w:rsid w:val="00AC43CE"/>
    <w:rsid w:val="00AC5AC7"/>
    <w:rsid w:val="00AD08F4"/>
    <w:rsid w:val="00AD20A8"/>
    <w:rsid w:val="00AE0611"/>
    <w:rsid w:val="00AE3734"/>
    <w:rsid w:val="00AE4298"/>
    <w:rsid w:val="00AE6308"/>
    <w:rsid w:val="00AF3201"/>
    <w:rsid w:val="00AF36D2"/>
    <w:rsid w:val="00AF5016"/>
    <w:rsid w:val="00AF64E7"/>
    <w:rsid w:val="00AF76BF"/>
    <w:rsid w:val="00B02DDA"/>
    <w:rsid w:val="00B0523A"/>
    <w:rsid w:val="00B057C2"/>
    <w:rsid w:val="00B0702D"/>
    <w:rsid w:val="00B07A93"/>
    <w:rsid w:val="00B07C0B"/>
    <w:rsid w:val="00B1055B"/>
    <w:rsid w:val="00B11CBC"/>
    <w:rsid w:val="00B13711"/>
    <w:rsid w:val="00B13AB2"/>
    <w:rsid w:val="00B17DDD"/>
    <w:rsid w:val="00B2000F"/>
    <w:rsid w:val="00B20A3C"/>
    <w:rsid w:val="00B26509"/>
    <w:rsid w:val="00B278BA"/>
    <w:rsid w:val="00B40170"/>
    <w:rsid w:val="00B40AC8"/>
    <w:rsid w:val="00B41A81"/>
    <w:rsid w:val="00B41F0C"/>
    <w:rsid w:val="00B42689"/>
    <w:rsid w:val="00B4352C"/>
    <w:rsid w:val="00B454B5"/>
    <w:rsid w:val="00B46F72"/>
    <w:rsid w:val="00B47A56"/>
    <w:rsid w:val="00B52102"/>
    <w:rsid w:val="00B53E4A"/>
    <w:rsid w:val="00B53F30"/>
    <w:rsid w:val="00B5497C"/>
    <w:rsid w:val="00B56F98"/>
    <w:rsid w:val="00B57D94"/>
    <w:rsid w:val="00B660E7"/>
    <w:rsid w:val="00B707DD"/>
    <w:rsid w:val="00B7170D"/>
    <w:rsid w:val="00B7218F"/>
    <w:rsid w:val="00B725E7"/>
    <w:rsid w:val="00B74D57"/>
    <w:rsid w:val="00B802D2"/>
    <w:rsid w:val="00B8033B"/>
    <w:rsid w:val="00B80899"/>
    <w:rsid w:val="00B826ED"/>
    <w:rsid w:val="00B82998"/>
    <w:rsid w:val="00B82AB1"/>
    <w:rsid w:val="00B86221"/>
    <w:rsid w:val="00B86E41"/>
    <w:rsid w:val="00B97531"/>
    <w:rsid w:val="00BA0061"/>
    <w:rsid w:val="00BA1534"/>
    <w:rsid w:val="00BA2FA6"/>
    <w:rsid w:val="00BA3AEC"/>
    <w:rsid w:val="00BA3D51"/>
    <w:rsid w:val="00BA5970"/>
    <w:rsid w:val="00BA659D"/>
    <w:rsid w:val="00BB00F2"/>
    <w:rsid w:val="00BB1968"/>
    <w:rsid w:val="00BB3B58"/>
    <w:rsid w:val="00BC05BF"/>
    <w:rsid w:val="00BC3A81"/>
    <w:rsid w:val="00BC3AA4"/>
    <w:rsid w:val="00BC65ED"/>
    <w:rsid w:val="00BC6E27"/>
    <w:rsid w:val="00BC6F2F"/>
    <w:rsid w:val="00BC714E"/>
    <w:rsid w:val="00BD45AC"/>
    <w:rsid w:val="00BD629C"/>
    <w:rsid w:val="00BD75DE"/>
    <w:rsid w:val="00BD776D"/>
    <w:rsid w:val="00BE0876"/>
    <w:rsid w:val="00BE118D"/>
    <w:rsid w:val="00BE15C1"/>
    <w:rsid w:val="00BE2084"/>
    <w:rsid w:val="00BE354E"/>
    <w:rsid w:val="00BE68CB"/>
    <w:rsid w:val="00BE7498"/>
    <w:rsid w:val="00BE7D3B"/>
    <w:rsid w:val="00BF09CD"/>
    <w:rsid w:val="00BF0A16"/>
    <w:rsid w:val="00BF142A"/>
    <w:rsid w:val="00BF248D"/>
    <w:rsid w:val="00BF5272"/>
    <w:rsid w:val="00BF72DC"/>
    <w:rsid w:val="00C05700"/>
    <w:rsid w:val="00C0713D"/>
    <w:rsid w:val="00C10B00"/>
    <w:rsid w:val="00C110FE"/>
    <w:rsid w:val="00C112A2"/>
    <w:rsid w:val="00C12677"/>
    <w:rsid w:val="00C1375D"/>
    <w:rsid w:val="00C13DB5"/>
    <w:rsid w:val="00C162D4"/>
    <w:rsid w:val="00C204AE"/>
    <w:rsid w:val="00C205DA"/>
    <w:rsid w:val="00C20698"/>
    <w:rsid w:val="00C21358"/>
    <w:rsid w:val="00C214EF"/>
    <w:rsid w:val="00C21CB5"/>
    <w:rsid w:val="00C232D8"/>
    <w:rsid w:val="00C23E51"/>
    <w:rsid w:val="00C24A8E"/>
    <w:rsid w:val="00C26191"/>
    <w:rsid w:val="00C27001"/>
    <w:rsid w:val="00C308C2"/>
    <w:rsid w:val="00C30B2A"/>
    <w:rsid w:val="00C31547"/>
    <w:rsid w:val="00C3501F"/>
    <w:rsid w:val="00C416B8"/>
    <w:rsid w:val="00C4176E"/>
    <w:rsid w:val="00C42945"/>
    <w:rsid w:val="00C4547A"/>
    <w:rsid w:val="00C45F4F"/>
    <w:rsid w:val="00C507F4"/>
    <w:rsid w:val="00C50ED3"/>
    <w:rsid w:val="00C51A94"/>
    <w:rsid w:val="00C54129"/>
    <w:rsid w:val="00C56445"/>
    <w:rsid w:val="00C601FE"/>
    <w:rsid w:val="00C70832"/>
    <w:rsid w:val="00C7513E"/>
    <w:rsid w:val="00C75646"/>
    <w:rsid w:val="00C76B95"/>
    <w:rsid w:val="00C77083"/>
    <w:rsid w:val="00C83242"/>
    <w:rsid w:val="00C90637"/>
    <w:rsid w:val="00C90D97"/>
    <w:rsid w:val="00C9315F"/>
    <w:rsid w:val="00C935DE"/>
    <w:rsid w:val="00C947DF"/>
    <w:rsid w:val="00C956BD"/>
    <w:rsid w:val="00CA472B"/>
    <w:rsid w:val="00CA4ACD"/>
    <w:rsid w:val="00CA6BA9"/>
    <w:rsid w:val="00CB22D4"/>
    <w:rsid w:val="00CB450C"/>
    <w:rsid w:val="00CB45D7"/>
    <w:rsid w:val="00CB64CD"/>
    <w:rsid w:val="00CC130B"/>
    <w:rsid w:val="00CC180E"/>
    <w:rsid w:val="00CC2391"/>
    <w:rsid w:val="00CC684E"/>
    <w:rsid w:val="00CC6951"/>
    <w:rsid w:val="00CD344F"/>
    <w:rsid w:val="00CD3A44"/>
    <w:rsid w:val="00CD70E8"/>
    <w:rsid w:val="00CD7FAE"/>
    <w:rsid w:val="00CE38F5"/>
    <w:rsid w:val="00CE396D"/>
    <w:rsid w:val="00CE43D5"/>
    <w:rsid w:val="00CE6AE6"/>
    <w:rsid w:val="00CE6D11"/>
    <w:rsid w:val="00CE7995"/>
    <w:rsid w:val="00CF0236"/>
    <w:rsid w:val="00CF35B9"/>
    <w:rsid w:val="00CF3DC1"/>
    <w:rsid w:val="00CF4641"/>
    <w:rsid w:val="00CF50D2"/>
    <w:rsid w:val="00CF55EC"/>
    <w:rsid w:val="00CF6D7E"/>
    <w:rsid w:val="00D00C05"/>
    <w:rsid w:val="00D02766"/>
    <w:rsid w:val="00D03690"/>
    <w:rsid w:val="00D04020"/>
    <w:rsid w:val="00D05EDC"/>
    <w:rsid w:val="00D14374"/>
    <w:rsid w:val="00D15F5F"/>
    <w:rsid w:val="00D160E0"/>
    <w:rsid w:val="00D16E0C"/>
    <w:rsid w:val="00D17580"/>
    <w:rsid w:val="00D179ED"/>
    <w:rsid w:val="00D224CE"/>
    <w:rsid w:val="00D228DC"/>
    <w:rsid w:val="00D2333E"/>
    <w:rsid w:val="00D23F25"/>
    <w:rsid w:val="00D24927"/>
    <w:rsid w:val="00D260D8"/>
    <w:rsid w:val="00D30C62"/>
    <w:rsid w:val="00D31BE2"/>
    <w:rsid w:val="00D32E47"/>
    <w:rsid w:val="00D337B8"/>
    <w:rsid w:val="00D35A3F"/>
    <w:rsid w:val="00D35B7A"/>
    <w:rsid w:val="00D3789F"/>
    <w:rsid w:val="00D41892"/>
    <w:rsid w:val="00D44E51"/>
    <w:rsid w:val="00D501E2"/>
    <w:rsid w:val="00D50570"/>
    <w:rsid w:val="00D512D7"/>
    <w:rsid w:val="00D544F0"/>
    <w:rsid w:val="00D55564"/>
    <w:rsid w:val="00D5789B"/>
    <w:rsid w:val="00D61CCF"/>
    <w:rsid w:val="00D671CF"/>
    <w:rsid w:val="00D708EF"/>
    <w:rsid w:val="00D70C69"/>
    <w:rsid w:val="00D71B3A"/>
    <w:rsid w:val="00D720B5"/>
    <w:rsid w:val="00D760DA"/>
    <w:rsid w:val="00D76D55"/>
    <w:rsid w:val="00D774DE"/>
    <w:rsid w:val="00D80993"/>
    <w:rsid w:val="00D84AC5"/>
    <w:rsid w:val="00D8680D"/>
    <w:rsid w:val="00D91BAA"/>
    <w:rsid w:val="00D958CE"/>
    <w:rsid w:val="00D97B46"/>
    <w:rsid w:val="00DA229C"/>
    <w:rsid w:val="00DA312F"/>
    <w:rsid w:val="00DA5EAD"/>
    <w:rsid w:val="00DB115A"/>
    <w:rsid w:val="00DB1366"/>
    <w:rsid w:val="00DB5574"/>
    <w:rsid w:val="00DB5B9A"/>
    <w:rsid w:val="00DB5C61"/>
    <w:rsid w:val="00DC1040"/>
    <w:rsid w:val="00DC21BB"/>
    <w:rsid w:val="00DC27BC"/>
    <w:rsid w:val="00DC6F69"/>
    <w:rsid w:val="00DD1235"/>
    <w:rsid w:val="00DD232A"/>
    <w:rsid w:val="00DD31FD"/>
    <w:rsid w:val="00DD3A3A"/>
    <w:rsid w:val="00DD3EBC"/>
    <w:rsid w:val="00DD44F4"/>
    <w:rsid w:val="00DD4C7F"/>
    <w:rsid w:val="00DE6B79"/>
    <w:rsid w:val="00DF3217"/>
    <w:rsid w:val="00DF3B78"/>
    <w:rsid w:val="00DF3DB6"/>
    <w:rsid w:val="00DF44A4"/>
    <w:rsid w:val="00E070CB"/>
    <w:rsid w:val="00E1170C"/>
    <w:rsid w:val="00E1428F"/>
    <w:rsid w:val="00E14EB1"/>
    <w:rsid w:val="00E17631"/>
    <w:rsid w:val="00E17F1A"/>
    <w:rsid w:val="00E219F5"/>
    <w:rsid w:val="00E2712C"/>
    <w:rsid w:val="00E31D6A"/>
    <w:rsid w:val="00E31FCE"/>
    <w:rsid w:val="00E33749"/>
    <w:rsid w:val="00E33859"/>
    <w:rsid w:val="00E33C3F"/>
    <w:rsid w:val="00E34A88"/>
    <w:rsid w:val="00E36973"/>
    <w:rsid w:val="00E40382"/>
    <w:rsid w:val="00E412CC"/>
    <w:rsid w:val="00E42474"/>
    <w:rsid w:val="00E42A2B"/>
    <w:rsid w:val="00E4574E"/>
    <w:rsid w:val="00E47CC3"/>
    <w:rsid w:val="00E50B27"/>
    <w:rsid w:val="00E56F29"/>
    <w:rsid w:val="00E62879"/>
    <w:rsid w:val="00E63AFF"/>
    <w:rsid w:val="00E6490C"/>
    <w:rsid w:val="00E653F8"/>
    <w:rsid w:val="00E6613B"/>
    <w:rsid w:val="00E661DA"/>
    <w:rsid w:val="00E66E52"/>
    <w:rsid w:val="00E8347C"/>
    <w:rsid w:val="00E85A9F"/>
    <w:rsid w:val="00E87D60"/>
    <w:rsid w:val="00E90AD9"/>
    <w:rsid w:val="00E930A0"/>
    <w:rsid w:val="00E95549"/>
    <w:rsid w:val="00E97C7D"/>
    <w:rsid w:val="00EA55B8"/>
    <w:rsid w:val="00EA6873"/>
    <w:rsid w:val="00EB1402"/>
    <w:rsid w:val="00EB3DB3"/>
    <w:rsid w:val="00EB5610"/>
    <w:rsid w:val="00EB5A18"/>
    <w:rsid w:val="00EB5C06"/>
    <w:rsid w:val="00EB7B04"/>
    <w:rsid w:val="00EB7EE9"/>
    <w:rsid w:val="00EC130B"/>
    <w:rsid w:val="00EC7F94"/>
    <w:rsid w:val="00ED0607"/>
    <w:rsid w:val="00ED2074"/>
    <w:rsid w:val="00ED400B"/>
    <w:rsid w:val="00ED530E"/>
    <w:rsid w:val="00EE0D0F"/>
    <w:rsid w:val="00EE1991"/>
    <w:rsid w:val="00EE33FE"/>
    <w:rsid w:val="00EE3EEC"/>
    <w:rsid w:val="00EE5B19"/>
    <w:rsid w:val="00EE7E30"/>
    <w:rsid w:val="00EF1F08"/>
    <w:rsid w:val="00EF29DF"/>
    <w:rsid w:val="00EF3DAA"/>
    <w:rsid w:val="00EF5012"/>
    <w:rsid w:val="00F07F91"/>
    <w:rsid w:val="00F106A9"/>
    <w:rsid w:val="00F1230E"/>
    <w:rsid w:val="00F14BC6"/>
    <w:rsid w:val="00F14F9E"/>
    <w:rsid w:val="00F15DC5"/>
    <w:rsid w:val="00F168C1"/>
    <w:rsid w:val="00F168F3"/>
    <w:rsid w:val="00F203CC"/>
    <w:rsid w:val="00F21FEC"/>
    <w:rsid w:val="00F231B8"/>
    <w:rsid w:val="00F23370"/>
    <w:rsid w:val="00F32BF2"/>
    <w:rsid w:val="00F32C57"/>
    <w:rsid w:val="00F33612"/>
    <w:rsid w:val="00F36BA1"/>
    <w:rsid w:val="00F3749C"/>
    <w:rsid w:val="00F418E9"/>
    <w:rsid w:val="00F50338"/>
    <w:rsid w:val="00F51F70"/>
    <w:rsid w:val="00F5258B"/>
    <w:rsid w:val="00F53389"/>
    <w:rsid w:val="00F5732D"/>
    <w:rsid w:val="00F628DD"/>
    <w:rsid w:val="00F62A9D"/>
    <w:rsid w:val="00F64791"/>
    <w:rsid w:val="00F70900"/>
    <w:rsid w:val="00F70DE5"/>
    <w:rsid w:val="00F7265F"/>
    <w:rsid w:val="00F72C43"/>
    <w:rsid w:val="00F731A3"/>
    <w:rsid w:val="00F74196"/>
    <w:rsid w:val="00F743AD"/>
    <w:rsid w:val="00F74E8E"/>
    <w:rsid w:val="00F74EB1"/>
    <w:rsid w:val="00F74F05"/>
    <w:rsid w:val="00F756C8"/>
    <w:rsid w:val="00F7636D"/>
    <w:rsid w:val="00F84ECB"/>
    <w:rsid w:val="00F855EF"/>
    <w:rsid w:val="00F870BA"/>
    <w:rsid w:val="00F91E66"/>
    <w:rsid w:val="00F92A0D"/>
    <w:rsid w:val="00F936D7"/>
    <w:rsid w:val="00F937FD"/>
    <w:rsid w:val="00FA11A0"/>
    <w:rsid w:val="00FA1505"/>
    <w:rsid w:val="00FA1750"/>
    <w:rsid w:val="00FA24B8"/>
    <w:rsid w:val="00FA4C0A"/>
    <w:rsid w:val="00FB2AE9"/>
    <w:rsid w:val="00FB5755"/>
    <w:rsid w:val="00FB5AEB"/>
    <w:rsid w:val="00FB5E2B"/>
    <w:rsid w:val="00FC07EB"/>
    <w:rsid w:val="00FC1157"/>
    <w:rsid w:val="00FC1752"/>
    <w:rsid w:val="00FC189D"/>
    <w:rsid w:val="00FC57D8"/>
    <w:rsid w:val="00FC640D"/>
    <w:rsid w:val="00FD096E"/>
    <w:rsid w:val="00FD1A56"/>
    <w:rsid w:val="00FD4406"/>
    <w:rsid w:val="00FD49A1"/>
    <w:rsid w:val="00FE0D94"/>
    <w:rsid w:val="00FF1F15"/>
    <w:rsid w:val="00FF2081"/>
    <w:rsid w:val="00FF2830"/>
    <w:rsid w:val="00FF589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58E41A"/>
  <w15:docId w15:val="{70B7E371-34B8-6E4F-9522-2684EE8B3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F11D5"/>
    <w:pPr>
      <w:spacing w:after="0"/>
    </w:pPr>
  </w:style>
  <w:style w:type="paragraph" w:styleId="Heading1">
    <w:name w:val="heading 1"/>
    <w:basedOn w:val="Normal"/>
    <w:next w:val="Normal"/>
    <w:link w:val="Heading1Char"/>
    <w:uiPriority w:val="9"/>
    <w:rsid w:val="0018770C"/>
    <w:pPr>
      <w:keepNext/>
      <w:keepLines/>
      <w:spacing w:after="720" w:line="240" w:lineRule="auto"/>
      <w:contextualSpacing/>
      <w:jc w:val="center"/>
      <w:outlineLvl w:val="0"/>
    </w:pPr>
    <w:rPr>
      <w:rFonts w:ascii="Times New Roman" w:eastAsiaTheme="majorEastAsia" w:hAnsi="Times New Roman" w:cstheme="majorBidi"/>
      <w:b/>
      <w:bCs/>
      <w:caps/>
      <w:sz w:val="28"/>
      <w:szCs w:val="28"/>
      <w:lang w:eastAsia="ru-RU"/>
    </w:rPr>
  </w:style>
  <w:style w:type="paragraph" w:styleId="Heading2">
    <w:name w:val="heading 2"/>
    <w:basedOn w:val="Normal"/>
    <w:next w:val="Normal"/>
    <w:link w:val="Heading2Char"/>
    <w:uiPriority w:val="9"/>
    <w:semiHidden/>
    <w:unhideWhenUsed/>
    <w:rsid w:val="001B31DF"/>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B31DF"/>
    <w:pPr>
      <w:keepNext/>
      <w:keepLines/>
      <w:spacing w:before="20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CF6D7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F6D7E"/>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F6D7E"/>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F6D7E"/>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F6D7E"/>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F6D7E"/>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0CB"/>
    <w:pPr>
      <w:tabs>
        <w:tab w:val="center" w:pos="4677"/>
        <w:tab w:val="right" w:pos="9355"/>
      </w:tabs>
      <w:spacing w:line="240" w:lineRule="auto"/>
    </w:pPr>
  </w:style>
  <w:style w:type="character" w:customStyle="1" w:styleId="HeaderChar">
    <w:name w:val="Header Char"/>
    <w:basedOn w:val="DefaultParagraphFont"/>
    <w:link w:val="Header"/>
    <w:uiPriority w:val="99"/>
    <w:rsid w:val="00E070CB"/>
  </w:style>
  <w:style w:type="paragraph" w:styleId="Footer">
    <w:name w:val="footer"/>
    <w:basedOn w:val="Normal"/>
    <w:link w:val="FooterChar"/>
    <w:uiPriority w:val="99"/>
    <w:unhideWhenUsed/>
    <w:rsid w:val="00E070CB"/>
    <w:pPr>
      <w:tabs>
        <w:tab w:val="center" w:pos="4677"/>
        <w:tab w:val="right" w:pos="9355"/>
      </w:tabs>
      <w:spacing w:line="240" w:lineRule="auto"/>
    </w:pPr>
  </w:style>
  <w:style w:type="character" w:customStyle="1" w:styleId="FooterChar">
    <w:name w:val="Footer Char"/>
    <w:basedOn w:val="DefaultParagraphFont"/>
    <w:link w:val="Footer"/>
    <w:uiPriority w:val="99"/>
    <w:rsid w:val="00E070CB"/>
  </w:style>
  <w:style w:type="table" w:styleId="TableGrid">
    <w:name w:val="Table Grid"/>
    <w:basedOn w:val="TableNormal"/>
    <w:uiPriority w:val="39"/>
    <w:rsid w:val="001A0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
    <w:name w:val="2. Основной текст"/>
    <w:basedOn w:val="Normal"/>
    <w:link w:val="20"/>
    <w:rsid w:val="009772C1"/>
    <w:pPr>
      <w:suppressAutoHyphens/>
      <w:spacing w:line="360" w:lineRule="auto"/>
      <w:ind w:firstLine="709"/>
      <w:jc w:val="both"/>
    </w:pPr>
    <w:rPr>
      <w:rFonts w:ascii="Times New Roman" w:eastAsia="Times New Roman" w:hAnsi="Times New Roman" w:cs="Times New Roman"/>
      <w:sz w:val="28"/>
      <w:szCs w:val="20"/>
      <w:lang w:eastAsia="ru-RU"/>
    </w:rPr>
  </w:style>
  <w:style w:type="paragraph" w:styleId="TOC1">
    <w:name w:val="toc 1"/>
    <w:basedOn w:val="Normal"/>
    <w:next w:val="Normal"/>
    <w:link w:val="TOC1Char"/>
    <w:autoRedefine/>
    <w:uiPriority w:val="39"/>
    <w:unhideWhenUsed/>
    <w:qFormat/>
    <w:rsid w:val="00986A3A"/>
    <w:pPr>
      <w:tabs>
        <w:tab w:val="right" w:leader="dot" w:pos="9344"/>
      </w:tabs>
      <w:spacing w:line="360" w:lineRule="auto"/>
      <w:jc w:val="both"/>
    </w:pPr>
    <w:rPr>
      <w:rFonts w:ascii="Times New Roman" w:hAnsi="Times New Roman" w:cstheme="minorHAnsi"/>
      <w:bCs/>
      <w:sz w:val="28"/>
      <w:szCs w:val="20"/>
    </w:rPr>
  </w:style>
  <w:style w:type="paragraph" w:styleId="TOC2">
    <w:name w:val="toc 2"/>
    <w:basedOn w:val="13"/>
    <w:next w:val="Normal"/>
    <w:autoRedefine/>
    <w:uiPriority w:val="39"/>
    <w:unhideWhenUsed/>
    <w:qFormat/>
    <w:rsid w:val="002E5E1D"/>
    <w:pPr>
      <w:widowControl/>
      <w:numPr>
        <w:ilvl w:val="0"/>
        <w:numId w:val="0"/>
      </w:numPr>
      <w:suppressAutoHyphens w:val="0"/>
      <w:ind w:left="284"/>
    </w:pPr>
    <w:rPr>
      <w:rFonts w:cstheme="minorHAnsi"/>
      <w:b w:val="0"/>
      <w:szCs w:val="20"/>
    </w:rPr>
  </w:style>
  <w:style w:type="character" w:styleId="CommentReference">
    <w:name w:val="annotation reference"/>
    <w:basedOn w:val="DefaultParagraphFont"/>
    <w:uiPriority w:val="99"/>
    <w:semiHidden/>
    <w:unhideWhenUsed/>
    <w:rsid w:val="00672EE4"/>
    <w:rPr>
      <w:sz w:val="16"/>
      <w:szCs w:val="16"/>
    </w:rPr>
  </w:style>
  <w:style w:type="paragraph" w:styleId="CommentText">
    <w:name w:val="annotation text"/>
    <w:basedOn w:val="Normal"/>
    <w:link w:val="CommentTextChar"/>
    <w:uiPriority w:val="99"/>
    <w:semiHidden/>
    <w:unhideWhenUsed/>
    <w:rsid w:val="00672EE4"/>
    <w:pPr>
      <w:spacing w:line="240" w:lineRule="auto"/>
    </w:pPr>
    <w:rPr>
      <w:sz w:val="20"/>
      <w:szCs w:val="20"/>
    </w:rPr>
  </w:style>
  <w:style w:type="character" w:customStyle="1" w:styleId="CommentTextChar">
    <w:name w:val="Comment Text Char"/>
    <w:basedOn w:val="DefaultParagraphFont"/>
    <w:link w:val="CommentText"/>
    <w:uiPriority w:val="99"/>
    <w:semiHidden/>
    <w:rsid w:val="00672EE4"/>
    <w:rPr>
      <w:sz w:val="20"/>
      <w:szCs w:val="20"/>
    </w:rPr>
  </w:style>
  <w:style w:type="paragraph" w:styleId="CommentSubject">
    <w:name w:val="annotation subject"/>
    <w:basedOn w:val="CommentText"/>
    <w:next w:val="CommentText"/>
    <w:link w:val="CommentSubjectChar"/>
    <w:uiPriority w:val="99"/>
    <w:semiHidden/>
    <w:unhideWhenUsed/>
    <w:rsid w:val="00672EE4"/>
    <w:rPr>
      <w:b/>
      <w:bCs/>
    </w:rPr>
  </w:style>
  <w:style w:type="character" w:customStyle="1" w:styleId="CommentSubjectChar">
    <w:name w:val="Comment Subject Char"/>
    <w:basedOn w:val="CommentTextChar"/>
    <w:link w:val="CommentSubject"/>
    <w:uiPriority w:val="99"/>
    <w:semiHidden/>
    <w:rsid w:val="00672EE4"/>
    <w:rPr>
      <w:b/>
      <w:bCs/>
      <w:sz w:val="20"/>
      <w:szCs w:val="20"/>
    </w:rPr>
  </w:style>
  <w:style w:type="paragraph" w:styleId="BalloonText">
    <w:name w:val="Balloon Text"/>
    <w:basedOn w:val="Normal"/>
    <w:link w:val="BalloonTextChar"/>
    <w:uiPriority w:val="99"/>
    <w:semiHidden/>
    <w:unhideWhenUsed/>
    <w:rsid w:val="00672EE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2EE4"/>
    <w:rPr>
      <w:rFonts w:ascii="Tahoma" w:hAnsi="Tahoma" w:cs="Tahoma"/>
      <w:sz w:val="16"/>
      <w:szCs w:val="16"/>
    </w:rPr>
  </w:style>
  <w:style w:type="character" w:customStyle="1" w:styleId="Heading1Char">
    <w:name w:val="Heading 1 Char"/>
    <w:basedOn w:val="DefaultParagraphFont"/>
    <w:link w:val="Heading1"/>
    <w:uiPriority w:val="9"/>
    <w:rsid w:val="003D504D"/>
    <w:rPr>
      <w:rFonts w:ascii="Times New Roman" w:eastAsiaTheme="majorEastAsia" w:hAnsi="Times New Roman" w:cstheme="majorBidi"/>
      <w:bCs/>
      <w:caps/>
      <w:sz w:val="28"/>
      <w:szCs w:val="28"/>
      <w:lang w:eastAsia="ru-RU"/>
    </w:rPr>
  </w:style>
  <w:style w:type="paragraph" w:customStyle="1" w:styleId="12">
    <w:name w:val="1.2. Заголовок раздела"/>
    <w:basedOn w:val="Normal"/>
    <w:next w:val="2"/>
    <w:link w:val="120"/>
    <w:qFormat/>
    <w:rsid w:val="005F0904"/>
    <w:pPr>
      <w:pageBreakBefore/>
      <w:widowControl w:val="0"/>
      <w:numPr>
        <w:numId w:val="6"/>
      </w:numPr>
      <w:suppressAutoHyphens/>
      <w:spacing w:line="360" w:lineRule="auto"/>
      <w:jc w:val="both"/>
    </w:pPr>
    <w:rPr>
      <w:rFonts w:ascii="Times New Roman" w:hAnsi="Times New Roman"/>
      <w:b/>
      <w:sz w:val="28"/>
    </w:rPr>
  </w:style>
  <w:style w:type="character" w:customStyle="1" w:styleId="120">
    <w:name w:val="1.2. Заголовок раздела Знак"/>
    <w:basedOn w:val="Heading1Char"/>
    <w:link w:val="12"/>
    <w:rsid w:val="005F0904"/>
    <w:rPr>
      <w:rFonts w:ascii="Times New Roman" w:eastAsiaTheme="majorEastAsia" w:hAnsi="Times New Roman" w:cstheme="majorBidi"/>
      <w:b/>
      <w:bCs w:val="0"/>
      <w:caps w:val="0"/>
      <w:sz w:val="28"/>
      <w:szCs w:val="28"/>
      <w:lang w:eastAsia="ru-RU"/>
    </w:rPr>
  </w:style>
  <w:style w:type="paragraph" w:customStyle="1" w:styleId="13">
    <w:name w:val="1.3. Заголовок подраздела"/>
    <w:basedOn w:val="12"/>
    <w:next w:val="2"/>
    <w:link w:val="130"/>
    <w:qFormat/>
    <w:rsid w:val="00951847"/>
    <w:pPr>
      <w:pageBreakBefore w:val="0"/>
      <w:numPr>
        <w:ilvl w:val="1"/>
      </w:numPr>
    </w:pPr>
    <w:rPr>
      <w:rFonts w:cs="Times New Roman"/>
    </w:rPr>
  </w:style>
  <w:style w:type="paragraph" w:customStyle="1" w:styleId="42">
    <w:name w:val="4.2. Подрисуночная подпись нумерация по разделам"/>
    <w:basedOn w:val="41"/>
    <w:next w:val="2"/>
    <w:rsid w:val="00D91BAA"/>
    <w:pPr>
      <w:numPr>
        <w:ilvl w:val="5"/>
      </w:numPr>
    </w:pPr>
  </w:style>
  <w:style w:type="character" w:customStyle="1" w:styleId="130">
    <w:name w:val="1.3. Заголовок подраздела Знак"/>
    <w:basedOn w:val="DefaultParagraphFont"/>
    <w:link w:val="13"/>
    <w:rsid w:val="00951847"/>
    <w:rPr>
      <w:rFonts w:ascii="Times New Roman" w:hAnsi="Times New Roman" w:cs="Times New Roman"/>
      <w:b/>
      <w:sz w:val="28"/>
    </w:rPr>
  </w:style>
  <w:style w:type="paragraph" w:customStyle="1" w:styleId="311">
    <w:name w:val="3.1.1. Название продолжения таблицы нумерация сквозная"/>
    <w:basedOn w:val="31"/>
    <w:next w:val="2"/>
    <w:rsid w:val="000E736B"/>
    <w:pPr>
      <w:pageBreakBefore/>
      <w:numPr>
        <w:ilvl w:val="7"/>
      </w:numPr>
    </w:pPr>
  </w:style>
  <w:style w:type="paragraph" w:customStyle="1" w:styleId="321">
    <w:name w:val="3.2.1. Название продолжения таблицы нумерация по разделам"/>
    <w:basedOn w:val="32"/>
    <w:next w:val="2"/>
    <w:rsid w:val="000E736B"/>
    <w:pPr>
      <w:pageBreakBefore/>
      <w:widowControl w:val="0"/>
      <w:numPr>
        <w:ilvl w:val="8"/>
      </w:numPr>
    </w:pPr>
  </w:style>
  <w:style w:type="paragraph" w:customStyle="1" w:styleId="7">
    <w:name w:val="7. Нумерация списка использованных источников"/>
    <w:basedOn w:val="BodyText"/>
    <w:link w:val="70"/>
    <w:qFormat/>
    <w:rsid w:val="00986A3A"/>
    <w:pPr>
      <w:widowControl w:val="0"/>
      <w:numPr>
        <w:numId w:val="2"/>
      </w:numPr>
      <w:autoSpaceDE w:val="0"/>
      <w:autoSpaceDN w:val="0"/>
      <w:adjustRightInd w:val="0"/>
      <w:spacing w:after="0" w:line="360" w:lineRule="auto"/>
      <w:ind w:left="0" w:firstLine="709"/>
      <w:jc w:val="both"/>
    </w:pPr>
    <w:rPr>
      <w:rFonts w:ascii="Times New Roman" w:hAnsi="Times New Roman" w:cs="Times New Roman"/>
      <w:sz w:val="28"/>
      <w:szCs w:val="28"/>
    </w:rPr>
  </w:style>
  <w:style w:type="paragraph" w:customStyle="1" w:styleId="6214">
    <w:name w:val="6.2. Текст Листинга кода 14 пт"/>
    <w:basedOn w:val="6112"/>
    <w:rsid w:val="002E5600"/>
    <w:rPr>
      <w:sz w:val="28"/>
    </w:rPr>
  </w:style>
  <w:style w:type="paragraph" w:customStyle="1" w:styleId="11">
    <w:name w:val="1.1. Заголовок структурного элемента"/>
    <w:basedOn w:val="2"/>
    <w:next w:val="2"/>
    <w:link w:val="110"/>
    <w:qFormat/>
    <w:rsid w:val="002D3717"/>
    <w:pPr>
      <w:pageBreakBefore/>
      <w:widowControl w:val="0"/>
      <w:ind w:firstLine="0"/>
      <w:jc w:val="center"/>
    </w:pPr>
    <w:rPr>
      <w:b/>
      <w:caps/>
    </w:rPr>
  </w:style>
  <w:style w:type="character" w:customStyle="1" w:styleId="70">
    <w:name w:val="7. Нумерация списка использованных источников Знак"/>
    <w:basedOn w:val="DefaultParagraphFont"/>
    <w:link w:val="7"/>
    <w:rsid w:val="00986A3A"/>
    <w:rPr>
      <w:rFonts w:ascii="Times New Roman" w:hAnsi="Times New Roman" w:cs="Times New Roman"/>
      <w:sz w:val="28"/>
      <w:szCs w:val="28"/>
    </w:rPr>
  </w:style>
  <w:style w:type="paragraph" w:customStyle="1" w:styleId="14">
    <w:name w:val="1.4. Заголовок пункта"/>
    <w:basedOn w:val="13"/>
    <w:next w:val="2"/>
    <w:link w:val="140"/>
    <w:qFormat/>
    <w:rsid w:val="005F0904"/>
    <w:pPr>
      <w:numPr>
        <w:ilvl w:val="2"/>
      </w:numPr>
    </w:pPr>
  </w:style>
  <w:style w:type="character" w:customStyle="1" w:styleId="110">
    <w:name w:val="1.1. Заголовок структурного элемента Знак"/>
    <w:basedOn w:val="120"/>
    <w:link w:val="11"/>
    <w:rsid w:val="002D3717"/>
    <w:rPr>
      <w:rFonts w:ascii="Times New Roman" w:eastAsia="Times New Roman" w:hAnsi="Times New Roman" w:cs="Times New Roman"/>
      <w:b/>
      <w:bCs w:val="0"/>
      <w:caps/>
      <w:sz w:val="28"/>
      <w:szCs w:val="20"/>
      <w:lang w:eastAsia="ru-RU"/>
    </w:rPr>
  </w:style>
  <w:style w:type="character" w:customStyle="1" w:styleId="Heading3Char">
    <w:name w:val="Heading 3 Char"/>
    <w:basedOn w:val="DefaultParagraphFont"/>
    <w:link w:val="Heading3"/>
    <w:uiPriority w:val="9"/>
    <w:rsid w:val="001B31DF"/>
    <w:rPr>
      <w:rFonts w:asciiTheme="majorHAnsi" w:eastAsiaTheme="majorEastAsia" w:hAnsiTheme="majorHAnsi" w:cstheme="majorBidi"/>
      <w:b/>
      <w:bCs/>
      <w:color w:val="5B9BD5" w:themeColor="accent1"/>
    </w:rPr>
  </w:style>
  <w:style w:type="character" w:customStyle="1" w:styleId="140">
    <w:name w:val="1.4. Заголовок пункта Знак"/>
    <w:basedOn w:val="DefaultParagraphFont"/>
    <w:link w:val="14"/>
    <w:rsid w:val="005F0904"/>
    <w:rPr>
      <w:rFonts w:ascii="Times New Roman" w:hAnsi="Times New Roman" w:cs="Times New Roman"/>
      <w:b/>
      <w:sz w:val="28"/>
    </w:rPr>
  </w:style>
  <w:style w:type="character" w:customStyle="1" w:styleId="Heading2Char">
    <w:name w:val="Heading 2 Char"/>
    <w:basedOn w:val="DefaultParagraphFont"/>
    <w:link w:val="Heading2"/>
    <w:uiPriority w:val="9"/>
    <w:semiHidden/>
    <w:rsid w:val="001B31DF"/>
    <w:rPr>
      <w:rFonts w:asciiTheme="majorHAnsi" w:eastAsiaTheme="majorEastAsia" w:hAnsiTheme="majorHAnsi" w:cstheme="majorBidi"/>
      <w:b/>
      <w:bCs/>
      <w:color w:val="5B9BD5" w:themeColor="accent1"/>
      <w:sz w:val="26"/>
      <w:szCs w:val="26"/>
    </w:rPr>
  </w:style>
  <w:style w:type="character" w:styleId="PlaceholderText">
    <w:name w:val="Placeholder Text"/>
    <w:basedOn w:val="DefaultParagraphFont"/>
    <w:uiPriority w:val="99"/>
    <w:semiHidden/>
    <w:rsid w:val="00083A0A"/>
    <w:rPr>
      <w:color w:val="808080"/>
    </w:rPr>
  </w:style>
  <w:style w:type="paragraph" w:customStyle="1" w:styleId="4">
    <w:name w:val="4. Рисунок"/>
    <w:basedOn w:val="Normal"/>
    <w:next w:val="41"/>
    <w:rsid w:val="002B43EC"/>
    <w:pPr>
      <w:keepNext/>
      <w:widowControl w:val="0"/>
      <w:spacing w:line="360" w:lineRule="auto"/>
      <w:jc w:val="center"/>
    </w:pPr>
    <w:rPr>
      <w:rFonts w:ascii="Times New Roman" w:eastAsia="Times New Roman" w:hAnsi="Times New Roman" w:cs="Times New Roman"/>
      <w:sz w:val="28"/>
      <w:szCs w:val="24"/>
      <w:lang w:eastAsia="ru-RU"/>
    </w:rPr>
  </w:style>
  <w:style w:type="paragraph" w:styleId="BodyText">
    <w:name w:val="Body Text"/>
    <w:basedOn w:val="Normal"/>
    <w:link w:val="BodyTextChar"/>
    <w:semiHidden/>
    <w:unhideWhenUsed/>
    <w:qFormat/>
    <w:rsid w:val="00881391"/>
    <w:pPr>
      <w:spacing w:after="120"/>
    </w:pPr>
  </w:style>
  <w:style w:type="character" w:customStyle="1" w:styleId="20">
    <w:name w:val="2. Основной текст Знак"/>
    <w:basedOn w:val="DefaultParagraphFont"/>
    <w:link w:val="2"/>
    <w:rsid w:val="009772C1"/>
    <w:rPr>
      <w:rFonts w:ascii="Times New Roman" w:eastAsia="Times New Roman" w:hAnsi="Times New Roman" w:cs="Times New Roman"/>
      <w:sz w:val="28"/>
      <w:szCs w:val="20"/>
      <w:lang w:eastAsia="ru-RU"/>
    </w:rPr>
  </w:style>
  <w:style w:type="paragraph" w:customStyle="1" w:styleId="32">
    <w:name w:val="3.2. Название таблицы нумерация по разделам"/>
    <w:basedOn w:val="31"/>
    <w:rsid w:val="000E736B"/>
    <w:pPr>
      <w:numPr>
        <w:ilvl w:val="4"/>
      </w:numPr>
      <w:suppressAutoHyphens/>
    </w:pPr>
  </w:style>
  <w:style w:type="character" w:customStyle="1" w:styleId="1">
    <w:name w:val="Неразрешенное упоминание1"/>
    <w:basedOn w:val="DefaultParagraphFont"/>
    <w:uiPriority w:val="99"/>
    <w:semiHidden/>
    <w:unhideWhenUsed/>
    <w:rsid w:val="00FA24B8"/>
    <w:rPr>
      <w:color w:val="605E5C"/>
      <w:shd w:val="clear" w:color="auto" w:fill="E1DFDD"/>
    </w:rPr>
  </w:style>
  <w:style w:type="paragraph" w:customStyle="1" w:styleId="53">
    <w:name w:val="5.3. Списки штриховой"/>
    <w:basedOn w:val="2"/>
    <w:rsid w:val="00901ABC"/>
    <w:pPr>
      <w:numPr>
        <w:numId w:val="3"/>
      </w:numPr>
      <w:ind w:left="0" w:firstLine="709"/>
    </w:pPr>
  </w:style>
  <w:style w:type="paragraph" w:customStyle="1" w:styleId="51">
    <w:name w:val="5.1. Списки буквенный"/>
    <w:basedOn w:val="53"/>
    <w:rsid w:val="00C31547"/>
    <w:pPr>
      <w:numPr>
        <w:numId w:val="4"/>
      </w:numPr>
      <w:ind w:left="0" w:firstLine="709"/>
    </w:pPr>
  </w:style>
  <w:style w:type="paragraph" w:customStyle="1" w:styleId="52">
    <w:name w:val="5.2. Списки цифровой"/>
    <w:basedOn w:val="53"/>
    <w:rsid w:val="0047523D"/>
    <w:pPr>
      <w:numPr>
        <w:numId w:val="5"/>
      </w:numPr>
      <w:ind w:left="0" w:firstLine="709"/>
    </w:pPr>
  </w:style>
  <w:style w:type="character" w:customStyle="1" w:styleId="BodyTextChar">
    <w:name w:val="Body Text Char"/>
    <w:basedOn w:val="DefaultParagraphFont"/>
    <w:link w:val="BodyText"/>
    <w:semiHidden/>
    <w:rsid w:val="00881391"/>
  </w:style>
  <w:style w:type="paragraph" w:customStyle="1" w:styleId="41">
    <w:name w:val="4.1. Подрисуночная подпись нумерация сквозная"/>
    <w:basedOn w:val="2"/>
    <w:next w:val="2"/>
    <w:rsid w:val="00DF3DB6"/>
    <w:pPr>
      <w:numPr>
        <w:ilvl w:val="6"/>
        <w:numId w:val="6"/>
      </w:numPr>
      <w:ind w:firstLine="0"/>
      <w:jc w:val="center"/>
    </w:pPr>
  </w:style>
  <w:style w:type="character" w:customStyle="1" w:styleId="Heading8Char">
    <w:name w:val="Heading 8 Char"/>
    <w:basedOn w:val="DefaultParagraphFont"/>
    <w:link w:val="Heading8"/>
    <w:uiPriority w:val="9"/>
    <w:semiHidden/>
    <w:rsid w:val="00CF6D7E"/>
    <w:rPr>
      <w:rFonts w:asciiTheme="majorHAnsi" w:eastAsiaTheme="majorEastAsia" w:hAnsiTheme="majorHAnsi" w:cstheme="majorBidi"/>
      <w:color w:val="272727" w:themeColor="text1" w:themeTint="D8"/>
      <w:sz w:val="21"/>
      <w:szCs w:val="21"/>
    </w:rPr>
  </w:style>
  <w:style w:type="character" w:customStyle="1" w:styleId="Heading7Char">
    <w:name w:val="Heading 7 Char"/>
    <w:basedOn w:val="DefaultParagraphFont"/>
    <w:link w:val="Heading7"/>
    <w:uiPriority w:val="9"/>
    <w:semiHidden/>
    <w:rsid w:val="00CF6D7E"/>
    <w:rPr>
      <w:rFonts w:asciiTheme="majorHAnsi" w:eastAsiaTheme="majorEastAsia" w:hAnsiTheme="majorHAnsi" w:cstheme="majorBidi"/>
      <w:i/>
      <w:iCs/>
      <w:color w:val="1F4D78" w:themeColor="accent1" w:themeShade="7F"/>
    </w:rPr>
  </w:style>
  <w:style w:type="character" w:customStyle="1" w:styleId="Heading9Char">
    <w:name w:val="Heading 9 Char"/>
    <w:basedOn w:val="DefaultParagraphFont"/>
    <w:link w:val="Heading9"/>
    <w:uiPriority w:val="9"/>
    <w:semiHidden/>
    <w:rsid w:val="00CF6D7E"/>
    <w:rPr>
      <w:rFonts w:asciiTheme="majorHAnsi" w:eastAsiaTheme="majorEastAsia" w:hAnsiTheme="majorHAnsi" w:cstheme="majorBidi"/>
      <w:i/>
      <w:iCs/>
      <w:color w:val="272727" w:themeColor="text1" w:themeTint="D8"/>
      <w:sz w:val="21"/>
      <w:szCs w:val="21"/>
    </w:rPr>
  </w:style>
  <w:style w:type="character" w:customStyle="1" w:styleId="Heading6Char">
    <w:name w:val="Heading 6 Char"/>
    <w:basedOn w:val="DefaultParagraphFont"/>
    <w:link w:val="Heading6"/>
    <w:uiPriority w:val="9"/>
    <w:semiHidden/>
    <w:rsid w:val="00CF6D7E"/>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semiHidden/>
    <w:rsid w:val="00CF6D7E"/>
    <w:rPr>
      <w:rFonts w:asciiTheme="majorHAnsi" w:eastAsiaTheme="majorEastAsia" w:hAnsiTheme="majorHAnsi" w:cstheme="majorBidi"/>
      <w:color w:val="2E74B5" w:themeColor="accent1" w:themeShade="BF"/>
    </w:rPr>
  </w:style>
  <w:style w:type="character" w:customStyle="1" w:styleId="Heading4Char">
    <w:name w:val="Heading 4 Char"/>
    <w:basedOn w:val="DefaultParagraphFont"/>
    <w:link w:val="Heading4"/>
    <w:uiPriority w:val="9"/>
    <w:semiHidden/>
    <w:rsid w:val="00CF6D7E"/>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8D6B27"/>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6112">
    <w:name w:val="6.1. Текст Листинга кода 12 пт"/>
    <w:basedOn w:val="Normal"/>
    <w:link w:val="61120"/>
    <w:qFormat/>
    <w:rsid w:val="00D15F5F"/>
    <w:pPr>
      <w:spacing w:line="360" w:lineRule="auto"/>
      <w:jc w:val="both"/>
    </w:pPr>
    <w:rPr>
      <w:rFonts w:ascii="Courier New" w:hAnsi="Courier New"/>
      <w:sz w:val="24"/>
    </w:rPr>
  </w:style>
  <w:style w:type="character" w:customStyle="1" w:styleId="61120">
    <w:name w:val="6.1. Текст Листинга кода 12 пт Знак"/>
    <w:basedOn w:val="DefaultParagraphFont"/>
    <w:link w:val="6112"/>
    <w:rsid w:val="00D15F5F"/>
    <w:rPr>
      <w:rFonts w:ascii="Courier New" w:hAnsi="Courier New"/>
      <w:sz w:val="24"/>
    </w:rPr>
  </w:style>
  <w:style w:type="paragraph" w:customStyle="1" w:styleId="31">
    <w:name w:val="3.1. Название таблицы нумерация сквозная"/>
    <w:basedOn w:val="Normal"/>
    <w:rsid w:val="00986A3A"/>
    <w:pPr>
      <w:keepNext/>
      <w:numPr>
        <w:ilvl w:val="3"/>
        <w:numId w:val="6"/>
      </w:numPr>
      <w:spacing w:line="360" w:lineRule="auto"/>
      <w:jc w:val="both"/>
    </w:pPr>
    <w:rPr>
      <w:rFonts w:ascii="Times New Roman" w:hAnsi="Times New Roman"/>
      <w:sz w:val="28"/>
    </w:rPr>
  </w:style>
  <w:style w:type="paragraph" w:styleId="TOCHeading">
    <w:name w:val="TOC Heading"/>
    <w:basedOn w:val="2"/>
    <w:next w:val="Normal"/>
    <w:uiPriority w:val="39"/>
    <w:unhideWhenUsed/>
    <w:qFormat/>
    <w:rsid w:val="00DD232A"/>
    <w:pPr>
      <w:ind w:firstLine="0"/>
      <w:jc w:val="center"/>
    </w:pPr>
    <w:rPr>
      <w:b/>
      <w:bCs/>
      <w:caps/>
      <w:szCs w:val="32"/>
    </w:rPr>
  </w:style>
  <w:style w:type="paragraph" w:styleId="TOC3">
    <w:name w:val="toc 3"/>
    <w:basedOn w:val="Normal"/>
    <w:next w:val="Normal"/>
    <w:autoRedefine/>
    <w:uiPriority w:val="39"/>
    <w:unhideWhenUsed/>
    <w:qFormat/>
    <w:rsid w:val="002D3717"/>
    <w:pPr>
      <w:widowControl w:val="0"/>
      <w:tabs>
        <w:tab w:val="right" w:leader="dot" w:pos="9344"/>
      </w:tabs>
      <w:spacing w:line="360" w:lineRule="auto"/>
      <w:ind w:left="567"/>
      <w:jc w:val="both"/>
    </w:pPr>
    <w:rPr>
      <w:rFonts w:ascii="Times New Roman" w:hAnsi="Times New Roman" w:cstheme="minorHAnsi"/>
      <w:iCs/>
      <w:sz w:val="28"/>
      <w:szCs w:val="20"/>
    </w:rPr>
  </w:style>
  <w:style w:type="character" w:customStyle="1" w:styleId="TOC1Char">
    <w:name w:val="TOC 1 Char"/>
    <w:basedOn w:val="DefaultParagraphFont"/>
    <w:link w:val="TOC1"/>
    <w:uiPriority w:val="39"/>
    <w:rsid w:val="00986A3A"/>
    <w:rPr>
      <w:rFonts w:ascii="Times New Roman" w:hAnsi="Times New Roman" w:cstheme="minorHAnsi"/>
      <w:bCs/>
      <w:sz w:val="28"/>
      <w:szCs w:val="20"/>
    </w:rPr>
  </w:style>
  <w:style w:type="paragraph" w:customStyle="1" w:styleId="33112">
    <w:name w:val="3.3.1. Текст шапки таблицы 12 пт"/>
    <w:basedOn w:val="2"/>
    <w:rsid w:val="003E6AEF"/>
    <w:pPr>
      <w:spacing w:line="240" w:lineRule="auto"/>
      <w:ind w:firstLine="0"/>
      <w:jc w:val="center"/>
    </w:pPr>
    <w:rPr>
      <w:sz w:val="24"/>
    </w:rPr>
  </w:style>
  <w:style w:type="paragraph" w:customStyle="1" w:styleId="33214">
    <w:name w:val="3.3.2. Текст шапки таблицы 14 пт"/>
    <w:basedOn w:val="33112"/>
    <w:rsid w:val="003E6AEF"/>
    <w:rPr>
      <w:sz w:val="28"/>
    </w:rPr>
  </w:style>
  <w:style w:type="paragraph" w:customStyle="1" w:styleId="341112">
    <w:name w:val="3.4.1. Боковик таблицы (без 1 ячейки) 12 пт"/>
    <w:basedOn w:val="33112"/>
    <w:rsid w:val="003E6AEF"/>
    <w:pPr>
      <w:jc w:val="left"/>
    </w:pPr>
  </w:style>
  <w:style w:type="paragraph" w:customStyle="1" w:styleId="342114">
    <w:name w:val="3.4.2. Боковик таблицы (без 1 ячейки) 14 пт"/>
    <w:basedOn w:val="341112"/>
    <w:rsid w:val="003E6AEF"/>
    <w:rPr>
      <w:sz w:val="28"/>
    </w:rPr>
  </w:style>
  <w:style w:type="paragraph" w:customStyle="1" w:styleId="35112">
    <w:name w:val="3.5.1. Текст таблицы 12 пт"/>
    <w:basedOn w:val="2"/>
    <w:rsid w:val="003E6AEF"/>
    <w:pPr>
      <w:spacing w:line="240" w:lineRule="auto"/>
      <w:ind w:firstLine="0"/>
      <w:jc w:val="center"/>
    </w:pPr>
    <w:rPr>
      <w:sz w:val="24"/>
    </w:rPr>
  </w:style>
  <w:style w:type="paragraph" w:customStyle="1" w:styleId="35214">
    <w:name w:val="3.5.2. Текст таблицы 14 пт"/>
    <w:basedOn w:val="35112"/>
    <w:rsid w:val="003E6AEF"/>
    <w:rPr>
      <w:sz w:val="28"/>
    </w:rPr>
  </w:style>
  <w:style w:type="character" w:styleId="Hyperlink">
    <w:name w:val="Hyperlink"/>
    <w:basedOn w:val="DefaultParagraphFont"/>
    <w:uiPriority w:val="99"/>
    <w:unhideWhenUsed/>
    <w:rsid w:val="00986A3A"/>
    <w:rPr>
      <w:color w:val="0563C1" w:themeColor="hyperlink"/>
      <w:u w:val="single"/>
    </w:rPr>
  </w:style>
  <w:style w:type="paragraph" w:customStyle="1" w:styleId="8">
    <w:name w:val="8. Название приложения"/>
    <w:basedOn w:val="11"/>
    <w:autoRedefine/>
    <w:rsid w:val="00986E24"/>
    <w:pPr>
      <w:pageBreakBefore w:val="0"/>
      <w:numPr>
        <w:numId w:val="11"/>
      </w:numPr>
    </w:pPr>
    <w:rPr>
      <w:caps w:val="0"/>
      <w:lang w:val="en-US"/>
    </w:rPr>
  </w:style>
  <w:style w:type="paragraph" w:styleId="TOC4">
    <w:name w:val="toc 4"/>
    <w:basedOn w:val="Normal"/>
    <w:next w:val="Normal"/>
    <w:autoRedefine/>
    <w:uiPriority w:val="39"/>
    <w:semiHidden/>
    <w:unhideWhenUsed/>
    <w:rsid w:val="000D2767"/>
    <w:pPr>
      <w:spacing w:after="100"/>
      <w:ind w:left="660"/>
    </w:pPr>
  </w:style>
  <w:style w:type="paragraph" w:styleId="Quote">
    <w:name w:val="Quote"/>
    <w:basedOn w:val="Normal"/>
    <w:next w:val="Normal"/>
    <w:link w:val="QuoteChar"/>
    <w:uiPriority w:val="29"/>
    <w:rsid w:val="000D2767"/>
    <w:pPr>
      <w:numPr>
        <w:numId w:val="9"/>
      </w:numPr>
      <w:spacing w:before="200" w:after="160"/>
      <w:ind w:right="864"/>
      <w:jc w:val="center"/>
    </w:pPr>
    <w:rPr>
      <w:i/>
      <w:iCs/>
      <w:color w:val="404040" w:themeColor="text1" w:themeTint="BF"/>
    </w:rPr>
  </w:style>
  <w:style w:type="character" w:customStyle="1" w:styleId="QuoteChar">
    <w:name w:val="Quote Char"/>
    <w:basedOn w:val="DefaultParagraphFont"/>
    <w:link w:val="Quote"/>
    <w:uiPriority w:val="29"/>
    <w:rsid w:val="000D2767"/>
    <w:rPr>
      <w:i/>
      <w:iCs/>
      <w:color w:val="404040" w:themeColor="text1" w:themeTint="BF"/>
    </w:rPr>
  </w:style>
  <w:style w:type="paragraph" w:customStyle="1" w:styleId="p1">
    <w:name w:val="p1"/>
    <w:basedOn w:val="Normal"/>
    <w:rsid w:val="0073227B"/>
    <w:pPr>
      <w:spacing w:before="100" w:beforeAutospacing="1" w:after="100" w:afterAutospacing="1" w:line="240" w:lineRule="auto"/>
    </w:pPr>
    <w:rPr>
      <w:rFonts w:ascii="Times New Roman" w:eastAsia="Times New Roman" w:hAnsi="Times New Roman" w:cs="Times New Roman"/>
      <w:sz w:val="24"/>
      <w:szCs w:val="24"/>
      <w:lang w:val="en-RU" w:eastAsia="en-GB"/>
    </w:rPr>
  </w:style>
  <w:style w:type="paragraph" w:styleId="Caption">
    <w:name w:val="caption"/>
    <w:basedOn w:val="Normal"/>
    <w:next w:val="Normal"/>
    <w:uiPriority w:val="35"/>
    <w:unhideWhenUsed/>
    <w:qFormat/>
    <w:rsid w:val="004653D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174615">
      <w:bodyDiv w:val="1"/>
      <w:marLeft w:val="0"/>
      <w:marRight w:val="0"/>
      <w:marTop w:val="0"/>
      <w:marBottom w:val="0"/>
      <w:divBdr>
        <w:top w:val="none" w:sz="0" w:space="0" w:color="auto"/>
        <w:left w:val="none" w:sz="0" w:space="0" w:color="auto"/>
        <w:bottom w:val="none" w:sz="0" w:space="0" w:color="auto"/>
        <w:right w:val="none" w:sz="0" w:space="0" w:color="auto"/>
      </w:divBdr>
    </w:div>
    <w:div w:id="99301518">
      <w:bodyDiv w:val="1"/>
      <w:marLeft w:val="0"/>
      <w:marRight w:val="0"/>
      <w:marTop w:val="0"/>
      <w:marBottom w:val="0"/>
      <w:divBdr>
        <w:top w:val="none" w:sz="0" w:space="0" w:color="auto"/>
        <w:left w:val="none" w:sz="0" w:space="0" w:color="auto"/>
        <w:bottom w:val="none" w:sz="0" w:space="0" w:color="auto"/>
        <w:right w:val="none" w:sz="0" w:space="0" w:color="auto"/>
      </w:divBdr>
    </w:div>
    <w:div w:id="115217868">
      <w:bodyDiv w:val="1"/>
      <w:marLeft w:val="0"/>
      <w:marRight w:val="0"/>
      <w:marTop w:val="0"/>
      <w:marBottom w:val="0"/>
      <w:divBdr>
        <w:top w:val="none" w:sz="0" w:space="0" w:color="auto"/>
        <w:left w:val="none" w:sz="0" w:space="0" w:color="auto"/>
        <w:bottom w:val="none" w:sz="0" w:space="0" w:color="auto"/>
        <w:right w:val="none" w:sz="0" w:space="0" w:color="auto"/>
      </w:divBdr>
    </w:div>
    <w:div w:id="188837253">
      <w:bodyDiv w:val="1"/>
      <w:marLeft w:val="0"/>
      <w:marRight w:val="0"/>
      <w:marTop w:val="0"/>
      <w:marBottom w:val="0"/>
      <w:divBdr>
        <w:top w:val="none" w:sz="0" w:space="0" w:color="auto"/>
        <w:left w:val="none" w:sz="0" w:space="0" w:color="auto"/>
        <w:bottom w:val="none" w:sz="0" w:space="0" w:color="auto"/>
        <w:right w:val="none" w:sz="0" w:space="0" w:color="auto"/>
      </w:divBdr>
    </w:div>
    <w:div w:id="281810906">
      <w:bodyDiv w:val="1"/>
      <w:marLeft w:val="0"/>
      <w:marRight w:val="0"/>
      <w:marTop w:val="0"/>
      <w:marBottom w:val="0"/>
      <w:divBdr>
        <w:top w:val="none" w:sz="0" w:space="0" w:color="auto"/>
        <w:left w:val="none" w:sz="0" w:space="0" w:color="auto"/>
        <w:bottom w:val="none" w:sz="0" w:space="0" w:color="auto"/>
        <w:right w:val="none" w:sz="0" w:space="0" w:color="auto"/>
      </w:divBdr>
    </w:div>
    <w:div w:id="338656623">
      <w:bodyDiv w:val="1"/>
      <w:marLeft w:val="0"/>
      <w:marRight w:val="0"/>
      <w:marTop w:val="0"/>
      <w:marBottom w:val="0"/>
      <w:divBdr>
        <w:top w:val="none" w:sz="0" w:space="0" w:color="auto"/>
        <w:left w:val="none" w:sz="0" w:space="0" w:color="auto"/>
        <w:bottom w:val="none" w:sz="0" w:space="0" w:color="auto"/>
        <w:right w:val="none" w:sz="0" w:space="0" w:color="auto"/>
      </w:divBdr>
      <w:divsChild>
        <w:div w:id="1716613355">
          <w:marLeft w:val="0"/>
          <w:marRight w:val="0"/>
          <w:marTop w:val="0"/>
          <w:marBottom w:val="0"/>
          <w:divBdr>
            <w:top w:val="none" w:sz="0" w:space="0" w:color="auto"/>
            <w:left w:val="none" w:sz="0" w:space="0" w:color="auto"/>
            <w:bottom w:val="none" w:sz="0" w:space="0" w:color="auto"/>
            <w:right w:val="none" w:sz="0" w:space="0" w:color="auto"/>
          </w:divBdr>
          <w:divsChild>
            <w:div w:id="1264993049">
              <w:marLeft w:val="0"/>
              <w:marRight w:val="0"/>
              <w:marTop w:val="0"/>
              <w:marBottom w:val="0"/>
              <w:divBdr>
                <w:top w:val="none" w:sz="0" w:space="0" w:color="auto"/>
                <w:left w:val="none" w:sz="0" w:space="0" w:color="auto"/>
                <w:bottom w:val="none" w:sz="0" w:space="0" w:color="auto"/>
                <w:right w:val="none" w:sz="0" w:space="0" w:color="auto"/>
              </w:divBdr>
            </w:div>
            <w:div w:id="896010889">
              <w:marLeft w:val="0"/>
              <w:marRight w:val="0"/>
              <w:marTop w:val="0"/>
              <w:marBottom w:val="0"/>
              <w:divBdr>
                <w:top w:val="none" w:sz="0" w:space="0" w:color="auto"/>
                <w:left w:val="none" w:sz="0" w:space="0" w:color="auto"/>
                <w:bottom w:val="none" w:sz="0" w:space="0" w:color="auto"/>
                <w:right w:val="none" w:sz="0" w:space="0" w:color="auto"/>
              </w:divBdr>
            </w:div>
            <w:div w:id="840898007">
              <w:marLeft w:val="0"/>
              <w:marRight w:val="0"/>
              <w:marTop w:val="0"/>
              <w:marBottom w:val="0"/>
              <w:divBdr>
                <w:top w:val="none" w:sz="0" w:space="0" w:color="auto"/>
                <w:left w:val="none" w:sz="0" w:space="0" w:color="auto"/>
                <w:bottom w:val="none" w:sz="0" w:space="0" w:color="auto"/>
                <w:right w:val="none" w:sz="0" w:space="0" w:color="auto"/>
              </w:divBdr>
            </w:div>
            <w:div w:id="1944919811">
              <w:marLeft w:val="0"/>
              <w:marRight w:val="0"/>
              <w:marTop w:val="0"/>
              <w:marBottom w:val="0"/>
              <w:divBdr>
                <w:top w:val="none" w:sz="0" w:space="0" w:color="auto"/>
                <w:left w:val="none" w:sz="0" w:space="0" w:color="auto"/>
                <w:bottom w:val="none" w:sz="0" w:space="0" w:color="auto"/>
                <w:right w:val="none" w:sz="0" w:space="0" w:color="auto"/>
              </w:divBdr>
            </w:div>
            <w:div w:id="1128476210">
              <w:marLeft w:val="0"/>
              <w:marRight w:val="0"/>
              <w:marTop w:val="0"/>
              <w:marBottom w:val="0"/>
              <w:divBdr>
                <w:top w:val="none" w:sz="0" w:space="0" w:color="auto"/>
                <w:left w:val="none" w:sz="0" w:space="0" w:color="auto"/>
                <w:bottom w:val="none" w:sz="0" w:space="0" w:color="auto"/>
                <w:right w:val="none" w:sz="0" w:space="0" w:color="auto"/>
              </w:divBdr>
            </w:div>
            <w:div w:id="1543588126">
              <w:marLeft w:val="0"/>
              <w:marRight w:val="0"/>
              <w:marTop w:val="0"/>
              <w:marBottom w:val="0"/>
              <w:divBdr>
                <w:top w:val="none" w:sz="0" w:space="0" w:color="auto"/>
                <w:left w:val="none" w:sz="0" w:space="0" w:color="auto"/>
                <w:bottom w:val="none" w:sz="0" w:space="0" w:color="auto"/>
                <w:right w:val="none" w:sz="0" w:space="0" w:color="auto"/>
              </w:divBdr>
            </w:div>
            <w:div w:id="331219975">
              <w:marLeft w:val="0"/>
              <w:marRight w:val="0"/>
              <w:marTop w:val="0"/>
              <w:marBottom w:val="0"/>
              <w:divBdr>
                <w:top w:val="none" w:sz="0" w:space="0" w:color="auto"/>
                <w:left w:val="none" w:sz="0" w:space="0" w:color="auto"/>
                <w:bottom w:val="none" w:sz="0" w:space="0" w:color="auto"/>
                <w:right w:val="none" w:sz="0" w:space="0" w:color="auto"/>
              </w:divBdr>
            </w:div>
            <w:div w:id="2025134298">
              <w:marLeft w:val="0"/>
              <w:marRight w:val="0"/>
              <w:marTop w:val="0"/>
              <w:marBottom w:val="0"/>
              <w:divBdr>
                <w:top w:val="none" w:sz="0" w:space="0" w:color="auto"/>
                <w:left w:val="none" w:sz="0" w:space="0" w:color="auto"/>
                <w:bottom w:val="none" w:sz="0" w:space="0" w:color="auto"/>
                <w:right w:val="none" w:sz="0" w:space="0" w:color="auto"/>
              </w:divBdr>
            </w:div>
            <w:div w:id="19205981">
              <w:marLeft w:val="0"/>
              <w:marRight w:val="0"/>
              <w:marTop w:val="0"/>
              <w:marBottom w:val="0"/>
              <w:divBdr>
                <w:top w:val="none" w:sz="0" w:space="0" w:color="auto"/>
                <w:left w:val="none" w:sz="0" w:space="0" w:color="auto"/>
                <w:bottom w:val="none" w:sz="0" w:space="0" w:color="auto"/>
                <w:right w:val="none" w:sz="0" w:space="0" w:color="auto"/>
              </w:divBdr>
            </w:div>
            <w:div w:id="2040472128">
              <w:marLeft w:val="0"/>
              <w:marRight w:val="0"/>
              <w:marTop w:val="0"/>
              <w:marBottom w:val="0"/>
              <w:divBdr>
                <w:top w:val="none" w:sz="0" w:space="0" w:color="auto"/>
                <w:left w:val="none" w:sz="0" w:space="0" w:color="auto"/>
                <w:bottom w:val="none" w:sz="0" w:space="0" w:color="auto"/>
                <w:right w:val="none" w:sz="0" w:space="0" w:color="auto"/>
              </w:divBdr>
            </w:div>
            <w:div w:id="1998340004">
              <w:marLeft w:val="0"/>
              <w:marRight w:val="0"/>
              <w:marTop w:val="0"/>
              <w:marBottom w:val="0"/>
              <w:divBdr>
                <w:top w:val="none" w:sz="0" w:space="0" w:color="auto"/>
                <w:left w:val="none" w:sz="0" w:space="0" w:color="auto"/>
                <w:bottom w:val="none" w:sz="0" w:space="0" w:color="auto"/>
                <w:right w:val="none" w:sz="0" w:space="0" w:color="auto"/>
              </w:divBdr>
            </w:div>
            <w:div w:id="388502279">
              <w:marLeft w:val="0"/>
              <w:marRight w:val="0"/>
              <w:marTop w:val="0"/>
              <w:marBottom w:val="0"/>
              <w:divBdr>
                <w:top w:val="none" w:sz="0" w:space="0" w:color="auto"/>
                <w:left w:val="none" w:sz="0" w:space="0" w:color="auto"/>
                <w:bottom w:val="none" w:sz="0" w:space="0" w:color="auto"/>
                <w:right w:val="none" w:sz="0" w:space="0" w:color="auto"/>
              </w:divBdr>
            </w:div>
            <w:div w:id="1883711039">
              <w:marLeft w:val="0"/>
              <w:marRight w:val="0"/>
              <w:marTop w:val="0"/>
              <w:marBottom w:val="0"/>
              <w:divBdr>
                <w:top w:val="none" w:sz="0" w:space="0" w:color="auto"/>
                <w:left w:val="none" w:sz="0" w:space="0" w:color="auto"/>
                <w:bottom w:val="none" w:sz="0" w:space="0" w:color="auto"/>
                <w:right w:val="none" w:sz="0" w:space="0" w:color="auto"/>
              </w:divBdr>
            </w:div>
            <w:div w:id="1232082517">
              <w:marLeft w:val="0"/>
              <w:marRight w:val="0"/>
              <w:marTop w:val="0"/>
              <w:marBottom w:val="0"/>
              <w:divBdr>
                <w:top w:val="none" w:sz="0" w:space="0" w:color="auto"/>
                <w:left w:val="none" w:sz="0" w:space="0" w:color="auto"/>
                <w:bottom w:val="none" w:sz="0" w:space="0" w:color="auto"/>
                <w:right w:val="none" w:sz="0" w:space="0" w:color="auto"/>
              </w:divBdr>
            </w:div>
            <w:div w:id="1387414578">
              <w:marLeft w:val="0"/>
              <w:marRight w:val="0"/>
              <w:marTop w:val="0"/>
              <w:marBottom w:val="0"/>
              <w:divBdr>
                <w:top w:val="none" w:sz="0" w:space="0" w:color="auto"/>
                <w:left w:val="none" w:sz="0" w:space="0" w:color="auto"/>
                <w:bottom w:val="none" w:sz="0" w:space="0" w:color="auto"/>
                <w:right w:val="none" w:sz="0" w:space="0" w:color="auto"/>
              </w:divBdr>
            </w:div>
            <w:div w:id="1273435418">
              <w:marLeft w:val="0"/>
              <w:marRight w:val="0"/>
              <w:marTop w:val="0"/>
              <w:marBottom w:val="0"/>
              <w:divBdr>
                <w:top w:val="none" w:sz="0" w:space="0" w:color="auto"/>
                <w:left w:val="none" w:sz="0" w:space="0" w:color="auto"/>
                <w:bottom w:val="none" w:sz="0" w:space="0" w:color="auto"/>
                <w:right w:val="none" w:sz="0" w:space="0" w:color="auto"/>
              </w:divBdr>
            </w:div>
            <w:div w:id="231550741">
              <w:marLeft w:val="0"/>
              <w:marRight w:val="0"/>
              <w:marTop w:val="0"/>
              <w:marBottom w:val="0"/>
              <w:divBdr>
                <w:top w:val="none" w:sz="0" w:space="0" w:color="auto"/>
                <w:left w:val="none" w:sz="0" w:space="0" w:color="auto"/>
                <w:bottom w:val="none" w:sz="0" w:space="0" w:color="auto"/>
                <w:right w:val="none" w:sz="0" w:space="0" w:color="auto"/>
              </w:divBdr>
            </w:div>
            <w:div w:id="1099105971">
              <w:marLeft w:val="0"/>
              <w:marRight w:val="0"/>
              <w:marTop w:val="0"/>
              <w:marBottom w:val="0"/>
              <w:divBdr>
                <w:top w:val="none" w:sz="0" w:space="0" w:color="auto"/>
                <w:left w:val="none" w:sz="0" w:space="0" w:color="auto"/>
                <w:bottom w:val="none" w:sz="0" w:space="0" w:color="auto"/>
                <w:right w:val="none" w:sz="0" w:space="0" w:color="auto"/>
              </w:divBdr>
            </w:div>
            <w:div w:id="432361943">
              <w:marLeft w:val="0"/>
              <w:marRight w:val="0"/>
              <w:marTop w:val="0"/>
              <w:marBottom w:val="0"/>
              <w:divBdr>
                <w:top w:val="none" w:sz="0" w:space="0" w:color="auto"/>
                <w:left w:val="none" w:sz="0" w:space="0" w:color="auto"/>
                <w:bottom w:val="none" w:sz="0" w:space="0" w:color="auto"/>
                <w:right w:val="none" w:sz="0" w:space="0" w:color="auto"/>
              </w:divBdr>
            </w:div>
            <w:div w:id="1016074686">
              <w:marLeft w:val="0"/>
              <w:marRight w:val="0"/>
              <w:marTop w:val="0"/>
              <w:marBottom w:val="0"/>
              <w:divBdr>
                <w:top w:val="none" w:sz="0" w:space="0" w:color="auto"/>
                <w:left w:val="none" w:sz="0" w:space="0" w:color="auto"/>
                <w:bottom w:val="none" w:sz="0" w:space="0" w:color="auto"/>
                <w:right w:val="none" w:sz="0" w:space="0" w:color="auto"/>
              </w:divBdr>
            </w:div>
            <w:div w:id="944844695">
              <w:marLeft w:val="0"/>
              <w:marRight w:val="0"/>
              <w:marTop w:val="0"/>
              <w:marBottom w:val="0"/>
              <w:divBdr>
                <w:top w:val="none" w:sz="0" w:space="0" w:color="auto"/>
                <w:left w:val="none" w:sz="0" w:space="0" w:color="auto"/>
                <w:bottom w:val="none" w:sz="0" w:space="0" w:color="auto"/>
                <w:right w:val="none" w:sz="0" w:space="0" w:color="auto"/>
              </w:divBdr>
            </w:div>
            <w:div w:id="1429622366">
              <w:marLeft w:val="0"/>
              <w:marRight w:val="0"/>
              <w:marTop w:val="0"/>
              <w:marBottom w:val="0"/>
              <w:divBdr>
                <w:top w:val="none" w:sz="0" w:space="0" w:color="auto"/>
                <w:left w:val="none" w:sz="0" w:space="0" w:color="auto"/>
                <w:bottom w:val="none" w:sz="0" w:space="0" w:color="auto"/>
                <w:right w:val="none" w:sz="0" w:space="0" w:color="auto"/>
              </w:divBdr>
            </w:div>
            <w:div w:id="98570551">
              <w:marLeft w:val="0"/>
              <w:marRight w:val="0"/>
              <w:marTop w:val="0"/>
              <w:marBottom w:val="0"/>
              <w:divBdr>
                <w:top w:val="none" w:sz="0" w:space="0" w:color="auto"/>
                <w:left w:val="none" w:sz="0" w:space="0" w:color="auto"/>
                <w:bottom w:val="none" w:sz="0" w:space="0" w:color="auto"/>
                <w:right w:val="none" w:sz="0" w:space="0" w:color="auto"/>
              </w:divBdr>
            </w:div>
            <w:div w:id="1820683128">
              <w:marLeft w:val="0"/>
              <w:marRight w:val="0"/>
              <w:marTop w:val="0"/>
              <w:marBottom w:val="0"/>
              <w:divBdr>
                <w:top w:val="none" w:sz="0" w:space="0" w:color="auto"/>
                <w:left w:val="none" w:sz="0" w:space="0" w:color="auto"/>
                <w:bottom w:val="none" w:sz="0" w:space="0" w:color="auto"/>
                <w:right w:val="none" w:sz="0" w:space="0" w:color="auto"/>
              </w:divBdr>
            </w:div>
            <w:div w:id="227813939">
              <w:marLeft w:val="0"/>
              <w:marRight w:val="0"/>
              <w:marTop w:val="0"/>
              <w:marBottom w:val="0"/>
              <w:divBdr>
                <w:top w:val="none" w:sz="0" w:space="0" w:color="auto"/>
                <w:left w:val="none" w:sz="0" w:space="0" w:color="auto"/>
                <w:bottom w:val="none" w:sz="0" w:space="0" w:color="auto"/>
                <w:right w:val="none" w:sz="0" w:space="0" w:color="auto"/>
              </w:divBdr>
            </w:div>
            <w:div w:id="1931309365">
              <w:marLeft w:val="0"/>
              <w:marRight w:val="0"/>
              <w:marTop w:val="0"/>
              <w:marBottom w:val="0"/>
              <w:divBdr>
                <w:top w:val="none" w:sz="0" w:space="0" w:color="auto"/>
                <w:left w:val="none" w:sz="0" w:space="0" w:color="auto"/>
                <w:bottom w:val="none" w:sz="0" w:space="0" w:color="auto"/>
                <w:right w:val="none" w:sz="0" w:space="0" w:color="auto"/>
              </w:divBdr>
            </w:div>
            <w:div w:id="837042060">
              <w:marLeft w:val="0"/>
              <w:marRight w:val="0"/>
              <w:marTop w:val="0"/>
              <w:marBottom w:val="0"/>
              <w:divBdr>
                <w:top w:val="none" w:sz="0" w:space="0" w:color="auto"/>
                <w:left w:val="none" w:sz="0" w:space="0" w:color="auto"/>
                <w:bottom w:val="none" w:sz="0" w:space="0" w:color="auto"/>
                <w:right w:val="none" w:sz="0" w:space="0" w:color="auto"/>
              </w:divBdr>
            </w:div>
            <w:div w:id="1989239350">
              <w:marLeft w:val="0"/>
              <w:marRight w:val="0"/>
              <w:marTop w:val="0"/>
              <w:marBottom w:val="0"/>
              <w:divBdr>
                <w:top w:val="none" w:sz="0" w:space="0" w:color="auto"/>
                <w:left w:val="none" w:sz="0" w:space="0" w:color="auto"/>
                <w:bottom w:val="none" w:sz="0" w:space="0" w:color="auto"/>
                <w:right w:val="none" w:sz="0" w:space="0" w:color="auto"/>
              </w:divBdr>
            </w:div>
            <w:div w:id="1282152290">
              <w:marLeft w:val="0"/>
              <w:marRight w:val="0"/>
              <w:marTop w:val="0"/>
              <w:marBottom w:val="0"/>
              <w:divBdr>
                <w:top w:val="none" w:sz="0" w:space="0" w:color="auto"/>
                <w:left w:val="none" w:sz="0" w:space="0" w:color="auto"/>
                <w:bottom w:val="none" w:sz="0" w:space="0" w:color="auto"/>
                <w:right w:val="none" w:sz="0" w:space="0" w:color="auto"/>
              </w:divBdr>
            </w:div>
            <w:div w:id="401098407">
              <w:marLeft w:val="0"/>
              <w:marRight w:val="0"/>
              <w:marTop w:val="0"/>
              <w:marBottom w:val="0"/>
              <w:divBdr>
                <w:top w:val="none" w:sz="0" w:space="0" w:color="auto"/>
                <w:left w:val="none" w:sz="0" w:space="0" w:color="auto"/>
                <w:bottom w:val="none" w:sz="0" w:space="0" w:color="auto"/>
                <w:right w:val="none" w:sz="0" w:space="0" w:color="auto"/>
              </w:divBdr>
            </w:div>
            <w:div w:id="319117048">
              <w:marLeft w:val="0"/>
              <w:marRight w:val="0"/>
              <w:marTop w:val="0"/>
              <w:marBottom w:val="0"/>
              <w:divBdr>
                <w:top w:val="none" w:sz="0" w:space="0" w:color="auto"/>
                <w:left w:val="none" w:sz="0" w:space="0" w:color="auto"/>
                <w:bottom w:val="none" w:sz="0" w:space="0" w:color="auto"/>
                <w:right w:val="none" w:sz="0" w:space="0" w:color="auto"/>
              </w:divBdr>
            </w:div>
            <w:div w:id="179786392">
              <w:marLeft w:val="0"/>
              <w:marRight w:val="0"/>
              <w:marTop w:val="0"/>
              <w:marBottom w:val="0"/>
              <w:divBdr>
                <w:top w:val="none" w:sz="0" w:space="0" w:color="auto"/>
                <w:left w:val="none" w:sz="0" w:space="0" w:color="auto"/>
                <w:bottom w:val="none" w:sz="0" w:space="0" w:color="auto"/>
                <w:right w:val="none" w:sz="0" w:space="0" w:color="auto"/>
              </w:divBdr>
            </w:div>
            <w:div w:id="1087926067">
              <w:marLeft w:val="0"/>
              <w:marRight w:val="0"/>
              <w:marTop w:val="0"/>
              <w:marBottom w:val="0"/>
              <w:divBdr>
                <w:top w:val="none" w:sz="0" w:space="0" w:color="auto"/>
                <w:left w:val="none" w:sz="0" w:space="0" w:color="auto"/>
                <w:bottom w:val="none" w:sz="0" w:space="0" w:color="auto"/>
                <w:right w:val="none" w:sz="0" w:space="0" w:color="auto"/>
              </w:divBdr>
            </w:div>
            <w:div w:id="234778743">
              <w:marLeft w:val="0"/>
              <w:marRight w:val="0"/>
              <w:marTop w:val="0"/>
              <w:marBottom w:val="0"/>
              <w:divBdr>
                <w:top w:val="none" w:sz="0" w:space="0" w:color="auto"/>
                <w:left w:val="none" w:sz="0" w:space="0" w:color="auto"/>
                <w:bottom w:val="none" w:sz="0" w:space="0" w:color="auto"/>
                <w:right w:val="none" w:sz="0" w:space="0" w:color="auto"/>
              </w:divBdr>
            </w:div>
            <w:div w:id="950475572">
              <w:marLeft w:val="0"/>
              <w:marRight w:val="0"/>
              <w:marTop w:val="0"/>
              <w:marBottom w:val="0"/>
              <w:divBdr>
                <w:top w:val="none" w:sz="0" w:space="0" w:color="auto"/>
                <w:left w:val="none" w:sz="0" w:space="0" w:color="auto"/>
                <w:bottom w:val="none" w:sz="0" w:space="0" w:color="auto"/>
                <w:right w:val="none" w:sz="0" w:space="0" w:color="auto"/>
              </w:divBdr>
            </w:div>
            <w:div w:id="885990982">
              <w:marLeft w:val="0"/>
              <w:marRight w:val="0"/>
              <w:marTop w:val="0"/>
              <w:marBottom w:val="0"/>
              <w:divBdr>
                <w:top w:val="none" w:sz="0" w:space="0" w:color="auto"/>
                <w:left w:val="none" w:sz="0" w:space="0" w:color="auto"/>
                <w:bottom w:val="none" w:sz="0" w:space="0" w:color="auto"/>
                <w:right w:val="none" w:sz="0" w:space="0" w:color="auto"/>
              </w:divBdr>
            </w:div>
            <w:div w:id="1649094886">
              <w:marLeft w:val="0"/>
              <w:marRight w:val="0"/>
              <w:marTop w:val="0"/>
              <w:marBottom w:val="0"/>
              <w:divBdr>
                <w:top w:val="none" w:sz="0" w:space="0" w:color="auto"/>
                <w:left w:val="none" w:sz="0" w:space="0" w:color="auto"/>
                <w:bottom w:val="none" w:sz="0" w:space="0" w:color="auto"/>
                <w:right w:val="none" w:sz="0" w:space="0" w:color="auto"/>
              </w:divBdr>
            </w:div>
            <w:div w:id="4022896">
              <w:marLeft w:val="0"/>
              <w:marRight w:val="0"/>
              <w:marTop w:val="0"/>
              <w:marBottom w:val="0"/>
              <w:divBdr>
                <w:top w:val="none" w:sz="0" w:space="0" w:color="auto"/>
                <w:left w:val="none" w:sz="0" w:space="0" w:color="auto"/>
                <w:bottom w:val="none" w:sz="0" w:space="0" w:color="auto"/>
                <w:right w:val="none" w:sz="0" w:space="0" w:color="auto"/>
              </w:divBdr>
            </w:div>
            <w:div w:id="352146464">
              <w:marLeft w:val="0"/>
              <w:marRight w:val="0"/>
              <w:marTop w:val="0"/>
              <w:marBottom w:val="0"/>
              <w:divBdr>
                <w:top w:val="none" w:sz="0" w:space="0" w:color="auto"/>
                <w:left w:val="none" w:sz="0" w:space="0" w:color="auto"/>
                <w:bottom w:val="none" w:sz="0" w:space="0" w:color="auto"/>
                <w:right w:val="none" w:sz="0" w:space="0" w:color="auto"/>
              </w:divBdr>
            </w:div>
            <w:div w:id="2058431693">
              <w:marLeft w:val="0"/>
              <w:marRight w:val="0"/>
              <w:marTop w:val="0"/>
              <w:marBottom w:val="0"/>
              <w:divBdr>
                <w:top w:val="none" w:sz="0" w:space="0" w:color="auto"/>
                <w:left w:val="none" w:sz="0" w:space="0" w:color="auto"/>
                <w:bottom w:val="none" w:sz="0" w:space="0" w:color="auto"/>
                <w:right w:val="none" w:sz="0" w:space="0" w:color="auto"/>
              </w:divBdr>
            </w:div>
            <w:div w:id="1058943538">
              <w:marLeft w:val="0"/>
              <w:marRight w:val="0"/>
              <w:marTop w:val="0"/>
              <w:marBottom w:val="0"/>
              <w:divBdr>
                <w:top w:val="none" w:sz="0" w:space="0" w:color="auto"/>
                <w:left w:val="none" w:sz="0" w:space="0" w:color="auto"/>
                <w:bottom w:val="none" w:sz="0" w:space="0" w:color="auto"/>
                <w:right w:val="none" w:sz="0" w:space="0" w:color="auto"/>
              </w:divBdr>
            </w:div>
            <w:div w:id="1222668015">
              <w:marLeft w:val="0"/>
              <w:marRight w:val="0"/>
              <w:marTop w:val="0"/>
              <w:marBottom w:val="0"/>
              <w:divBdr>
                <w:top w:val="none" w:sz="0" w:space="0" w:color="auto"/>
                <w:left w:val="none" w:sz="0" w:space="0" w:color="auto"/>
                <w:bottom w:val="none" w:sz="0" w:space="0" w:color="auto"/>
                <w:right w:val="none" w:sz="0" w:space="0" w:color="auto"/>
              </w:divBdr>
            </w:div>
            <w:div w:id="1611815984">
              <w:marLeft w:val="0"/>
              <w:marRight w:val="0"/>
              <w:marTop w:val="0"/>
              <w:marBottom w:val="0"/>
              <w:divBdr>
                <w:top w:val="none" w:sz="0" w:space="0" w:color="auto"/>
                <w:left w:val="none" w:sz="0" w:space="0" w:color="auto"/>
                <w:bottom w:val="none" w:sz="0" w:space="0" w:color="auto"/>
                <w:right w:val="none" w:sz="0" w:space="0" w:color="auto"/>
              </w:divBdr>
            </w:div>
            <w:div w:id="1061321561">
              <w:marLeft w:val="0"/>
              <w:marRight w:val="0"/>
              <w:marTop w:val="0"/>
              <w:marBottom w:val="0"/>
              <w:divBdr>
                <w:top w:val="none" w:sz="0" w:space="0" w:color="auto"/>
                <w:left w:val="none" w:sz="0" w:space="0" w:color="auto"/>
                <w:bottom w:val="none" w:sz="0" w:space="0" w:color="auto"/>
                <w:right w:val="none" w:sz="0" w:space="0" w:color="auto"/>
              </w:divBdr>
            </w:div>
            <w:div w:id="992951217">
              <w:marLeft w:val="0"/>
              <w:marRight w:val="0"/>
              <w:marTop w:val="0"/>
              <w:marBottom w:val="0"/>
              <w:divBdr>
                <w:top w:val="none" w:sz="0" w:space="0" w:color="auto"/>
                <w:left w:val="none" w:sz="0" w:space="0" w:color="auto"/>
                <w:bottom w:val="none" w:sz="0" w:space="0" w:color="auto"/>
                <w:right w:val="none" w:sz="0" w:space="0" w:color="auto"/>
              </w:divBdr>
            </w:div>
            <w:div w:id="241448199">
              <w:marLeft w:val="0"/>
              <w:marRight w:val="0"/>
              <w:marTop w:val="0"/>
              <w:marBottom w:val="0"/>
              <w:divBdr>
                <w:top w:val="none" w:sz="0" w:space="0" w:color="auto"/>
                <w:left w:val="none" w:sz="0" w:space="0" w:color="auto"/>
                <w:bottom w:val="none" w:sz="0" w:space="0" w:color="auto"/>
                <w:right w:val="none" w:sz="0" w:space="0" w:color="auto"/>
              </w:divBdr>
            </w:div>
            <w:div w:id="1493133562">
              <w:marLeft w:val="0"/>
              <w:marRight w:val="0"/>
              <w:marTop w:val="0"/>
              <w:marBottom w:val="0"/>
              <w:divBdr>
                <w:top w:val="none" w:sz="0" w:space="0" w:color="auto"/>
                <w:left w:val="none" w:sz="0" w:space="0" w:color="auto"/>
                <w:bottom w:val="none" w:sz="0" w:space="0" w:color="auto"/>
                <w:right w:val="none" w:sz="0" w:space="0" w:color="auto"/>
              </w:divBdr>
            </w:div>
            <w:div w:id="1977107124">
              <w:marLeft w:val="0"/>
              <w:marRight w:val="0"/>
              <w:marTop w:val="0"/>
              <w:marBottom w:val="0"/>
              <w:divBdr>
                <w:top w:val="none" w:sz="0" w:space="0" w:color="auto"/>
                <w:left w:val="none" w:sz="0" w:space="0" w:color="auto"/>
                <w:bottom w:val="none" w:sz="0" w:space="0" w:color="auto"/>
                <w:right w:val="none" w:sz="0" w:space="0" w:color="auto"/>
              </w:divBdr>
            </w:div>
            <w:div w:id="170071115">
              <w:marLeft w:val="0"/>
              <w:marRight w:val="0"/>
              <w:marTop w:val="0"/>
              <w:marBottom w:val="0"/>
              <w:divBdr>
                <w:top w:val="none" w:sz="0" w:space="0" w:color="auto"/>
                <w:left w:val="none" w:sz="0" w:space="0" w:color="auto"/>
                <w:bottom w:val="none" w:sz="0" w:space="0" w:color="auto"/>
                <w:right w:val="none" w:sz="0" w:space="0" w:color="auto"/>
              </w:divBdr>
            </w:div>
            <w:div w:id="189147613">
              <w:marLeft w:val="0"/>
              <w:marRight w:val="0"/>
              <w:marTop w:val="0"/>
              <w:marBottom w:val="0"/>
              <w:divBdr>
                <w:top w:val="none" w:sz="0" w:space="0" w:color="auto"/>
                <w:left w:val="none" w:sz="0" w:space="0" w:color="auto"/>
                <w:bottom w:val="none" w:sz="0" w:space="0" w:color="auto"/>
                <w:right w:val="none" w:sz="0" w:space="0" w:color="auto"/>
              </w:divBdr>
            </w:div>
            <w:div w:id="137918621">
              <w:marLeft w:val="0"/>
              <w:marRight w:val="0"/>
              <w:marTop w:val="0"/>
              <w:marBottom w:val="0"/>
              <w:divBdr>
                <w:top w:val="none" w:sz="0" w:space="0" w:color="auto"/>
                <w:left w:val="none" w:sz="0" w:space="0" w:color="auto"/>
                <w:bottom w:val="none" w:sz="0" w:space="0" w:color="auto"/>
                <w:right w:val="none" w:sz="0" w:space="0" w:color="auto"/>
              </w:divBdr>
            </w:div>
            <w:div w:id="1568877142">
              <w:marLeft w:val="0"/>
              <w:marRight w:val="0"/>
              <w:marTop w:val="0"/>
              <w:marBottom w:val="0"/>
              <w:divBdr>
                <w:top w:val="none" w:sz="0" w:space="0" w:color="auto"/>
                <w:left w:val="none" w:sz="0" w:space="0" w:color="auto"/>
                <w:bottom w:val="none" w:sz="0" w:space="0" w:color="auto"/>
                <w:right w:val="none" w:sz="0" w:space="0" w:color="auto"/>
              </w:divBdr>
            </w:div>
            <w:div w:id="1182012631">
              <w:marLeft w:val="0"/>
              <w:marRight w:val="0"/>
              <w:marTop w:val="0"/>
              <w:marBottom w:val="0"/>
              <w:divBdr>
                <w:top w:val="none" w:sz="0" w:space="0" w:color="auto"/>
                <w:left w:val="none" w:sz="0" w:space="0" w:color="auto"/>
                <w:bottom w:val="none" w:sz="0" w:space="0" w:color="auto"/>
                <w:right w:val="none" w:sz="0" w:space="0" w:color="auto"/>
              </w:divBdr>
            </w:div>
            <w:div w:id="2033610873">
              <w:marLeft w:val="0"/>
              <w:marRight w:val="0"/>
              <w:marTop w:val="0"/>
              <w:marBottom w:val="0"/>
              <w:divBdr>
                <w:top w:val="none" w:sz="0" w:space="0" w:color="auto"/>
                <w:left w:val="none" w:sz="0" w:space="0" w:color="auto"/>
                <w:bottom w:val="none" w:sz="0" w:space="0" w:color="auto"/>
                <w:right w:val="none" w:sz="0" w:space="0" w:color="auto"/>
              </w:divBdr>
            </w:div>
            <w:div w:id="1791774777">
              <w:marLeft w:val="0"/>
              <w:marRight w:val="0"/>
              <w:marTop w:val="0"/>
              <w:marBottom w:val="0"/>
              <w:divBdr>
                <w:top w:val="none" w:sz="0" w:space="0" w:color="auto"/>
                <w:left w:val="none" w:sz="0" w:space="0" w:color="auto"/>
                <w:bottom w:val="none" w:sz="0" w:space="0" w:color="auto"/>
                <w:right w:val="none" w:sz="0" w:space="0" w:color="auto"/>
              </w:divBdr>
            </w:div>
            <w:div w:id="766147907">
              <w:marLeft w:val="0"/>
              <w:marRight w:val="0"/>
              <w:marTop w:val="0"/>
              <w:marBottom w:val="0"/>
              <w:divBdr>
                <w:top w:val="none" w:sz="0" w:space="0" w:color="auto"/>
                <w:left w:val="none" w:sz="0" w:space="0" w:color="auto"/>
                <w:bottom w:val="none" w:sz="0" w:space="0" w:color="auto"/>
                <w:right w:val="none" w:sz="0" w:space="0" w:color="auto"/>
              </w:divBdr>
            </w:div>
            <w:div w:id="839782851">
              <w:marLeft w:val="0"/>
              <w:marRight w:val="0"/>
              <w:marTop w:val="0"/>
              <w:marBottom w:val="0"/>
              <w:divBdr>
                <w:top w:val="none" w:sz="0" w:space="0" w:color="auto"/>
                <w:left w:val="none" w:sz="0" w:space="0" w:color="auto"/>
                <w:bottom w:val="none" w:sz="0" w:space="0" w:color="auto"/>
                <w:right w:val="none" w:sz="0" w:space="0" w:color="auto"/>
              </w:divBdr>
            </w:div>
            <w:div w:id="1810518067">
              <w:marLeft w:val="0"/>
              <w:marRight w:val="0"/>
              <w:marTop w:val="0"/>
              <w:marBottom w:val="0"/>
              <w:divBdr>
                <w:top w:val="none" w:sz="0" w:space="0" w:color="auto"/>
                <w:left w:val="none" w:sz="0" w:space="0" w:color="auto"/>
                <w:bottom w:val="none" w:sz="0" w:space="0" w:color="auto"/>
                <w:right w:val="none" w:sz="0" w:space="0" w:color="auto"/>
              </w:divBdr>
            </w:div>
            <w:div w:id="1156217830">
              <w:marLeft w:val="0"/>
              <w:marRight w:val="0"/>
              <w:marTop w:val="0"/>
              <w:marBottom w:val="0"/>
              <w:divBdr>
                <w:top w:val="none" w:sz="0" w:space="0" w:color="auto"/>
                <w:left w:val="none" w:sz="0" w:space="0" w:color="auto"/>
                <w:bottom w:val="none" w:sz="0" w:space="0" w:color="auto"/>
                <w:right w:val="none" w:sz="0" w:space="0" w:color="auto"/>
              </w:divBdr>
            </w:div>
            <w:div w:id="1472287975">
              <w:marLeft w:val="0"/>
              <w:marRight w:val="0"/>
              <w:marTop w:val="0"/>
              <w:marBottom w:val="0"/>
              <w:divBdr>
                <w:top w:val="none" w:sz="0" w:space="0" w:color="auto"/>
                <w:left w:val="none" w:sz="0" w:space="0" w:color="auto"/>
                <w:bottom w:val="none" w:sz="0" w:space="0" w:color="auto"/>
                <w:right w:val="none" w:sz="0" w:space="0" w:color="auto"/>
              </w:divBdr>
            </w:div>
            <w:div w:id="982276242">
              <w:marLeft w:val="0"/>
              <w:marRight w:val="0"/>
              <w:marTop w:val="0"/>
              <w:marBottom w:val="0"/>
              <w:divBdr>
                <w:top w:val="none" w:sz="0" w:space="0" w:color="auto"/>
                <w:left w:val="none" w:sz="0" w:space="0" w:color="auto"/>
                <w:bottom w:val="none" w:sz="0" w:space="0" w:color="auto"/>
                <w:right w:val="none" w:sz="0" w:space="0" w:color="auto"/>
              </w:divBdr>
            </w:div>
            <w:div w:id="228543951">
              <w:marLeft w:val="0"/>
              <w:marRight w:val="0"/>
              <w:marTop w:val="0"/>
              <w:marBottom w:val="0"/>
              <w:divBdr>
                <w:top w:val="none" w:sz="0" w:space="0" w:color="auto"/>
                <w:left w:val="none" w:sz="0" w:space="0" w:color="auto"/>
                <w:bottom w:val="none" w:sz="0" w:space="0" w:color="auto"/>
                <w:right w:val="none" w:sz="0" w:space="0" w:color="auto"/>
              </w:divBdr>
            </w:div>
            <w:div w:id="213198578">
              <w:marLeft w:val="0"/>
              <w:marRight w:val="0"/>
              <w:marTop w:val="0"/>
              <w:marBottom w:val="0"/>
              <w:divBdr>
                <w:top w:val="none" w:sz="0" w:space="0" w:color="auto"/>
                <w:left w:val="none" w:sz="0" w:space="0" w:color="auto"/>
                <w:bottom w:val="none" w:sz="0" w:space="0" w:color="auto"/>
                <w:right w:val="none" w:sz="0" w:space="0" w:color="auto"/>
              </w:divBdr>
            </w:div>
            <w:div w:id="550120077">
              <w:marLeft w:val="0"/>
              <w:marRight w:val="0"/>
              <w:marTop w:val="0"/>
              <w:marBottom w:val="0"/>
              <w:divBdr>
                <w:top w:val="none" w:sz="0" w:space="0" w:color="auto"/>
                <w:left w:val="none" w:sz="0" w:space="0" w:color="auto"/>
                <w:bottom w:val="none" w:sz="0" w:space="0" w:color="auto"/>
                <w:right w:val="none" w:sz="0" w:space="0" w:color="auto"/>
              </w:divBdr>
            </w:div>
            <w:div w:id="2131584598">
              <w:marLeft w:val="0"/>
              <w:marRight w:val="0"/>
              <w:marTop w:val="0"/>
              <w:marBottom w:val="0"/>
              <w:divBdr>
                <w:top w:val="none" w:sz="0" w:space="0" w:color="auto"/>
                <w:left w:val="none" w:sz="0" w:space="0" w:color="auto"/>
                <w:bottom w:val="none" w:sz="0" w:space="0" w:color="auto"/>
                <w:right w:val="none" w:sz="0" w:space="0" w:color="auto"/>
              </w:divBdr>
            </w:div>
            <w:div w:id="112941357">
              <w:marLeft w:val="0"/>
              <w:marRight w:val="0"/>
              <w:marTop w:val="0"/>
              <w:marBottom w:val="0"/>
              <w:divBdr>
                <w:top w:val="none" w:sz="0" w:space="0" w:color="auto"/>
                <w:left w:val="none" w:sz="0" w:space="0" w:color="auto"/>
                <w:bottom w:val="none" w:sz="0" w:space="0" w:color="auto"/>
                <w:right w:val="none" w:sz="0" w:space="0" w:color="auto"/>
              </w:divBdr>
            </w:div>
            <w:div w:id="599333004">
              <w:marLeft w:val="0"/>
              <w:marRight w:val="0"/>
              <w:marTop w:val="0"/>
              <w:marBottom w:val="0"/>
              <w:divBdr>
                <w:top w:val="none" w:sz="0" w:space="0" w:color="auto"/>
                <w:left w:val="none" w:sz="0" w:space="0" w:color="auto"/>
                <w:bottom w:val="none" w:sz="0" w:space="0" w:color="auto"/>
                <w:right w:val="none" w:sz="0" w:space="0" w:color="auto"/>
              </w:divBdr>
            </w:div>
            <w:div w:id="1088388903">
              <w:marLeft w:val="0"/>
              <w:marRight w:val="0"/>
              <w:marTop w:val="0"/>
              <w:marBottom w:val="0"/>
              <w:divBdr>
                <w:top w:val="none" w:sz="0" w:space="0" w:color="auto"/>
                <w:left w:val="none" w:sz="0" w:space="0" w:color="auto"/>
                <w:bottom w:val="none" w:sz="0" w:space="0" w:color="auto"/>
                <w:right w:val="none" w:sz="0" w:space="0" w:color="auto"/>
              </w:divBdr>
            </w:div>
            <w:div w:id="801773201">
              <w:marLeft w:val="0"/>
              <w:marRight w:val="0"/>
              <w:marTop w:val="0"/>
              <w:marBottom w:val="0"/>
              <w:divBdr>
                <w:top w:val="none" w:sz="0" w:space="0" w:color="auto"/>
                <w:left w:val="none" w:sz="0" w:space="0" w:color="auto"/>
                <w:bottom w:val="none" w:sz="0" w:space="0" w:color="auto"/>
                <w:right w:val="none" w:sz="0" w:space="0" w:color="auto"/>
              </w:divBdr>
            </w:div>
            <w:div w:id="1190488497">
              <w:marLeft w:val="0"/>
              <w:marRight w:val="0"/>
              <w:marTop w:val="0"/>
              <w:marBottom w:val="0"/>
              <w:divBdr>
                <w:top w:val="none" w:sz="0" w:space="0" w:color="auto"/>
                <w:left w:val="none" w:sz="0" w:space="0" w:color="auto"/>
                <w:bottom w:val="none" w:sz="0" w:space="0" w:color="auto"/>
                <w:right w:val="none" w:sz="0" w:space="0" w:color="auto"/>
              </w:divBdr>
            </w:div>
            <w:div w:id="1272473539">
              <w:marLeft w:val="0"/>
              <w:marRight w:val="0"/>
              <w:marTop w:val="0"/>
              <w:marBottom w:val="0"/>
              <w:divBdr>
                <w:top w:val="none" w:sz="0" w:space="0" w:color="auto"/>
                <w:left w:val="none" w:sz="0" w:space="0" w:color="auto"/>
                <w:bottom w:val="none" w:sz="0" w:space="0" w:color="auto"/>
                <w:right w:val="none" w:sz="0" w:space="0" w:color="auto"/>
              </w:divBdr>
            </w:div>
            <w:div w:id="1449547411">
              <w:marLeft w:val="0"/>
              <w:marRight w:val="0"/>
              <w:marTop w:val="0"/>
              <w:marBottom w:val="0"/>
              <w:divBdr>
                <w:top w:val="none" w:sz="0" w:space="0" w:color="auto"/>
                <w:left w:val="none" w:sz="0" w:space="0" w:color="auto"/>
                <w:bottom w:val="none" w:sz="0" w:space="0" w:color="auto"/>
                <w:right w:val="none" w:sz="0" w:space="0" w:color="auto"/>
              </w:divBdr>
            </w:div>
            <w:div w:id="1513567295">
              <w:marLeft w:val="0"/>
              <w:marRight w:val="0"/>
              <w:marTop w:val="0"/>
              <w:marBottom w:val="0"/>
              <w:divBdr>
                <w:top w:val="none" w:sz="0" w:space="0" w:color="auto"/>
                <w:left w:val="none" w:sz="0" w:space="0" w:color="auto"/>
                <w:bottom w:val="none" w:sz="0" w:space="0" w:color="auto"/>
                <w:right w:val="none" w:sz="0" w:space="0" w:color="auto"/>
              </w:divBdr>
            </w:div>
            <w:div w:id="1587181604">
              <w:marLeft w:val="0"/>
              <w:marRight w:val="0"/>
              <w:marTop w:val="0"/>
              <w:marBottom w:val="0"/>
              <w:divBdr>
                <w:top w:val="none" w:sz="0" w:space="0" w:color="auto"/>
                <w:left w:val="none" w:sz="0" w:space="0" w:color="auto"/>
                <w:bottom w:val="none" w:sz="0" w:space="0" w:color="auto"/>
                <w:right w:val="none" w:sz="0" w:space="0" w:color="auto"/>
              </w:divBdr>
            </w:div>
            <w:div w:id="484515874">
              <w:marLeft w:val="0"/>
              <w:marRight w:val="0"/>
              <w:marTop w:val="0"/>
              <w:marBottom w:val="0"/>
              <w:divBdr>
                <w:top w:val="none" w:sz="0" w:space="0" w:color="auto"/>
                <w:left w:val="none" w:sz="0" w:space="0" w:color="auto"/>
                <w:bottom w:val="none" w:sz="0" w:space="0" w:color="auto"/>
                <w:right w:val="none" w:sz="0" w:space="0" w:color="auto"/>
              </w:divBdr>
            </w:div>
            <w:div w:id="15133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89533">
      <w:bodyDiv w:val="1"/>
      <w:marLeft w:val="0"/>
      <w:marRight w:val="0"/>
      <w:marTop w:val="0"/>
      <w:marBottom w:val="0"/>
      <w:divBdr>
        <w:top w:val="none" w:sz="0" w:space="0" w:color="auto"/>
        <w:left w:val="none" w:sz="0" w:space="0" w:color="auto"/>
        <w:bottom w:val="none" w:sz="0" w:space="0" w:color="auto"/>
        <w:right w:val="none" w:sz="0" w:space="0" w:color="auto"/>
      </w:divBdr>
    </w:div>
    <w:div w:id="583416095">
      <w:bodyDiv w:val="1"/>
      <w:marLeft w:val="0"/>
      <w:marRight w:val="0"/>
      <w:marTop w:val="0"/>
      <w:marBottom w:val="0"/>
      <w:divBdr>
        <w:top w:val="none" w:sz="0" w:space="0" w:color="auto"/>
        <w:left w:val="none" w:sz="0" w:space="0" w:color="auto"/>
        <w:bottom w:val="none" w:sz="0" w:space="0" w:color="auto"/>
        <w:right w:val="none" w:sz="0" w:space="0" w:color="auto"/>
      </w:divBdr>
    </w:div>
    <w:div w:id="593363700">
      <w:bodyDiv w:val="1"/>
      <w:marLeft w:val="0"/>
      <w:marRight w:val="0"/>
      <w:marTop w:val="0"/>
      <w:marBottom w:val="0"/>
      <w:divBdr>
        <w:top w:val="none" w:sz="0" w:space="0" w:color="auto"/>
        <w:left w:val="none" w:sz="0" w:space="0" w:color="auto"/>
        <w:bottom w:val="none" w:sz="0" w:space="0" w:color="auto"/>
        <w:right w:val="none" w:sz="0" w:space="0" w:color="auto"/>
      </w:divBdr>
    </w:div>
    <w:div w:id="725950209">
      <w:bodyDiv w:val="1"/>
      <w:marLeft w:val="0"/>
      <w:marRight w:val="0"/>
      <w:marTop w:val="0"/>
      <w:marBottom w:val="0"/>
      <w:divBdr>
        <w:top w:val="none" w:sz="0" w:space="0" w:color="auto"/>
        <w:left w:val="none" w:sz="0" w:space="0" w:color="auto"/>
        <w:bottom w:val="none" w:sz="0" w:space="0" w:color="auto"/>
        <w:right w:val="none" w:sz="0" w:space="0" w:color="auto"/>
      </w:divBdr>
    </w:div>
    <w:div w:id="789469741">
      <w:bodyDiv w:val="1"/>
      <w:marLeft w:val="0"/>
      <w:marRight w:val="0"/>
      <w:marTop w:val="0"/>
      <w:marBottom w:val="0"/>
      <w:divBdr>
        <w:top w:val="none" w:sz="0" w:space="0" w:color="auto"/>
        <w:left w:val="none" w:sz="0" w:space="0" w:color="auto"/>
        <w:bottom w:val="none" w:sz="0" w:space="0" w:color="auto"/>
        <w:right w:val="none" w:sz="0" w:space="0" w:color="auto"/>
      </w:divBdr>
      <w:divsChild>
        <w:div w:id="2069760182">
          <w:marLeft w:val="0"/>
          <w:marRight w:val="0"/>
          <w:marTop w:val="0"/>
          <w:marBottom w:val="0"/>
          <w:divBdr>
            <w:top w:val="none" w:sz="0" w:space="0" w:color="auto"/>
            <w:left w:val="none" w:sz="0" w:space="0" w:color="auto"/>
            <w:bottom w:val="none" w:sz="0" w:space="0" w:color="auto"/>
            <w:right w:val="none" w:sz="0" w:space="0" w:color="auto"/>
          </w:divBdr>
          <w:divsChild>
            <w:div w:id="1805194545">
              <w:marLeft w:val="0"/>
              <w:marRight w:val="0"/>
              <w:marTop w:val="0"/>
              <w:marBottom w:val="0"/>
              <w:divBdr>
                <w:top w:val="none" w:sz="0" w:space="0" w:color="auto"/>
                <w:left w:val="none" w:sz="0" w:space="0" w:color="auto"/>
                <w:bottom w:val="none" w:sz="0" w:space="0" w:color="auto"/>
                <w:right w:val="none" w:sz="0" w:space="0" w:color="auto"/>
              </w:divBdr>
              <w:divsChild>
                <w:div w:id="468521641">
                  <w:marLeft w:val="0"/>
                  <w:marRight w:val="0"/>
                  <w:marTop w:val="0"/>
                  <w:marBottom w:val="0"/>
                  <w:divBdr>
                    <w:top w:val="none" w:sz="0" w:space="0" w:color="auto"/>
                    <w:left w:val="none" w:sz="0" w:space="0" w:color="auto"/>
                    <w:bottom w:val="none" w:sz="0" w:space="0" w:color="auto"/>
                    <w:right w:val="none" w:sz="0" w:space="0" w:color="auto"/>
                  </w:divBdr>
                  <w:divsChild>
                    <w:div w:id="1451511058">
                      <w:marLeft w:val="0"/>
                      <w:marRight w:val="0"/>
                      <w:marTop w:val="0"/>
                      <w:marBottom w:val="0"/>
                      <w:divBdr>
                        <w:top w:val="none" w:sz="0" w:space="0" w:color="auto"/>
                        <w:left w:val="none" w:sz="0" w:space="0" w:color="auto"/>
                        <w:bottom w:val="none" w:sz="0" w:space="0" w:color="auto"/>
                        <w:right w:val="none" w:sz="0" w:space="0" w:color="auto"/>
                      </w:divBdr>
                    </w:div>
                    <w:div w:id="1080835230">
                      <w:marLeft w:val="18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1200053129">
          <w:marLeft w:val="0"/>
          <w:marRight w:val="0"/>
          <w:marTop w:val="0"/>
          <w:marBottom w:val="0"/>
          <w:divBdr>
            <w:top w:val="none" w:sz="0" w:space="0" w:color="auto"/>
            <w:left w:val="none" w:sz="0" w:space="0" w:color="auto"/>
            <w:bottom w:val="none" w:sz="0" w:space="0" w:color="auto"/>
            <w:right w:val="none" w:sz="0" w:space="0" w:color="auto"/>
          </w:divBdr>
          <w:divsChild>
            <w:div w:id="1888294795">
              <w:marLeft w:val="0"/>
              <w:marRight w:val="0"/>
              <w:marTop w:val="0"/>
              <w:marBottom w:val="0"/>
              <w:divBdr>
                <w:top w:val="none" w:sz="0" w:space="0" w:color="auto"/>
                <w:left w:val="none" w:sz="0" w:space="0" w:color="auto"/>
                <w:bottom w:val="none" w:sz="0" w:space="0" w:color="auto"/>
                <w:right w:val="none" w:sz="0" w:space="0" w:color="auto"/>
              </w:divBdr>
              <w:divsChild>
                <w:div w:id="883906452">
                  <w:marLeft w:val="0"/>
                  <w:marRight w:val="0"/>
                  <w:marTop w:val="0"/>
                  <w:marBottom w:val="0"/>
                  <w:divBdr>
                    <w:top w:val="none" w:sz="0" w:space="0" w:color="auto"/>
                    <w:left w:val="none" w:sz="0" w:space="0" w:color="auto"/>
                    <w:bottom w:val="none" w:sz="0" w:space="0" w:color="auto"/>
                    <w:right w:val="none" w:sz="0" w:space="0" w:color="auto"/>
                  </w:divBdr>
                  <w:divsChild>
                    <w:div w:id="63472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480859">
      <w:bodyDiv w:val="1"/>
      <w:marLeft w:val="0"/>
      <w:marRight w:val="0"/>
      <w:marTop w:val="0"/>
      <w:marBottom w:val="0"/>
      <w:divBdr>
        <w:top w:val="none" w:sz="0" w:space="0" w:color="auto"/>
        <w:left w:val="none" w:sz="0" w:space="0" w:color="auto"/>
        <w:bottom w:val="none" w:sz="0" w:space="0" w:color="auto"/>
        <w:right w:val="none" w:sz="0" w:space="0" w:color="auto"/>
      </w:divBdr>
    </w:div>
    <w:div w:id="1075856439">
      <w:bodyDiv w:val="1"/>
      <w:marLeft w:val="0"/>
      <w:marRight w:val="0"/>
      <w:marTop w:val="0"/>
      <w:marBottom w:val="0"/>
      <w:divBdr>
        <w:top w:val="none" w:sz="0" w:space="0" w:color="auto"/>
        <w:left w:val="none" w:sz="0" w:space="0" w:color="auto"/>
        <w:bottom w:val="none" w:sz="0" w:space="0" w:color="auto"/>
        <w:right w:val="none" w:sz="0" w:space="0" w:color="auto"/>
      </w:divBdr>
    </w:div>
    <w:div w:id="1221795196">
      <w:bodyDiv w:val="1"/>
      <w:marLeft w:val="0"/>
      <w:marRight w:val="0"/>
      <w:marTop w:val="0"/>
      <w:marBottom w:val="0"/>
      <w:divBdr>
        <w:top w:val="none" w:sz="0" w:space="0" w:color="auto"/>
        <w:left w:val="none" w:sz="0" w:space="0" w:color="auto"/>
        <w:bottom w:val="none" w:sz="0" w:space="0" w:color="auto"/>
        <w:right w:val="none" w:sz="0" w:space="0" w:color="auto"/>
      </w:divBdr>
    </w:div>
    <w:div w:id="1236478428">
      <w:bodyDiv w:val="1"/>
      <w:marLeft w:val="0"/>
      <w:marRight w:val="0"/>
      <w:marTop w:val="0"/>
      <w:marBottom w:val="0"/>
      <w:divBdr>
        <w:top w:val="none" w:sz="0" w:space="0" w:color="auto"/>
        <w:left w:val="none" w:sz="0" w:space="0" w:color="auto"/>
        <w:bottom w:val="none" w:sz="0" w:space="0" w:color="auto"/>
        <w:right w:val="none" w:sz="0" w:space="0" w:color="auto"/>
      </w:divBdr>
    </w:div>
    <w:div w:id="1290010905">
      <w:bodyDiv w:val="1"/>
      <w:marLeft w:val="0"/>
      <w:marRight w:val="0"/>
      <w:marTop w:val="0"/>
      <w:marBottom w:val="0"/>
      <w:divBdr>
        <w:top w:val="none" w:sz="0" w:space="0" w:color="auto"/>
        <w:left w:val="none" w:sz="0" w:space="0" w:color="auto"/>
        <w:bottom w:val="none" w:sz="0" w:space="0" w:color="auto"/>
        <w:right w:val="none" w:sz="0" w:space="0" w:color="auto"/>
      </w:divBdr>
    </w:div>
    <w:div w:id="1309821937">
      <w:bodyDiv w:val="1"/>
      <w:marLeft w:val="0"/>
      <w:marRight w:val="0"/>
      <w:marTop w:val="0"/>
      <w:marBottom w:val="0"/>
      <w:divBdr>
        <w:top w:val="none" w:sz="0" w:space="0" w:color="auto"/>
        <w:left w:val="none" w:sz="0" w:space="0" w:color="auto"/>
        <w:bottom w:val="none" w:sz="0" w:space="0" w:color="auto"/>
        <w:right w:val="none" w:sz="0" w:space="0" w:color="auto"/>
      </w:divBdr>
    </w:div>
    <w:div w:id="1408764048">
      <w:bodyDiv w:val="1"/>
      <w:marLeft w:val="0"/>
      <w:marRight w:val="0"/>
      <w:marTop w:val="0"/>
      <w:marBottom w:val="0"/>
      <w:divBdr>
        <w:top w:val="none" w:sz="0" w:space="0" w:color="auto"/>
        <w:left w:val="none" w:sz="0" w:space="0" w:color="auto"/>
        <w:bottom w:val="none" w:sz="0" w:space="0" w:color="auto"/>
        <w:right w:val="none" w:sz="0" w:space="0" w:color="auto"/>
      </w:divBdr>
    </w:div>
    <w:div w:id="1649163610">
      <w:bodyDiv w:val="1"/>
      <w:marLeft w:val="0"/>
      <w:marRight w:val="0"/>
      <w:marTop w:val="0"/>
      <w:marBottom w:val="0"/>
      <w:divBdr>
        <w:top w:val="none" w:sz="0" w:space="0" w:color="auto"/>
        <w:left w:val="none" w:sz="0" w:space="0" w:color="auto"/>
        <w:bottom w:val="none" w:sz="0" w:space="0" w:color="auto"/>
        <w:right w:val="none" w:sz="0" w:space="0" w:color="auto"/>
      </w:divBdr>
    </w:div>
    <w:div w:id="1669677359">
      <w:bodyDiv w:val="1"/>
      <w:marLeft w:val="0"/>
      <w:marRight w:val="0"/>
      <w:marTop w:val="0"/>
      <w:marBottom w:val="0"/>
      <w:divBdr>
        <w:top w:val="none" w:sz="0" w:space="0" w:color="auto"/>
        <w:left w:val="none" w:sz="0" w:space="0" w:color="auto"/>
        <w:bottom w:val="none" w:sz="0" w:space="0" w:color="auto"/>
        <w:right w:val="none" w:sz="0" w:space="0" w:color="auto"/>
      </w:divBdr>
    </w:div>
    <w:div w:id="1708796931">
      <w:bodyDiv w:val="1"/>
      <w:marLeft w:val="0"/>
      <w:marRight w:val="0"/>
      <w:marTop w:val="0"/>
      <w:marBottom w:val="0"/>
      <w:divBdr>
        <w:top w:val="none" w:sz="0" w:space="0" w:color="auto"/>
        <w:left w:val="none" w:sz="0" w:space="0" w:color="auto"/>
        <w:bottom w:val="none" w:sz="0" w:space="0" w:color="auto"/>
        <w:right w:val="none" w:sz="0" w:space="0" w:color="auto"/>
      </w:divBdr>
    </w:div>
    <w:div w:id="1720663350">
      <w:bodyDiv w:val="1"/>
      <w:marLeft w:val="0"/>
      <w:marRight w:val="0"/>
      <w:marTop w:val="0"/>
      <w:marBottom w:val="0"/>
      <w:divBdr>
        <w:top w:val="none" w:sz="0" w:space="0" w:color="auto"/>
        <w:left w:val="none" w:sz="0" w:space="0" w:color="auto"/>
        <w:bottom w:val="none" w:sz="0" w:space="0" w:color="auto"/>
        <w:right w:val="none" w:sz="0" w:space="0" w:color="auto"/>
      </w:divBdr>
    </w:div>
    <w:div w:id="1782991975">
      <w:bodyDiv w:val="1"/>
      <w:marLeft w:val="0"/>
      <w:marRight w:val="0"/>
      <w:marTop w:val="0"/>
      <w:marBottom w:val="0"/>
      <w:divBdr>
        <w:top w:val="none" w:sz="0" w:space="0" w:color="auto"/>
        <w:left w:val="none" w:sz="0" w:space="0" w:color="auto"/>
        <w:bottom w:val="none" w:sz="0" w:space="0" w:color="auto"/>
        <w:right w:val="none" w:sz="0" w:space="0" w:color="auto"/>
      </w:divBdr>
    </w:div>
    <w:div w:id="1984382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leksandrkirilov/Desktop/&#1054;&#1090;&#1095;&#1077;&#776;&#1090;%20&#1055;&#1055;/&#1064;&#1072;&#1073;&#1083;&#1086;&#1085;%20&#1086;&#1090;&#1095;&#1077;&#1090;&#1072;%20&#1086;&#1090;%20&#1082;&#1086;&#1084;&#1072;&#1085;&#1076;&#1099;%20&#1055;&#1088;&#1086;&#1077;&#1082;&#1090;&#1085;&#1086;&#1075;&#1086;%20&#1087;&#1088;&#1072;&#1082;&#1090;&#1080;&#1082;&#1091;&#1084;&#1072;.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217F6-7A13-4E63-891C-78AC0B52F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 отчета от команды Проектного практикума.dotx</Template>
  <TotalTime>0</TotalTime>
  <Pages>52</Pages>
  <Words>7533</Words>
  <Characters>42943</Characters>
  <Application>Microsoft Office Word</Application>
  <DocSecurity>0</DocSecurity>
  <Lines>357</Lines>
  <Paragraphs>100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50376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Кирилов</dc:creator>
  <cp:keywords/>
  <dc:description/>
  <cp:lastModifiedBy>Кирилов Александр Андреевич</cp:lastModifiedBy>
  <cp:revision>2</cp:revision>
  <dcterms:created xsi:type="dcterms:W3CDTF">2025-05-27T01:55:00Z</dcterms:created>
  <dcterms:modified xsi:type="dcterms:W3CDTF">2025-05-27T01:55:00Z</dcterms:modified>
</cp:coreProperties>
</file>